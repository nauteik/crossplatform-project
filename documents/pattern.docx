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25302B" w14:textId="77777777" w:rsidR="00516008" w:rsidRPr="00B10E7E" w:rsidRDefault="00516008" w:rsidP="00516008">
      <w:pPr>
        <w:suppressAutoHyphens/>
        <w:autoSpaceDE w:val="0"/>
        <w:autoSpaceDN w:val="0"/>
        <w:adjustRightInd w:val="0"/>
        <w:jc w:val="center"/>
        <w:rPr>
          <w:sz w:val="28"/>
          <w:szCs w:val="28"/>
          <w:lang w:val="en"/>
        </w:rPr>
      </w:pPr>
      <w:bookmarkStart w:id="0" w:name="_Toc182602670"/>
      <w:r w:rsidRPr="00B10E7E">
        <w:rPr>
          <w:bCs/>
          <w:sz w:val="28"/>
          <w:szCs w:val="28"/>
          <w:lang w:val="en"/>
        </w:rPr>
        <w:t>TỔNG LIÊN ĐOÀN LAO ĐỘNG VIỆT NAM</w:t>
      </w:r>
      <w:r w:rsidRPr="00B10E7E">
        <w:rPr>
          <w:b/>
          <w:bCs/>
          <w:sz w:val="28"/>
          <w:szCs w:val="28"/>
          <w:lang w:val="en"/>
        </w:rPr>
        <w:t xml:space="preserve"> </w:t>
      </w:r>
    </w:p>
    <w:p w14:paraId="79B5AB80" w14:textId="77777777" w:rsidR="00516008" w:rsidRPr="007E7FF7" w:rsidRDefault="00516008" w:rsidP="00516008">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4981368D" w14:textId="77777777" w:rsidR="00516008" w:rsidRPr="00B10E7E" w:rsidRDefault="00516008" w:rsidP="00516008">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7D168C2C" w14:textId="77777777" w:rsidR="00516008" w:rsidRPr="00B10E7E" w:rsidRDefault="00516008" w:rsidP="00516008">
      <w:pPr>
        <w:suppressAutoHyphens/>
        <w:autoSpaceDE w:val="0"/>
        <w:autoSpaceDN w:val="0"/>
        <w:adjustRightInd w:val="0"/>
        <w:ind w:firstLine="720"/>
        <w:jc w:val="center"/>
        <w:rPr>
          <w:lang w:val="en"/>
        </w:rPr>
      </w:pPr>
    </w:p>
    <w:p w14:paraId="650C62BA" w14:textId="77777777" w:rsidR="00516008" w:rsidRPr="00B10E7E" w:rsidRDefault="00516008" w:rsidP="00516008">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0398665A" wp14:editId="089B4C90">
            <wp:extent cx="790575" cy="742950"/>
            <wp:effectExtent l="0" t="0" r="9525" b="0"/>
            <wp:docPr id="1814235501" name="Picture 1814235501" descr="A red and blu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58792" name="Picture 1994958792" descr="A red and blue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27346565" w14:textId="77777777" w:rsidR="00516008" w:rsidRPr="00B10E7E" w:rsidRDefault="00516008" w:rsidP="00516008">
      <w:pPr>
        <w:suppressAutoHyphens/>
        <w:autoSpaceDE w:val="0"/>
        <w:autoSpaceDN w:val="0"/>
        <w:adjustRightInd w:val="0"/>
        <w:ind w:firstLine="720"/>
        <w:rPr>
          <w:b/>
          <w:bCs/>
          <w:sz w:val="28"/>
          <w:szCs w:val="28"/>
          <w:lang w:val="en"/>
        </w:rPr>
      </w:pPr>
    </w:p>
    <w:p w14:paraId="202295C8" w14:textId="77777777" w:rsidR="00516008" w:rsidRPr="00B10E7E" w:rsidRDefault="00516008" w:rsidP="00516008">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color w:val="000000"/>
          <w:sz w:val="32"/>
          <w:szCs w:val="32"/>
        </w:rPr>
        <w:t>ĐỒ</w:t>
      </w:r>
      <w:r>
        <w:rPr>
          <w:b/>
          <w:bCs/>
          <w:color w:val="000000"/>
          <w:sz w:val="32"/>
          <w:szCs w:val="32"/>
          <w:lang w:val="vi-VN"/>
        </w:rPr>
        <w:t xml:space="preserve"> ÁN CUỐI KỲ MÔN MẪU THIẾT KẾ</w:t>
      </w:r>
    </w:p>
    <w:p w14:paraId="69D8D512" w14:textId="77777777" w:rsidR="00516008" w:rsidRPr="004B449C" w:rsidRDefault="00516008" w:rsidP="00516008">
      <w:pPr>
        <w:suppressAutoHyphens/>
        <w:autoSpaceDE w:val="0"/>
        <w:autoSpaceDN w:val="0"/>
        <w:adjustRightInd w:val="0"/>
        <w:spacing w:line="360" w:lineRule="auto"/>
        <w:ind w:firstLine="720"/>
        <w:jc w:val="center"/>
        <w:rPr>
          <w:b/>
          <w:bCs/>
          <w:lang w:val="vi-VN"/>
        </w:rPr>
      </w:pPr>
    </w:p>
    <w:p w14:paraId="3E731551" w14:textId="77777777" w:rsidR="00516008" w:rsidRPr="004B449C" w:rsidRDefault="00516008" w:rsidP="00516008">
      <w:pPr>
        <w:suppressAutoHyphens/>
        <w:autoSpaceDE w:val="0"/>
        <w:autoSpaceDN w:val="0"/>
        <w:adjustRightInd w:val="0"/>
        <w:spacing w:line="360" w:lineRule="auto"/>
        <w:ind w:firstLine="720"/>
        <w:jc w:val="center"/>
        <w:rPr>
          <w:b/>
          <w:bCs/>
          <w:lang w:val="vi-VN"/>
        </w:rPr>
      </w:pPr>
      <w:r w:rsidRPr="004B449C">
        <w:rPr>
          <w:b/>
          <w:bCs/>
          <w:lang w:val="en"/>
        </w:rPr>
        <w:t xml:space="preserve"> </w:t>
      </w:r>
    </w:p>
    <w:p w14:paraId="60058EFA" w14:textId="77777777" w:rsidR="00516008" w:rsidRPr="00B10E7E" w:rsidRDefault="00516008" w:rsidP="00516008">
      <w:pPr>
        <w:suppressAutoHyphens/>
        <w:autoSpaceDE w:val="0"/>
        <w:autoSpaceDN w:val="0"/>
        <w:adjustRightInd w:val="0"/>
        <w:spacing w:line="360" w:lineRule="auto"/>
        <w:rPr>
          <w:b/>
          <w:bCs/>
          <w:lang w:val="en"/>
        </w:rPr>
      </w:pPr>
    </w:p>
    <w:p w14:paraId="2CAFE8D8" w14:textId="77777777" w:rsidR="004D2DD1" w:rsidRDefault="00516008" w:rsidP="00516008">
      <w:pPr>
        <w:suppressAutoHyphens/>
        <w:autoSpaceDE w:val="0"/>
        <w:autoSpaceDN w:val="0"/>
        <w:adjustRightInd w:val="0"/>
        <w:spacing w:line="360" w:lineRule="auto"/>
        <w:ind w:firstLine="720"/>
        <w:jc w:val="center"/>
        <w:rPr>
          <w:b/>
          <w:bCs/>
          <w:color w:val="000000"/>
          <w:sz w:val="48"/>
          <w:szCs w:val="48"/>
          <w:lang w:val="vi-VN"/>
        </w:rPr>
      </w:pPr>
      <w:r>
        <w:rPr>
          <w:b/>
          <w:bCs/>
          <w:color w:val="000000"/>
          <w:sz w:val="48"/>
          <w:szCs w:val="48"/>
        </w:rPr>
        <w:t>Áp</w:t>
      </w:r>
      <w:r>
        <w:rPr>
          <w:b/>
          <w:bCs/>
          <w:color w:val="000000"/>
          <w:sz w:val="48"/>
          <w:szCs w:val="48"/>
          <w:lang w:val="vi-VN"/>
        </w:rPr>
        <w:t xml:space="preserve"> dụng mẫu thiết kế vào </w:t>
      </w:r>
    </w:p>
    <w:p w14:paraId="3A21CC11" w14:textId="77777777" w:rsidR="004D2DD1" w:rsidRDefault="00516008" w:rsidP="00516008">
      <w:pPr>
        <w:suppressAutoHyphens/>
        <w:autoSpaceDE w:val="0"/>
        <w:autoSpaceDN w:val="0"/>
        <w:adjustRightInd w:val="0"/>
        <w:spacing w:line="360" w:lineRule="auto"/>
        <w:ind w:firstLine="720"/>
        <w:jc w:val="center"/>
        <w:rPr>
          <w:b/>
          <w:bCs/>
          <w:color w:val="000000"/>
          <w:sz w:val="48"/>
          <w:szCs w:val="48"/>
          <w:lang w:val="vi-VN"/>
        </w:rPr>
      </w:pPr>
      <w:r>
        <w:rPr>
          <w:b/>
          <w:bCs/>
          <w:color w:val="000000"/>
          <w:sz w:val="48"/>
          <w:szCs w:val="48"/>
        </w:rPr>
        <w:t xml:space="preserve">hệ thống thương mại điện tử </w:t>
      </w:r>
    </w:p>
    <w:p w14:paraId="504B02C2" w14:textId="73846BA0" w:rsidR="00516008" w:rsidRPr="004B449C" w:rsidRDefault="00516008" w:rsidP="00516008">
      <w:pPr>
        <w:suppressAutoHyphens/>
        <w:autoSpaceDE w:val="0"/>
        <w:autoSpaceDN w:val="0"/>
        <w:adjustRightInd w:val="0"/>
        <w:spacing w:line="360" w:lineRule="auto"/>
        <w:ind w:firstLine="720"/>
        <w:jc w:val="center"/>
        <w:rPr>
          <w:sz w:val="28"/>
          <w:szCs w:val="28"/>
          <w:lang w:val="vi-VN"/>
        </w:rPr>
      </w:pPr>
      <w:r>
        <w:rPr>
          <w:b/>
          <w:bCs/>
          <w:color w:val="000000"/>
          <w:sz w:val="48"/>
          <w:szCs w:val="48"/>
        </w:rPr>
        <w:t>kinh</w:t>
      </w:r>
      <w:r>
        <w:rPr>
          <w:b/>
          <w:bCs/>
          <w:color w:val="000000"/>
          <w:sz w:val="48"/>
          <w:szCs w:val="48"/>
          <w:lang w:val="vi-VN"/>
        </w:rPr>
        <w:t xml:space="preserve"> doanh </w:t>
      </w:r>
      <w:r>
        <w:rPr>
          <w:b/>
          <w:bCs/>
          <w:color w:val="000000"/>
          <w:sz w:val="48"/>
          <w:szCs w:val="48"/>
        </w:rPr>
        <w:t>linh</w:t>
      </w:r>
      <w:r>
        <w:rPr>
          <w:b/>
          <w:bCs/>
          <w:color w:val="000000"/>
          <w:sz w:val="48"/>
          <w:szCs w:val="48"/>
          <w:lang w:val="vi-VN"/>
        </w:rPr>
        <w:t xml:space="preserve"> kiện máy tính</w:t>
      </w:r>
    </w:p>
    <w:p w14:paraId="68B5A291" w14:textId="77777777" w:rsidR="00516008" w:rsidRDefault="00516008" w:rsidP="00516008">
      <w:pPr>
        <w:pStyle w:val="NormalWeb"/>
        <w:spacing w:before="0" w:beforeAutospacing="0" w:after="0" w:afterAutospacing="0"/>
        <w:jc w:val="right"/>
        <w:rPr>
          <w:i/>
          <w:iCs/>
          <w:color w:val="000000"/>
          <w:sz w:val="28"/>
          <w:szCs w:val="28"/>
          <w:lang w:val="vi-VN"/>
        </w:rPr>
      </w:pPr>
    </w:p>
    <w:p w14:paraId="1B2A8991" w14:textId="77777777" w:rsidR="00516008" w:rsidRDefault="00516008" w:rsidP="00516008">
      <w:pPr>
        <w:pStyle w:val="NormalWeb"/>
        <w:spacing w:before="0" w:beforeAutospacing="0" w:after="0" w:afterAutospacing="0"/>
        <w:jc w:val="right"/>
        <w:rPr>
          <w:i/>
          <w:iCs/>
          <w:color w:val="000000"/>
          <w:sz w:val="28"/>
          <w:szCs w:val="28"/>
          <w:lang w:val="vi-VN"/>
        </w:rPr>
      </w:pPr>
    </w:p>
    <w:p w14:paraId="49EC40F0" w14:textId="77777777" w:rsidR="00516008" w:rsidRDefault="00516008" w:rsidP="00516008">
      <w:pPr>
        <w:pStyle w:val="NormalWeb"/>
        <w:spacing w:before="0" w:beforeAutospacing="0" w:after="0" w:afterAutospacing="0"/>
        <w:jc w:val="right"/>
        <w:rPr>
          <w:i/>
          <w:iCs/>
          <w:color w:val="000000"/>
          <w:sz w:val="28"/>
          <w:szCs w:val="28"/>
          <w:lang w:val="vi-VN"/>
        </w:rPr>
      </w:pPr>
    </w:p>
    <w:p w14:paraId="0784190C" w14:textId="77777777" w:rsidR="00516008" w:rsidRDefault="00516008" w:rsidP="00516008">
      <w:pPr>
        <w:pStyle w:val="NormalWeb"/>
        <w:spacing w:before="0" w:beforeAutospacing="0" w:after="0" w:afterAutospacing="0"/>
        <w:jc w:val="right"/>
        <w:rPr>
          <w:i/>
          <w:iCs/>
          <w:color w:val="000000"/>
          <w:sz w:val="28"/>
          <w:szCs w:val="28"/>
          <w:lang w:val="vi-VN"/>
        </w:rPr>
      </w:pPr>
    </w:p>
    <w:p w14:paraId="71C19D60" w14:textId="77777777" w:rsidR="00516008" w:rsidRDefault="00516008" w:rsidP="00516008">
      <w:pPr>
        <w:pStyle w:val="NormalWeb"/>
        <w:spacing w:before="0" w:beforeAutospacing="0" w:after="0" w:afterAutospacing="0"/>
        <w:jc w:val="right"/>
        <w:rPr>
          <w:i/>
          <w:iCs/>
          <w:color w:val="000000"/>
          <w:sz w:val="28"/>
          <w:szCs w:val="28"/>
          <w:lang w:val="vi-VN"/>
        </w:rPr>
      </w:pPr>
    </w:p>
    <w:p w14:paraId="2BBF58AC" w14:textId="13A262E5" w:rsidR="00516008" w:rsidRPr="00AA1932" w:rsidRDefault="00516008" w:rsidP="00516008">
      <w:pPr>
        <w:pStyle w:val="NormalWeb"/>
        <w:spacing w:before="0" w:beforeAutospacing="0" w:after="0" w:afterAutospacing="0"/>
        <w:jc w:val="right"/>
        <w:rPr>
          <w:lang w:val="vi-VN"/>
        </w:rPr>
      </w:pPr>
      <w:r>
        <w:rPr>
          <w:i/>
          <w:iCs/>
          <w:color w:val="000000"/>
          <w:sz w:val="28"/>
          <w:szCs w:val="28"/>
        </w:rPr>
        <w:t>Người hướng dẫn</w:t>
      </w:r>
      <w:r>
        <w:rPr>
          <w:color w:val="000000"/>
          <w:sz w:val="28"/>
          <w:szCs w:val="28"/>
        </w:rPr>
        <w:t xml:space="preserve">: </w:t>
      </w:r>
      <w:r w:rsidR="008E0C9E">
        <w:rPr>
          <w:b/>
          <w:bCs/>
          <w:color w:val="000000"/>
          <w:sz w:val="28"/>
          <w:szCs w:val="28"/>
        </w:rPr>
        <w:t>ThS.</w:t>
      </w:r>
      <w:r>
        <w:rPr>
          <w:b/>
          <w:bCs/>
          <w:color w:val="000000"/>
          <w:sz w:val="28"/>
          <w:szCs w:val="28"/>
        </w:rPr>
        <w:t xml:space="preserve"> VŨ</w:t>
      </w:r>
      <w:r>
        <w:rPr>
          <w:b/>
          <w:bCs/>
          <w:color w:val="000000"/>
          <w:sz w:val="28"/>
          <w:szCs w:val="28"/>
          <w:lang w:val="vi-VN"/>
        </w:rPr>
        <w:t xml:space="preserve"> ĐÌNH HỒNG</w:t>
      </w:r>
    </w:p>
    <w:p w14:paraId="66B98E6E" w14:textId="77777777" w:rsidR="00516008" w:rsidRDefault="00516008" w:rsidP="00516008">
      <w:pPr>
        <w:pStyle w:val="NormalWeb"/>
        <w:spacing w:before="0" w:beforeAutospacing="0" w:after="0" w:afterAutospacing="0"/>
        <w:jc w:val="right"/>
        <w:rPr>
          <w:b/>
          <w:bCs/>
          <w:color w:val="000000"/>
          <w:sz w:val="28"/>
          <w:szCs w:val="28"/>
          <w:lang w:val="vi-VN"/>
        </w:rPr>
      </w:pPr>
      <w:r>
        <w:rPr>
          <w:i/>
          <w:iCs/>
          <w:color w:val="000000"/>
          <w:sz w:val="28"/>
          <w:szCs w:val="28"/>
        </w:rPr>
        <w:t>Người thực hiện</w:t>
      </w:r>
      <w:r>
        <w:rPr>
          <w:color w:val="000000"/>
          <w:sz w:val="28"/>
          <w:szCs w:val="28"/>
        </w:rPr>
        <w:t>:</w:t>
      </w:r>
      <w:r>
        <w:rPr>
          <w:b/>
          <w:bCs/>
          <w:color w:val="000000"/>
          <w:sz w:val="28"/>
          <w:szCs w:val="28"/>
          <w:lang w:val="vi-VN"/>
        </w:rPr>
        <w:t xml:space="preserve"> </w:t>
      </w:r>
      <w:r>
        <w:rPr>
          <w:b/>
          <w:bCs/>
          <w:color w:val="000000"/>
          <w:sz w:val="28"/>
          <w:szCs w:val="28"/>
        </w:rPr>
        <w:t>BÙI</w:t>
      </w:r>
      <w:r>
        <w:rPr>
          <w:b/>
          <w:bCs/>
          <w:color w:val="000000"/>
          <w:sz w:val="28"/>
          <w:szCs w:val="28"/>
          <w:lang w:val="vi-VN"/>
        </w:rPr>
        <w:t xml:space="preserve"> LÊ PHÁT HẢI </w:t>
      </w:r>
      <w:r>
        <w:rPr>
          <w:b/>
          <w:bCs/>
          <w:color w:val="000000"/>
          <w:sz w:val="28"/>
          <w:szCs w:val="28"/>
        </w:rPr>
        <w:t>– 52200002</w:t>
      </w:r>
    </w:p>
    <w:p w14:paraId="779A0AE4" w14:textId="77777777" w:rsidR="00516008" w:rsidRPr="00AA1932" w:rsidRDefault="00516008" w:rsidP="00516008">
      <w:pPr>
        <w:pStyle w:val="NormalWeb"/>
        <w:spacing w:before="0" w:beforeAutospacing="0" w:after="0" w:afterAutospacing="0"/>
        <w:jc w:val="right"/>
        <w:rPr>
          <w:lang w:val="vi-VN"/>
        </w:rPr>
      </w:pPr>
      <w:r>
        <w:rPr>
          <w:b/>
          <w:bCs/>
          <w:color w:val="000000"/>
          <w:sz w:val="28"/>
          <w:szCs w:val="28"/>
          <w:lang w:val="vi-VN"/>
        </w:rPr>
        <w:t>LÊ TUẤN KIỆT – 52200042</w:t>
      </w:r>
    </w:p>
    <w:p w14:paraId="6BA0D379" w14:textId="77777777" w:rsidR="00516008" w:rsidRDefault="00516008" w:rsidP="00516008">
      <w:pPr>
        <w:pStyle w:val="NormalWeb"/>
        <w:spacing w:before="0" w:beforeAutospacing="0" w:after="0" w:afterAutospacing="0"/>
        <w:jc w:val="right"/>
      </w:pPr>
      <w:r>
        <w:rPr>
          <w:b/>
          <w:bCs/>
          <w:color w:val="000000"/>
          <w:sz w:val="28"/>
          <w:szCs w:val="28"/>
        </w:rPr>
        <w:t>PHẠM CÔNG NHỰT TÂN – 52200099</w:t>
      </w:r>
    </w:p>
    <w:p w14:paraId="13DDB289" w14:textId="77777777" w:rsidR="00516008" w:rsidRDefault="00516008" w:rsidP="00516008">
      <w:pPr>
        <w:pStyle w:val="NormalWeb"/>
        <w:spacing w:before="0" w:beforeAutospacing="0" w:after="0" w:afterAutospacing="0"/>
        <w:jc w:val="right"/>
      </w:pPr>
      <w:r>
        <w:rPr>
          <w:color w:val="000000"/>
          <w:sz w:val="28"/>
          <w:szCs w:val="28"/>
        </w:rPr>
        <w:t>Lớp</w:t>
      </w:r>
      <w:r>
        <w:rPr>
          <w:b/>
          <w:bCs/>
          <w:color w:val="000000"/>
          <w:sz w:val="28"/>
          <w:szCs w:val="28"/>
        </w:rPr>
        <w:t>: 22050201</w:t>
      </w:r>
    </w:p>
    <w:p w14:paraId="3B16E2B3" w14:textId="77777777" w:rsidR="00516008" w:rsidRDefault="00516008" w:rsidP="00516008">
      <w:pPr>
        <w:pStyle w:val="NormalWeb"/>
        <w:spacing w:before="0" w:beforeAutospacing="0" w:after="0" w:afterAutospacing="0"/>
        <w:jc w:val="right"/>
      </w:pPr>
      <w:r>
        <w:rPr>
          <w:color w:val="000000"/>
          <w:sz w:val="28"/>
          <w:szCs w:val="28"/>
        </w:rPr>
        <w:t>Khoá</w:t>
      </w:r>
      <w:r>
        <w:rPr>
          <w:b/>
          <w:bCs/>
          <w:color w:val="000000"/>
          <w:sz w:val="28"/>
          <w:szCs w:val="28"/>
        </w:rPr>
        <w:t>: 26</w:t>
      </w:r>
    </w:p>
    <w:p w14:paraId="7803B7F4" w14:textId="77777777" w:rsidR="00516008" w:rsidRDefault="00516008" w:rsidP="00516008">
      <w:pPr>
        <w:suppressAutoHyphens/>
        <w:autoSpaceDE w:val="0"/>
        <w:autoSpaceDN w:val="0"/>
        <w:adjustRightInd w:val="0"/>
        <w:rPr>
          <w:b/>
          <w:bCs/>
          <w:sz w:val="28"/>
          <w:szCs w:val="28"/>
          <w:lang w:val="vi-VN"/>
        </w:rPr>
      </w:pPr>
    </w:p>
    <w:p w14:paraId="41B4FE0E" w14:textId="77777777" w:rsidR="00516008" w:rsidRDefault="00516008" w:rsidP="00516008">
      <w:pPr>
        <w:suppressAutoHyphens/>
        <w:autoSpaceDE w:val="0"/>
        <w:autoSpaceDN w:val="0"/>
        <w:adjustRightInd w:val="0"/>
        <w:rPr>
          <w:b/>
          <w:bCs/>
          <w:sz w:val="28"/>
          <w:szCs w:val="28"/>
          <w:lang w:val="vi-VN"/>
        </w:rPr>
      </w:pPr>
    </w:p>
    <w:p w14:paraId="57834703" w14:textId="77777777" w:rsidR="00516008" w:rsidRPr="00CA1C39" w:rsidRDefault="00516008" w:rsidP="00516008">
      <w:pPr>
        <w:suppressAutoHyphens/>
        <w:autoSpaceDE w:val="0"/>
        <w:autoSpaceDN w:val="0"/>
        <w:adjustRightInd w:val="0"/>
        <w:rPr>
          <w:b/>
          <w:bCs/>
          <w:sz w:val="28"/>
          <w:szCs w:val="28"/>
          <w:lang w:val="vi-VN"/>
        </w:rPr>
      </w:pPr>
    </w:p>
    <w:p w14:paraId="62481574" w14:textId="77777777" w:rsidR="00516008" w:rsidRPr="00CA1C39" w:rsidRDefault="00516008" w:rsidP="00516008">
      <w:pPr>
        <w:suppressAutoHyphens/>
        <w:autoSpaceDE w:val="0"/>
        <w:autoSpaceDN w:val="0"/>
        <w:adjustRightInd w:val="0"/>
        <w:jc w:val="center"/>
        <w:rPr>
          <w:b/>
          <w:bCs/>
          <w:lang w:val="vi-VN"/>
        </w:rPr>
      </w:pPr>
    </w:p>
    <w:p w14:paraId="026BFB68" w14:textId="77777777" w:rsidR="00516008" w:rsidRPr="006A7500" w:rsidRDefault="00516008" w:rsidP="006A7500">
      <w:pPr>
        <w:jc w:val="center"/>
        <w:rPr>
          <w:b/>
          <w:bCs/>
          <w:lang w:val="vi-VN"/>
        </w:rPr>
      </w:pPr>
      <w:r w:rsidRPr="006A7500">
        <w:rPr>
          <w:b/>
          <w:bCs/>
          <w:lang w:val="vi-VN"/>
        </w:rPr>
        <w:t xml:space="preserve">THÀNH </w:t>
      </w:r>
      <w:r w:rsidRPr="00056E74">
        <w:rPr>
          <w:b/>
          <w:bCs/>
          <w:sz w:val="28"/>
          <w:szCs w:val="28"/>
          <w:lang w:val="vi-VN"/>
        </w:rPr>
        <w:t>PHỐ</w:t>
      </w:r>
      <w:r w:rsidRPr="006A7500">
        <w:rPr>
          <w:b/>
          <w:bCs/>
          <w:lang w:val="vi-VN"/>
        </w:rPr>
        <w:t xml:space="preserve"> HỒ CHÍ MINH,  NĂM 2025</w:t>
      </w:r>
    </w:p>
    <w:p w14:paraId="5C7E8215" w14:textId="77777777" w:rsidR="00025843" w:rsidRPr="00B10E7E" w:rsidRDefault="00025843" w:rsidP="00025843">
      <w:pPr>
        <w:suppressAutoHyphens/>
        <w:autoSpaceDE w:val="0"/>
        <w:autoSpaceDN w:val="0"/>
        <w:adjustRightInd w:val="0"/>
        <w:jc w:val="center"/>
        <w:rPr>
          <w:sz w:val="28"/>
          <w:szCs w:val="28"/>
          <w:lang w:val="en"/>
        </w:rPr>
      </w:pPr>
      <w:r w:rsidRPr="00B10E7E">
        <w:rPr>
          <w:bCs/>
          <w:sz w:val="28"/>
          <w:szCs w:val="28"/>
          <w:lang w:val="en"/>
        </w:rPr>
        <w:lastRenderedPageBreak/>
        <w:t>TỔNG LIÊN ĐOÀN LAO ĐỘNG VIỆT NAM</w:t>
      </w:r>
      <w:r w:rsidRPr="00B10E7E">
        <w:rPr>
          <w:b/>
          <w:bCs/>
          <w:sz w:val="28"/>
          <w:szCs w:val="28"/>
          <w:lang w:val="en"/>
        </w:rPr>
        <w:t xml:space="preserve"> </w:t>
      </w:r>
    </w:p>
    <w:p w14:paraId="7C5149E0" w14:textId="77777777" w:rsidR="00025843" w:rsidRPr="007E7FF7" w:rsidRDefault="00025843" w:rsidP="00025843">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558C05F1" w14:textId="77777777" w:rsidR="00025843" w:rsidRPr="00B10E7E" w:rsidRDefault="00025843" w:rsidP="00025843">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77CCDA38" w14:textId="77777777" w:rsidR="00025843" w:rsidRPr="00B10E7E" w:rsidRDefault="00025843" w:rsidP="00025843">
      <w:pPr>
        <w:suppressAutoHyphens/>
        <w:autoSpaceDE w:val="0"/>
        <w:autoSpaceDN w:val="0"/>
        <w:adjustRightInd w:val="0"/>
        <w:ind w:firstLine="720"/>
        <w:jc w:val="center"/>
        <w:rPr>
          <w:lang w:val="en"/>
        </w:rPr>
      </w:pPr>
    </w:p>
    <w:p w14:paraId="08DC9739" w14:textId="77777777" w:rsidR="00025843" w:rsidRPr="00B10E7E" w:rsidRDefault="00025843" w:rsidP="00025843">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3EDDE8B5" wp14:editId="183E86E6">
            <wp:extent cx="790575" cy="742950"/>
            <wp:effectExtent l="0" t="0" r="9525" b="0"/>
            <wp:docPr id="1994958792" name="Picture 1994958792" descr="A red and blu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58792" name="Picture 1994958792" descr="A red and blue logo&#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11A2295F" w14:textId="77777777" w:rsidR="00025843" w:rsidRPr="00B10E7E" w:rsidRDefault="00025843" w:rsidP="00025843">
      <w:pPr>
        <w:suppressAutoHyphens/>
        <w:autoSpaceDE w:val="0"/>
        <w:autoSpaceDN w:val="0"/>
        <w:adjustRightInd w:val="0"/>
        <w:ind w:firstLine="720"/>
        <w:rPr>
          <w:b/>
          <w:bCs/>
          <w:sz w:val="28"/>
          <w:szCs w:val="28"/>
          <w:lang w:val="en"/>
        </w:rPr>
      </w:pPr>
    </w:p>
    <w:p w14:paraId="1519D5D1" w14:textId="77777777" w:rsidR="00025843" w:rsidRPr="00B10E7E" w:rsidRDefault="00025843" w:rsidP="00025843">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color w:val="000000"/>
          <w:sz w:val="32"/>
          <w:szCs w:val="32"/>
        </w:rPr>
        <w:t>ĐỒ</w:t>
      </w:r>
      <w:r>
        <w:rPr>
          <w:b/>
          <w:bCs/>
          <w:color w:val="000000"/>
          <w:sz w:val="32"/>
          <w:szCs w:val="32"/>
          <w:lang w:val="vi-VN"/>
        </w:rPr>
        <w:t xml:space="preserve"> ÁN CUỐI KỲ MÔN MẪU THIẾT KẾ</w:t>
      </w:r>
    </w:p>
    <w:p w14:paraId="1B2C5E29" w14:textId="77777777" w:rsidR="00025843" w:rsidRPr="004B449C" w:rsidRDefault="00025843" w:rsidP="00025843">
      <w:pPr>
        <w:suppressAutoHyphens/>
        <w:autoSpaceDE w:val="0"/>
        <w:autoSpaceDN w:val="0"/>
        <w:adjustRightInd w:val="0"/>
        <w:spacing w:line="360" w:lineRule="auto"/>
        <w:ind w:firstLine="720"/>
        <w:jc w:val="center"/>
        <w:rPr>
          <w:b/>
          <w:bCs/>
          <w:lang w:val="vi-VN"/>
        </w:rPr>
      </w:pPr>
    </w:p>
    <w:p w14:paraId="10251D52" w14:textId="77777777" w:rsidR="00025843" w:rsidRPr="004B449C" w:rsidRDefault="00025843" w:rsidP="00025843">
      <w:pPr>
        <w:suppressAutoHyphens/>
        <w:autoSpaceDE w:val="0"/>
        <w:autoSpaceDN w:val="0"/>
        <w:adjustRightInd w:val="0"/>
        <w:spacing w:line="360" w:lineRule="auto"/>
        <w:ind w:firstLine="720"/>
        <w:jc w:val="center"/>
        <w:rPr>
          <w:b/>
          <w:bCs/>
          <w:lang w:val="vi-VN"/>
        </w:rPr>
      </w:pPr>
      <w:r w:rsidRPr="004B449C">
        <w:rPr>
          <w:b/>
          <w:bCs/>
          <w:lang w:val="en"/>
        </w:rPr>
        <w:t xml:space="preserve"> </w:t>
      </w:r>
    </w:p>
    <w:p w14:paraId="7AE27EC5" w14:textId="77777777" w:rsidR="00025843" w:rsidRPr="00B10E7E" w:rsidRDefault="00025843" w:rsidP="00025843">
      <w:pPr>
        <w:suppressAutoHyphens/>
        <w:autoSpaceDE w:val="0"/>
        <w:autoSpaceDN w:val="0"/>
        <w:adjustRightInd w:val="0"/>
        <w:spacing w:line="360" w:lineRule="auto"/>
        <w:rPr>
          <w:b/>
          <w:bCs/>
          <w:lang w:val="en"/>
        </w:rPr>
      </w:pPr>
    </w:p>
    <w:p w14:paraId="02DDBCED" w14:textId="77777777" w:rsidR="004D2DD1" w:rsidRDefault="004B449C" w:rsidP="004B449C">
      <w:pPr>
        <w:suppressAutoHyphens/>
        <w:autoSpaceDE w:val="0"/>
        <w:autoSpaceDN w:val="0"/>
        <w:adjustRightInd w:val="0"/>
        <w:spacing w:line="360" w:lineRule="auto"/>
        <w:ind w:firstLine="720"/>
        <w:jc w:val="center"/>
        <w:rPr>
          <w:b/>
          <w:bCs/>
          <w:color w:val="000000"/>
          <w:sz w:val="48"/>
          <w:szCs w:val="48"/>
          <w:lang w:val="vi-VN"/>
        </w:rPr>
      </w:pPr>
      <w:r>
        <w:rPr>
          <w:b/>
          <w:bCs/>
          <w:color w:val="000000"/>
          <w:sz w:val="48"/>
          <w:szCs w:val="48"/>
        </w:rPr>
        <w:t>Áp</w:t>
      </w:r>
      <w:r>
        <w:rPr>
          <w:b/>
          <w:bCs/>
          <w:color w:val="000000"/>
          <w:sz w:val="48"/>
          <w:szCs w:val="48"/>
          <w:lang w:val="vi-VN"/>
        </w:rPr>
        <w:t xml:space="preserve"> dụng mẫu thiết kế vào </w:t>
      </w:r>
    </w:p>
    <w:p w14:paraId="5A4B405F" w14:textId="77777777" w:rsidR="004D2DD1" w:rsidRDefault="004B449C" w:rsidP="004B449C">
      <w:pPr>
        <w:suppressAutoHyphens/>
        <w:autoSpaceDE w:val="0"/>
        <w:autoSpaceDN w:val="0"/>
        <w:adjustRightInd w:val="0"/>
        <w:spacing w:line="360" w:lineRule="auto"/>
        <w:ind w:firstLine="720"/>
        <w:jc w:val="center"/>
        <w:rPr>
          <w:b/>
          <w:bCs/>
          <w:color w:val="000000"/>
          <w:sz w:val="48"/>
          <w:szCs w:val="48"/>
          <w:lang w:val="vi-VN"/>
        </w:rPr>
      </w:pPr>
      <w:r>
        <w:rPr>
          <w:b/>
          <w:bCs/>
          <w:color w:val="000000"/>
          <w:sz w:val="48"/>
          <w:szCs w:val="48"/>
        </w:rPr>
        <w:t>h</w:t>
      </w:r>
      <w:r w:rsidR="00025843">
        <w:rPr>
          <w:b/>
          <w:bCs/>
          <w:color w:val="000000"/>
          <w:sz w:val="48"/>
          <w:szCs w:val="48"/>
        </w:rPr>
        <w:t xml:space="preserve">ệ thống thương mại điện tử </w:t>
      </w:r>
    </w:p>
    <w:p w14:paraId="0010D7F7" w14:textId="0FA57A23" w:rsidR="00025843" w:rsidRPr="004B449C" w:rsidRDefault="00025843" w:rsidP="004B449C">
      <w:pPr>
        <w:suppressAutoHyphens/>
        <w:autoSpaceDE w:val="0"/>
        <w:autoSpaceDN w:val="0"/>
        <w:adjustRightInd w:val="0"/>
        <w:spacing w:line="360" w:lineRule="auto"/>
        <w:ind w:firstLine="720"/>
        <w:jc w:val="center"/>
        <w:rPr>
          <w:sz w:val="28"/>
          <w:szCs w:val="28"/>
          <w:lang w:val="vi-VN"/>
        </w:rPr>
      </w:pPr>
      <w:r>
        <w:rPr>
          <w:b/>
          <w:bCs/>
          <w:color w:val="000000"/>
          <w:sz w:val="48"/>
          <w:szCs w:val="48"/>
        </w:rPr>
        <w:t>kinh</w:t>
      </w:r>
      <w:r>
        <w:rPr>
          <w:b/>
          <w:bCs/>
          <w:color w:val="000000"/>
          <w:sz w:val="48"/>
          <w:szCs w:val="48"/>
          <w:lang w:val="vi-VN"/>
        </w:rPr>
        <w:t xml:space="preserve"> doanh </w:t>
      </w:r>
      <w:r>
        <w:rPr>
          <w:b/>
          <w:bCs/>
          <w:color w:val="000000"/>
          <w:sz w:val="48"/>
          <w:szCs w:val="48"/>
        </w:rPr>
        <w:t>linh</w:t>
      </w:r>
      <w:r>
        <w:rPr>
          <w:b/>
          <w:bCs/>
          <w:color w:val="000000"/>
          <w:sz w:val="48"/>
          <w:szCs w:val="48"/>
          <w:lang w:val="vi-VN"/>
        </w:rPr>
        <w:t xml:space="preserve"> kiện máy tính</w:t>
      </w:r>
    </w:p>
    <w:p w14:paraId="706868D6" w14:textId="77777777" w:rsidR="004B449C" w:rsidRDefault="004B449C" w:rsidP="00025843">
      <w:pPr>
        <w:pStyle w:val="NormalWeb"/>
        <w:spacing w:before="0" w:beforeAutospacing="0" w:after="0" w:afterAutospacing="0"/>
        <w:jc w:val="right"/>
        <w:rPr>
          <w:i/>
          <w:iCs/>
          <w:color w:val="000000"/>
          <w:sz w:val="28"/>
          <w:szCs w:val="28"/>
          <w:lang w:val="vi-VN"/>
        </w:rPr>
      </w:pPr>
    </w:p>
    <w:p w14:paraId="1959705B" w14:textId="77777777" w:rsidR="004B449C" w:rsidRDefault="004B449C" w:rsidP="00025843">
      <w:pPr>
        <w:pStyle w:val="NormalWeb"/>
        <w:spacing w:before="0" w:beforeAutospacing="0" w:after="0" w:afterAutospacing="0"/>
        <w:jc w:val="right"/>
        <w:rPr>
          <w:i/>
          <w:iCs/>
          <w:color w:val="000000"/>
          <w:sz w:val="28"/>
          <w:szCs w:val="28"/>
          <w:lang w:val="vi-VN"/>
        </w:rPr>
      </w:pPr>
    </w:p>
    <w:p w14:paraId="5ACA0E2A" w14:textId="77777777" w:rsidR="004B449C" w:rsidRDefault="004B449C" w:rsidP="00025843">
      <w:pPr>
        <w:pStyle w:val="NormalWeb"/>
        <w:spacing w:before="0" w:beforeAutospacing="0" w:after="0" w:afterAutospacing="0"/>
        <w:jc w:val="right"/>
        <w:rPr>
          <w:i/>
          <w:iCs/>
          <w:color w:val="000000"/>
          <w:sz w:val="28"/>
          <w:szCs w:val="28"/>
          <w:lang w:val="vi-VN"/>
        </w:rPr>
      </w:pPr>
    </w:p>
    <w:p w14:paraId="32CB19BC" w14:textId="77777777" w:rsidR="004B449C" w:rsidRDefault="004B449C" w:rsidP="00025843">
      <w:pPr>
        <w:pStyle w:val="NormalWeb"/>
        <w:spacing w:before="0" w:beforeAutospacing="0" w:after="0" w:afterAutospacing="0"/>
        <w:jc w:val="right"/>
        <w:rPr>
          <w:i/>
          <w:iCs/>
          <w:color w:val="000000"/>
          <w:sz w:val="28"/>
          <w:szCs w:val="28"/>
          <w:lang w:val="vi-VN"/>
        </w:rPr>
      </w:pPr>
    </w:p>
    <w:p w14:paraId="6B798491" w14:textId="77777777" w:rsidR="004B449C" w:rsidRDefault="004B449C" w:rsidP="00025843">
      <w:pPr>
        <w:pStyle w:val="NormalWeb"/>
        <w:spacing w:before="0" w:beforeAutospacing="0" w:after="0" w:afterAutospacing="0"/>
        <w:jc w:val="right"/>
        <w:rPr>
          <w:i/>
          <w:iCs/>
          <w:color w:val="000000"/>
          <w:sz w:val="28"/>
          <w:szCs w:val="28"/>
          <w:lang w:val="vi-VN"/>
        </w:rPr>
      </w:pPr>
    </w:p>
    <w:p w14:paraId="2139C6E5" w14:textId="629761AD" w:rsidR="00025843" w:rsidRPr="00AA1932" w:rsidRDefault="00025843" w:rsidP="00025843">
      <w:pPr>
        <w:pStyle w:val="NormalWeb"/>
        <w:spacing w:before="0" w:beforeAutospacing="0" w:after="0" w:afterAutospacing="0"/>
        <w:jc w:val="right"/>
        <w:rPr>
          <w:lang w:val="vi-VN"/>
        </w:rPr>
      </w:pPr>
      <w:r>
        <w:rPr>
          <w:i/>
          <w:iCs/>
          <w:color w:val="000000"/>
          <w:sz w:val="28"/>
          <w:szCs w:val="28"/>
        </w:rPr>
        <w:t>Người hướng dẫn</w:t>
      </w:r>
      <w:r>
        <w:rPr>
          <w:color w:val="000000"/>
          <w:sz w:val="28"/>
          <w:szCs w:val="28"/>
        </w:rPr>
        <w:t xml:space="preserve">: </w:t>
      </w:r>
      <w:r w:rsidR="008E0C9E">
        <w:rPr>
          <w:b/>
          <w:bCs/>
          <w:color w:val="000000"/>
          <w:sz w:val="28"/>
          <w:szCs w:val="28"/>
        </w:rPr>
        <w:t>ThS.</w:t>
      </w:r>
      <w:r>
        <w:rPr>
          <w:b/>
          <w:bCs/>
          <w:color w:val="000000"/>
          <w:sz w:val="28"/>
          <w:szCs w:val="28"/>
        </w:rPr>
        <w:t xml:space="preserve"> VŨ</w:t>
      </w:r>
      <w:r>
        <w:rPr>
          <w:b/>
          <w:bCs/>
          <w:color w:val="000000"/>
          <w:sz w:val="28"/>
          <w:szCs w:val="28"/>
          <w:lang w:val="vi-VN"/>
        </w:rPr>
        <w:t xml:space="preserve"> ĐÌNH HỒNG</w:t>
      </w:r>
    </w:p>
    <w:p w14:paraId="40900075" w14:textId="77777777" w:rsidR="00025843" w:rsidRDefault="00025843" w:rsidP="00025843">
      <w:pPr>
        <w:pStyle w:val="NormalWeb"/>
        <w:spacing w:before="0" w:beforeAutospacing="0" w:after="0" w:afterAutospacing="0"/>
        <w:jc w:val="right"/>
        <w:rPr>
          <w:b/>
          <w:bCs/>
          <w:color w:val="000000"/>
          <w:sz w:val="28"/>
          <w:szCs w:val="28"/>
          <w:lang w:val="vi-VN"/>
        </w:rPr>
      </w:pPr>
      <w:r>
        <w:rPr>
          <w:i/>
          <w:iCs/>
          <w:color w:val="000000"/>
          <w:sz w:val="28"/>
          <w:szCs w:val="28"/>
        </w:rPr>
        <w:t>Người thực hiện</w:t>
      </w:r>
      <w:r>
        <w:rPr>
          <w:color w:val="000000"/>
          <w:sz w:val="28"/>
          <w:szCs w:val="28"/>
        </w:rPr>
        <w:t>:</w:t>
      </w:r>
      <w:r>
        <w:rPr>
          <w:b/>
          <w:bCs/>
          <w:color w:val="000000"/>
          <w:sz w:val="28"/>
          <w:szCs w:val="28"/>
          <w:lang w:val="vi-VN"/>
        </w:rPr>
        <w:t xml:space="preserve"> </w:t>
      </w:r>
      <w:r>
        <w:rPr>
          <w:b/>
          <w:bCs/>
          <w:color w:val="000000"/>
          <w:sz w:val="28"/>
          <w:szCs w:val="28"/>
        </w:rPr>
        <w:t>BÙI</w:t>
      </w:r>
      <w:r>
        <w:rPr>
          <w:b/>
          <w:bCs/>
          <w:color w:val="000000"/>
          <w:sz w:val="28"/>
          <w:szCs w:val="28"/>
          <w:lang w:val="vi-VN"/>
        </w:rPr>
        <w:t xml:space="preserve"> LÊ PHÁT HẢI </w:t>
      </w:r>
      <w:r>
        <w:rPr>
          <w:b/>
          <w:bCs/>
          <w:color w:val="000000"/>
          <w:sz w:val="28"/>
          <w:szCs w:val="28"/>
        </w:rPr>
        <w:t>– 52200002</w:t>
      </w:r>
    </w:p>
    <w:p w14:paraId="6F6E51A2" w14:textId="77777777" w:rsidR="00025843" w:rsidRPr="00AA1932" w:rsidRDefault="00025843" w:rsidP="00025843">
      <w:pPr>
        <w:pStyle w:val="NormalWeb"/>
        <w:spacing w:before="0" w:beforeAutospacing="0" w:after="0" w:afterAutospacing="0"/>
        <w:jc w:val="right"/>
        <w:rPr>
          <w:lang w:val="vi-VN"/>
        </w:rPr>
      </w:pPr>
      <w:r>
        <w:rPr>
          <w:b/>
          <w:bCs/>
          <w:color w:val="000000"/>
          <w:sz w:val="28"/>
          <w:szCs w:val="28"/>
          <w:lang w:val="vi-VN"/>
        </w:rPr>
        <w:t>LÊ TUẤN KIỆT – 52200042</w:t>
      </w:r>
    </w:p>
    <w:p w14:paraId="763E987A" w14:textId="77777777" w:rsidR="00025843" w:rsidRDefault="00025843" w:rsidP="00025843">
      <w:pPr>
        <w:pStyle w:val="NormalWeb"/>
        <w:spacing w:before="0" w:beforeAutospacing="0" w:after="0" w:afterAutospacing="0"/>
        <w:jc w:val="right"/>
      </w:pPr>
      <w:r>
        <w:rPr>
          <w:b/>
          <w:bCs/>
          <w:color w:val="000000"/>
          <w:sz w:val="28"/>
          <w:szCs w:val="28"/>
        </w:rPr>
        <w:t>PHẠM CÔNG NHỰT TÂN – 52200099</w:t>
      </w:r>
    </w:p>
    <w:p w14:paraId="5A6C7E6C" w14:textId="77777777" w:rsidR="00025843" w:rsidRDefault="00025843" w:rsidP="00025843">
      <w:pPr>
        <w:pStyle w:val="NormalWeb"/>
        <w:spacing w:before="0" w:beforeAutospacing="0" w:after="0" w:afterAutospacing="0"/>
        <w:jc w:val="right"/>
      </w:pPr>
      <w:r>
        <w:rPr>
          <w:color w:val="000000"/>
          <w:sz w:val="28"/>
          <w:szCs w:val="28"/>
        </w:rPr>
        <w:t>Lớp</w:t>
      </w:r>
      <w:r>
        <w:rPr>
          <w:b/>
          <w:bCs/>
          <w:color w:val="000000"/>
          <w:sz w:val="28"/>
          <w:szCs w:val="28"/>
        </w:rPr>
        <w:t>: 22050201</w:t>
      </w:r>
    </w:p>
    <w:p w14:paraId="0F3AEA0D" w14:textId="77777777" w:rsidR="00025843" w:rsidRDefault="00025843" w:rsidP="00025843">
      <w:pPr>
        <w:pStyle w:val="NormalWeb"/>
        <w:spacing w:before="0" w:beforeAutospacing="0" w:after="0" w:afterAutospacing="0"/>
        <w:jc w:val="right"/>
      </w:pPr>
      <w:r>
        <w:rPr>
          <w:color w:val="000000"/>
          <w:sz w:val="28"/>
          <w:szCs w:val="28"/>
        </w:rPr>
        <w:t>Khoá</w:t>
      </w:r>
      <w:r>
        <w:rPr>
          <w:b/>
          <w:bCs/>
          <w:color w:val="000000"/>
          <w:sz w:val="28"/>
          <w:szCs w:val="28"/>
        </w:rPr>
        <w:t>: 26</w:t>
      </w:r>
    </w:p>
    <w:p w14:paraId="6231AF04" w14:textId="77777777" w:rsidR="00025843" w:rsidRDefault="00025843" w:rsidP="00025843">
      <w:pPr>
        <w:suppressAutoHyphens/>
        <w:autoSpaceDE w:val="0"/>
        <w:autoSpaceDN w:val="0"/>
        <w:adjustRightInd w:val="0"/>
        <w:rPr>
          <w:b/>
          <w:bCs/>
          <w:sz w:val="28"/>
          <w:szCs w:val="28"/>
          <w:lang w:val="vi-VN"/>
        </w:rPr>
      </w:pPr>
    </w:p>
    <w:p w14:paraId="2714126F" w14:textId="77777777" w:rsidR="00025843" w:rsidRDefault="00025843" w:rsidP="00025843">
      <w:pPr>
        <w:suppressAutoHyphens/>
        <w:autoSpaceDE w:val="0"/>
        <w:autoSpaceDN w:val="0"/>
        <w:adjustRightInd w:val="0"/>
        <w:rPr>
          <w:b/>
          <w:bCs/>
          <w:sz w:val="28"/>
          <w:szCs w:val="28"/>
          <w:lang w:val="vi-VN"/>
        </w:rPr>
      </w:pPr>
    </w:p>
    <w:p w14:paraId="4813E7F8" w14:textId="77777777" w:rsidR="00025843" w:rsidRPr="00CA1C39" w:rsidRDefault="00025843" w:rsidP="00025843">
      <w:pPr>
        <w:suppressAutoHyphens/>
        <w:autoSpaceDE w:val="0"/>
        <w:autoSpaceDN w:val="0"/>
        <w:adjustRightInd w:val="0"/>
        <w:rPr>
          <w:b/>
          <w:bCs/>
          <w:sz w:val="28"/>
          <w:szCs w:val="28"/>
          <w:lang w:val="vi-VN"/>
        </w:rPr>
      </w:pPr>
    </w:p>
    <w:p w14:paraId="3EB6DF0C" w14:textId="77777777" w:rsidR="00025843" w:rsidRPr="006A7500" w:rsidRDefault="00025843" w:rsidP="006A7500">
      <w:pPr>
        <w:jc w:val="center"/>
        <w:rPr>
          <w:b/>
          <w:bCs/>
          <w:lang w:val="vi-VN"/>
        </w:rPr>
      </w:pPr>
    </w:p>
    <w:p w14:paraId="1A97372C" w14:textId="3297CCDA" w:rsidR="00C92BDB" w:rsidRPr="006A7500" w:rsidRDefault="00025843" w:rsidP="006A7500">
      <w:pPr>
        <w:jc w:val="center"/>
        <w:rPr>
          <w:b/>
          <w:bCs/>
          <w:iCs/>
          <w:sz w:val="28"/>
          <w:szCs w:val="28"/>
          <w:lang w:val="vi-VN"/>
        </w:rPr>
      </w:pPr>
      <w:r w:rsidRPr="006A7500">
        <w:rPr>
          <w:b/>
          <w:bCs/>
          <w:iCs/>
          <w:sz w:val="28"/>
          <w:szCs w:val="28"/>
          <w:lang w:val="vi-VN"/>
        </w:rPr>
        <w:t xml:space="preserve">THÀNH PHỐ HỒ CHÍ MINH,  NĂM </w:t>
      </w:r>
      <w:r w:rsidR="00861D0C" w:rsidRPr="006A7500">
        <w:rPr>
          <w:b/>
          <w:bCs/>
          <w:iCs/>
          <w:sz w:val="28"/>
          <w:szCs w:val="28"/>
          <w:lang w:val="vi-VN"/>
        </w:rPr>
        <w:t>2025</w:t>
      </w:r>
    </w:p>
    <w:p w14:paraId="2848BBF3" w14:textId="77777777" w:rsidR="00C92BDB" w:rsidRPr="00C92BDB" w:rsidRDefault="00C92BDB" w:rsidP="00C92BDB">
      <w:pPr>
        <w:pStyle w:val="Chng"/>
        <w:jc w:val="center"/>
        <w:rPr>
          <w:bCs/>
          <w:iCs/>
          <w:sz w:val="28"/>
          <w:szCs w:val="28"/>
          <w:lang w:val="vi-VN"/>
        </w:rPr>
      </w:pPr>
      <w:r>
        <w:rPr>
          <w:bCs/>
          <w:iCs/>
          <w:sz w:val="28"/>
          <w:szCs w:val="28"/>
          <w:lang w:val="vi-VN"/>
        </w:rPr>
        <w:br w:type="page"/>
      </w:r>
      <w:bookmarkStart w:id="1" w:name="_Toc197269755"/>
      <w:r w:rsidRPr="00DB7595">
        <w:rPr>
          <w:lang w:val="vi-VN"/>
        </w:rPr>
        <w:lastRenderedPageBreak/>
        <w:t>LỜI CẢM ƠN</w:t>
      </w:r>
      <w:bookmarkEnd w:id="1"/>
    </w:p>
    <w:p w14:paraId="5B6D2BA1" w14:textId="2778D15C" w:rsidR="0050447C" w:rsidRPr="00D10F9F" w:rsidRDefault="0050447C" w:rsidP="00D10F9F">
      <w:pPr>
        <w:pStyle w:val="Nidungvnbn"/>
      </w:pPr>
      <w:r w:rsidRPr="00D10F9F">
        <w:t>Trước hết và quan trọng nhất, chúng em xin bày tỏ lòng biết ơn sâu sắc và chân thành nhất đến </w:t>
      </w:r>
      <w:r w:rsidR="008E0C9E" w:rsidRPr="008E0C9E">
        <w:t>ThS.</w:t>
      </w:r>
      <w:r w:rsidR="008E0C9E">
        <w:rPr>
          <w:lang w:val="vi-VN"/>
        </w:rPr>
        <w:t xml:space="preserve"> </w:t>
      </w:r>
      <w:r w:rsidR="00D10F9F">
        <w:rPr>
          <w:lang w:val="vi-VN"/>
        </w:rPr>
        <w:t>Vũ Đình Hồng</w:t>
      </w:r>
      <w:r w:rsidRPr="00D10F9F">
        <w:t xml:space="preserve">. Thầy đã tận tình </w:t>
      </w:r>
      <w:r w:rsidR="00B01615">
        <w:t>giảng</w:t>
      </w:r>
      <w:r w:rsidR="00B01615">
        <w:rPr>
          <w:lang w:val="vi-VN"/>
        </w:rPr>
        <w:t xml:space="preserve"> dạy, truyền đạt</w:t>
      </w:r>
      <w:r w:rsidRPr="00D10F9F">
        <w:t xml:space="preserve"> những kiến thức</w:t>
      </w:r>
      <w:r w:rsidR="00B01615">
        <w:rPr>
          <w:lang w:val="vi-VN"/>
        </w:rPr>
        <w:t xml:space="preserve"> </w:t>
      </w:r>
      <w:r w:rsidRPr="00D10F9F">
        <w:t>về</w:t>
      </w:r>
      <w:r w:rsidR="00D10F9F">
        <w:rPr>
          <w:lang w:val="vi-VN"/>
        </w:rPr>
        <w:t xml:space="preserve"> môn học</w:t>
      </w:r>
      <w:r w:rsidRPr="00D10F9F">
        <w:t xml:space="preserve"> Mẫu thiết kế, cũng như </w:t>
      </w:r>
      <w:r w:rsidR="00B01615">
        <w:t>giúp</w:t>
      </w:r>
      <w:r w:rsidR="00B01615">
        <w:rPr>
          <w:lang w:val="vi-VN"/>
        </w:rPr>
        <w:t xml:space="preserve"> đỡ</w:t>
      </w:r>
      <w:r w:rsidRPr="00D10F9F">
        <w:t xml:space="preserve"> trong suốt quá trình chúng em thực hiện đồ án. Sự hướng dẫn của Thầy là yếu tố then chốt giúp chúng em có thể hoàn thành </w:t>
      </w:r>
      <w:r w:rsidR="00B01615">
        <w:t>bài</w:t>
      </w:r>
      <w:r w:rsidR="00B01615">
        <w:rPr>
          <w:lang w:val="vi-VN"/>
        </w:rPr>
        <w:t xml:space="preserve"> báo cáo </w:t>
      </w:r>
      <w:r w:rsidRPr="00D10F9F">
        <w:t>một cách tốt nhất.</w:t>
      </w:r>
    </w:p>
    <w:p w14:paraId="46C5164A" w14:textId="1FA23EC2" w:rsidR="0050447C" w:rsidRPr="00D10F9F" w:rsidRDefault="00006255" w:rsidP="00D10F9F">
      <w:pPr>
        <w:pStyle w:val="Nidungvnbn"/>
      </w:pPr>
      <w:r>
        <w:t>Tiếp</w:t>
      </w:r>
      <w:r>
        <w:rPr>
          <w:lang w:val="vi-VN"/>
        </w:rPr>
        <w:t xml:space="preserve"> theo, c</w:t>
      </w:r>
      <w:r w:rsidR="0050447C" w:rsidRPr="00D10F9F">
        <w:t>húng em xin gửi lời cảm ơn đến </w:t>
      </w:r>
      <w:r>
        <w:t>khoa</w:t>
      </w:r>
      <w:r>
        <w:rPr>
          <w:lang w:val="vi-VN"/>
        </w:rPr>
        <w:t xml:space="preserve"> Công nghệ thông tin </w:t>
      </w:r>
      <w:r w:rsidR="0050447C" w:rsidRPr="00D10F9F">
        <w:t xml:space="preserve">đã tạo môi trường học tập, cung cấp các tài </w:t>
      </w:r>
      <w:r w:rsidR="00B55223">
        <w:t>liệu</w:t>
      </w:r>
      <w:r w:rsidR="0050447C" w:rsidRPr="00D10F9F">
        <w:t>, cơ sở vật chất cần thiết phục vụ cho quá trình học tập và thực hiện đồ án.</w:t>
      </w:r>
    </w:p>
    <w:p w14:paraId="08D6B9FD" w14:textId="77777777" w:rsidR="00CE1EE6" w:rsidRDefault="0050447C" w:rsidP="00CE1EE6">
      <w:pPr>
        <w:pStyle w:val="Nidungvnbn"/>
        <w:rPr>
          <w:lang w:val="vi-VN"/>
        </w:rPr>
      </w:pPr>
      <w:r w:rsidRPr="00D10F9F">
        <w:t xml:space="preserve">Cuối cùng, chúng em xin cảm ơn </w:t>
      </w:r>
      <w:r w:rsidR="007854F0">
        <w:t>tất</w:t>
      </w:r>
      <w:r w:rsidR="007854F0">
        <w:rPr>
          <w:lang w:val="vi-VN"/>
        </w:rPr>
        <w:t xml:space="preserve"> cả thành viên trong nhóm đã cố gắng, nỗ lực để hoàn thành đồ án này tốt nhất có thể</w:t>
      </w:r>
      <w:r w:rsidRPr="00D10F9F">
        <w:t>.</w:t>
      </w:r>
    </w:p>
    <w:p w14:paraId="7672EEBF" w14:textId="3EE8ECF1" w:rsidR="00C92BDB" w:rsidRPr="00CE1EE6" w:rsidRDefault="00C92BDB" w:rsidP="00CE1EE6">
      <w:pPr>
        <w:pStyle w:val="Nidungvnbn"/>
        <w:rPr>
          <w:lang w:val="vi-VN"/>
        </w:rPr>
      </w:pPr>
      <w:r w:rsidRPr="00D10F9F">
        <w:br/>
      </w:r>
      <w:bookmarkEnd w:id="0"/>
    </w:p>
    <w:p w14:paraId="323E172A" w14:textId="11CE1B9B" w:rsidR="00BB2B2A" w:rsidRPr="00A344B5" w:rsidRDefault="00BB2B2A" w:rsidP="007F4B6C">
      <w:pPr>
        <w:pStyle w:val="Nidungvnbn"/>
      </w:pPr>
      <w:r w:rsidRPr="00A344B5">
        <w:br w:type="page"/>
      </w:r>
    </w:p>
    <w:p w14:paraId="130B70D1" w14:textId="77777777" w:rsidR="003218FF" w:rsidRPr="002D796D" w:rsidRDefault="00B118C8" w:rsidP="002D796D">
      <w:pPr>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14:paraId="76F933CE" w14:textId="64EF29A2" w:rsidR="00291721" w:rsidRPr="0020772D" w:rsidRDefault="003218FF" w:rsidP="0020772D">
      <w:pPr>
        <w:jc w:val="center"/>
        <w:rPr>
          <w:b/>
          <w:sz w:val="32"/>
          <w:szCs w:val="32"/>
          <w:lang w:val="vi-VN"/>
        </w:rPr>
      </w:pPr>
      <w:r w:rsidRPr="002D796D">
        <w:rPr>
          <w:b/>
          <w:sz w:val="32"/>
          <w:szCs w:val="32"/>
          <w:lang w:val="vi-VN"/>
        </w:rPr>
        <w:t>TẠI TRƯỜNG ĐẠI HỌC TÔN ĐỨC THẮNG</w:t>
      </w:r>
    </w:p>
    <w:p w14:paraId="51455AB9" w14:textId="5989E5F9" w:rsidR="003218FF" w:rsidRPr="00A71F0A" w:rsidRDefault="000C196D" w:rsidP="00EC6ED5">
      <w:pPr>
        <w:pStyle w:val="Nidungvnbn"/>
        <w:tabs>
          <w:tab w:val="center" w:pos="6480"/>
        </w:tabs>
        <w:rPr>
          <w:lang w:val="vi-VN"/>
        </w:rPr>
      </w:pPr>
      <w:r w:rsidRPr="00A71F0A">
        <w:t xml:space="preserve">Tôi xin cam đoan đây là sản phẩm đồ án của riêng chúng tôi và được sự hướng dẫn của </w:t>
      </w:r>
      <w:r w:rsidR="00F26C1E">
        <w:t>ThS</w:t>
      </w:r>
      <w:r w:rsidR="00F26C1E">
        <w:rPr>
          <w:lang w:val="vi-VN"/>
        </w:rPr>
        <w:t>.</w:t>
      </w:r>
      <w:r w:rsidRPr="00A71F0A">
        <w:t xml:space="preserve"> </w:t>
      </w:r>
      <w:r w:rsidR="00F26C1E">
        <w:t>Vũ</w:t>
      </w:r>
      <w:r w:rsidR="00F26C1E">
        <w:rPr>
          <w:lang w:val="vi-VN"/>
        </w:rPr>
        <w:t xml:space="preserve"> Đình Hồng</w:t>
      </w:r>
      <w:r w:rsidRPr="00A71F0A">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r w:rsidR="003218FF" w:rsidRPr="00A71F0A">
        <w:rPr>
          <w:lang w:val="vi-VN"/>
        </w:rPr>
        <w:t>.</w:t>
      </w:r>
    </w:p>
    <w:p w14:paraId="6CB652D5" w14:textId="77777777" w:rsidR="003218FF" w:rsidRPr="00A71F0A" w:rsidRDefault="003218FF" w:rsidP="00EC6ED5">
      <w:pPr>
        <w:pStyle w:val="Nidungvnbn"/>
        <w:tabs>
          <w:tab w:val="center" w:pos="6480"/>
        </w:tabs>
        <w:rPr>
          <w:lang w:val="vi-VN"/>
        </w:rPr>
      </w:pPr>
      <w:r w:rsidRPr="00A71F0A">
        <w:rPr>
          <w:lang w:val="vi-VN"/>
        </w:rPr>
        <w:t xml:space="preserve">Ngoài ra, trong </w:t>
      </w:r>
      <w:r w:rsidR="00B118C8" w:rsidRPr="00A71F0A">
        <w:rPr>
          <w:lang w:val="vi-VN"/>
        </w:rPr>
        <w:t>đồ án</w:t>
      </w:r>
      <w:r w:rsidRPr="00A71F0A">
        <w:rPr>
          <w:lang w:val="vi-VN"/>
        </w:rPr>
        <w:t xml:space="preserve"> còn sử dụng một số nhận xét, đánh giá cũng như số liệu của các tác giả khác, cơ quan tổ chức khác đều có trích dẫn và chú thích nguồn gốc.</w:t>
      </w:r>
    </w:p>
    <w:p w14:paraId="2994973D" w14:textId="77777777" w:rsidR="003218FF" w:rsidRPr="00A71F0A" w:rsidRDefault="003218FF" w:rsidP="00EC6ED5">
      <w:pPr>
        <w:pStyle w:val="Nidungvnbn"/>
        <w:tabs>
          <w:tab w:val="center" w:pos="6480"/>
        </w:tabs>
        <w:rPr>
          <w:b/>
          <w:lang w:val="vi-VN"/>
        </w:rPr>
      </w:pPr>
      <w:r w:rsidRPr="00A71F0A">
        <w:rPr>
          <w:b/>
          <w:lang w:val="vi-VN"/>
        </w:rPr>
        <w:t xml:space="preserve">Nếu phát hiện có bất kỳ sự gian lận nào tôi xin hoàn toàn chịu trách nhiệm về nội dung </w:t>
      </w:r>
      <w:r w:rsidR="00B118C8" w:rsidRPr="00A71F0A">
        <w:rPr>
          <w:b/>
          <w:lang w:val="vi-VN"/>
        </w:rPr>
        <w:t>đồ án</w:t>
      </w:r>
      <w:r w:rsidRPr="00A71F0A">
        <w:rPr>
          <w:b/>
          <w:lang w:val="vi-VN"/>
        </w:rPr>
        <w:t xml:space="preserve"> của mình. </w:t>
      </w:r>
      <w:r w:rsidRPr="00A71F0A">
        <w:rPr>
          <w:lang w:val="vi-VN"/>
        </w:rPr>
        <w:t>Trường đại học Tôn Đức Thắng không liên quan đến những vi phạm tác quyền, bản quyền do tôi gây ra trong quá trình thực hiện (nếu có).</w:t>
      </w:r>
    </w:p>
    <w:p w14:paraId="447ABB54" w14:textId="6EB27F98" w:rsidR="003218FF" w:rsidRPr="00A71F0A" w:rsidRDefault="00EC6ED5" w:rsidP="00EC6ED5">
      <w:pPr>
        <w:pStyle w:val="Nidungvnbn"/>
        <w:tabs>
          <w:tab w:val="center" w:pos="6480"/>
        </w:tabs>
        <w:ind w:left="720" w:firstLine="0"/>
        <w:rPr>
          <w:i/>
          <w:lang w:val="vi-VN"/>
        </w:rPr>
      </w:pPr>
      <w:r>
        <w:rPr>
          <w:i/>
          <w:lang w:val="vi-VN"/>
        </w:rPr>
        <w:tab/>
      </w:r>
      <w:r w:rsidR="003218FF" w:rsidRPr="00A71F0A">
        <w:rPr>
          <w:i/>
          <w:lang w:val="vi-VN"/>
        </w:rPr>
        <w:t xml:space="preserve">TP. Hồ Chí Minh, ngày   tháng   năm      </w:t>
      </w:r>
    </w:p>
    <w:p w14:paraId="337159E3" w14:textId="50D5ECF8" w:rsidR="003218FF" w:rsidRPr="00A71F0A" w:rsidRDefault="00EC6ED5" w:rsidP="00EC6ED5">
      <w:pPr>
        <w:pStyle w:val="Nidungvnbn"/>
        <w:tabs>
          <w:tab w:val="center" w:pos="6480"/>
        </w:tabs>
        <w:rPr>
          <w:i/>
          <w:lang w:val="vi-VN"/>
        </w:rPr>
      </w:pPr>
      <w:r>
        <w:rPr>
          <w:i/>
          <w:lang w:val="vi-VN"/>
        </w:rPr>
        <w:tab/>
      </w:r>
      <w:r w:rsidR="003218FF" w:rsidRPr="00A71F0A">
        <w:rPr>
          <w:i/>
          <w:lang w:val="vi-VN"/>
        </w:rPr>
        <w:t>Tác giả</w:t>
      </w:r>
    </w:p>
    <w:p w14:paraId="1E92212C" w14:textId="77777777" w:rsidR="00775289" w:rsidRPr="00A71F0A" w:rsidRDefault="00BB2B2A" w:rsidP="00EC6ED5">
      <w:pPr>
        <w:pStyle w:val="Nidungvnbn"/>
        <w:tabs>
          <w:tab w:val="center" w:pos="6480"/>
        </w:tabs>
        <w:rPr>
          <w:i/>
          <w:lang w:val="vi-VN"/>
        </w:rPr>
      </w:pPr>
      <w:r w:rsidRPr="00A71F0A">
        <w:rPr>
          <w:i/>
          <w:lang w:val="vi-VN"/>
        </w:rPr>
        <w:tab/>
      </w:r>
      <w:r w:rsidR="003218FF" w:rsidRPr="00A71F0A">
        <w:rPr>
          <w:i/>
          <w:lang w:val="vi-VN"/>
        </w:rPr>
        <w:t>(ký tên và ghi rõ họ tên)</w:t>
      </w:r>
    </w:p>
    <w:p w14:paraId="670F684D" w14:textId="1085AC19" w:rsidR="00BB2B2A" w:rsidRDefault="00BB2B2A" w:rsidP="00EC6ED5">
      <w:pPr>
        <w:pStyle w:val="Nidungvnbn"/>
        <w:tabs>
          <w:tab w:val="center" w:pos="6480"/>
        </w:tabs>
        <w:rPr>
          <w:i/>
          <w:lang w:val="vi-VN"/>
        </w:rPr>
      </w:pPr>
    </w:p>
    <w:p w14:paraId="7327EF28" w14:textId="5E0EB496" w:rsidR="00912A6F" w:rsidRDefault="00912A6F" w:rsidP="00EC6ED5">
      <w:pPr>
        <w:pStyle w:val="Nidungvnbn"/>
        <w:tabs>
          <w:tab w:val="center" w:pos="6480"/>
        </w:tabs>
        <w:rPr>
          <w:i/>
          <w:lang w:val="vi-VN"/>
        </w:rPr>
      </w:pPr>
    </w:p>
    <w:p w14:paraId="7532BD6C" w14:textId="77777777" w:rsidR="00912A6F" w:rsidRPr="00A71F0A" w:rsidRDefault="00912A6F" w:rsidP="00EC6ED5">
      <w:pPr>
        <w:pStyle w:val="Nidungvnbn"/>
        <w:tabs>
          <w:tab w:val="center" w:pos="6480"/>
        </w:tabs>
        <w:rPr>
          <w:i/>
          <w:lang w:val="vi-VN"/>
        </w:rPr>
      </w:pPr>
    </w:p>
    <w:p w14:paraId="55215193" w14:textId="44AB6A05" w:rsidR="00BB2B2A" w:rsidRDefault="00BB2B2A" w:rsidP="00EC6ED5">
      <w:pPr>
        <w:pStyle w:val="Nidungvnbn"/>
        <w:tabs>
          <w:tab w:val="center" w:pos="6480"/>
        </w:tabs>
        <w:rPr>
          <w:i/>
          <w:lang w:val="vi-VN"/>
        </w:rPr>
      </w:pPr>
      <w:r w:rsidRPr="00A71F0A">
        <w:rPr>
          <w:i/>
          <w:lang w:val="vi-VN"/>
        </w:rPr>
        <w:tab/>
      </w:r>
      <w:r w:rsidR="00EC6ED5">
        <w:rPr>
          <w:i/>
          <w:lang w:val="vi-VN"/>
        </w:rPr>
        <w:t>Bùi Lê Phát Hải</w:t>
      </w:r>
    </w:p>
    <w:p w14:paraId="03B895C8" w14:textId="77777777" w:rsidR="00EC6ED5" w:rsidRDefault="00EC6ED5" w:rsidP="00EC6ED5">
      <w:pPr>
        <w:pStyle w:val="Nidungvnbn"/>
        <w:tabs>
          <w:tab w:val="center" w:pos="6480"/>
        </w:tabs>
        <w:rPr>
          <w:i/>
          <w:lang w:val="vi-VN"/>
        </w:rPr>
      </w:pPr>
    </w:p>
    <w:p w14:paraId="2CB4DB44" w14:textId="032AED6B" w:rsidR="00EC6ED5" w:rsidRDefault="00EC6ED5" w:rsidP="00EC6ED5">
      <w:pPr>
        <w:pStyle w:val="Nidungvnbn"/>
        <w:tabs>
          <w:tab w:val="center" w:pos="6480"/>
        </w:tabs>
        <w:rPr>
          <w:i/>
          <w:lang w:val="vi-VN"/>
        </w:rPr>
      </w:pPr>
    </w:p>
    <w:p w14:paraId="069E54E1" w14:textId="77777777" w:rsidR="00EC6ED5" w:rsidRDefault="00EC6ED5" w:rsidP="00EC6ED5">
      <w:pPr>
        <w:pStyle w:val="Nidungvnbn"/>
        <w:tabs>
          <w:tab w:val="center" w:pos="6480"/>
        </w:tabs>
        <w:rPr>
          <w:i/>
          <w:lang w:val="vi-VN"/>
        </w:rPr>
      </w:pPr>
    </w:p>
    <w:p w14:paraId="11ACEF99" w14:textId="2DE9D095" w:rsidR="00EC6ED5" w:rsidRPr="00A71F0A" w:rsidRDefault="00EC6ED5" w:rsidP="00EC6ED5">
      <w:pPr>
        <w:pStyle w:val="Nidungvnbn"/>
        <w:tabs>
          <w:tab w:val="center" w:pos="6480"/>
        </w:tabs>
        <w:rPr>
          <w:i/>
          <w:lang w:val="vi-VN"/>
        </w:rPr>
      </w:pPr>
      <w:r>
        <w:rPr>
          <w:i/>
          <w:lang w:val="vi-VN"/>
        </w:rPr>
        <w:tab/>
        <w:t>Lê Tuấn Kiệt</w:t>
      </w:r>
    </w:p>
    <w:p w14:paraId="7A435B0D" w14:textId="77777777" w:rsidR="00BB2B2A" w:rsidRPr="00DB7595" w:rsidRDefault="00BB2B2A" w:rsidP="00EC6ED5">
      <w:pPr>
        <w:pStyle w:val="Nidungvnbn"/>
        <w:tabs>
          <w:tab w:val="center" w:pos="6480"/>
        </w:tabs>
        <w:rPr>
          <w:i/>
          <w:lang w:val="vi-VN"/>
        </w:rPr>
      </w:pPr>
    </w:p>
    <w:p w14:paraId="0508FC16" w14:textId="77777777" w:rsidR="00BB2B2A" w:rsidRPr="00DB7595" w:rsidRDefault="00BB2B2A" w:rsidP="00EC6ED5">
      <w:pPr>
        <w:pStyle w:val="Nidungvnbn"/>
        <w:tabs>
          <w:tab w:val="center" w:pos="6480"/>
        </w:tabs>
        <w:rPr>
          <w:i/>
          <w:lang w:val="vi-VN"/>
        </w:rPr>
      </w:pPr>
    </w:p>
    <w:p w14:paraId="44BB7CEF" w14:textId="77777777" w:rsidR="00BB2B2A" w:rsidRPr="00DB7595" w:rsidRDefault="00BB2B2A" w:rsidP="00EC6ED5">
      <w:pPr>
        <w:pStyle w:val="Nidungvnbn"/>
        <w:tabs>
          <w:tab w:val="center" w:pos="6480"/>
        </w:tabs>
        <w:rPr>
          <w:i/>
          <w:lang w:val="vi-VN"/>
        </w:rPr>
      </w:pPr>
    </w:p>
    <w:p w14:paraId="1838674F" w14:textId="06BC0CE3" w:rsidR="00BB2B2A" w:rsidRPr="00DB7595" w:rsidRDefault="00BB2B2A" w:rsidP="00985BAB">
      <w:pPr>
        <w:pStyle w:val="Nidungvnbn"/>
        <w:tabs>
          <w:tab w:val="center" w:pos="6480"/>
        </w:tabs>
        <w:rPr>
          <w:i/>
          <w:lang w:val="vi-VN"/>
        </w:rPr>
      </w:pPr>
      <w:r w:rsidRPr="00DB7595">
        <w:rPr>
          <w:i/>
          <w:lang w:val="vi-VN"/>
        </w:rPr>
        <w:tab/>
      </w:r>
      <w:r w:rsidR="00A82084" w:rsidRPr="00A71F0A">
        <w:rPr>
          <w:i/>
          <w:lang w:val="vi-VN"/>
        </w:rPr>
        <w:t>Phạm Công Nhựt Tân</w:t>
      </w:r>
      <w:r w:rsidRPr="00DB7595">
        <w:rPr>
          <w:i/>
          <w:lang w:val="vi-VN"/>
        </w:rPr>
        <w:br w:type="page"/>
      </w:r>
    </w:p>
    <w:p w14:paraId="46DFED9B" w14:textId="77777777" w:rsidR="00B118C8" w:rsidRPr="00B118C8" w:rsidRDefault="00B118C8" w:rsidP="002D796D">
      <w:pPr>
        <w:pStyle w:val="Chng"/>
        <w:jc w:val="center"/>
        <w:rPr>
          <w:lang w:val="vi-VN"/>
        </w:rPr>
      </w:pPr>
      <w:bookmarkStart w:id="2" w:name="_Toc182602671"/>
      <w:bookmarkStart w:id="3" w:name="_Toc197269756"/>
      <w:r w:rsidRPr="00B118C8">
        <w:rPr>
          <w:lang w:val="vi-VN"/>
        </w:rPr>
        <w:lastRenderedPageBreak/>
        <w:t>PHẦN XÁC NHẬN VÀ ĐÁNH GIÁ CỦA GIẢNG VIÊN</w:t>
      </w:r>
      <w:bookmarkEnd w:id="2"/>
      <w:bookmarkEnd w:id="3"/>
    </w:p>
    <w:p w14:paraId="17AB3E16" w14:textId="77777777" w:rsidR="00B118C8" w:rsidRPr="002D796D" w:rsidRDefault="00B118C8" w:rsidP="002D796D">
      <w:pPr>
        <w:pStyle w:val="Nidungvnbn"/>
        <w:rPr>
          <w:b/>
          <w:lang w:val="vi-VN"/>
        </w:rPr>
      </w:pPr>
      <w:r w:rsidRPr="002D796D">
        <w:rPr>
          <w:b/>
          <w:lang w:val="vi-VN"/>
        </w:rPr>
        <w:t>Phần xác nhận của GV hướng dẫn</w:t>
      </w:r>
    </w:p>
    <w:p w14:paraId="1F797F40"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3138901"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6F7B9B2A"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73FC961D" w14:textId="77777777" w:rsidR="00B118C8" w:rsidRPr="00DC2276" w:rsidRDefault="00B118C8">
      <w:pPr>
        <w:spacing w:after="200" w:line="276" w:lineRule="auto"/>
        <w:rPr>
          <w:lang w:val="vi-VN"/>
        </w:rPr>
      </w:pPr>
    </w:p>
    <w:p w14:paraId="3C17BA1E" w14:textId="77777777" w:rsidR="00B118C8" w:rsidRPr="00DC2276" w:rsidRDefault="00B118C8">
      <w:pPr>
        <w:spacing w:after="200" w:line="276" w:lineRule="auto"/>
        <w:rPr>
          <w:lang w:val="vi-VN"/>
        </w:rPr>
      </w:pPr>
    </w:p>
    <w:p w14:paraId="754BD3CE" w14:textId="77777777" w:rsidR="00B118C8" w:rsidRPr="00DC2276" w:rsidRDefault="00B118C8">
      <w:pPr>
        <w:spacing w:after="200" w:line="276" w:lineRule="auto"/>
        <w:rPr>
          <w:lang w:val="vi-VN"/>
        </w:rPr>
      </w:pPr>
    </w:p>
    <w:p w14:paraId="79098DE7" w14:textId="77777777" w:rsidR="00B118C8" w:rsidRPr="00DC2276" w:rsidRDefault="00B118C8" w:rsidP="002D796D">
      <w:pPr>
        <w:pStyle w:val="Nidungvnbn"/>
        <w:rPr>
          <w:b/>
          <w:lang w:val="vi-VN"/>
        </w:rPr>
      </w:pPr>
      <w:r w:rsidRPr="00DC2276">
        <w:rPr>
          <w:b/>
          <w:lang w:val="vi-VN"/>
        </w:rPr>
        <w:t>Phần đánh giá của GV chấm bài</w:t>
      </w:r>
    </w:p>
    <w:p w14:paraId="7E95D1B9"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49B9B52"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70A26F07"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228A625F" w14:textId="77777777" w:rsidR="00B118C8" w:rsidRPr="00DC2276" w:rsidRDefault="00B118C8" w:rsidP="00B118C8">
      <w:pPr>
        <w:spacing w:after="200" w:line="276" w:lineRule="auto"/>
        <w:rPr>
          <w:lang w:val="vi-VN"/>
        </w:rPr>
      </w:pPr>
    </w:p>
    <w:p w14:paraId="31EC8FAF" w14:textId="77777777" w:rsidR="00B118C8" w:rsidRPr="00DC2276" w:rsidRDefault="00B118C8" w:rsidP="00B118C8">
      <w:pPr>
        <w:pStyle w:val="Tiumccp1"/>
        <w:rPr>
          <w:sz w:val="32"/>
          <w:szCs w:val="32"/>
          <w:lang w:val="vi-VN"/>
        </w:rPr>
      </w:pPr>
      <w:r w:rsidRPr="00B118C8">
        <w:rPr>
          <w:lang w:val="vi-VN"/>
        </w:rPr>
        <w:br w:type="page"/>
      </w:r>
    </w:p>
    <w:p w14:paraId="4C171D35" w14:textId="31D13FFF" w:rsidR="00291721" w:rsidRDefault="00BB2B2A" w:rsidP="007F4B6C">
      <w:pPr>
        <w:pStyle w:val="Chng"/>
        <w:jc w:val="center"/>
        <w:rPr>
          <w:lang w:val="vi-VN"/>
        </w:rPr>
      </w:pPr>
      <w:bookmarkStart w:id="4" w:name="_Toc182602672"/>
      <w:bookmarkStart w:id="5" w:name="_Toc197269757"/>
      <w:r w:rsidRPr="00DB7595">
        <w:rPr>
          <w:lang w:val="vi-VN"/>
        </w:rPr>
        <w:lastRenderedPageBreak/>
        <w:t>TÓM TẮT</w:t>
      </w:r>
      <w:bookmarkEnd w:id="4"/>
      <w:bookmarkEnd w:id="5"/>
    </w:p>
    <w:p w14:paraId="63D863F4" w14:textId="05A44B8A" w:rsidR="00243A46" w:rsidRPr="00DB7595" w:rsidRDefault="00EB5BA7" w:rsidP="00243A46">
      <w:pPr>
        <w:pStyle w:val="Nidungvnbn"/>
        <w:rPr>
          <w:lang w:val="vi-VN"/>
        </w:rPr>
      </w:pPr>
      <w:r>
        <w:t>Đây</w:t>
      </w:r>
      <w:r>
        <w:rPr>
          <w:lang w:val="vi-VN"/>
        </w:rPr>
        <w:t xml:space="preserve"> là bà</w:t>
      </w:r>
      <w:r w:rsidR="00243A46" w:rsidRPr="00243A46">
        <w:t>i báo cáo đồ án cuối kỳ môn Mẫu thiết kế, tập trung vào việc nghiên cứu và áp dụng các mẫu thiết kế (Design Patterns) vào hệ thống thương mại điện tử kinh doanh linh kiện máy tính. Báo cáo</w:t>
      </w:r>
      <w:r w:rsidR="002A374F">
        <w:rPr>
          <w:lang w:val="vi-VN"/>
        </w:rPr>
        <w:t xml:space="preserve"> sẽ</w:t>
      </w:r>
      <w:r w:rsidR="00243A46" w:rsidRPr="00243A46">
        <w:t xml:space="preserve"> trình bày chi tiết lý do áp dụng, sơ đồ lớp, mã nguồn và đánh giá kết quả đạt được của các mẫu thiết kế đã triển </w:t>
      </w:r>
      <w:r w:rsidR="002A374F">
        <w:t>khai</w:t>
      </w:r>
      <w:r w:rsidR="002A374F">
        <w:rPr>
          <w:lang w:val="vi-VN"/>
        </w:rPr>
        <w:t xml:space="preserve">. 10 mẫu thiết kế đã được áp dụng </w:t>
      </w:r>
      <w:r w:rsidR="00243A46" w:rsidRPr="00243A46">
        <w:t>bao gồm: Facade, Observer, Mediator, Singleton, Strategy, Builder, State, Proxy, Adapter và Decorator. Mục tiêu chính của việc áp dụng các mẫu này là nhằm giải quyết các vấn đề thiết kế phổ biến trong phát triển phần mềm, nâng cao tính modular, khả năng mở rộng, dễ bảo trì, giảm sự phụ thuộc giữa các thành phần và cải thiện cấu trúc tổng thể của hệ thống.</w:t>
      </w:r>
    </w:p>
    <w:p w14:paraId="7BD5B14A" w14:textId="77777777" w:rsidR="00DB7595" w:rsidRDefault="007E6AB9">
      <w:pPr>
        <w:spacing w:after="200" w:line="276" w:lineRule="auto"/>
        <w:rPr>
          <w:sz w:val="26"/>
          <w:szCs w:val="26"/>
          <w:lang w:val="vi-VN"/>
        </w:rPr>
        <w:sectPr w:rsidR="00DB7595" w:rsidSect="00B118C8">
          <w:headerReference w:type="default" r:id="rId9"/>
          <w:pgSz w:w="12240" w:h="15840"/>
          <w:pgMar w:top="1985" w:right="1134" w:bottom="1701" w:left="1985" w:header="720" w:footer="720" w:gutter="0"/>
          <w:pgNumType w:fmt="lowerRoman" w:start="1"/>
          <w:cols w:space="720"/>
          <w:docGrid w:linePitch="360"/>
        </w:sectPr>
      </w:pPr>
      <w:r w:rsidRPr="00DB7595">
        <w:rPr>
          <w:sz w:val="26"/>
          <w:szCs w:val="26"/>
          <w:lang w:val="vi-VN"/>
        </w:rPr>
        <w:br w:type="page"/>
      </w:r>
    </w:p>
    <w:p w14:paraId="4FFF5D1E" w14:textId="77777777" w:rsidR="007E6AB9" w:rsidRPr="007E6AB9" w:rsidRDefault="007E6AB9" w:rsidP="002D796D">
      <w:pPr>
        <w:pStyle w:val="Chng"/>
        <w:jc w:val="center"/>
      </w:pPr>
      <w:bookmarkStart w:id="6" w:name="_Toc182602673"/>
      <w:bookmarkStart w:id="7" w:name="_Toc197269758"/>
      <w:r>
        <w:lastRenderedPageBreak/>
        <w:t>MỤC LỤC</w:t>
      </w:r>
      <w:bookmarkEnd w:id="6"/>
      <w:bookmarkEnd w:id="7"/>
    </w:p>
    <w:p w14:paraId="1A699AFA" w14:textId="7F8786A0" w:rsidR="005F37D2" w:rsidRDefault="006A7500">
      <w:pPr>
        <w:pStyle w:val="TOC1"/>
        <w:tabs>
          <w:tab w:val="right" w:leader="dot" w:pos="9111"/>
        </w:tabs>
        <w:rPr>
          <w:rFonts w:asciiTheme="minorHAnsi" w:eastAsiaTheme="minorEastAsia" w:hAnsiTheme="minorHAnsi" w:cstheme="minorBidi"/>
          <w:noProof/>
          <w:kern w:val="2"/>
          <w:sz w:val="24"/>
          <w14:ligatures w14:val="standardContextual"/>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197269755" w:history="1">
        <w:r w:rsidR="005F37D2" w:rsidRPr="00100162">
          <w:rPr>
            <w:rStyle w:val="Hyperlink"/>
            <w:noProof/>
            <w:lang w:val="vi-VN"/>
          </w:rPr>
          <w:t>LỜI CẢM ƠN</w:t>
        </w:r>
        <w:r w:rsidR="005F37D2">
          <w:rPr>
            <w:noProof/>
            <w:webHidden/>
          </w:rPr>
          <w:tab/>
        </w:r>
        <w:r w:rsidR="005F37D2">
          <w:rPr>
            <w:noProof/>
            <w:webHidden/>
          </w:rPr>
          <w:fldChar w:fldCharType="begin"/>
        </w:r>
        <w:r w:rsidR="005F37D2">
          <w:rPr>
            <w:noProof/>
            <w:webHidden/>
          </w:rPr>
          <w:instrText xml:space="preserve"> PAGEREF _Toc197269755 \h </w:instrText>
        </w:r>
        <w:r w:rsidR="005F37D2">
          <w:rPr>
            <w:noProof/>
            <w:webHidden/>
          </w:rPr>
        </w:r>
        <w:r w:rsidR="005F37D2">
          <w:rPr>
            <w:noProof/>
            <w:webHidden/>
          </w:rPr>
          <w:fldChar w:fldCharType="separate"/>
        </w:r>
        <w:r w:rsidR="005F37D2">
          <w:rPr>
            <w:noProof/>
            <w:webHidden/>
          </w:rPr>
          <w:t>iii</w:t>
        </w:r>
        <w:r w:rsidR="005F37D2">
          <w:rPr>
            <w:noProof/>
            <w:webHidden/>
          </w:rPr>
          <w:fldChar w:fldCharType="end"/>
        </w:r>
      </w:hyperlink>
    </w:p>
    <w:p w14:paraId="606B23E6" w14:textId="2DBA7BBE" w:rsidR="005F37D2" w:rsidRDefault="005F37D2">
      <w:pPr>
        <w:pStyle w:val="TOC1"/>
        <w:tabs>
          <w:tab w:val="right" w:leader="dot" w:pos="9111"/>
        </w:tabs>
        <w:rPr>
          <w:rFonts w:asciiTheme="minorHAnsi" w:eastAsiaTheme="minorEastAsia" w:hAnsiTheme="minorHAnsi" w:cstheme="minorBidi"/>
          <w:noProof/>
          <w:kern w:val="2"/>
          <w:sz w:val="24"/>
          <w14:ligatures w14:val="standardContextual"/>
        </w:rPr>
      </w:pPr>
      <w:hyperlink w:anchor="_Toc197269756" w:history="1">
        <w:r w:rsidRPr="00100162">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_Toc197269756 \h </w:instrText>
        </w:r>
        <w:r>
          <w:rPr>
            <w:noProof/>
            <w:webHidden/>
          </w:rPr>
        </w:r>
        <w:r>
          <w:rPr>
            <w:noProof/>
            <w:webHidden/>
          </w:rPr>
          <w:fldChar w:fldCharType="separate"/>
        </w:r>
        <w:r>
          <w:rPr>
            <w:noProof/>
            <w:webHidden/>
          </w:rPr>
          <w:t>v</w:t>
        </w:r>
        <w:r>
          <w:rPr>
            <w:noProof/>
            <w:webHidden/>
          </w:rPr>
          <w:fldChar w:fldCharType="end"/>
        </w:r>
      </w:hyperlink>
    </w:p>
    <w:p w14:paraId="094D2429" w14:textId="284D9539" w:rsidR="005F37D2" w:rsidRDefault="005F37D2">
      <w:pPr>
        <w:pStyle w:val="TOC1"/>
        <w:tabs>
          <w:tab w:val="right" w:leader="dot" w:pos="9111"/>
        </w:tabs>
        <w:rPr>
          <w:rFonts w:asciiTheme="minorHAnsi" w:eastAsiaTheme="minorEastAsia" w:hAnsiTheme="minorHAnsi" w:cstheme="minorBidi"/>
          <w:noProof/>
          <w:kern w:val="2"/>
          <w:sz w:val="24"/>
          <w14:ligatures w14:val="standardContextual"/>
        </w:rPr>
      </w:pPr>
      <w:hyperlink w:anchor="_Toc197269757" w:history="1">
        <w:r w:rsidRPr="00100162">
          <w:rPr>
            <w:rStyle w:val="Hyperlink"/>
            <w:noProof/>
            <w:lang w:val="vi-VN"/>
          </w:rPr>
          <w:t>TÓM TẮT</w:t>
        </w:r>
        <w:r>
          <w:rPr>
            <w:noProof/>
            <w:webHidden/>
          </w:rPr>
          <w:tab/>
        </w:r>
        <w:r>
          <w:rPr>
            <w:noProof/>
            <w:webHidden/>
          </w:rPr>
          <w:fldChar w:fldCharType="begin"/>
        </w:r>
        <w:r>
          <w:rPr>
            <w:noProof/>
            <w:webHidden/>
          </w:rPr>
          <w:instrText xml:space="preserve"> PAGEREF _Toc197269757 \h </w:instrText>
        </w:r>
        <w:r>
          <w:rPr>
            <w:noProof/>
            <w:webHidden/>
          </w:rPr>
        </w:r>
        <w:r>
          <w:rPr>
            <w:noProof/>
            <w:webHidden/>
          </w:rPr>
          <w:fldChar w:fldCharType="separate"/>
        </w:r>
        <w:r>
          <w:rPr>
            <w:noProof/>
            <w:webHidden/>
          </w:rPr>
          <w:t>vi</w:t>
        </w:r>
        <w:r>
          <w:rPr>
            <w:noProof/>
            <w:webHidden/>
          </w:rPr>
          <w:fldChar w:fldCharType="end"/>
        </w:r>
      </w:hyperlink>
    </w:p>
    <w:p w14:paraId="6F70DC68" w14:textId="27533CDB" w:rsidR="005F37D2" w:rsidRDefault="005F37D2">
      <w:pPr>
        <w:pStyle w:val="TOC1"/>
        <w:tabs>
          <w:tab w:val="right" w:leader="dot" w:pos="9111"/>
        </w:tabs>
        <w:rPr>
          <w:rFonts w:asciiTheme="minorHAnsi" w:eastAsiaTheme="minorEastAsia" w:hAnsiTheme="minorHAnsi" w:cstheme="minorBidi"/>
          <w:noProof/>
          <w:kern w:val="2"/>
          <w:sz w:val="24"/>
          <w14:ligatures w14:val="standardContextual"/>
        </w:rPr>
      </w:pPr>
      <w:hyperlink w:anchor="_Toc197269758" w:history="1">
        <w:r w:rsidRPr="00100162">
          <w:rPr>
            <w:rStyle w:val="Hyperlink"/>
            <w:noProof/>
          </w:rPr>
          <w:t>MỤC LỤC</w:t>
        </w:r>
        <w:r>
          <w:rPr>
            <w:noProof/>
            <w:webHidden/>
          </w:rPr>
          <w:tab/>
        </w:r>
        <w:r>
          <w:rPr>
            <w:noProof/>
            <w:webHidden/>
          </w:rPr>
          <w:fldChar w:fldCharType="begin"/>
        </w:r>
        <w:r>
          <w:rPr>
            <w:noProof/>
            <w:webHidden/>
          </w:rPr>
          <w:instrText xml:space="preserve"> PAGEREF _Toc197269758 \h </w:instrText>
        </w:r>
        <w:r>
          <w:rPr>
            <w:noProof/>
            <w:webHidden/>
          </w:rPr>
        </w:r>
        <w:r>
          <w:rPr>
            <w:noProof/>
            <w:webHidden/>
          </w:rPr>
          <w:fldChar w:fldCharType="separate"/>
        </w:r>
        <w:r>
          <w:rPr>
            <w:noProof/>
            <w:webHidden/>
          </w:rPr>
          <w:t>1</w:t>
        </w:r>
        <w:r>
          <w:rPr>
            <w:noProof/>
            <w:webHidden/>
          </w:rPr>
          <w:fldChar w:fldCharType="end"/>
        </w:r>
      </w:hyperlink>
    </w:p>
    <w:p w14:paraId="57C485BB" w14:textId="4C7BA235" w:rsidR="005F37D2" w:rsidRDefault="005F37D2">
      <w:pPr>
        <w:pStyle w:val="TOC1"/>
        <w:tabs>
          <w:tab w:val="right" w:leader="dot" w:pos="9111"/>
        </w:tabs>
        <w:rPr>
          <w:rFonts w:asciiTheme="minorHAnsi" w:eastAsiaTheme="minorEastAsia" w:hAnsiTheme="minorHAnsi" w:cstheme="minorBidi"/>
          <w:noProof/>
          <w:kern w:val="2"/>
          <w:sz w:val="24"/>
          <w14:ligatures w14:val="standardContextual"/>
        </w:rPr>
      </w:pPr>
      <w:hyperlink w:anchor="_Toc197269759" w:history="1">
        <w:r w:rsidRPr="00100162">
          <w:rPr>
            <w:rStyle w:val="Hyperlink"/>
            <w:noProof/>
          </w:rPr>
          <w:t>DANH MỤC CÁC BẢNG BIỂU, HÌNH VẼ, ĐỒ THỊ</w:t>
        </w:r>
        <w:r>
          <w:rPr>
            <w:noProof/>
            <w:webHidden/>
          </w:rPr>
          <w:tab/>
        </w:r>
        <w:r>
          <w:rPr>
            <w:noProof/>
            <w:webHidden/>
          </w:rPr>
          <w:fldChar w:fldCharType="begin"/>
        </w:r>
        <w:r>
          <w:rPr>
            <w:noProof/>
            <w:webHidden/>
          </w:rPr>
          <w:instrText xml:space="preserve"> PAGEREF _Toc197269759 \h </w:instrText>
        </w:r>
        <w:r>
          <w:rPr>
            <w:noProof/>
            <w:webHidden/>
          </w:rPr>
        </w:r>
        <w:r>
          <w:rPr>
            <w:noProof/>
            <w:webHidden/>
          </w:rPr>
          <w:fldChar w:fldCharType="separate"/>
        </w:r>
        <w:r>
          <w:rPr>
            <w:noProof/>
            <w:webHidden/>
          </w:rPr>
          <w:t>6</w:t>
        </w:r>
        <w:r>
          <w:rPr>
            <w:noProof/>
            <w:webHidden/>
          </w:rPr>
          <w:fldChar w:fldCharType="end"/>
        </w:r>
      </w:hyperlink>
    </w:p>
    <w:p w14:paraId="294B2BD4" w14:textId="78BED902" w:rsidR="005F37D2" w:rsidRDefault="005F37D2">
      <w:pPr>
        <w:pStyle w:val="TOC1"/>
        <w:tabs>
          <w:tab w:val="right" w:leader="dot" w:pos="9111"/>
        </w:tabs>
        <w:rPr>
          <w:rFonts w:asciiTheme="minorHAnsi" w:eastAsiaTheme="minorEastAsia" w:hAnsiTheme="minorHAnsi" w:cstheme="minorBidi"/>
          <w:noProof/>
          <w:kern w:val="2"/>
          <w:sz w:val="24"/>
          <w14:ligatures w14:val="standardContextual"/>
        </w:rPr>
      </w:pPr>
      <w:hyperlink w:anchor="_Toc197269760" w:history="1">
        <w:r w:rsidRPr="00100162">
          <w:rPr>
            <w:rStyle w:val="Hyperlink"/>
            <w:noProof/>
          </w:rPr>
          <w:t>CHƯƠNG 1 – FACADE</w:t>
        </w:r>
        <w:r w:rsidRPr="00100162">
          <w:rPr>
            <w:rStyle w:val="Hyperlink"/>
            <w:noProof/>
            <w:lang w:val="vi-VN"/>
          </w:rPr>
          <w:t xml:space="preserve"> PATTERN</w:t>
        </w:r>
        <w:r>
          <w:rPr>
            <w:noProof/>
            <w:webHidden/>
          </w:rPr>
          <w:tab/>
        </w:r>
        <w:r>
          <w:rPr>
            <w:noProof/>
            <w:webHidden/>
          </w:rPr>
          <w:fldChar w:fldCharType="begin"/>
        </w:r>
        <w:r>
          <w:rPr>
            <w:noProof/>
            <w:webHidden/>
          </w:rPr>
          <w:instrText xml:space="preserve"> PAGEREF _Toc197269760 \h </w:instrText>
        </w:r>
        <w:r>
          <w:rPr>
            <w:noProof/>
            <w:webHidden/>
          </w:rPr>
        </w:r>
        <w:r>
          <w:rPr>
            <w:noProof/>
            <w:webHidden/>
          </w:rPr>
          <w:fldChar w:fldCharType="separate"/>
        </w:r>
        <w:r>
          <w:rPr>
            <w:noProof/>
            <w:webHidden/>
          </w:rPr>
          <w:t>11</w:t>
        </w:r>
        <w:r>
          <w:rPr>
            <w:noProof/>
            <w:webHidden/>
          </w:rPr>
          <w:fldChar w:fldCharType="end"/>
        </w:r>
      </w:hyperlink>
    </w:p>
    <w:p w14:paraId="43DD3623" w14:textId="70A1F6D4"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761" w:history="1">
        <w:r w:rsidRPr="00100162">
          <w:rPr>
            <w:rStyle w:val="Hyperlink"/>
            <w:noProof/>
          </w:rPr>
          <w:t>1</w:t>
        </w:r>
        <w:r w:rsidRPr="00100162">
          <w:rPr>
            <w:rStyle w:val="Hyperlink"/>
            <w:noProof/>
            <w:lang w:val="vi-VN"/>
          </w:rPr>
          <w:t>.</w:t>
        </w:r>
        <w:r w:rsidRPr="00100162">
          <w:rPr>
            <w:rStyle w:val="Hyperlink"/>
            <w:noProof/>
          </w:rPr>
          <w:t>1</w:t>
        </w:r>
        <w:r w:rsidRPr="00100162">
          <w:rPr>
            <w:rStyle w:val="Hyperlink"/>
            <w:noProof/>
            <w:lang w:val="vi-VN"/>
          </w:rPr>
          <w:t xml:space="preserve"> </w:t>
        </w:r>
        <w:r w:rsidRPr="00100162">
          <w:rPr>
            <w:rStyle w:val="Hyperlink"/>
            <w:noProof/>
          </w:rPr>
          <w:t>Lý do áp</w:t>
        </w:r>
        <w:r w:rsidRPr="00100162">
          <w:rPr>
            <w:rStyle w:val="Hyperlink"/>
            <w:noProof/>
            <w:lang w:val="vi-VN"/>
          </w:rPr>
          <w:t xml:space="preserve"> </w:t>
        </w:r>
        <w:r w:rsidRPr="00100162">
          <w:rPr>
            <w:rStyle w:val="Hyperlink"/>
            <w:noProof/>
          </w:rPr>
          <w:t>dụng</w:t>
        </w:r>
        <w:r w:rsidRPr="00100162">
          <w:rPr>
            <w:rStyle w:val="Hyperlink"/>
            <w:noProof/>
            <w:lang w:val="vi-VN"/>
          </w:rPr>
          <w:t xml:space="preserve"> Facade Pattern</w:t>
        </w:r>
        <w:r>
          <w:rPr>
            <w:noProof/>
            <w:webHidden/>
          </w:rPr>
          <w:tab/>
        </w:r>
        <w:r>
          <w:rPr>
            <w:noProof/>
            <w:webHidden/>
          </w:rPr>
          <w:fldChar w:fldCharType="begin"/>
        </w:r>
        <w:r>
          <w:rPr>
            <w:noProof/>
            <w:webHidden/>
          </w:rPr>
          <w:instrText xml:space="preserve"> PAGEREF _Toc197269761 \h </w:instrText>
        </w:r>
        <w:r>
          <w:rPr>
            <w:noProof/>
            <w:webHidden/>
          </w:rPr>
        </w:r>
        <w:r>
          <w:rPr>
            <w:noProof/>
            <w:webHidden/>
          </w:rPr>
          <w:fldChar w:fldCharType="separate"/>
        </w:r>
        <w:r>
          <w:rPr>
            <w:noProof/>
            <w:webHidden/>
          </w:rPr>
          <w:t>11</w:t>
        </w:r>
        <w:r>
          <w:rPr>
            <w:noProof/>
            <w:webHidden/>
          </w:rPr>
          <w:fldChar w:fldCharType="end"/>
        </w:r>
      </w:hyperlink>
    </w:p>
    <w:p w14:paraId="1872B98E" w14:textId="639C6494"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762" w:history="1">
        <w:r w:rsidRPr="00100162">
          <w:rPr>
            <w:rStyle w:val="Hyperlink"/>
            <w:noProof/>
          </w:rPr>
          <w:t>1</w:t>
        </w:r>
        <w:r w:rsidRPr="00100162">
          <w:rPr>
            <w:rStyle w:val="Hyperlink"/>
            <w:noProof/>
            <w:lang w:val="vi-VN"/>
          </w:rPr>
          <w:t>.</w:t>
        </w:r>
        <w:r w:rsidRPr="00100162">
          <w:rPr>
            <w:rStyle w:val="Hyperlink"/>
            <w:noProof/>
          </w:rPr>
          <w:t>2 Sơ đồ lớp</w:t>
        </w:r>
        <w:r w:rsidRPr="00100162">
          <w:rPr>
            <w:rStyle w:val="Hyperlink"/>
            <w:noProof/>
            <w:lang w:val="vi-VN"/>
          </w:rPr>
          <w:t xml:space="preserve"> Facade Pattern</w:t>
        </w:r>
        <w:r>
          <w:rPr>
            <w:noProof/>
            <w:webHidden/>
          </w:rPr>
          <w:tab/>
        </w:r>
        <w:r>
          <w:rPr>
            <w:noProof/>
            <w:webHidden/>
          </w:rPr>
          <w:fldChar w:fldCharType="begin"/>
        </w:r>
        <w:r>
          <w:rPr>
            <w:noProof/>
            <w:webHidden/>
          </w:rPr>
          <w:instrText xml:space="preserve"> PAGEREF _Toc197269762 \h </w:instrText>
        </w:r>
        <w:r>
          <w:rPr>
            <w:noProof/>
            <w:webHidden/>
          </w:rPr>
        </w:r>
        <w:r>
          <w:rPr>
            <w:noProof/>
            <w:webHidden/>
          </w:rPr>
          <w:fldChar w:fldCharType="separate"/>
        </w:r>
        <w:r>
          <w:rPr>
            <w:noProof/>
            <w:webHidden/>
          </w:rPr>
          <w:t>12</w:t>
        </w:r>
        <w:r>
          <w:rPr>
            <w:noProof/>
            <w:webHidden/>
          </w:rPr>
          <w:fldChar w:fldCharType="end"/>
        </w:r>
      </w:hyperlink>
    </w:p>
    <w:p w14:paraId="04453217" w14:textId="3E2455DF"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763" w:history="1">
        <w:r w:rsidRPr="00100162">
          <w:rPr>
            <w:rStyle w:val="Hyperlink"/>
            <w:noProof/>
          </w:rPr>
          <w:t>1</w:t>
        </w:r>
        <w:r w:rsidRPr="00100162">
          <w:rPr>
            <w:rStyle w:val="Hyperlink"/>
            <w:noProof/>
            <w:lang w:val="vi-VN"/>
          </w:rPr>
          <w:t>.</w:t>
        </w:r>
        <w:r w:rsidRPr="00100162">
          <w:rPr>
            <w:rStyle w:val="Hyperlink"/>
            <w:noProof/>
          </w:rPr>
          <w:t>2.1 Mô tả sơ đồ lớp</w:t>
        </w:r>
        <w:r>
          <w:rPr>
            <w:noProof/>
            <w:webHidden/>
          </w:rPr>
          <w:tab/>
        </w:r>
        <w:r>
          <w:rPr>
            <w:noProof/>
            <w:webHidden/>
          </w:rPr>
          <w:fldChar w:fldCharType="begin"/>
        </w:r>
        <w:r>
          <w:rPr>
            <w:noProof/>
            <w:webHidden/>
          </w:rPr>
          <w:instrText xml:space="preserve"> PAGEREF _Toc197269763 \h </w:instrText>
        </w:r>
        <w:r>
          <w:rPr>
            <w:noProof/>
            <w:webHidden/>
          </w:rPr>
        </w:r>
        <w:r>
          <w:rPr>
            <w:noProof/>
            <w:webHidden/>
          </w:rPr>
          <w:fldChar w:fldCharType="separate"/>
        </w:r>
        <w:r>
          <w:rPr>
            <w:noProof/>
            <w:webHidden/>
          </w:rPr>
          <w:t>13</w:t>
        </w:r>
        <w:r>
          <w:rPr>
            <w:noProof/>
            <w:webHidden/>
          </w:rPr>
          <w:fldChar w:fldCharType="end"/>
        </w:r>
      </w:hyperlink>
    </w:p>
    <w:p w14:paraId="6D9F43FD" w14:textId="581918D0"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764" w:history="1">
        <w:r w:rsidRPr="00100162">
          <w:rPr>
            <w:rStyle w:val="Hyperlink"/>
            <w:noProof/>
          </w:rPr>
          <w:t>1</w:t>
        </w:r>
        <w:r w:rsidRPr="00100162">
          <w:rPr>
            <w:rStyle w:val="Hyperlink"/>
            <w:noProof/>
            <w:lang w:val="vi-VN"/>
          </w:rPr>
          <w:t>.</w:t>
        </w:r>
        <w:r w:rsidRPr="00100162">
          <w:rPr>
            <w:rStyle w:val="Hyperlink"/>
            <w:noProof/>
          </w:rPr>
          <w:t>2.2 Nhận xét</w:t>
        </w:r>
        <w:r>
          <w:rPr>
            <w:noProof/>
            <w:webHidden/>
          </w:rPr>
          <w:tab/>
        </w:r>
        <w:r>
          <w:rPr>
            <w:noProof/>
            <w:webHidden/>
          </w:rPr>
          <w:fldChar w:fldCharType="begin"/>
        </w:r>
        <w:r>
          <w:rPr>
            <w:noProof/>
            <w:webHidden/>
          </w:rPr>
          <w:instrText xml:space="preserve"> PAGEREF _Toc197269764 \h </w:instrText>
        </w:r>
        <w:r>
          <w:rPr>
            <w:noProof/>
            <w:webHidden/>
          </w:rPr>
        </w:r>
        <w:r>
          <w:rPr>
            <w:noProof/>
            <w:webHidden/>
          </w:rPr>
          <w:fldChar w:fldCharType="separate"/>
        </w:r>
        <w:r>
          <w:rPr>
            <w:noProof/>
            <w:webHidden/>
          </w:rPr>
          <w:t>15</w:t>
        </w:r>
        <w:r>
          <w:rPr>
            <w:noProof/>
            <w:webHidden/>
          </w:rPr>
          <w:fldChar w:fldCharType="end"/>
        </w:r>
      </w:hyperlink>
    </w:p>
    <w:p w14:paraId="1200447D" w14:textId="4535299D"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765" w:history="1">
        <w:r w:rsidRPr="00100162">
          <w:rPr>
            <w:rStyle w:val="Hyperlink"/>
            <w:noProof/>
          </w:rPr>
          <w:t>1</w:t>
        </w:r>
        <w:r w:rsidRPr="00100162">
          <w:rPr>
            <w:rStyle w:val="Hyperlink"/>
            <w:noProof/>
            <w:lang w:val="vi-VN"/>
          </w:rPr>
          <w:t>.</w:t>
        </w:r>
        <w:r w:rsidRPr="00100162">
          <w:rPr>
            <w:rStyle w:val="Hyperlink"/>
            <w:noProof/>
          </w:rPr>
          <w:t>3 Source</w:t>
        </w:r>
        <w:r w:rsidRPr="00100162">
          <w:rPr>
            <w:rStyle w:val="Hyperlink"/>
            <w:noProof/>
            <w:lang w:val="vi-VN"/>
          </w:rPr>
          <w:t xml:space="preserve"> c</w:t>
        </w:r>
        <w:r w:rsidRPr="00100162">
          <w:rPr>
            <w:rStyle w:val="Hyperlink"/>
            <w:noProof/>
          </w:rPr>
          <w:t>ode</w:t>
        </w:r>
        <w:r w:rsidRPr="00100162">
          <w:rPr>
            <w:rStyle w:val="Hyperlink"/>
            <w:noProof/>
            <w:lang w:val="vi-VN"/>
          </w:rPr>
          <w:t xml:space="preserve"> Facade Pattern</w:t>
        </w:r>
        <w:r>
          <w:rPr>
            <w:noProof/>
            <w:webHidden/>
          </w:rPr>
          <w:tab/>
        </w:r>
        <w:r>
          <w:rPr>
            <w:noProof/>
            <w:webHidden/>
          </w:rPr>
          <w:fldChar w:fldCharType="begin"/>
        </w:r>
        <w:r>
          <w:rPr>
            <w:noProof/>
            <w:webHidden/>
          </w:rPr>
          <w:instrText xml:space="preserve"> PAGEREF _Toc197269765 \h </w:instrText>
        </w:r>
        <w:r>
          <w:rPr>
            <w:noProof/>
            <w:webHidden/>
          </w:rPr>
        </w:r>
        <w:r>
          <w:rPr>
            <w:noProof/>
            <w:webHidden/>
          </w:rPr>
          <w:fldChar w:fldCharType="separate"/>
        </w:r>
        <w:r>
          <w:rPr>
            <w:noProof/>
            <w:webHidden/>
          </w:rPr>
          <w:t>16</w:t>
        </w:r>
        <w:r>
          <w:rPr>
            <w:noProof/>
            <w:webHidden/>
          </w:rPr>
          <w:fldChar w:fldCharType="end"/>
        </w:r>
      </w:hyperlink>
    </w:p>
    <w:p w14:paraId="2F502164" w14:textId="39826800"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766" w:history="1">
        <w:r w:rsidRPr="00100162">
          <w:rPr>
            <w:rStyle w:val="Hyperlink"/>
            <w:noProof/>
          </w:rPr>
          <w:t>1</w:t>
        </w:r>
        <w:r w:rsidRPr="00100162">
          <w:rPr>
            <w:rStyle w:val="Hyperlink"/>
            <w:noProof/>
            <w:lang w:val="vi-VN"/>
          </w:rPr>
          <w:t>.</w:t>
        </w:r>
        <w:r w:rsidRPr="00100162">
          <w:rPr>
            <w:rStyle w:val="Hyperlink"/>
            <w:noProof/>
          </w:rPr>
          <w:t>3.1 Lớp client – CartController.java</w:t>
        </w:r>
        <w:r>
          <w:rPr>
            <w:noProof/>
            <w:webHidden/>
          </w:rPr>
          <w:tab/>
        </w:r>
        <w:r>
          <w:rPr>
            <w:noProof/>
            <w:webHidden/>
          </w:rPr>
          <w:fldChar w:fldCharType="begin"/>
        </w:r>
        <w:r>
          <w:rPr>
            <w:noProof/>
            <w:webHidden/>
          </w:rPr>
          <w:instrText xml:space="preserve"> PAGEREF _Toc197269766 \h </w:instrText>
        </w:r>
        <w:r>
          <w:rPr>
            <w:noProof/>
            <w:webHidden/>
          </w:rPr>
        </w:r>
        <w:r>
          <w:rPr>
            <w:noProof/>
            <w:webHidden/>
          </w:rPr>
          <w:fldChar w:fldCharType="separate"/>
        </w:r>
        <w:r>
          <w:rPr>
            <w:noProof/>
            <w:webHidden/>
          </w:rPr>
          <w:t>16</w:t>
        </w:r>
        <w:r>
          <w:rPr>
            <w:noProof/>
            <w:webHidden/>
          </w:rPr>
          <w:fldChar w:fldCharType="end"/>
        </w:r>
      </w:hyperlink>
    </w:p>
    <w:p w14:paraId="301DB2B9" w14:textId="345353E2"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767" w:history="1">
        <w:r w:rsidRPr="00100162">
          <w:rPr>
            <w:rStyle w:val="Hyperlink"/>
            <w:noProof/>
          </w:rPr>
          <w:t>1</w:t>
        </w:r>
        <w:r w:rsidRPr="00100162">
          <w:rPr>
            <w:rStyle w:val="Hyperlink"/>
            <w:noProof/>
            <w:lang w:val="vi-VN"/>
          </w:rPr>
          <w:t>.</w:t>
        </w:r>
        <w:r w:rsidRPr="00100162">
          <w:rPr>
            <w:rStyle w:val="Hyperlink"/>
            <w:noProof/>
          </w:rPr>
          <w:t xml:space="preserve">3.2 Lớp facade </w:t>
        </w:r>
        <w:r w:rsidRPr="00100162">
          <w:rPr>
            <w:rStyle w:val="Hyperlink"/>
            <w:noProof/>
            <w:lang w:val="vi-VN"/>
          </w:rPr>
          <w:t>–</w:t>
        </w:r>
        <w:r w:rsidRPr="00100162">
          <w:rPr>
            <w:rStyle w:val="Hyperlink"/>
            <w:noProof/>
          </w:rPr>
          <w:t xml:space="preserve"> FacadeService.java</w:t>
        </w:r>
        <w:r>
          <w:rPr>
            <w:noProof/>
            <w:webHidden/>
          </w:rPr>
          <w:tab/>
        </w:r>
        <w:r>
          <w:rPr>
            <w:noProof/>
            <w:webHidden/>
          </w:rPr>
          <w:fldChar w:fldCharType="begin"/>
        </w:r>
        <w:r>
          <w:rPr>
            <w:noProof/>
            <w:webHidden/>
          </w:rPr>
          <w:instrText xml:space="preserve"> PAGEREF _Toc197269767 \h </w:instrText>
        </w:r>
        <w:r>
          <w:rPr>
            <w:noProof/>
            <w:webHidden/>
          </w:rPr>
        </w:r>
        <w:r>
          <w:rPr>
            <w:noProof/>
            <w:webHidden/>
          </w:rPr>
          <w:fldChar w:fldCharType="separate"/>
        </w:r>
        <w:r>
          <w:rPr>
            <w:noProof/>
            <w:webHidden/>
          </w:rPr>
          <w:t>20</w:t>
        </w:r>
        <w:r>
          <w:rPr>
            <w:noProof/>
            <w:webHidden/>
          </w:rPr>
          <w:fldChar w:fldCharType="end"/>
        </w:r>
      </w:hyperlink>
    </w:p>
    <w:p w14:paraId="7E5E424A" w14:textId="63A41310"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768" w:history="1">
        <w:r w:rsidRPr="00100162">
          <w:rPr>
            <w:rStyle w:val="Hyperlink"/>
            <w:noProof/>
          </w:rPr>
          <w:t>1</w:t>
        </w:r>
        <w:r w:rsidRPr="00100162">
          <w:rPr>
            <w:rStyle w:val="Hyperlink"/>
            <w:noProof/>
            <w:lang w:val="vi-VN"/>
          </w:rPr>
          <w:t>.</w:t>
        </w:r>
        <w:r w:rsidRPr="00100162">
          <w:rPr>
            <w:rStyle w:val="Hyperlink"/>
            <w:noProof/>
          </w:rPr>
          <w:t>3.3 Lớp subsystem</w:t>
        </w:r>
        <w:r w:rsidRPr="00100162">
          <w:rPr>
            <w:rStyle w:val="Hyperlink"/>
            <w:noProof/>
            <w:lang w:val="vi-VN"/>
          </w:rPr>
          <w:t xml:space="preserve"> – </w:t>
        </w:r>
        <w:r w:rsidRPr="00100162">
          <w:rPr>
            <w:rStyle w:val="Hyperlink"/>
            <w:noProof/>
          </w:rPr>
          <w:t>CartService.java/ProductService.java/UserService.java</w:t>
        </w:r>
        <w:r>
          <w:rPr>
            <w:noProof/>
            <w:webHidden/>
          </w:rPr>
          <w:tab/>
        </w:r>
        <w:r>
          <w:rPr>
            <w:noProof/>
            <w:webHidden/>
          </w:rPr>
          <w:fldChar w:fldCharType="begin"/>
        </w:r>
        <w:r>
          <w:rPr>
            <w:noProof/>
            <w:webHidden/>
          </w:rPr>
          <w:instrText xml:space="preserve"> PAGEREF _Toc197269768 \h </w:instrText>
        </w:r>
        <w:r>
          <w:rPr>
            <w:noProof/>
            <w:webHidden/>
          </w:rPr>
        </w:r>
        <w:r>
          <w:rPr>
            <w:noProof/>
            <w:webHidden/>
          </w:rPr>
          <w:fldChar w:fldCharType="separate"/>
        </w:r>
        <w:r>
          <w:rPr>
            <w:noProof/>
            <w:webHidden/>
          </w:rPr>
          <w:t>25</w:t>
        </w:r>
        <w:r>
          <w:rPr>
            <w:noProof/>
            <w:webHidden/>
          </w:rPr>
          <w:fldChar w:fldCharType="end"/>
        </w:r>
      </w:hyperlink>
    </w:p>
    <w:p w14:paraId="0121FDFC" w14:textId="53280BB1"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769" w:history="1">
        <w:r w:rsidRPr="00100162">
          <w:rPr>
            <w:rStyle w:val="Hyperlink"/>
            <w:noProof/>
          </w:rPr>
          <w:t>1</w:t>
        </w:r>
        <w:r w:rsidRPr="00100162">
          <w:rPr>
            <w:rStyle w:val="Hyperlink"/>
            <w:noProof/>
            <w:lang w:val="vi-VN"/>
          </w:rPr>
          <w:t>.</w:t>
        </w:r>
        <w:r w:rsidRPr="00100162">
          <w:rPr>
            <w:rStyle w:val="Hyperlink"/>
            <w:noProof/>
          </w:rPr>
          <w:t>4 Kết quả áp dụng</w:t>
        </w:r>
        <w:r w:rsidRPr="00100162">
          <w:rPr>
            <w:rStyle w:val="Hyperlink"/>
            <w:noProof/>
            <w:lang w:val="vi-VN"/>
          </w:rPr>
          <w:t xml:space="preserve"> Facade Pattern</w:t>
        </w:r>
        <w:r>
          <w:rPr>
            <w:noProof/>
            <w:webHidden/>
          </w:rPr>
          <w:tab/>
        </w:r>
        <w:r>
          <w:rPr>
            <w:noProof/>
            <w:webHidden/>
          </w:rPr>
          <w:fldChar w:fldCharType="begin"/>
        </w:r>
        <w:r>
          <w:rPr>
            <w:noProof/>
            <w:webHidden/>
          </w:rPr>
          <w:instrText xml:space="preserve"> PAGEREF _Toc197269769 \h </w:instrText>
        </w:r>
        <w:r>
          <w:rPr>
            <w:noProof/>
            <w:webHidden/>
          </w:rPr>
        </w:r>
        <w:r>
          <w:rPr>
            <w:noProof/>
            <w:webHidden/>
          </w:rPr>
          <w:fldChar w:fldCharType="separate"/>
        </w:r>
        <w:r>
          <w:rPr>
            <w:noProof/>
            <w:webHidden/>
          </w:rPr>
          <w:t>29</w:t>
        </w:r>
        <w:r>
          <w:rPr>
            <w:noProof/>
            <w:webHidden/>
          </w:rPr>
          <w:fldChar w:fldCharType="end"/>
        </w:r>
      </w:hyperlink>
    </w:p>
    <w:p w14:paraId="10194BA5" w14:textId="7C3E6C88" w:rsidR="005F37D2" w:rsidRDefault="005F37D2">
      <w:pPr>
        <w:pStyle w:val="TOC1"/>
        <w:tabs>
          <w:tab w:val="right" w:leader="dot" w:pos="9111"/>
        </w:tabs>
        <w:rPr>
          <w:rFonts w:asciiTheme="minorHAnsi" w:eastAsiaTheme="minorEastAsia" w:hAnsiTheme="minorHAnsi" w:cstheme="minorBidi"/>
          <w:noProof/>
          <w:kern w:val="2"/>
          <w:sz w:val="24"/>
          <w14:ligatures w14:val="standardContextual"/>
        </w:rPr>
      </w:pPr>
      <w:hyperlink w:anchor="_Toc197269770" w:history="1">
        <w:r w:rsidRPr="00100162">
          <w:rPr>
            <w:rStyle w:val="Hyperlink"/>
            <w:noProof/>
          </w:rPr>
          <w:t>CHƯƠNG</w:t>
        </w:r>
        <w:r w:rsidRPr="00100162">
          <w:rPr>
            <w:rStyle w:val="Hyperlink"/>
            <w:noProof/>
            <w:lang w:val="vi-VN"/>
          </w:rPr>
          <w:t xml:space="preserve"> 2 – OBSERVER PATTERN</w:t>
        </w:r>
        <w:r>
          <w:rPr>
            <w:noProof/>
            <w:webHidden/>
          </w:rPr>
          <w:tab/>
        </w:r>
        <w:r>
          <w:rPr>
            <w:noProof/>
            <w:webHidden/>
          </w:rPr>
          <w:fldChar w:fldCharType="begin"/>
        </w:r>
        <w:r>
          <w:rPr>
            <w:noProof/>
            <w:webHidden/>
          </w:rPr>
          <w:instrText xml:space="preserve"> PAGEREF _Toc197269770 \h </w:instrText>
        </w:r>
        <w:r>
          <w:rPr>
            <w:noProof/>
            <w:webHidden/>
          </w:rPr>
        </w:r>
        <w:r>
          <w:rPr>
            <w:noProof/>
            <w:webHidden/>
          </w:rPr>
          <w:fldChar w:fldCharType="separate"/>
        </w:r>
        <w:r>
          <w:rPr>
            <w:noProof/>
            <w:webHidden/>
          </w:rPr>
          <w:t>30</w:t>
        </w:r>
        <w:r>
          <w:rPr>
            <w:noProof/>
            <w:webHidden/>
          </w:rPr>
          <w:fldChar w:fldCharType="end"/>
        </w:r>
      </w:hyperlink>
    </w:p>
    <w:p w14:paraId="3577BB08" w14:textId="4F0E6D24"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771" w:history="1">
        <w:r w:rsidRPr="00100162">
          <w:rPr>
            <w:rStyle w:val="Hyperlink"/>
            <w:noProof/>
          </w:rPr>
          <w:t>2</w:t>
        </w:r>
        <w:r w:rsidRPr="00100162">
          <w:rPr>
            <w:rStyle w:val="Hyperlink"/>
            <w:noProof/>
            <w:lang w:val="vi-VN"/>
          </w:rPr>
          <w:t>.</w:t>
        </w:r>
        <w:r w:rsidRPr="00100162">
          <w:rPr>
            <w:rStyle w:val="Hyperlink"/>
            <w:noProof/>
          </w:rPr>
          <w:t>1 Lý do áp</w:t>
        </w:r>
        <w:r w:rsidRPr="00100162">
          <w:rPr>
            <w:rStyle w:val="Hyperlink"/>
            <w:noProof/>
            <w:lang w:val="vi-VN"/>
          </w:rPr>
          <w:t xml:space="preserve"> dụng Observer Pattern</w:t>
        </w:r>
        <w:r>
          <w:rPr>
            <w:noProof/>
            <w:webHidden/>
          </w:rPr>
          <w:tab/>
        </w:r>
        <w:r>
          <w:rPr>
            <w:noProof/>
            <w:webHidden/>
          </w:rPr>
          <w:fldChar w:fldCharType="begin"/>
        </w:r>
        <w:r>
          <w:rPr>
            <w:noProof/>
            <w:webHidden/>
          </w:rPr>
          <w:instrText xml:space="preserve"> PAGEREF _Toc197269771 \h </w:instrText>
        </w:r>
        <w:r>
          <w:rPr>
            <w:noProof/>
            <w:webHidden/>
          </w:rPr>
        </w:r>
        <w:r>
          <w:rPr>
            <w:noProof/>
            <w:webHidden/>
          </w:rPr>
          <w:fldChar w:fldCharType="separate"/>
        </w:r>
        <w:r>
          <w:rPr>
            <w:noProof/>
            <w:webHidden/>
          </w:rPr>
          <w:t>30</w:t>
        </w:r>
        <w:r>
          <w:rPr>
            <w:noProof/>
            <w:webHidden/>
          </w:rPr>
          <w:fldChar w:fldCharType="end"/>
        </w:r>
      </w:hyperlink>
    </w:p>
    <w:p w14:paraId="4D4EE8D3" w14:textId="35045365"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772" w:history="1">
        <w:r w:rsidRPr="00100162">
          <w:rPr>
            <w:rStyle w:val="Hyperlink"/>
            <w:noProof/>
          </w:rPr>
          <w:t>2</w:t>
        </w:r>
        <w:r w:rsidRPr="00100162">
          <w:rPr>
            <w:rStyle w:val="Hyperlink"/>
            <w:noProof/>
            <w:lang w:val="vi-VN"/>
          </w:rPr>
          <w:t>.</w:t>
        </w:r>
        <w:r w:rsidRPr="00100162">
          <w:rPr>
            <w:rStyle w:val="Hyperlink"/>
            <w:noProof/>
          </w:rPr>
          <w:t>2 Sơ đồ lớp</w:t>
        </w:r>
        <w:r w:rsidRPr="00100162">
          <w:rPr>
            <w:rStyle w:val="Hyperlink"/>
            <w:noProof/>
            <w:lang w:val="vi-VN"/>
          </w:rPr>
          <w:t xml:space="preserve"> Observer Pattern</w:t>
        </w:r>
        <w:r>
          <w:rPr>
            <w:noProof/>
            <w:webHidden/>
          </w:rPr>
          <w:tab/>
        </w:r>
        <w:r>
          <w:rPr>
            <w:noProof/>
            <w:webHidden/>
          </w:rPr>
          <w:fldChar w:fldCharType="begin"/>
        </w:r>
        <w:r>
          <w:rPr>
            <w:noProof/>
            <w:webHidden/>
          </w:rPr>
          <w:instrText xml:space="preserve"> PAGEREF _Toc197269772 \h </w:instrText>
        </w:r>
        <w:r>
          <w:rPr>
            <w:noProof/>
            <w:webHidden/>
          </w:rPr>
        </w:r>
        <w:r>
          <w:rPr>
            <w:noProof/>
            <w:webHidden/>
          </w:rPr>
          <w:fldChar w:fldCharType="separate"/>
        </w:r>
        <w:r>
          <w:rPr>
            <w:noProof/>
            <w:webHidden/>
          </w:rPr>
          <w:t>31</w:t>
        </w:r>
        <w:r>
          <w:rPr>
            <w:noProof/>
            <w:webHidden/>
          </w:rPr>
          <w:fldChar w:fldCharType="end"/>
        </w:r>
      </w:hyperlink>
    </w:p>
    <w:p w14:paraId="6746D0C0" w14:textId="1D4D9D0B"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773" w:history="1">
        <w:r w:rsidRPr="00100162">
          <w:rPr>
            <w:rStyle w:val="Hyperlink"/>
            <w:noProof/>
          </w:rPr>
          <w:t>2</w:t>
        </w:r>
        <w:r w:rsidRPr="00100162">
          <w:rPr>
            <w:rStyle w:val="Hyperlink"/>
            <w:noProof/>
            <w:lang w:val="vi-VN"/>
          </w:rPr>
          <w:t>.</w:t>
        </w:r>
        <w:r w:rsidRPr="00100162">
          <w:rPr>
            <w:rStyle w:val="Hyperlink"/>
            <w:noProof/>
          </w:rPr>
          <w:t>2.1 Mô tả</w:t>
        </w:r>
        <w:r>
          <w:rPr>
            <w:noProof/>
            <w:webHidden/>
          </w:rPr>
          <w:tab/>
        </w:r>
        <w:r>
          <w:rPr>
            <w:noProof/>
            <w:webHidden/>
          </w:rPr>
          <w:fldChar w:fldCharType="begin"/>
        </w:r>
        <w:r>
          <w:rPr>
            <w:noProof/>
            <w:webHidden/>
          </w:rPr>
          <w:instrText xml:space="preserve"> PAGEREF _Toc197269773 \h </w:instrText>
        </w:r>
        <w:r>
          <w:rPr>
            <w:noProof/>
            <w:webHidden/>
          </w:rPr>
        </w:r>
        <w:r>
          <w:rPr>
            <w:noProof/>
            <w:webHidden/>
          </w:rPr>
          <w:fldChar w:fldCharType="separate"/>
        </w:r>
        <w:r>
          <w:rPr>
            <w:noProof/>
            <w:webHidden/>
          </w:rPr>
          <w:t>31</w:t>
        </w:r>
        <w:r>
          <w:rPr>
            <w:noProof/>
            <w:webHidden/>
          </w:rPr>
          <w:fldChar w:fldCharType="end"/>
        </w:r>
      </w:hyperlink>
    </w:p>
    <w:p w14:paraId="22C33762" w14:textId="2D616E36"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774" w:history="1">
        <w:r w:rsidRPr="00100162">
          <w:rPr>
            <w:rStyle w:val="Hyperlink"/>
            <w:noProof/>
          </w:rPr>
          <w:t>2</w:t>
        </w:r>
        <w:r w:rsidRPr="00100162">
          <w:rPr>
            <w:rStyle w:val="Hyperlink"/>
            <w:noProof/>
            <w:lang w:val="vi-VN"/>
          </w:rPr>
          <w:t>.</w:t>
        </w:r>
        <w:r w:rsidRPr="00100162">
          <w:rPr>
            <w:rStyle w:val="Hyperlink"/>
            <w:noProof/>
          </w:rPr>
          <w:t>2.2 Nhận xét</w:t>
        </w:r>
        <w:r>
          <w:rPr>
            <w:noProof/>
            <w:webHidden/>
          </w:rPr>
          <w:tab/>
        </w:r>
        <w:r>
          <w:rPr>
            <w:noProof/>
            <w:webHidden/>
          </w:rPr>
          <w:fldChar w:fldCharType="begin"/>
        </w:r>
        <w:r>
          <w:rPr>
            <w:noProof/>
            <w:webHidden/>
          </w:rPr>
          <w:instrText xml:space="preserve"> PAGEREF _Toc197269774 \h </w:instrText>
        </w:r>
        <w:r>
          <w:rPr>
            <w:noProof/>
            <w:webHidden/>
          </w:rPr>
        </w:r>
        <w:r>
          <w:rPr>
            <w:noProof/>
            <w:webHidden/>
          </w:rPr>
          <w:fldChar w:fldCharType="separate"/>
        </w:r>
        <w:r>
          <w:rPr>
            <w:noProof/>
            <w:webHidden/>
          </w:rPr>
          <w:t>33</w:t>
        </w:r>
        <w:r>
          <w:rPr>
            <w:noProof/>
            <w:webHidden/>
          </w:rPr>
          <w:fldChar w:fldCharType="end"/>
        </w:r>
      </w:hyperlink>
    </w:p>
    <w:p w14:paraId="36307814" w14:textId="3D8C649D"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775" w:history="1">
        <w:r w:rsidRPr="00100162">
          <w:rPr>
            <w:rStyle w:val="Hyperlink"/>
            <w:noProof/>
          </w:rPr>
          <w:t>2</w:t>
        </w:r>
        <w:r w:rsidRPr="00100162">
          <w:rPr>
            <w:rStyle w:val="Hyperlink"/>
            <w:noProof/>
            <w:lang w:val="vi-VN"/>
          </w:rPr>
          <w:t>.</w:t>
        </w:r>
        <w:r w:rsidRPr="00100162">
          <w:rPr>
            <w:rStyle w:val="Hyperlink"/>
            <w:noProof/>
          </w:rPr>
          <w:t>3 Source</w:t>
        </w:r>
        <w:r w:rsidRPr="00100162">
          <w:rPr>
            <w:rStyle w:val="Hyperlink"/>
            <w:noProof/>
            <w:lang w:val="vi-VN"/>
          </w:rPr>
          <w:t xml:space="preserve"> c</w:t>
        </w:r>
        <w:r w:rsidRPr="00100162">
          <w:rPr>
            <w:rStyle w:val="Hyperlink"/>
            <w:noProof/>
          </w:rPr>
          <w:t>ode</w:t>
        </w:r>
        <w:r w:rsidRPr="00100162">
          <w:rPr>
            <w:rStyle w:val="Hyperlink"/>
            <w:noProof/>
            <w:lang w:val="vi-VN"/>
          </w:rPr>
          <w:t xml:space="preserve"> Observer Pattern</w:t>
        </w:r>
        <w:r>
          <w:rPr>
            <w:noProof/>
            <w:webHidden/>
          </w:rPr>
          <w:tab/>
        </w:r>
        <w:r>
          <w:rPr>
            <w:noProof/>
            <w:webHidden/>
          </w:rPr>
          <w:fldChar w:fldCharType="begin"/>
        </w:r>
        <w:r>
          <w:rPr>
            <w:noProof/>
            <w:webHidden/>
          </w:rPr>
          <w:instrText xml:space="preserve"> PAGEREF _Toc197269775 \h </w:instrText>
        </w:r>
        <w:r>
          <w:rPr>
            <w:noProof/>
            <w:webHidden/>
          </w:rPr>
        </w:r>
        <w:r>
          <w:rPr>
            <w:noProof/>
            <w:webHidden/>
          </w:rPr>
          <w:fldChar w:fldCharType="separate"/>
        </w:r>
        <w:r>
          <w:rPr>
            <w:noProof/>
            <w:webHidden/>
          </w:rPr>
          <w:t>33</w:t>
        </w:r>
        <w:r>
          <w:rPr>
            <w:noProof/>
            <w:webHidden/>
          </w:rPr>
          <w:fldChar w:fldCharType="end"/>
        </w:r>
      </w:hyperlink>
    </w:p>
    <w:p w14:paraId="7C7B6A0F" w14:textId="73C2D278"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776" w:history="1">
        <w:r w:rsidRPr="00100162">
          <w:rPr>
            <w:rStyle w:val="Hyperlink"/>
            <w:noProof/>
          </w:rPr>
          <w:t>2</w:t>
        </w:r>
        <w:r w:rsidRPr="00100162">
          <w:rPr>
            <w:rStyle w:val="Hyperlink"/>
            <w:noProof/>
            <w:lang w:val="vi-VN"/>
          </w:rPr>
          <w:t>.</w:t>
        </w:r>
        <w:r w:rsidRPr="00100162">
          <w:rPr>
            <w:rStyle w:val="Hyperlink"/>
            <w:noProof/>
          </w:rPr>
          <w:t>3.1 Interface Subject - cart_subject.dart</w:t>
        </w:r>
        <w:r>
          <w:rPr>
            <w:noProof/>
            <w:webHidden/>
          </w:rPr>
          <w:tab/>
        </w:r>
        <w:r>
          <w:rPr>
            <w:noProof/>
            <w:webHidden/>
          </w:rPr>
          <w:fldChar w:fldCharType="begin"/>
        </w:r>
        <w:r>
          <w:rPr>
            <w:noProof/>
            <w:webHidden/>
          </w:rPr>
          <w:instrText xml:space="preserve"> PAGEREF _Toc197269776 \h </w:instrText>
        </w:r>
        <w:r>
          <w:rPr>
            <w:noProof/>
            <w:webHidden/>
          </w:rPr>
        </w:r>
        <w:r>
          <w:rPr>
            <w:noProof/>
            <w:webHidden/>
          </w:rPr>
          <w:fldChar w:fldCharType="separate"/>
        </w:r>
        <w:r>
          <w:rPr>
            <w:noProof/>
            <w:webHidden/>
          </w:rPr>
          <w:t>34</w:t>
        </w:r>
        <w:r>
          <w:rPr>
            <w:noProof/>
            <w:webHidden/>
          </w:rPr>
          <w:fldChar w:fldCharType="end"/>
        </w:r>
      </w:hyperlink>
    </w:p>
    <w:p w14:paraId="25A0B6A4" w14:textId="7939C358"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777" w:history="1">
        <w:r w:rsidRPr="00100162">
          <w:rPr>
            <w:rStyle w:val="Hyperlink"/>
            <w:noProof/>
          </w:rPr>
          <w:t>2</w:t>
        </w:r>
        <w:r w:rsidRPr="00100162">
          <w:rPr>
            <w:rStyle w:val="Hyperlink"/>
            <w:noProof/>
            <w:lang w:val="vi-VN"/>
          </w:rPr>
          <w:t>.</w:t>
        </w:r>
        <w:r w:rsidRPr="00100162">
          <w:rPr>
            <w:rStyle w:val="Hyperlink"/>
            <w:noProof/>
          </w:rPr>
          <w:t>3.2 Interface Observer - cart_observer.dart</w:t>
        </w:r>
        <w:r>
          <w:rPr>
            <w:noProof/>
            <w:webHidden/>
          </w:rPr>
          <w:tab/>
        </w:r>
        <w:r>
          <w:rPr>
            <w:noProof/>
            <w:webHidden/>
          </w:rPr>
          <w:fldChar w:fldCharType="begin"/>
        </w:r>
        <w:r>
          <w:rPr>
            <w:noProof/>
            <w:webHidden/>
          </w:rPr>
          <w:instrText xml:space="preserve"> PAGEREF _Toc197269777 \h </w:instrText>
        </w:r>
        <w:r>
          <w:rPr>
            <w:noProof/>
            <w:webHidden/>
          </w:rPr>
        </w:r>
        <w:r>
          <w:rPr>
            <w:noProof/>
            <w:webHidden/>
          </w:rPr>
          <w:fldChar w:fldCharType="separate"/>
        </w:r>
        <w:r>
          <w:rPr>
            <w:noProof/>
            <w:webHidden/>
          </w:rPr>
          <w:t>34</w:t>
        </w:r>
        <w:r>
          <w:rPr>
            <w:noProof/>
            <w:webHidden/>
          </w:rPr>
          <w:fldChar w:fldCharType="end"/>
        </w:r>
      </w:hyperlink>
    </w:p>
    <w:p w14:paraId="218B685A" w14:textId="5228B439"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778" w:history="1">
        <w:r w:rsidRPr="00100162">
          <w:rPr>
            <w:rStyle w:val="Hyperlink"/>
            <w:noProof/>
          </w:rPr>
          <w:t>2</w:t>
        </w:r>
        <w:r w:rsidRPr="00100162">
          <w:rPr>
            <w:rStyle w:val="Hyperlink"/>
            <w:noProof/>
            <w:lang w:val="vi-VN"/>
          </w:rPr>
          <w:t>.</w:t>
        </w:r>
        <w:r w:rsidRPr="00100162">
          <w:rPr>
            <w:rStyle w:val="Hyperlink"/>
            <w:noProof/>
          </w:rPr>
          <w:t>3.3 Concrete Subject - cart_manager.dart</w:t>
        </w:r>
        <w:r>
          <w:rPr>
            <w:noProof/>
            <w:webHidden/>
          </w:rPr>
          <w:tab/>
        </w:r>
        <w:r>
          <w:rPr>
            <w:noProof/>
            <w:webHidden/>
          </w:rPr>
          <w:fldChar w:fldCharType="begin"/>
        </w:r>
        <w:r>
          <w:rPr>
            <w:noProof/>
            <w:webHidden/>
          </w:rPr>
          <w:instrText xml:space="preserve"> PAGEREF _Toc197269778 \h </w:instrText>
        </w:r>
        <w:r>
          <w:rPr>
            <w:noProof/>
            <w:webHidden/>
          </w:rPr>
        </w:r>
        <w:r>
          <w:rPr>
            <w:noProof/>
            <w:webHidden/>
          </w:rPr>
          <w:fldChar w:fldCharType="separate"/>
        </w:r>
        <w:r>
          <w:rPr>
            <w:noProof/>
            <w:webHidden/>
          </w:rPr>
          <w:t>35</w:t>
        </w:r>
        <w:r>
          <w:rPr>
            <w:noProof/>
            <w:webHidden/>
          </w:rPr>
          <w:fldChar w:fldCharType="end"/>
        </w:r>
      </w:hyperlink>
    </w:p>
    <w:p w14:paraId="7C2F1610" w14:textId="5314E373"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779" w:history="1">
        <w:r w:rsidRPr="00100162">
          <w:rPr>
            <w:rStyle w:val="Hyperlink"/>
            <w:noProof/>
          </w:rPr>
          <w:t>2</w:t>
        </w:r>
        <w:r w:rsidRPr="00100162">
          <w:rPr>
            <w:rStyle w:val="Hyperlink"/>
            <w:noProof/>
            <w:lang w:val="vi-VN"/>
          </w:rPr>
          <w:t>.</w:t>
        </w:r>
        <w:r w:rsidRPr="00100162">
          <w:rPr>
            <w:rStyle w:val="Hyperlink"/>
            <w:noProof/>
          </w:rPr>
          <w:t>3.4 Concrete Observer - cart_badge_observer.dart/cart_total_observer.dart</w:t>
        </w:r>
        <w:r>
          <w:rPr>
            <w:noProof/>
            <w:webHidden/>
          </w:rPr>
          <w:tab/>
        </w:r>
        <w:r>
          <w:rPr>
            <w:noProof/>
            <w:webHidden/>
          </w:rPr>
          <w:fldChar w:fldCharType="begin"/>
        </w:r>
        <w:r>
          <w:rPr>
            <w:noProof/>
            <w:webHidden/>
          </w:rPr>
          <w:instrText xml:space="preserve"> PAGEREF _Toc197269779 \h </w:instrText>
        </w:r>
        <w:r>
          <w:rPr>
            <w:noProof/>
            <w:webHidden/>
          </w:rPr>
        </w:r>
        <w:r>
          <w:rPr>
            <w:noProof/>
            <w:webHidden/>
          </w:rPr>
          <w:fldChar w:fldCharType="separate"/>
        </w:r>
        <w:r>
          <w:rPr>
            <w:noProof/>
            <w:webHidden/>
          </w:rPr>
          <w:t>39</w:t>
        </w:r>
        <w:r>
          <w:rPr>
            <w:noProof/>
            <w:webHidden/>
          </w:rPr>
          <w:fldChar w:fldCharType="end"/>
        </w:r>
      </w:hyperlink>
    </w:p>
    <w:p w14:paraId="356E6E0E" w14:textId="61434710"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780" w:history="1">
        <w:r w:rsidRPr="00100162">
          <w:rPr>
            <w:rStyle w:val="Hyperlink"/>
            <w:noProof/>
          </w:rPr>
          <w:t>2</w:t>
        </w:r>
        <w:r w:rsidRPr="00100162">
          <w:rPr>
            <w:rStyle w:val="Hyperlink"/>
            <w:noProof/>
            <w:lang w:val="vi-VN"/>
          </w:rPr>
          <w:t>.</w:t>
        </w:r>
        <w:r w:rsidRPr="00100162">
          <w:rPr>
            <w:rStyle w:val="Hyperlink"/>
            <w:noProof/>
          </w:rPr>
          <w:t>3.5 Lớp sử dụng Observer - cart_provider.dart</w:t>
        </w:r>
        <w:r>
          <w:rPr>
            <w:noProof/>
            <w:webHidden/>
          </w:rPr>
          <w:tab/>
        </w:r>
        <w:r>
          <w:rPr>
            <w:noProof/>
            <w:webHidden/>
          </w:rPr>
          <w:fldChar w:fldCharType="begin"/>
        </w:r>
        <w:r>
          <w:rPr>
            <w:noProof/>
            <w:webHidden/>
          </w:rPr>
          <w:instrText xml:space="preserve"> PAGEREF _Toc197269780 \h </w:instrText>
        </w:r>
        <w:r>
          <w:rPr>
            <w:noProof/>
            <w:webHidden/>
          </w:rPr>
        </w:r>
        <w:r>
          <w:rPr>
            <w:noProof/>
            <w:webHidden/>
          </w:rPr>
          <w:fldChar w:fldCharType="separate"/>
        </w:r>
        <w:r>
          <w:rPr>
            <w:noProof/>
            <w:webHidden/>
          </w:rPr>
          <w:t>41</w:t>
        </w:r>
        <w:r>
          <w:rPr>
            <w:noProof/>
            <w:webHidden/>
          </w:rPr>
          <w:fldChar w:fldCharType="end"/>
        </w:r>
      </w:hyperlink>
    </w:p>
    <w:p w14:paraId="6880EDDE" w14:textId="15404E7C"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781" w:history="1">
        <w:r w:rsidRPr="00100162">
          <w:rPr>
            <w:rStyle w:val="Hyperlink"/>
            <w:noProof/>
          </w:rPr>
          <w:t>2</w:t>
        </w:r>
        <w:r w:rsidRPr="00100162">
          <w:rPr>
            <w:rStyle w:val="Hyperlink"/>
            <w:noProof/>
            <w:lang w:val="vi-VN"/>
          </w:rPr>
          <w:t>.</w:t>
        </w:r>
        <w:r w:rsidRPr="00100162">
          <w:rPr>
            <w:rStyle w:val="Hyperlink"/>
            <w:noProof/>
          </w:rPr>
          <w:t>4 Kết quả áp dụng</w:t>
        </w:r>
        <w:r w:rsidRPr="00100162">
          <w:rPr>
            <w:rStyle w:val="Hyperlink"/>
            <w:noProof/>
            <w:lang w:val="vi-VN"/>
          </w:rPr>
          <w:t xml:space="preserve"> Observer Pattern</w:t>
        </w:r>
        <w:r>
          <w:rPr>
            <w:noProof/>
            <w:webHidden/>
          </w:rPr>
          <w:tab/>
        </w:r>
        <w:r>
          <w:rPr>
            <w:noProof/>
            <w:webHidden/>
          </w:rPr>
          <w:fldChar w:fldCharType="begin"/>
        </w:r>
        <w:r>
          <w:rPr>
            <w:noProof/>
            <w:webHidden/>
          </w:rPr>
          <w:instrText xml:space="preserve"> PAGEREF _Toc197269781 \h </w:instrText>
        </w:r>
        <w:r>
          <w:rPr>
            <w:noProof/>
            <w:webHidden/>
          </w:rPr>
        </w:r>
        <w:r>
          <w:rPr>
            <w:noProof/>
            <w:webHidden/>
          </w:rPr>
          <w:fldChar w:fldCharType="separate"/>
        </w:r>
        <w:r>
          <w:rPr>
            <w:noProof/>
            <w:webHidden/>
          </w:rPr>
          <w:t>44</w:t>
        </w:r>
        <w:r>
          <w:rPr>
            <w:noProof/>
            <w:webHidden/>
          </w:rPr>
          <w:fldChar w:fldCharType="end"/>
        </w:r>
      </w:hyperlink>
    </w:p>
    <w:p w14:paraId="3532553C" w14:textId="7C893462" w:rsidR="005F37D2" w:rsidRDefault="005F37D2">
      <w:pPr>
        <w:pStyle w:val="TOC1"/>
        <w:tabs>
          <w:tab w:val="right" w:leader="dot" w:pos="9111"/>
        </w:tabs>
        <w:rPr>
          <w:rFonts w:asciiTheme="minorHAnsi" w:eastAsiaTheme="minorEastAsia" w:hAnsiTheme="minorHAnsi" w:cstheme="minorBidi"/>
          <w:noProof/>
          <w:kern w:val="2"/>
          <w:sz w:val="24"/>
          <w14:ligatures w14:val="standardContextual"/>
        </w:rPr>
      </w:pPr>
      <w:hyperlink w:anchor="_Toc197269782" w:history="1">
        <w:r w:rsidRPr="00100162">
          <w:rPr>
            <w:rStyle w:val="Hyperlink"/>
            <w:noProof/>
          </w:rPr>
          <w:t>CHƯƠNG</w:t>
        </w:r>
        <w:r w:rsidRPr="00100162">
          <w:rPr>
            <w:rStyle w:val="Hyperlink"/>
            <w:noProof/>
            <w:lang w:val="vi-VN"/>
          </w:rPr>
          <w:t xml:space="preserve"> 3 – MEDIATOR PATTERN</w:t>
        </w:r>
        <w:r>
          <w:rPr>
            <w:noProof/>
            <w:webHidden/>
          </w:rPr>
          <w:tab/>
        </w:r>
        <w:r>
          <w:rPr>
            <w:noProof/>
            <w:webHidden/>
          </w:rPr>
          <w:fldChar w:fldCharType="begin"/>
        </w:r>
        <w:r>
          <w:rPr>
            <w:noProof/>
            <w:webHidden/>
          </w:rPr>
          <w:instrText xml:space="preserve"> PAGEREF _Toc197269782 \h </w:instrText>
        </w:r>
        <w:r>
          <w:rPr>
            <w:noProof/>
            <w:webHidden/>
          </w:rPr>
        </w:r>
        <w:r>
          <w:rPr>
            <w:noProof/>
            <w:webHidden/>
          </w:rPr>
          <w:fldChar w:fldCharType="separate"/>
        </w:r>
        <w:r>
          <w:rPr>
            <w:noProof/>
            <w:webHidden/>
          </w:rPr>
          <w:t>45</w:t>
        </w:r>
        <w:r>
          <w:rPr>
            <w:noProof/>
            <w:webHidden/>
          </w:rPr>
          <w:fldChar w:fldCharType="end"/>
        </w:r>
      </w:hyperlink>
    </w:p>
    <w:p w14:paraId="66FCB4BD" w14:textId="5F10F5EB"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783" w:history="1">
        <w:r w:rsidRPr="00100162">
          <w:rPr>
            <w:rStyle w:val="Hyperlink"/>
            <w:noProof/>
            <w:lang w:val="vi-VN"/>
          </w:rPr>
          <w:t>3.1 Lý do áp dụng Mediator Pattern</w:t>
        </w:r>
        <w:r>
          <w:rPr>
            <w:noProof/>
            <w:webHidden/>
          </w:rPr>
          <w:tab/>
        </w:r>
        <w:r>
          <w:rPr>
            <w:noProof/>
            <w:webHidden/>
          </w:rPr>
          <w:fldChar w:fldCharType="begin"/>
        </w:r>
        <w:r>
          <w:rPr>
            <w:noProof/>
            <w:webHidden/>
          </w:rPr>
          <w:instrText xml:space="preserve"> PAGEREF _Toc197269783 \h </w:instrText>
        </w:r>
        <w:r>
          <w:rPr>
            <w:noProof/>
            <w:webHidden/>
          </w:rPr>
        </w:r>
        <w:r>
          <w:rPr>
            <w:noProof/>
            <w:webHidden/>
          </w:rPr>
          <w:fldChar w:fldCharType="separate"/>
        </w:r>
        <w:r>
          <w:rPr>
            <w:noProof/>
            <w:webHidden/>
          </w:rPr>
          <w:t>45</w:t>
        </w:r>
        <w:r>
          <w:rPr>
            <w:noProof/>
            <w:webHidden/>
          </w:rPr>
          <w:fldChar w:fldCharType="end"/>
        </w:r>
      </w:hyperlink>
    </w:p>
    <w:p w14:paraId="07AE9D9E" w14:textId="4D363E37"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784" w:history="1">
        <w:r w:rsidRPr="00100162">
          <w:rPr>
            <w:rStyle w:val="Hyperlink"/>
            <w:noProof/>
            <w:lang w:val="vi-VN"/>
          </w:rPr>
          <w:t>3.2 Sơ đồ lớp Mediator Pattern</w:t>
        </w:r>
        <w:r>
          <w:rPr>
            <w:noProof/>
            <w:webHidden/>
          </w:rPr>
          <w:tab/>
        </w:r>
        <w:r>
          <w:rPr>
            <w:noProof/>
            <w:webHidden/>
          </w:rPr>
          <w:fldChar w:fldCharType="begin"/>
        </w:r>
        <w:r>
          <w:rPr>
            <w:noProof/>
            <w:webHidden/>
          </w:rPr>
          <w:instrText xml:space="preserve"> PAGEREF _Toc197269784 \h </w:instrText>
        </w:r>
        <w:r>
          <w:rPr>
            <w:noProof/>
            <w:webHidden/>
          </w:rPr>
        </w:r>
        <w:r>
          <w:rPr>
            <w:noProof/>
            <w:webHidden/>
          </w:rPr>
          <w:fldChar w:fldCharType="separate"/>
        </w:r>
        <w:r>
          <w:rPr>
            <w:noProof/>
            <w:webHidden/>
          </w:rPr>
          <w:t>46</w:t>
        </w:r>
        <w:r>
          <w:rPr>
            <w:noProof/>
            <w:webHidden/>
          </w:rPr>
          <w:fldChar w:fldCharType="end"/>
        </w:r>
      </w:hyperlink>
    </w:p>
    <w:p w14:paraId="50E1598A" w14:textId="353C3E67"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785" w:history="1">
        <w:r w:rsidRPr="00100162">
          <w:rPr>
            <w:rStyle w:val="Hyperlink"/>
            <w:noProof/>
            <w:lang w:val="vi-VN"/>
          </w:rPr>
          <w:t>3.2.1 Mô tả sơ đồ lớp</w:t>
        </w:r>
        <w:r>
          <w:rPr>
            <w:noProof/>
            <w:webHidden/>
          </w:rPr>
          <w:tab/>
        </w:r>
        <w:r>
          <w:rPr>
            <w:noProof/>
            <w:webHidden/>
          </w:rPr>
          <w:fldChar w:fldCharType="begin"/>
        </w:r>
        <w:r>
          <w:rPr>
            <w:noProof/>
            <w:webHidden/>
          </w:rPr>
          <w:instrText xml:space="preserve"> PAGEREF _Toc197269785 \h </w:instrText>
        </w:r>
        <w:r>
          <w:rPr>
            <w:noProof/>
            <w:webHidden/>
          </w:rPr>
        </w:r>
        <w:r>
          <w:rPr>
            <w:noProof/>
            <w:webHidden/>
          </w:rPr>
          <w:fldChar w:fldCharType="separate"/>
        </w:r>
        <w:r>
          <w:rPr>
            <w:noProof/>
            <w:webHidden/>
          </w:rPr>
          <w:t>47</w:t>
        </w:r>
        <w:r>
          <w:rPr>
            <w:noProof/>
            <w:webHidden/>
          </w:rPr>
          <w:fldChar w:fldCharType="end"/>
        </w:r>
      </w:hyperlink>
    </w:p>
    <w:p w14:paraId="7034E43D" w14:textId="3B5F4925"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786" w:history="1">
        <w:r w:rsidRPr="00100162">
          <w:rPr>
            <w:rStyle w:val="Hyperlink"/>
            <w:noProof/>
            <w:lang w:val="vi-VN"/>
          </w:rPr>
          <w:t>3.2.2 Nhận xét</w:t>
        </w:r>
        <w:r>
          <w:rPr>
            <w:noProof/>
            <w:webHidden/>
          </w:rPr>
          <w:tab/>
        </w:r>
        <w:r>
          <w:rPr>
            <w:noProof/>
            <w:webHidden/>
          </w:rPr>
          <w:fldChar w:fldCharType="begin"/>
        </w:r>
        <w:r>
          <w:rPr>
            <w:noProof/>
            <w:webHidden/>
          </w:rPr>
          <w:instrText xml:space="preserve"> PAGEREF _Toc197269786 \h </w:instrText>
        </w:r>
        <w:r>
          <w:rPr>
            <w:noProof/>
            <w:webHidden/>
          </w:rPr>
        </w:r>
        <w:r>
          <w:rPr>
            <w:noProof/>
            <w:webHidden/>
          </w:rPr>
          <w:fldChar w:fldCharType="separate"/>
        </w:r>
        <w:r>
          <w:rPr>
            <w:noProof/>
            <w:webHidden/>
          </w:rPr>
          <w:t>49</w:t>
        </w:r>
        <w:r>
          <w:rPr>
            <w:noProof/>
            <w:webHidden/>
          </w:rPr>
          <w:fldChar w:fldCharType="end"/>
        </w:r>
      </w:hyperlink>
    </w:p>
    <w:p w14:paraId="3824E196" w14:textId="3E99EAEE"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787" w:history="1">
        <w:r w:rsidRPr="00100162">
          <w:rPr>
            <w:rStyle w:val="Hyperlink"/>
            <w:noProof/>
            <w:lang w:val="vi-VN"/>
          </w:rPr>
          <w:t>3.3 Source code Mediator Pattern</w:t>
        </w:r>
        <w:r>
          <w:rPr>
            <w:noProof/>
            <w:webHidden/>
          </w:rPr>
          <w:tab/>
        </w:r>
        <w:r>
          <w:rPr>
            <w:noProof/>
            <w:webHidden/>
          </w:rPr>
          <w:fldChar w:fldCharType="begin"/>
        </w:r>
        <w:r>
          <w:rPr>
            <w:noProof/>
            <w:webHidden/>
          </w:rPr>
          <w:instrText xml:space="preserve"> PAGEREF _Toc197269787 \h </w:instrText>
        </w:r>
        <w:r>
          <w:rPr>
            <w:noProof/>
            <w:webHidden/>
          </w:rPr>
        </w:r>
        <w:r>
          <w:rPr>
            <w:noProof/>
            <w:webHidden/>
          </w:rPr>
          <w:fldChar w:fldCharType="separate"/>
        </w:r>
        <w:r>
          <w:rPr>
            <w:noProof/>
            <w:webHidden/>
          </w:rPr>
          <w:t>49</w:t>
        </w:r>
        <w:r>
          <w:rPr>
            <w:noProof/>
            <w:webHidden/>
          </w:rPr>
          <w:fldChar w:fldCharType="end"/>
        </w:r>
      </w:hyperlink>
    </w:p>
    <w:p w14:paraId="79EF00D8" w14:textId="0A999CF3"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788" w:history="1">
        <w:r w:rsidRPr="00100162">
          <w:rPr>
            <w:rStyle w:val="Hyperlink"/>
            <w:noProof/>
          </w:rPr>
          <w:t>3</w:t>
        </w:r>
        <w:r w:rsidRPr="00100162">
          <w:rPr>
            <w:rStyle w:val="Hyperlink"/>
            <w:noProof/>
            <w:lang w:val="vi-VN"/>
          </w:rPr>
          <w:t>.3.1 Interface Mediator – OrderCreationMediator.java/OrderPaymentMediator.java</w:t>
        </w:r>
        <w:r>
          <w:rPr>
            <w:noProof/>
            <w:webHidden/>
          </w:rPr>
          <w:tab/>
        </w:r>
        <w:r>
          <w:rPr>
            <w:noProof/>
            <w:webHidden/>
          </w:rPr>
          <w:fldChar w:fldCharType="begin"/>
        </w:r>
        <w:r>
          <w:rPr>
            <w:noProof/>
            <w:webHidden/>
          </w:rPr>
          <w:instrText xml:space="preserve"> PAGEREF _Toc197269788 \h </w:instrText>
        </w:r>
        <w:r>
          <w:rPr>
            <w:noProof/>
            <w:webHidden/>
          </w:rPr>
        </w:r>
        <w:r>
          <w:rPr>
            <w:noProof/>
            <w:webHidden/>
          </w:rPr>
          <w:fldChar w:fldCharType="separate"/>
        </w:r>
        <w:r>
          <w:rPr>
            <w:noProof/>
            <w:webHidden/>
          </w:rPr>
          <w:t>49</w:t>
        </w:r>
        <w:r>
          <w:rPr>
            <w:noProof/>
            <w:webHidden/>
          </w:rPr>
          <w:fldChar w:fldCharType="end"/>
        </w:r>
      </w:hyperlink>
    </w:p>
    <w:p w14:paraId="61005800" w14:textId="5870646A"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789" w:history="1">
        <w:r w:rsidRPr="00100162">
          <w:rPr>
            <w:rStyle w:val="Hyperlink"/>
            <w:noProof/>
            <w:lang w:val="vi-VN"/>
          </w:rPr>
          <w:t>3.3.2 Concrete Mediator – OrderCreationMediatorImpl.java/OrderPaymentMediatorImpl.java</w:t>
        </w:r>
        <w:r>
          <w:rPr>
            <w:noProof/>
            <w:webHidden/>
          </w:rPr>
          <w:tab/>
        </w:r>
        <w:r>
          <w:rPr>
            <w:noProof/>
            <w:webHidden/>
          </w:rPr>
          <w:fldChar w:fldCharType="begin"/>
        </w:r>
        <w:r>
          <w:rPr>
            <w:noProof/>
            <w:webHidden/>
          </w:rPr>
          <w:instrText xml:space="preserve"> PAGEREF _Toc197269789 \h </w:instrText>
        </w:r>
        <w:r>
          <w:rPr>
            <w:noProof/>
            <w:webHidden/>
          </w:rPr>
        </w:r>
        <w:r>
          <w:rPr>
            <w:noProof/>
            <w:webHidden/>
          </w:rPr>
          <w:fldChar w:fldCharType="separate"/>
        </w:r>
        <w:r>
          <w:rPr>
            <w:noProof/>
            <w:webHidden/>
          </w:rPr>
          <w:t>50</w:t>
        </w:r>
        <w:r>
          <w:rPr>
            <w:noProof/>
            <w:webHidden/>
          </w:rPr>
          <w:fldChar w:fldCharType="end"/>
        </w:r>
      </w:hyperlink>
    </w:p>
    <w:p w14:paraId="653CE9D0" w14:textId="6CBDECC7"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790" w:history="1">
        <w:r w:rsidRPr="00100162">
          <w:rPr>
            <w:rStyle w:val="Hyperlink"/>
            <w:noProof/>
            <w:lang w:val="vi-VN"/>
          </w:rPr>
          <w:t xml:space="preserve">3.3.3 Client – </w:t>
        </w:r>
        <w:r w:rsidRPr="00100162">
          <w:rPr>
            <w:rStyle w:val="Hyperlink"/>
            <w:bCs/>
            <w:noProof/>
          </w:rPr>
          <w:t>OrderService.java</w:t>
        </w:r>
        <w:r>
          <w:rPr>
            <w:noProof/>
            <w:webHidden/>
          </w:rPr>
          <w:tab/>
        </w:r>
        <w:r>
          <w:rPr>
            <w:noProof/>
            <w:webHidden/>
          </w:rPr>
          <w:fldChar w:fldCharType="begin"/>
        </w:r>
        <w:r>
          <w:rPr>
            <w:noProof/>
            <w:webHidden/>
          </w:rPr>
          <w:instrText xml:space="preserve"> PAGEREF _Toc197269790 \h </w:instrText>
        </w:r>
        <w:r>
          <w:rPr>
            <w:noProof/>
            <w:webHidden/>
          </w:rPr>
        </w:r>
        <w:r>
          <w:rPr>
            <w:noProof/>
            <w:webHidden/>
          </w:rPr>
          <w:fldChar w:fldCharType="separate"/>
        </w:r>
        <w:r>
          <w:rPr>
            <w:noProof/>
            <w:webHidden/>
          </w:rPr>
          <w:t>55</w:t>
        </w:r>
        <w:r>
          <w:rPr>
            <w:noProof/>
            <w:webHidden/>
          </w:rPr>
          <w:fldChar w:fldCharType="end"/>
        </w:r>
      </w:hyperlink>
    </w:p>
    <w:p w14:paraId="6CE2CD64" w14:textId="778874DE"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791" w:history="1">
        <w:r w:rsidRPr="00100162">
          <w:rPr>
            <w:rStyle w:val="Hyperlink"/>
            <w:noProof/>
          </w:rPr>
          <w:t>3</w:t>
        </w:r>
        <w:r w:rsidRPr="00100162">
          <w:rPr>
            <w:rStyle w:val="Hyperlink"/>
            <w:noProof/>
            <w:lang w:val="vi-VN"/>
          </w:rPr>
          <w:t>.4 Kết quả áp dụng Mediator Pattern</w:t>
        </w:r>
        <w:r>
          <w:rPr>
            <w:noProof/>
            <w:webHidden/>
          </w:rPr>
          <w:tab/>
        </w:r>
        <w:r>
          <w:rPr>
            <w:noProof/>
            <w:webHidden/>
          </w:rPr>
          <w:fldChar w:fldCharType="begin"/>
        </w:r>
        <w:r>
          <w:rPr>
            <w:noProof/>
            <w:webHidden/>
          </w:rPr>
          <w:instrText xml:space="preserve"> PAGEREF _Toc197269791 \h </w:instrText>
        </w:r>
        <w:r>
          <w:rPr>
            <w:noProof/>
            <w:webHidden/>
          </w:rPr>
        </w:r>
        <w:r>
          <w:rPr>
            <w:noProof/>
            <w:webHidden/>
          </w:rPr>
          <w:fldChar w:fldCharType="separate"/>
        </w:r>
        <w:r>
          <w:rPr>
            <w:noProof/>
            <w:webHidden/>
          </w:rPr>
          <w:t>56</w:t>
        </w:r>
        <w:r>
          <w:rPr>
            <w:noProof/>
            <w:webHidden/>
          </w:rPr>
          <w:fldChar w:fldCharType="end"/>
        </w:r>
      </w:hyperlink>
    </w:p>
    <w:p w14:paraId="53EE66B2" w14:textId="05540A67" w:rsidR="005F37D2" w:rsidRDefault="005F37D2">
      <w:pPr>
        <w:pStyle w:val="TOC1"/>
        <w:tabs>
          <w:tab w:val="right" w:leader="dot" w:pos="9111"/>
        </w:tabs>
        <w:rPr>
          <w:rFonts w:asciiTheme="minorHAnsi" w:eastAsiaTheme="minorEastAsia" w:hAnsiTheme="minorHAnsi" w:cstheme="minorBidi"/>
          <w:noProof/>
          <w:kern w:val="2"/>
          <w:sz w:val="24"/>
          <w14:ligatures w14:val="standardContextual"/>
        </w:rPr>
      </w:pPr>
      <w:hyperlink w:anchor="_Toc197269792" w:history="1">
        <w:r w:rsidRPr="00100162">
          <w:rPr>
            <w:rStyle w:val="Hyperlink"/>
            <w:noProof/>
            <w:lang w:val="vi-VN"/>
          </w:rPr>
          <w:t>CHƯƠNG 4 – SINGLETON PATTERN</w:t>
        </w:r>
        <w:r>
          <w:rPr>
            <w:noProof/>
            <w:webHidden/>
          </w:rPr>
          <w:tab/>
        </w:r>
        <w:r>
          <w:rPr>
            <w:noProof/>
            <w:webHidden/>
          </w:rPr>
          <w:fldChar w:fldCharType="begin"/>
        </w:r>
        <w:r>
          <w:rPr>
            <w:noProof/>
            <w:webHidden/>
          </w:rPr>
          <w:instrText xml:space="preserve"> PAGEREF _Toc197269792 \h </w:instrText>
        </w:r>
        <w:r>
          <w:rPr>
            <w:noProof/>
            <w:webHidden/>
          </w:rPr>
        </w:r>
        <w:r>
          <w:rPr>
            <w:noProof/>
            <w:webHidden/>
          </w:rPr>
          <w:fldChar w:fldCharType="separate"/>
        </w:r>
        <w:r>
          <w:rPr>
            <w:noProof/>
            <w:webHidden/>
          </w:rPr>
          <w:t>58</w:t>
        </w:r>
        <w:r>
          <w:rPr>
            <w:noProof/>
            <w:webHidden/>
          </w:rPr>
          <w:fldChar w:fldCharType="end"/>
        </w:r>
      </w:hyperlink>
    </w:p>
    <w:p w14:paraId="7BE68DC2" w14:textId="00343EF0"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793" w:history="1">
        <w:r w:rsidRPr="00100162">
          <w:rPr>
            <w:rStyle w:val="Hyperlink"/>
            <w:noProof/>
          </w:rPr>
          <w:t>4</w:t>
        </w:r>
        <w:r w:rsidRPr="00100162">
          <w:rPr>
            <w:rStyle w:val="Hyperlink"/>
            <w:noProof/>
            <w:lang w:val="vi-VN"/>
          </w:rPr>
          <w:t>.1 Lý do áp dụng Singleton Pattern</w:t>
        </w:r>
        <w:r>
          <w:rPr>
            <w:noProof/>
            <w:webHidden/>
          </w:rPr>
          <w:tab/>
        </w:r>
        <w:r>
          <w:rPr>
            <w:noProof/>
            <w:webHidden/>
          </w:rPr>
          <w:fldChar w:fldCharType="begin"/>
        </w:r>
        <w:r>
          <w:rPr>
            <w:noProof/>
            <w:webHidden/>
          </w:rPr>
          <w:instrText xml:space="preserve"> PAGEREF _Toc197269793 \h </w:instrText>
        </w:r>
        <w:r>
          <w:rPr>
            <w:noProof/>
            <w:webHidden/>
          </w:rPr>
        </w:r>
        <w:r>
          <w:rPr>
            <w:noProof/>
            <w:webHidden/>
          </w:rPr>
          <w:fldChar w:fldCharType="separate"/>
        </w:r>
        <w:r>
          <w:rPr>
            <w:noProof/>
            <w:webHidden/>
          </w:rPr>
          <w:t>58</w:t>
        </w:r>
        <w:r>
          <w:rPr>
            <w:noProof/>
            <w:webHidden/>
          </w:rPr>
          <w:fldChar w:fldCharType="end"/>
        </w:r>
      </w:hyperlink>
    </w:p>
    <w:p w14:paraId="56D9362C" w14:textId="4F19D402"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794" w:history="1">
        <w:r w:rsidRPr="00100162">
          <w:rPr>
            <w:rStyle w:val="Hyperlink"/>
            <w:noProof/>
            <w:lang w:val="vi-VN"/>
          </w:rPr>
          <w:t>4.2 Sơ đồ lớp Singleton Pattern</w:t>
        </w:r>
        <w:r>
          <w:rPr>
            <w:noProof/>
            <w:webHidden/>
          </w:rPr>
          <w:tab/>
        </w:r>
        <w:r>
          <w:rPr>
            <w:noProof/>
            <w:webHidden/>
          </w:rPr>
          <w:fldChar w:fldCharType="begin"/>
        </w:r>
        <w:r>
          <w:rPr>
            <w:noProof/>
            <w:webHidden/>
          </w:rPr>
          <w:instrText xml:space="preserve"> PAGEREF _Toc197269794 \h </w:instrText>
        </w:r>
        <w:r>
          <w:rPr>
            <w:noProof/>
            <w:webHidden/>
          </w:rPr>
        </w:r>
        <w:r>
          <w:rPr>
            <w:noProof/>
            <w:webHidden/>
          </w:rPr>
          <w:fldChar w:fldCharType="separate"/>
        </w:r>
        <w:r>
          <w:rPr>
            <w:noProof/>
            <w:webHidden/>
          </w:rPr>
          <w:t>58</w:t>
        </w:r>
        <w:r>
          <w:rPr>
            <w:noProof/>
            <w:webHidden/>
          </w:rPr>
          <w:fldChar w:fldCharType="end"/>
        </w:r>
      </w:hyperlink>
    </w:p>
    <w:p w14:paraId="660028FF" w14:textId="4AC6FD87"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795" w:history="1">
        <w:r w:rsidRPr="00100162">
          <w:rPr>
            <w:rStyle w:val="Hyperlink"/>
            <w:noProof/>
            <w:lang w:val="vi-VN"/>
          </w:rPr>
          <w:t>4.2.1 Mô tả sơ đồ lớp</w:t>
        </w:r>
        <w:r>
          <w:rPr>
            <w:noProof/>
            <w:webHidden/>
          </w:rPr>
          <w:tab/>
        </w:r>
        <w:r>
          <w:rPr>
            <w:noProof/>
            <w:webHidden/>
          </w:rPr>
          <w:fldChar w:fldCharType="begin"/>
        </w:r>
        <w:r>
          <w:rPr>
            <w:noProof/>
            <w:webHidden/>
          </w:rPr>
          <w:instrText xml:space="preserve"> PAGEREF _Toc197269795 \h </w:instrText>
        </w:r>
        <w:r>
          <w:rPr>
            <w:noProof/>
            <w:webHidden/>
          </w:rPr>
        </w:r>
        <w:r>
          <w:rPr>
            <w:noProof/>
            <w:webHidden/>
          </w:rPr>
          <w:fldChar w:fldCharType="separate"/>
        </w:r>
        <w:r>
          <w:rPr>
            <w:noProof/>
            <w:webHidden/>
          </w:rPr>
          <w:t>59</w:t>
        </w:r>
        <w:r>
          <w:rPr>
            <w:noProof/>
            <w:webHidden/>
          </w:rPr>
          <w:fldChar w:fldCharType="end"/>
        </w:r>
      </w:hyperlink>
    </w:p>
    <w:p w14:paraId="2F31B7DF" w14:textId="5B45E740"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796" w:history="1">
        <w:r w:rsidRPr="00100162">
          <w:rPr>
            <w:rStyle w:val="Hyperlink"/>
            <w:noProof/>
            <w:lang w:val="vi-VN"/>
          </w:rPr>
          <w:t>4.2.2 Nhận xét</w:t>
        </w:r>
        <w:r>
          <w:rPr>
            <w:noProof/>
            <w:webHidden/>
          </w:rPr>
          <w:tab/>
        </w:r>
        <w:r>
          <w:rPr>
            <w:noProof/>
            <w:webHidden/>
          </w:rPr>
          <w:fldChar w:fldCharType="begin"/>
        </w:r>
        <w:r>
          <w:rPr>
            <w:noProof/>
            <w:webHidden/>
          </w:rPr>
          <w:instrText xml:space="preserve"> PAGEREF _Toc197269796 \h </w:instrText>
        </w:r>
        <w:r>
          <w:rPr>
            <w:noProof/>
            <w:webHidden/>
          </w:rPr>
        </w:r>
        <w:r>
          <w:rPr>
            <w:noProof/>
            <w:webHidden/>
          </w:rPr>
          <w:fldChar w:fldCharType="separate"/>
        </w:r>
        <w:r>
          <w:rPr>
            <w:noProof/>
            <w:webHidden/>
          </w:rPr>
          <w:t>59</w:t>
        </w:r>
        <w:r>
          <w:rPr>
            <w:noProof/>
            <w:webHidden/>
          </w:rPr>
          <w:fldChar w:fldCharType="end"/>
        </w:r>
      </w:hyperlink>
    </w:p>
    <w:p w14:paraId="2167BBCF" w14:textId="646A1A93"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797" w:history="1">
        <w:r w:rsidRPr="00100162">
          <w:rPr>
            <w:rStyle w:val="Hyperlink"/>
            <w:noProof/>
            <w:lang w:val="vi-VN"/>
          </w:rPr>
          <w:t>4.3 Source code Singleton Pattern</w:t>
        </w:r>
        <w:r>
          <w:rPr>
            <w:noProof/>
            <w:webHidden/>
          </w:rPr>
          <w:tab/>
        </w:r>
        <w:r>
          <w:rPr>
            <w:noProof/>
            <w:webHidden/>
          </w:rPr>
          <w:fldChar w:fldCharType="begin"/>
        </w:r>
        <w:r>
          <w:rPr>
            <w:noProof/>
            <w:webHidden/>
          </w:rPr>
          <w:instrText xml:space="preserve"> PAGEREF _Toc197269797 \h </w:instrText>
        </w:r>
        <w:r>
          <w:rPr>
            <w:noProof/>
            <w:webHidden/>
          </w:rPr>
        </w:r>
        <w:r>
          <w:rPr>
            <w:noProof/>
            <w:webHidden/>
          </w:rPr>
          <w:fldChar w:fldCharType="separate"/>
        </w:r>
        <w:r>
          <w:rPr>
            <w:noProof/>
            <w:webHidden/>
          </w:rPr>
          <w:t>60</w:t>
        </w:r>
        <w:r>
          <w:rPr>
            <w:noProof/>
            <w:webHidden/>
          </w:rPr>
          <w:fldChar w:fldCharType="end"/>
        </w:r>
      </w:hyperlink>
    </w:p>
    <w:p w14:paraId="239CA6DA" w14:textId="34E7E8B7"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798" w:history="1">
        <w:r w:rsidRPr="00100162">
          <w:rPr>
            <w:rStyle w:val="Hyperlink"/>
            <w:noProof/>
            <w:lang w:val="vi-VN"/>
          </w:rPr>
          <w:t>4.4 Kết quả áp dụng Singleton Pattern</w:t>
        </w:r>
        <w:r>
          <w:rPr>
            <w:noProof/>
            <w:webHidden/>
          </w:rPr>
          <w:tab/>
        </w:r>
        <w:r>
          <w:rPr>
            <w:noProof/>
            <w:webHidden/>
          </w:rPr>
          <w:fldChar w:fldCharType="begin"/>
        </w:r>
        <w:r>
          <w:rPr>
            <w:noProof/>
            <w:webHidden/>
          </w:rPr>
          <w:instrText xml:space="preserve"> PAGEREF _Toc197269798 \h </w:instrText>
        </w:r>
        <w:r>
          <w:rPr>
            <w:noProof/>
            <w:webHidden/>
          </w:rPr>
        </w:r>
        <w:r>
          <w:rPr>
            <w:noProof/>
            <w:webHidden/>
          </w:rPr>
          <w:fldChar w:fldCharType="separate"/>
        </w:r>
        <w:r>
          <w:rPr>
            <w:noProof/>
            <w:webHidden/>
          </w:rPr>
          <w:t>62</w:t>
        </w:r>
        <w:r>
          <w:rPr>
            <w:noProof/>
            <w:webHidden/>
          </w:rPr>
          <w:fldChar w:fldCharType="end"/>
        </w:r>
      </w:hyperlink>
    </w:p>
    <w:p w14:paraId="4BB9CAF1" w14:textId="69A412FB" w:rsidR="005F37D2" w:rsidRDefault="005F37D2">
      <w:pPr>
        <w:pStyle w:val="TOC1"/>
        <w:tabs>
          <w:tab w:val="right" w:leader="dot" w:pos="9111"/>
        </w:tabs>
        <w:rPr>
          <w:rFonts w:asciiTheme="minorHAnsi" w:eastAsiaTheme="minorEastAsia" w:hAnsiTheme="minorHAnsi" w:cstheme="minorBidi"/>
          <w:noProof/>
          <w:kern w:val="2"/>
          <w:sz w:val="24"/>
          <w14:ligatures w14:val="standardContextual"/>
        </w:rPr>
      </w:pPr>
      <w:hyperlink w:anchor="_Toc197269799" w:history="1">
        <w:r w:rsidRPr="00100162">
          <w:rPr>
            <w:rStyle w:val="Hyperlink"/>
            <w:noProof/>
          </w:rPr>
          <w:t>CHƯƠNG</w:t>
        </w:r>
        <w:r w:rsidRPr="00100162">
          <w:rPr>
            <w:rStyle w:val="Hyperlink"/>
            <w:noProof/>
            <w:lang w:val="vi-VN"/>
          </w:rPr>
          <w:t xml:space="preserve"> 5 – STRATEGY PATTERN</w:t>
        </w:r>
        <w:r>
          <w:rPr>
            <w:noProof/>
            <w:webHidden/>
          </w:rPr>
          <w:tab/>
        </w:r>
        <w:r>
          <w:rPr>
            <w:noProof/>
            <w:webHidden/>
          </w:rPr>
          <w:fldChar w:fldCharType="begin"/>
        </w:r>
        <w:r>
          <w:rPr>
            <w:noProof/>
            <w:webHidden/>
          </w:rPr>
          <w:instrText xml:space="preserve"> PAGEREF _Toc197269799 \h </w:instrText>
        </w:r>
        <w:r>
          <w:rPr>
            <w:noProof/>
            <w:webHidden/>
          </w:rPr>
        </w:r>
        <w:r>
          <w:rPr>
            <w:noProof/>
            <w:webHidden/>
          </w:rPr>
          <w:fldChar w:fldCharType="separate"/>
        </w:r>
        <w:r>
          <w:rPr>
            <w:noProof/>
            <w:webHidden/>
          </w:rPr>
          <w:t>63</w:t>
        </w:r>
        <w:r>
          <w:rPr>
            <w:noProof/>
            <w:webHidden/>
          </w:rPr>
          <w:fldChar w:fldCharType="end"/>
        </w:r>
      </w:hyperlink>
    </w:p>
    <w:p w14:paraId="31AB5FE9" w14:textId="737C3838"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800" w:history="1">
        <w:r w:rsidRPr="00100162">
          <w:rPr>
            <w:rStyle w:val="Hyperlink"/>
            <w:noProof/>
          </w:rPr>
          <w:t>5</w:t>
        </w:r>
        <w:r w:rsidRPr="00100162">
          <w:rPr>
            <w:rStyle w:val="Hyperlink"/>
            <w:noProof/>
            <w:lang w:val="vi-VN"/>
          </w:rPr>
          <w:t>.</w:t>
        </w:r>
        <w:r w:rsidRPr="00100162">
          <w:rPr>
            <w:rStyle w:val="Hyperlink"/>
            <w:noProof/>
          </w:rPr>
          <w:t xml:space="preserve">1 Lý do </w:t>
        </w:r>
        <w:r w:rsidRPr="00100162">
          <w:rPr>
            <w:rStyle w:val="Hyperlink"/>
            <w:noProof/>
            <w:lang w:val="vi-VN"/>
          </w:rPr>
          <w:t>áp dụng Strategy Pattern</w:t>
        </w:r>
        <w:r>
          <w:rPr>
            <w:noProof/>
            <w:webHidden/>
          </w:rPr>
          <w:tab/>
        </w:r>
        <w:r>
          <w:rPr>
            <w:noProof/>
            <w:webHidden/>
          </w:rPr>
          <w:fldChar w:fldCharType="begin"/>
        </w:r>
        <w:r>
          <w:rPr>
            <w:noProof/>
            <w:webHidden/>
          </w:rPr>
          <w:instrText xml:space="preserve"> PAGEREF _Toc197269800 \h </w:instrText>
        </w:r>
        <w:r>
          <w:rPr>
            <w:noProof/>
            <w:webHidden/>
          </w:rPr>
        </w:r>
        <w:r>
          <w:rPr>
            <w:noProof/>
            <w:webHidden/>
          </w:rPr>
          <w:fldChar w:fldCharType="separate"/>
        </w:r>
        <w:r>
          <w:rPr>
            <w:noProof/>
            <w:webHidden/>
          </w:rPr>
          <w:t>63</w:t>
        </w:r>
        <w:r>
          <w:rPr>
            <w:noProof/>
            <w:webHidden/>
          </w:rPr>
          <w:fldChar w:fldCharType="end"/>
        </w:r>
      </w:hyperlink>
    </w:p>
    <w:p w14:paraId="168B37C0" w14:textId="24BCF5B4"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801" w:history="1">
        <w:r w:rsidRPr="00100162">
          <w:rPr>
            <w:rStyle w:val="Hyperlink"/>
            <w:noProof/>
          </w:rPr>
          <w:t>5</w:t>
        </w:r>
        <w:r w:rsidRPr="00100162">
          <w:rPr>
            <w:rStyle w:val="Hyperlink"/>
            <w:noProof/>
            <w:lang w:val="vi-VN"/>
          </w:rPr>
          <w:t>.</w:t>
        </w:r>
        <w:r w:rsidRPr="00100162">
          <w:rPr>
            <w:rStyle w:val="Hyperlink"/>
            <w:noProof/>
          </w:rPr>
          <w:t>2 Sơ đồ lớp</w:t>
        </w:r>
        <w:r w:rsidRPr="00100162">
          <w:rPr>
            <w:rStyle w:val="Hyperlink"/>
            <w:noProof/>
            <w:lang w:val="vi-VN"/>
          </w:rPr>
          <w:t xml:space="preserve"> Strategy Pattern</w:t>
        </w:r>
        <w:r>
          <w:rPr>
            <w:noProof/>
            <w:webHidden/>
          </w:rPr>
          <w:tab/>
        </w:r>
        <w:r>
          <w:rPr>
            <w:noProof/>
            <w:webHidden/>
          </w:rPr>
          <w:fldChar w:fldCharType="begin"/>
        </w:r>
        <w:r>
          <w:rPr>
            <w:noProof/>
            <w:webHidden/>
          </w:rPr>
          <w:instrText xml:space="preserve"> PAGEREF _Toc197269801 \h </w:instrText>
        </w:r>
        <w:r>
          <w:rPr>
            <w:noProof/>
            <w:webHidden/>
          </w:rPr>
        </w:r>
        <w:r>
          <w:rPr>
            <w:noProof/>
            <w:webHidden/>
          </w:rPr>
          <w:fldChar w:fldCharType="separate"/>
        </w:r>
        <w:r>
          <w:rPr>
            <w:noProof/>
            <w:webHidden/>
          </w:rPr>
          <w:t>64</w:t>
        </w:r>
        <w:r>
          <w:rPr>
            <w:noProof/>
            <w:webHidden/>
          </w:rPr>
          <w:fldChar w:fldCharType="end"/>
        </w:r>
      </w:hyperlink>
    </w:p>
    <w:p w14:paraId="75E68CE0" w14:textId="7BD497D5"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02" w:history="1">
        <w:r w:rsidRPr="00100162">
          <w:rPr>
            <w:rStyle w:val="Hyperlink"/>
            <w:noProof/>
          </w:rPr>
          <w:t>5</w:t>
        </w:r>
        <w:r w:rsidRPr="00100162">
          <w:rPr>
            <w:rStyle w:val="Hyperlink"/>
            <w:noProof/>
            <w:lang w:val="vi-VN"/>
          </w:rPr>
          <w:t>.</w:t>
        </w:r>
        <w:r w:rsidRPr="00100162">
          <w:rPr>
            <w:rStyle w:val="Hyperlink"/>
            <w:noProof/>
          </w:rPr>
          <w:t>2.1 Mô tả sơ đồ lớp</w:t>
        </w:r>
        <w:r>
          <w:rPr>
            <w:noProof/>
            <w:webHidden/>
          </w:rPr>
          <w:tab/>
        </w:r>
        <w:r>
          <w:rPr>
            <w:noProof/>
            <w:webHidden/>
          </w:rPr>
          <w:fldChar w:fldCharType="begin"/>
        </w:r>
        <w:r>
          <w:rPr>
            <w:noProof/>
            <w:webHidden/>
          </w:rPr>
          <w:instrText xml:space="preserve"> PAGEREF _Toc197269802 \h </w:instrText>
        </w:r>
        <w:r>
          <w:rPr>
            <w:noProof/>
            <w:webHidden/>
          </w:rPr>
        </w:r>
        <w:r>
          <w:rPr>
            <w:noProof/>
            <w:webHidden/>
          </w:rPr>
          <w:fldChar w:fldCharType="separate"/>
        </w:r>
        <w:r>
          <w:rPr>
            <w:noProof/>
            <w:webHidden/>
          </w:rPr>
          <w:t>65</w:t>
        </w:r>
        <w:r>
          <w:rPr>
            <w:noProof/>
            <w:webHidden/>
          </w:rPr>
          <w:fldChar w:fldCharType="end"/>
        </w:r>
      </w:hyperlink>
    </w:p>
    <w:p w14:paraId="28B75C32" w14:textId="62FBDD19"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03" w:history="1">
        <w:r w:rsidRPr="00100162">
          <w:rPr>
            <w:rStyle w:val="Hyperlink"/>
            <w:noProof/>
          </w:rPr>
          <w:t>5</w:t>
        </w:r>
        <w:r w:rsidRPr="00100162">
          <w:rPr>
            <w:rStyle w:val="Hyperlink"/>
            <w:noProof/>
            <w:lang w:val="vi-VN"/>
          </w:rPr>
          <w:t>.</w:t>
        </w:r>
        <w:r w:rsidRPr="00100162">
          <w:rPr>
            <w:rStyle w:val="Hyperlink"/>
            <w:noProof/>
          </w:rPr>
          <w:t>2.2 Nhận xét</w:t>
        </w:r>
        <w:r>
          <w:rPr>
            <w:noProof/>
            <w:webHidden/>
          </w:rPr>
          <w:tab/>
        </w:r>
        <w:r>
          <w:rPr>
            <w:noProof/>
            <w:webHidden/>
          </w:rPr>
          <w:fldChar w:fldCharType="begin"/>
        </w:r>
        <w:r>
          <w:rPr>
            <w:noProof/>
            <w:webHidden/>
          </w:rPr>
          <w:instrText xml:space="preserve"> PAGEREF _Toc197269803 \h </w:instrText>
        </w:r>
        <w:r>
          <w:rPr>
            <w:noProof/>
            <w:webHidden/>
          </w:rPr>
        </w:r>
        <w:r>
          <w:rPr>
            <w:noProof/>
            <w:webHidden/>
          </w:rPr>
          <w:fldChar w:fldCharType="separate"/>
        </w:r>
        <w:r>
          <w:rPr>
            <w:noProof/>
            <w:webHidden/>
          </w:rPr>
          <w:t>66</w:t>
        </w:r>
        <w:r>
          <w:rPr>
            <w:noProof/>
            <w:webHidden/>
          </w:rPr>
          <w:fldChar w:fldCharType="end"/>
        </w:r>
      </w:hyperlink>
    </w:p>
    <w:p w14:paraId="1D58B685" w14:textId="7C3CDC15"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804" w:history="1">
        <w:r w:rsidRPr="00100162">
          <w:rPr>
            <w:rStyle w:val="Hyperlink"/>
            <w:noProof/>
          </w:rPr>
          <w:t>5</w:t>
        </w:r>
        <w:r w:rsidRPr="00100162">
          <w:rPr>
            <w:rStyle w:val="Hyperlink"/>
            <w:noProof/>
            <w:lang w:val="vi-VN"/>
          </w:rPr>
          <w:t>.</w:t>
        </w:r>
        <w:r w:rsidRPr="00100162">
          <w:rPr>
            <w:rStyle w:val="Hyperlink"/>
            <w:noProof/>
          </w:rPr>
          <w:t>3 Source</w:t>
        </w:r>
        <w:r w:rsidRPr="00100162">
          <w:rPr>
            <w:rStyle w:val="Hyperlink"/>
            <w:noProof/>
            <w:lang w:val="vi-VN"/>
          </w:rPr>
          <w:t xml:space="preserve"> c</w:t>
        </w:r>
        <w:r w:rsidRPr="00100162">
          <w:rPr>
            <w:rStyle w:val="Hyperlink"/>
            <w:noProof/>
          </w:rPr>
          <w:t>ode</w:t>
        </w:r>
        <w:r w:rsidRPr="00100162">
          <w:rPr>
            <w:rStyle w:val="Hyperlink"/>
            <w:noProof/>
            <w:lang w:val="vi-VN"/>
          </w:rPr>
          <w:t xml:space="preserve"> Strategy Pattern</w:t>
        </w:r>
        <w:r>
          <w:rPr>
            <w:noProof/>
            <w:webHidden/>
          </w:rPr>
          <w:tab/>
        </w:r>
        <w:r>
          <w:rPr>
            <w:noProof/>
            <w:webHidden/>
          </w:rPr>
          <w:fldChar w:fldCharType="begin"/>
        </w:r>
        <w:r>
          <w:rPr>
            <w:noProof/>
            <w:webHidden/>
          </w:rPr>
          <w:instrText xml:space="preserve"> PAGEREF _Toc197269804 \h </w:instrText>
        </w:r>
        <w:r>
          <w:rPr>
            <w:noProof/>
            <w:webHidden/>
          </w:rPr>
        </w:r>
        <w:r>
          <w:rPr>
            <w:noProof/>
            <w:webHidden/>
          </w:rPr>
          <w:fldChar w:fldCharType="separate"/>
        </w:r>
        <w:r>
          <w:rPr>
            <w:noProof/>
            <w:webHidden/>
          </w:rPr>
          <w:t>66</w:t>
        </w:r>
        <w:r>
          <w:rPr>
            <w:noProof/>
            <w:webHidden/>
          </w:rPr>
          <w:fldChar w:fldCharType="end"/>
        </w:r>
      </w:hyperlink>
    </w:p>
    <w:p w14:paraId="6F5EC350" w14:textId="390A3E3D"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05" w:history="1">
        <w:r w:rsidRPr="00100162">
          <w:rPr>
            <w:rStyle w:val="Hyperlink"/>
            <w:noProof/>
          </w:rPr>
          <w:t>5</w:t>
        </w:r>
        <w:r w:rsidRPr="00100162">
          <w:rPr>
            <w:rStyle w:val="Hyperlink"/>
            <w:noProof/>
            <w:lang w:val="vi-VN"/>
          </w:rPr>
          <w:t>.</w:t>
        </w:r>
        <w:r w:rsidRPr="00100162">
          <w:rPr>
            <w:rStyle w:val="Hyperlink"/>
            <w:noProof/>
          </w:rPr>
          <w:t>3.1 Lớp Context</w:t>
        </w:r>
        <w:r w:rsidRPr="00100162">
          <w:rPr>
            <w:rStyle w:val="Hyperlink"/>
            <w:noProof/>
            <w:lang w:val="vi-VN"/>
          </w:rPr>
          <w:t xml:space="preserve"> –</w:t>
        </w:r>
        <w:r w:rsidRPr="00100162">
          <w:rPr>
            <w:rStyle w:val="Hyperlink"/>
            <w:noProof/>
          </w:rPr>
          <w:t xml:space="preserve"> PaymentService</w:t>
        </w:r>
        <w:r>
          <w:rPr>
            <w:noProof/>
            <w:webHidden/>
          </w:rPr>
          <w:tab/>
        </w:r>
        <w:r>
          <w:rPr>
            <w:noProof/>
            <w:webHidden/>
          </w:rPr>
          <w:fldChar w:fldCharType="begin"/>
        </w:r>
        <w:r>
          <w:rPr>
            <w:noProof/>
            <w:webHidden/>
          </w:rPr>
          <w:instrText xml:space="preserve"> PAGEREF _Toc197269805 \h </w:instrText>
        </w:r>
        <w:r>
          <w:rPr>
            <w:noProof/>
            <w:webHidden/>
          </w:rPr>
        </w:r>
        <w:r>
          <w:rPr>
            <w:noProof/>
            <w:webHidden/>
          </w:rPr>
          <w:fldChar w:fldCharType="separate"/>
        </w:r>
        <w:r>
          <w:rPr>
            <w:noProof/>
            <w:webHidden/>
          </w:rPr>
          <w:t>66</w:t>
        </w:r>
        <w:r>
          <w:rPr>
            <w:noProof/>
            <w:webHidden/>
          </w:rPr>
          <w:fldChar w:fldCharType="end"/>
        </w:r>
      </w:hyperlink>
    </w:p>
    <w:p w14:paraId="2177BA58" w14:textId="104230E1"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06" w:history="1">
        <w:r w:rsidRPr="00100162">
          <w:rPr>
            <w:rStyle w:val="Hyperlink"/>
            <w:noProof/>
          </w:rPr>
          <w:t>5</w:t>
        </w:r>
        <w:r w:rsidRPr="00100162">
          <w:rPr>
            <w:rStyle w:val="Hyperlink"/>
            <w:noProof/>
            <w:lang w:val="vi-VN"/>
          </w:rPr>
          <w:t>.</w:t>
        </w:r>
        <w:r w:rsidRPr="00100162">
          <w:rPr>
            <w:rStyle w:val="Hyperlink"/>
            <w:noProof/>
          </w:rPr>
          <w:t>3.2 Lớp Strategy - PaymentStrategy</w:t>
        </w:r>
        <w:r>
          <w:rPr>
            <w:noProof/>
            <w:webHidden/>
          </w:rPr>
          <w:tab/>
        </w:r>
        <w:r>
          <w:rPr>
            <w:noProof/>
            <w:webHidden/>
          </w:rPr>
          <w:fldChar w:fldCharType="begin"/>
        </w:r>
        <w:r>
          <w:rPr>
            <w:noProof/>
            <w:webHidden/>
          </w:rPr>
          <w:instrText xml:space="preserve"> PAGEREF _Toc197269806 \h </w:instrText>
        </w:r>
        <w:r>
          <w:rPr>
            <w:noProof/>
            <w:webHidden/>
          </w:rPr>
        </w:r>
        <w:r>
          <w:rPr>
            <w:noProof/>
            <w:webHidden/>
          </w:rPr>
          <w:fldChar w:fldCharType="separate"/>
        </w:r>
        <w:r>
          <w:rPr>
            <w:noProof/>
            <w:webHidden/>
          </w:rPr>
          <w:t>69</w:t>
        </w:r>
        <w:r>
          <w:rPr>
            <w:noProof/>
            <w:webHidden/>
          </w:rPr>
          <w:fldChar w:fldCharType="end"/>
        </w:r>
      </w:hyperlink>
    </w:p>
    <w:p w14:paraId="09347333" w14:textId="55A02901"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07" w:history="1">
        <w:r w:rsidRPr="00100162">
          <w:rPr>
            <w:rStyle w:val="Hyperlink"/>
            <w:noProof/>
          </w:rPr>
          <w:t>5</w:t>
        </w:r>
        <w:r w:rsidRPr="00100162">
          <w:rPr>
            <w:rStyle w:val="Hyperlink"/>
            <w:noProof/>
            <w:lang w:val="vi-VN"/>
          </w:rPr>
          <w:t>.</w:t>
        </w:r>
        <w:r w:rsidRPr="00100162">
          <w:rPr>
            <w:rStyle w:val="Hyperlink"/>
            <w:noProof/>
          </w:rPr>
          <w:t>3.3 Các lớp ConcreteStrategy</w:t>
        </w:r>
        <w:r>
          <w:rPr>
            <w:noProof/>
            <w:webHidden/>
          </w:rPr>
          <w:tab/>
        </w:r>
        <w:r>
          <w:rPr>
            <w:noProof/>
            <w:webHidden/>
          </w:rPr>
          <w:fldChar w:fldCharType="begin"/>
        </w:r>
        <w:r>
          <w:rPr>
            <w:noProof/>
            <w:webHidden/>
          </w:rPr>
          <w:instrText xml:space="preserve"> PAGEREF _Toc197269807 \h </w:instrText>
        </w:r>
        <w:r>
          <w:rPr>
            <w:noProof/>
            <w:webHidden/>
          </w:rPr>
        </w:r>
        <w:r>
          <w:rPr>
            <w:noProof/>
            <w:webHidden/>
          </w:rPr>
          <w:fldChar w:fldCharType="separate"/>
        </w:r>
        <w:r>
          <w:rPr>
            <w:noProof/>
            <w:webHidden/>
          </w:rPr>
          <w:t>69</w:t>
        </w:r>
        <w:r>
          <w:rPr>
            <w:noProof/>
            <w:webHidden/>
          </w:rPr>
          <w:fldChar w:fldCharType="end"/>
        </w:r>
      </w:hyperlink>
    </w:p>
    <w:p w14:paraId="3C342BF7" w14:textId="6BFFC86C" w:rsidR="005F37D2" w:rsidRDefault="005F37D2">
      <w:pPr>
        <w:pStyle w:val="TOC4"/>
        <w:tabs>
          <w:tab w:val="right" w:leader="dot" w:pos="9111"/>
        </w:tabs>
        <w:rPr>
          <w:rFonts w:asciiTheme="minorHAnsi" w:eastAsiaTheme="minorEastAsia" w:hAnsiTheme="minorHAnsi" w:cstheme="minorBidi"/>
          <w:noProof/>
          <w:kern w:val="2"/>
          <w:sz w:val="24"/>
          <w14:ligatures w14:val="standardContextual"/>
        </w:rPr>
      </w:pPr>
      <w:hyperlink w:anchor="_Toc197269808" w:history="1">
        <w:r w:rsidRPr="00100162">
          <w:rPr>
            <w:rStyle w:val="Hyperlink"/>
            <w:noProof/>
          </w:rPr>
          <w:t>5</w:t>
        </w:r>
        <w:r w:rsidRPr="00100162">
          <w:rPr>
            <w:rStyle w:val="Hyperlink"/>
            <w:noProof/>
            <w:lang w:val="vi-VN"/>
          </w:rPr>
          <w:t>.</w:t>
        </w:r>
        <w:r w:rsidRPr="00100162">
          <w:rPr>
            <w:rStyle w:val="Hyperlink"/>
            <w:noProof/>
          </w:rPr>
          <w:t>3.3.1 Lớp CodPaymentStrategy</w:t>
        </w:r>
        <w:r>
          <w:rPr>
            <w:noProof/>
            <w:webHidden/>
          </w:rPr>
          <w:tab/>
        </w:r>
        <w:r>
          <w:rPr>
            <w:noProof/>
            <w:webHidden/>
          </w:rPr>
          <w:fldChar w:fldCharType="begin"/>
        </w:r>
        <w:r>
          <w:rPr>
            <w:noProof/>
            <w:webHidden/>
          </w:rPr>
          <w:instrText xml:space="preserve"> PAGEREF _Toc197269808 \h </w:instrText>
        </w:r>
        <w:r>
          <w:rPr>
            <w:noProof/>
            <w:webHidden/>
          </w:rPr>
        </w:r>
        <w:r>
          <w:rPr>
            <w:noProof/>
            <w:webHidden/>
          </w:rPr>
          <w:fldChar w:fldCharType="separate"/>
        </w:r>
        <w:r>
          <w:rPr>
            <w:noProof/>
            <w:webHidden/>
          </w:rPr>
          <w:t>69</w:t>
        </w:r>
        <w:r>
          <w:rPr>
            <w:noProof/>
            <w:webHidden/>
          </w:rPr>
          <w:fldChar w:fldCharType="end"/>
        </w:r>
      </w:hyperlink>
    </w:p>
    <w:p w14:paraId="388784AA" w14:textId="1AAD311D" w:rsidR="005F37D2" w:rsidRDefault="005F37D2">
      <w:pPr>
        <w:pStyle w:val="TOC4"/>
        <w:tabs>
          <w:tab w:val="right" w:leader="dot" w:pos="9111"/>
        </w:tabs>
        <w:rPr>
          <w:rFonts w:asciiTheme="minorHAnsi" w:eastAsiaTheme="minorEastAsia" w:hAnsiTheme="minorHAnsi" w:cstheme="minorBidi"/>
          <w:noProof/>
          <w:kern w:val="2"/>
          <w:sz w:val="24"/>
          <w14:ligatures w14:val="standardContextual"/>
        </w:rPr>
      </w:pPr>
      <w:hyperlink w:anchor="_Toc197269809" w:history="1">
        <w:r w:rsidRPr="00100162">
          <w:rPr>
            <w:rStyle w:val="Hyperlink"/>
            <w:noProof/>
          </w:rPr>
          <w:t>5</w:t>
        </w:r>
        <w:r w:rsidRPr="00100162">
          <w:rPr>
            <w:rStyle w:val="Hyperlink"/>
            <w:noProof/>
            <w:lang w:val="vi-VN"/>
          </w:rPr>
          <w:t>.</w:t>
        </w:r>
        <w:r w:rsidRPr="00100162">
          <w:rPr>
            <w:rStyle w:val="Hyperlink"/>
            <w:noProof/>
          </w:rPr>
          <w:t>3.3.2 Lớp BankTransferPaymentStrategy</w:t>
        </w:r>
        <w:r>
          <w:rPr>
            <w:noProof/>
            <w:webHidden/>
          </w:rPr>
          <w:tab/>
        </w:r>
        <w:r>
          <w:rPr>
            <w:noProof/>
            <w:webHidden/>
          </w:rPr>
          <w:fldChar w:fldCharType="begin"/>
        </w:r>
        <w:r>
          <w:rPr>
            <w:noProof/>
            <w:webHidden/>
          </w:rPr>
          <w:instrText xml:space="preserve"> PAGEREF _Toc197269809 \h </w:instrText>
        </w:r>
        <w:r>
          <w:rPr>
            <w:noProof/>
            <w:webHidden/>
          </w:rPr>
        </w:r>
        <w:r>
          <w:rPr>
            <w:noProof/>
            <w:webHidden/>
          </w:rPr>
          <w:fldChar w:fldCharType="separate"/>
        </w:r>
        <w:r>
          <w:rPr>
            <w:noProof/>
            <w:webHidden/>
          </w:rPr>
          <w:t>70</w:t>
        </w:r>
        <w:r>
          <w:rPr>
            <w:noProof/>
            <w:webHidden/>
          </w:rPr>
          <w:fldChar w:fldCharType="end"/>
        </w:r>
      </w:hyperlink>
    </w:p>
    <w:p w14:paraId="41F930BE" w14:textId="73274566" w:rsidR="005F37D2" w:rsidRDefault="005F37D2">
      <w:pPr>
        <w:pStyle w:val="TOC4"/>
        <w:tabs>
          <w:tab w:val="right" w:leader="dot" w:pos="9111"/>
        </w:tabs>
        <w:rPr>
          <w:rFonts w:asciiTheme="minorHAnsi" w:eastAsiaTheme="minorEastAsia" w:hAnsiTheme="minorHAnsi" w:cstheme="minorBidi"/>
          <w:noProof/>
          <w:kern w:val="2"/>
          <w:sz w:val="24"/>
          <w14:ligatures w14:val="standardContextual"/>
        </w:rPr>
      </w:pPr>
      <w:hyperlink w:anchor="_Toc197269810" w:history="1">
        <w:r w:rsidRPr="00100162">
          <w:rPr>
            <w:rStyle w:val="Hyperlink"/>
            <w:noProof/>
          </w:rPr>
          <w:t>5</w:t>
        </w:r>
        <w:r w:rsidRPr="00100162">
          <w:rPr>
            <w:rStyle w:val="Hyperlink"/>
            <w:noProof/>
            <w:lang w:val="vi-VN"/>
          </w:rPr>
          <w:t>.</w:t>
        </w:r>
        <w:r w:rsidRPr="00100162">
          <w:rPr>
            <w:rStyle w:val="Hyperlink"/>
            <w:noProof/>
          </w:rPr>
          <w:t>3.3.3 Lớp CreditCardPaymentStrategy</w:t>
        </w:r>
        <w:r>
          <w:rPr>
            <w:noProof/>
            <w:webHidden/>
          </w:rPr>
          <w:tab/>
        </w:r>
        <w:r>
          <w:rPr>
            <w:noProof/>
            <w:webHidden/>
          </w:rPr>
          <w:fldChar w:fldCharType="begin"/>
        </w:r>
        <w:r>
          <w:rPr>
            <w:noProof/>
            <w:webHidden/>
          </w:rPr>
          <w:instrText xml:space="preserve"> PAGEREF _Toc197269810 \h </w:instrText>
        </w:r>
        <w:r>
          <w:rPr>
            <w:noProof/>
            <w:webHidden/>
          </w:rPr>
        </w:r>
        <w:r>
          <w:rPr>
            <w:noProof/>
            <w:webHidden/>
          </w:rPr>
          <w:fldChar w:fldCharType="separate"/>
        </w:r>
        <w:r>
          <w:rPr>
            <w:noProof/>
            <w:webHidden/>
          </w:rPr>
          <w:t>72</w:t>
        </w:r>
        <w:r>
          <w:rPr>
            <w:noProof/>
            <w:webHidden/>
          </w:rPr>
          <w:fldChar w:fldCharType="end"/>
        </w:r>
      </w:hyperlink>
    </w:p>
    <w:p w14:paraId="0FCFD1B4" w14:textId="6808A78D" w:rsidR="005F37D2" w:rsidRDefault="005F37D2">
      <w:pPr>
        <w:pStyle w:val="TOC4"/>
        <w:tabs>
          <w:tab w:val="right" w:leader="dot" w:pos="9111"/>
        </w:tabs>
        <w:rPr>
          <w:rFonts w:asciiTheme="minorHAnsi" w:eastAsiaTheme="minorEastAsia" w:hAnsiTheme="minorHAnsi" w:cstheme="minorBidi"/>
          <w:noProof/>
          <w:kern w:val="2"/>
          <w:sz w:val="24"/>
          <w14:ligatures w14:val="standardContextual"/>
        </w:rPr>
      </w:pPr>
      <w:hyperlink w:anchor="_Toc197269811" w:history="1">
        <w:r w:rsidRPr="00100162">
          <w:rPr>
            <w:rStyle w:val="Hyperlink"/>
            <w:noProof/>
          </w:rPr>
          <w:t>5</w:t>
        </w:r>
        <w:r w:rsidRPr="00100162">
          <w:rPr>
            <w:rStyle w:val="Hyperlink"/>
            <w:noProof/>
            <w:lang w:val="vi-VN"/>
          </w:rPr>
          <w:t>.</w:t>
        </w:r>
        <w:r w:rsidRPr="00100162">
          <w:rPr>
            <w:rStyle w:val="Hyperlink"/>
            <w:noProof/>
          </w:rPr>
          <w:t>3.3.4 Lớp MomoPaymentStrategy</w:t>
        </w:r>
        <w:r>
          <w:rPr>
            <w:noProof/>
            <w:webHidden/>
          </w:rPr>
          <w:tab/>
        </w:r>
        <w:r>
          <w:rPr>
            <w:noProof/>
            <w:webHidden/>
          </w:rPr>
          <w:fldChar w:fldCharType="begin"/>
        </w:r>
        <w:r>
          <w:rPr>
            <w:noProof/>
            <w:webHidden/>
          </w:rPr>
          <w:instrText xml:space="preserve"> PAGEREF _Toc197269811 \h </w:instrText>
        </w:r>
        <w:r>
          <w:rPr>
            <w:noProof/>
            <w:webHidden/>
          </w:rPr>
        </w:r>
        <w:r>
          <w:rPr>
            <w:noProof/>
            <w:webHidden/>
          </w:rPr>
          <w:fldChar w:fldCharType="separate"/>
        </w:r>
        <w:r>
          <w:rPr>
            <w:noProof/>
            <w:webHidden/>
          </w:rPr>
          <w:t>73</w:t>
        </w:r>
        <w:r>
          <w:rPr>
            <w:noProof/>
            <w:webHidden/>
          </w:rPr>
          <w:fldChar w:fldCharType="end"/>
        </w:r>
      </w:hyperlink>
    </w:p>
    <w:p w14:paraId="32AC905A" w14:textId="4FE7316A"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12" w:history="1">
        <w:r w:rsidRPr="00100162">
          <w:rPr>
            <w:rStyle w:val="Hyperlink"/>
            <w:noProof/>
          </w:rPr>
          <w:t>5</w:t>
        </w:r>
        <w:r w:rsidRPr="00100162">
          <w:rPr>
            <w:rStyle w:val="Hyperlink"/>
            <w:noProof/>
            <w:lang w:val="vi-VN"/>
          </w:rPr>
          <w:t>.</w:t>
        </w:r>
        <w:r w:rsidRPr="00100162">
          <w:rPr>
            <w:rStyle w:val="Hyperlink"/>
            <w:noProof/>
          </w:rPr>
          <w:t>3.4 Lớp Client - OrderService</w:t>
        </w:r>
        <w:r>
          <w:rPr>
            <w:noProof/>
            <w:webHidden/>
          </w:rPr>
          <w:tab/>
        </w:r>
        <w:r>
          <w:rPr>
            <w:noProof/>
            <w:webHidden/>
          </w:rPr>
          <w:fldChar w:fldCharType="begin"/>
        </w:r>
        <w:r>
          <w:rPr>
            <w:noProof/>
            <w:webHidden/>
          </w:rPr>
          <w:instrText xml:space="preserve"> PAGEREF _Toc197269812 \h </w:instrText>
        </w:r>
        <w:r>
          <w:rPr>
            <w:noProof/>
            <w:webHidden/>
          </w:rPr>
        </w:r>
        <w:r>
          <w:rPr>
            <w:noProof/>
            <w:webHidden/>
          </w:rPr>
          <w:fldChar w:fldCharType="separate"/>
        </w:r>
        <w:r>
          <w:rPr>
            <w:noProof/>
            <w:webHidden/>
          </w:rPr>
          <w:t>74</w:t>
        </w:r>
        <w:r>
          <w:rPr>
            <w:noProof/>
            <w:webHidden/>
          </w:rPr>
          <w:fldChar w:fldCharType="end"/>
        </w:r>
      </w:hyperlink>
    </w:p>
    <w:p w14:paraId="212A9BBF" w14:textId="67ABA59F"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813" w:history="1">
        <w:r w:rsidRPr="00100162">
          <w:rPr>
            <w:rStyle w:val="Hyperlink"/>
            <w:noProof/>
          </w:rPr>
          <w:t>5</w:t>
        </w:r>
        <w:r w:rsidRPr="00100162">
          <w:rPr>
            <w:rStyle w:val="Hyperlink"/>
            <w:noProof/>
            <w:lang w:val="vi-VN"/>
          </w:rPr>
          <w:t>.</w:t>
        </w:r>
        <w:r w:rsidRPr="00100162">
          <w:rPr>
            <w:rStyle w:val="Hyperlink"/>
            <w:noProof/>
          </w:rPr>
          <w:t>4 Kết</w:t>
        </w:r>
        <w:r w:rsidRPr="00100162">
          <w:rPr>
            <w:rStyle w:val="Hyperlink"/>
            <w:noProof/>
            <w:lang w:val="vi-VN"/>
          </w:rPr>
          <w:t xml:space="preserve"> quả áp dụng Strategy Pattern</w:t>
        </w:r>
        <w:r>
          <w:rPr>
            <w:noProof/>
            <w:webHidden/>
          </w:rPr>
          <w:tab/>
        </w:r>
        <w:r>
          <w:rPr>
            <w:noProof/>
            <w:webHidden/>
          </w:rPr>
          <w:fldChar w:fldCharType="begin"/>
        </w:r>
        <w:r>
          <w:rPr>
            <w:noProof/>
            <w:webHidden/>
          </w:rPr>
          <w:instrText xml:space="preserve"> PAGEREF _Toc197269813 \h </w:instrText>
        </w:r>
        <w:r>
          <w:rPr>
            <w:noProof/>
            <w:webHidden/>
          </w:rPr>
        </w:r>
        <w:r>
          <w:rPr>
            <w:noProof/>
            <w:webHidden/>
          </w:rPr>
          <w:fldChar w:fldCharType="separate"/>
        </w:r>
        <w:r>
          <w:rPr>
            <w:noProof/>
            <w:webHidden/>
          </w:rPr>
          <w:t>75</w:t>
        </w:r>
        <w:r>
          <w:rPr>
            <w:noProof/>
            <w:webHidden/>
          </w:rPr>
          <w:fldChar w:fldCharType="end"/>
        </w:r>
      </w:hyperlink>
    </w:p>
    <w:p w14:paraId="7AA5BA10" w14:textId="68DAA892" w:rsidR="005F37D2" w:rsidRDefault="005F37D2">
      <w:pPr>
        <w:pStyle w:val="TOC1"/>
        <w:tabs>
          <w:tab w:val="right" w:leader="dot" w:pos="9111"/>
        </w:tabs>
        <w:rPr>
          <w:rFonts w:asciiTheme="minorHAnsi" w:eastAsiaTheme="minorEastAsia" w:hAnsiTheme="minorHAnsi" w:cstheme="minorBidi"/>
          <w:noProof/>
          <w:kern w:val="2"/>
          <w:sz w:val="24"/>
          <w14:ligatures w14:val="standardContextual"/>
        </w:rPr>
      </w:pPr>
      <w:hyperlink w:anchor="_Toc197269814" w:history="1">
        <w:r w:rsidRPr="00100162">
          <w:rPr>
            <w:rStyle w:val="Hyperlink"/>
            <w:noProof/>
          </w:rPr>
          <w:t>CHƯƠNG</w:t>
        </w:r>
        <w:r w:rsidRPr="00100162">
          <w:rPr>
            <w:rStyle w:val="Hyperlink"/>
            <w:noProof/>
            <w:lang w:val="vi-VN"/>
          </w:rPr>
          <w:t xml:space="preserve"> 6 – BUILDER PATTERN</w:t>
        </w:r>
        <w:r>
          <w:rPr>
            <w:noProof/>
            <w:webHidden/>
          </w:rPr>
          <w:tab/>
        </w:r>
        <w:r>
          <w:rPr>
            <w:noProof/>
            <w:webHidden/>
          </w:rPr>
          <w:fldChar w:fldCharType="begin"/>
        </w:r>
        <w:r>
          <w:rPr>
            <w:noProof/>
            <w:webHidden/>
          </w:rPr>
          <w:instrText xml:space="preserve"> PAGEREF _Toc197269814 \h </w:instrText>
        </w:r>
        <w:r>
          <w:rPr>
            <w:noProof/>
            <w:webHidden/>
          </w:rPr>
        </w:r>
        <w:r>
          <w:rPr>
            <w:noProof/>
            <w:webHidden/>
          </w:rPr>
          <w:fldChar w:fldCharType="separate"/>
        </w:r>
        <w:r>
          <w:rPr>
            <w:noProof/>
            <w:webHidden/>
          </w:rPr>
          <w:t>77</w:t>
        </w:r>
        <w:r>
          <w:rPr>
            <w:noProof/>
            <w:webHidden/>
          </w:rPr>
          <w:fldChar w:fldCharType="end"/>
        </w:r>
      </w:hyperlink>
    </w:p>
    <w:p w14:paraId="42DFE32F" w14:textId="2706DD54"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815" w:history="1">
        <w:r w:rsidRPr="00100162">
          <w:rPr>
            <w:rStyle w:val="Hyperlink"/>
            <w:noProof/>
          </w:rPr>
          <w:t>6.1 Lý do áp dụng Builder Pattern</w:t>
        </w:r>
        <w:r>
          <w:rPr>
            <w:noProof/>
            <w:webHidden/>
          </w:rPr>
          <w:tab/>
        </w:r>
        <w:r>
          <w:rPr>
            <w:noProof/>
            <w:webHidden/>
          </w:rPr>
          <w:fldChar w:fldCharType="begin"/>
        </w:r>
        <w:r>
          <w:rPr>
            <w:noProof/>
            <w:webHidden/>
          </w:rPr>
          <w:instrText xml:space="preserve"> PAGEREF _Toc197269815 \h </w:instrText>
        </w:r>
        <w:r>
          <w:rPr>
            <w:noProof/>
            <w:webHidden/>
          </w:rPr>
        </w:r>
        <w:r>
          <w:rPr>
            <w:noProof/>
            <w:webHidden/>
          </w:rPr>
          <w:fldChar w:fldCharType="separate"/>
        </w:r>
        <w:r>
          <w:rPr>
            <w:noProof/>
            <w:webHidden/>
          </w:rPr>
          <w:t>77</w:t>
        </w:r>
        <w:r>
          <w:rPr>
            <w:noProof/>
            <w:webHidden/>
          </w:rPr>
          <w:fldChar w:fldCharType="end"/>
        </w:r>
      </w:hyperlink>
    </w:p>
    <w:p w14:paraId="221B6728" w14:textId="6228C32D"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816" w:history="1">
        <w:r w:rsidRPr="00100162">
          <w:rPr>
            <w:rStyle w:val="Hyperlink"/>
            <w:noProof/>
          </w:rPr>
          <w:t>6</w:t>
        </w:r>
        <w:r w:rsidRPr="00100162">
          <w:rPr>
            <w:rStyle w:val="Hyperlink"/>
            <w:noProof/>
            <w:lang w:val="vi-VN"/>
          </w:rPr>
          <w:t>.</w:t>
        </w:r>
        <w:r w:rsidRPr="00100162">
          <w:rPr>
            <w:rStyle w:val="Hyperlink"/>
            <w:noProof/>
          </w:rPr>
          <w:t>2 Sơ đồ lớp</w:t>
        </w:r>
        <w:r w:rsidRPr="00100162">
          <w:rPr>
            <w:rStyle w:val="Hyperlink"/>
            <w:noProof/>
            <w:lang w:val="vi-VN"/>
          </w:rPr>
          <w:t xml:space="preserve"> Builder Pattern</w:t>
        </w:r>
        <w:r>
          <w:rPr>
            <w:noProof/>
            <w:webHidden/>
          </w:rPr>
          <w:tab/>
        </w:r>
        <w:r>
          <w:rPr>
            <w:noProof/>
            <w:webHidden/>
          </w:rPr>
          <w:fldChar w:fldCharType="begin"/>
        </w:r>
        <w:r>
          <w:rPr>
            <w:noProof/>
            <w:webHidden/>
          </w:rPr>
          <w:instrText xml:space="preserve"> PAGEREF _Toc197269816 \h </w:instrText>
        </w:r>
        <w:r>
          <w:rPr>
            <w:noProof/>
            <w:webHidden/>
          </w:rPr>
        </w:r>
        <w:r>
          <w:rPr>
            <w:noProof/>
            <w:webHidden/>
          </w:rPr>
          <w:fldChar w:fldCharType="separate"/>
        </w:r>
        <w:r>
          <w:rPr>
            <w:noProof/>
            <w:webHidden/>
          </w:rPr>
          <w:t>78</w:t>
        </w:r>
        <w:r>
          <w:rPr>
            <w:noProof/>
            <w:webHidden/>
          </w:rPr>
          <w:fldChar w:fldCharType="end"/>
        </w:r>
      </w:hyperlink>
    </w:p>
    <w:p w14:paraId="10511E49" w14:textId="672636D4"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17" w:history="1">
        <w:r w:rsidRPr="00100162">
          <w:rPr>
            <w:rStyle w:val="Hyperlink"/>
            <w:noProof/>
          </w:rPr>
          <w:t>6</w:t>
        </w:r>
        <w:r w:rsidRPr="00100162">
          <w:rPr>
            <w:rStyle w:val="Hyperlink"/>
            <w:noProof/>
            <w:lang w:val="vi-VN"/>
          </w:rPr>
          <w:t>.</w:t>
        </w:r>
        <w:r w:rsidRPr="00100162">
          <w:rPr>
            <w:rStyle w:val="Hyperlink"/>
            <w:noProof/>
          </w:rPr>
          <w:t>2.1 Mô tả sơ đồ lớp</w:t>
        </w:r>
        <w:r>
          <w:rPr>
            <w:noProof/>
            <w:webHidden/>
          </w:rPr>
          <w:tab/>
        </w:r>
        <w:r>
          <w:rPr>
            <w:noProof/>
            <w:webHidden/>
          </w:rPr>
          <w:fldChar w:fldCharType="begin"/>
        </w:r>
        <w:r>
          <w:rPr>
            <w:noProof/>
            <w:webHidden/>
          </w:rPr>
          <w:instrText xml:space="preserve"> PAGEREF _Toc197269817 \h </w:instrText>
        </w:r>
        <w:r>
          <w:rPr>
            <w:noProof/>
            <w:webHidden/>
          </w:rPr>
        </w:r>
        <w:r>
          <w:rPr>
            <w:noProof/>
            <w:webHidden/>
          </w:rPr>
          <w:fldChar w:fldCharType="separate"/>
        </w:r>
        <w:r>
          <w:rPr>
            <w:noProof/>
            <w:webHidden/>
          </w:rPr>
          <w:t>79</w:t>
        </w:r>
        <w:r>
          <w:rPr>
            <w:noProof/>
            <w:webHidden/>
          </w:rPr>
          <w:fldChar w:fldCharType="end"/>
        </w:r>
      </w:hyperlink>
    </w:p>
    <w:p w14:paraId="13038534" w14:textId="2FA76908"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18" w:history="1">
        <w:r w:rsidRPr="00100162">
          <w:rPr>
            <w:rStyle w:val="Hyperlink"/>
            <w:noProof/>
          </w:rPr>
          <w:t>6</w:t>
        </w:r>
        <w:r w:rsidRPr="00100162">
          <w:rPr>
            <w:rStyle w:val="Hyperlink"/>
            <w:noProof/>
            <w:lang w:val="vi-VN"/>
          </w:rPr>
          <w:t>.</w:t>
        </w:r>
        <w:r w:rsidRPr="00100162">
          <w:rPr>
            <w:rStyle w:val="Hyperlink"/>
            <w:noProof/>
          </w:rPr>
          <w:t>2.2 Nhận xét</w:t>
        </w:r>
        <w:r>
          <w:rPr>
            <w:noProof/>
            <w:webHidden/>
          </w:rPr>
          <w:tab/>
        </w:r>
        <w:r>
          <w:rPr>
            <w:noProof/>
            <w:webHidden/>
          </w:rPr>
          <w:fldChar w:fldCharType="begin"/>
        </w:r>
        <w:r>
          <w:rPr>
            <w:noProof/>
            <w:webHidden/>
          </w:rPr>
          <w:instrText xml:space="preserve"> PAGEREF _Toc197269818 \h </w:instrText>
        </w:r>
        <w:r>
          <w:rPr>
            <w:noProof/>
            <w:webHidden/>
          </w:rPr>
        </w:r>
        <w:r>
          <w:rPr>
            <w:noProof/>
            <w:webHidden/>
          </w:rPr>
          <w:fldChar w:fldCharType="separate"/>
        </w:r>
        <w:r>
          <w:rPr>
            <w:noProof/>
            <w:webHidden/>
          </w:rPr>
          <w:t>80</w:t>
        </w:r>
        <w:r>
          <w:rPr>
            <w:noProof/>
            <w:webHidden/>
          </w:rPr>
          <w:fldChar w:fldCharType="end"/>
        </w:r>
      </w:hyperlink>
    </w:p>
    <w:p w14:paraId="0919D597" w14:textId="2185B3CE"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819" w:history="1">
        <w:r w:rsidRPr="00100162">
          <w:rPr>
            <w:rStyle w:val="Hyperlink"/>
            <w:noProof/>
          </w:rPr>
          <w:t>6</w:t>
        </w:r>
        <w:r w:rsidRPr="00100162">
          <w:rPr>
            <w:rStyle w:val="Hyperlink"/>
            <w:noProof/>
            <w:lang w:val="vi-VN"/>
          </w:rPr>
          <w:t>.</w:t>
        </w:r>
        <w:r w:rsidRPr="00100162">
          <w:rPr>
            <w:rStyle w:val="Hyperlink"/>
            <w:noProof/>
          </w:rPr>
          <w:t>3 Source</w:t>
        </w:r>
        <w:r w:rsidRPr="00100162">
          <w:rPr>
            <w:rStyle w:val="Hyperlink"/>
            <w:noProof/>
            <w:lang w:val="vi-VN"/>
          </w:rPr>
          <w:t xml:space="preserve"> c</w:t>
        </w:r>
        <w:r w:rsidRPr="00100162">
          <w:rPr>
            <w:rStyle w:val="Hyperlink"/>
            <w:noProof/>
          </w:rPr>
          <w:t>ode</w:t>
        </w:r>
        <w:r w:rsidRPr="00100162">
          <w:rPr>
            <w:rStyle w:val="Hyperlink"/>
            <w:noProof/>
            <w:lang w:val="vi-VN"/>
          </w:rPr>
          <w:t xml:space="preserve"> Builder Pattern</w:t>
        </w:r>
        <w:r>
          <w:rPr>
            <w:noProof/>
            <w:webHidden/>
          </w:rPr>
          <w:tab/>
        </w:r>
        <w:r>
          <w:rPr>
            <w:noProof/>
            <w:webHidden/>
          </w:rPr>
          <w:fldChar w:fldCharType="begin"/>
        </w:r>
        <w:r>
          <w:rPr>
            <w:noProof/>
            <w:webHidden/>
          </w:rPr>
          <w:instrText xml:space="preserve"> PAGEREF _Toc197269819 \h </w:instrText>
        </w:r>
        <w:r>
          <w:rPr>
            <w:noProof/>
            <w:webHidden/>
          </w:rPr>
        </w:r>
        <w:r>
          <w:rPr>
            <w:noProof/>
            <w:webHidden/>
          </w:rPr>
          <w:fldChar w:fldCharType="separate"/>
        </w:r>
        <w:r>
          <w:rPr>
            <w:noProof/>
            <w:webHidden/>
          </w:rPr>
          <w:t>80</w:t>
        </w:r>
        <w:r>
          <w:rPr>
            <w:noProof/>
            <w:webHidden/>
          </w:rPr>
          <w:fldChar w:fldCharType="end"/>
        </w:r>
      </w:hyperlink>
    </w:p>
    <w:p w14:paraId="3F23B016" w14:textId="6C73D880"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20" w:history="1">
        <w:r w:rsidRPr="00100162">
          <w:rPr>
            <w:rStyle w:val="Hyperlink"/>
            <w:noProof/>
          </w:rPr>
          <w:t>6</w:t>
        </w:r>
        <w:r w:rsidRPr="00100162">
          <w:rPr>
            <w:rStyle w:val="Hyperlink"/>
            <w:noProof/>
            <w:lang w:val="vi-VN"/>
          </w:rPr>
          <w:t>.</w:t>
        </w:r>
        <w:r w:rsidRPr="00100162">
          <w:rPr>
            <w:rStyle w:val="Hyperlink"/>
            <w:noProof/>
          </w:rPr>
          <w:t>3.1 Lớp Builder - Interface PCBuilder</w:t>
        </w:r>
        <w:r>
          <w:rPr>
            <w:noProof/>
            <w:webHidden/>
          </w:rPr>
          <w:tab/>
        </w:r>
        <w:r>
          <w:rPr>
            <w:noProof/>
            <w:webHidden/>
          </w:rPr>
          <w:fldChar w:fldCharType="begin"/>
        </w:r>
        <w:r>
          <w:rPr>
            <w:noProof/>
            <w:webHidden/>
          </w:rPr>
          <w:instrText xml:space="preserve"> PAGEREF _Toc197269820 \h </w:instrText>
        </w:r>
        <w:r>
          <w:rPr>
            <w:noProof/>
            <w:webHidden/>
          </w:rPr>
        </w:r>
        <w:r>
          <w:rPr>
            <w:noProof/>
            <w:webHidden/>
          </w:rPr>
          <w:fldChar w:fldCharType="separate"/>
        </w:r>
        <w:r>
          <w:rPr>
            <w:noProof/>
            <w:webHidden/>
          </w:rPr>
          <w:t>80</w:t>
        </w:r>
        <w:r>
          <w:rPr>
            <w:noProof/>
            <w:webHidden/>
          </w:rPr>
          <w:fldChar w:fldCharType="end"/>
        </w:r>
      </w:hyperlink>
    </w:p>
    <w:p w14:paraId="5727189A" w14:textId="7C6079FE"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21" w:history="1">
        <w:r w:rsidRPr="00100162">
          <w:rPr>
            <w:rStyle w:val="Hyperlink"/>
            <w:noProof/>
          </w:rPr>
          <w:t>6</w:t>
        </w:r>
        <w:r w:rsidRPr="00100162">
          <w:rPr>
            <w:rStyle w:val="Hyperlink"/>
            <w:noProof/>
            <w:lang w:val="vi-VN"/>
          </w:rPr>
          <w:t>.</w:t>
        </w:r>
        <w:r w:rsidRPr="00100162">
          <w:rPr>
            <w:rStyle w:val="Hyperlink"/>
            <w:noProof/>
          </w:rPr>
          <w:t>3.2 Các lớp ConcreteBuilder</w:t>
        </w:r>
        <w:r>
          <w:rPr>
            <w:noProof/>
            <w:webHidden/>
          </w:rPr>
          <w:tab/>
        </w:r>
        <w:r>
          <w:rPr>
            <w:noProof/>
            <w:webHidden/>
          </w:rPr>
          <w:fldChar w:fldCharType="begin"/>
        </w:r>
        <w:r>
          <w:rPr>
            <w:noProof/>
            <w:webHidden/>
          </w:rPr>
          <w:instrText xml:space="preserve"> PAGEREF _Toc197269821 \h </w:instrText>
        </w:r>
        <w:r>
          <w:rPr>
            <w:noProof/>
            <w:webHidden/>
          </w:rPr>
        </w:r>
        <w:r>
          <w:rPr>
            <w:noProof/>
            <w:webHidden/>
          </w:rPr>
          <w:fldChar w:fldCharType="separate"/>
        </w:r>
        <w:r>
          <w:rPr>
            <w:noProof/>
            <w:webHidden/>
          </w:rPr>
          <w:t>82</w:t>
        </w:r>
        <w:r>
          <w:rPr>
            <w:noProof/>
            <w:webHidden/>
          </w:rPr>
          <w:fldChar w:fldCharType="end"/>
        </w:r>
      </w:hyperlink>
    </w:p>
    <w:p w14:paraId="11E7B945" w14:textId="3C796C2E" w:rsidR="005F37D2" w:rsidRDefault="005F37D2">
      <w:pPr>
        <w:pStyle w:val="TOC4"/>
        <w:tabs>
          <w:tab w:val="right" w:leader="dot" w:pos="9111"/>
        </w:tabs>
        <w:rPr>
          <w:rFonts w:asciiTheme="minorHAnsi" w:eastAsiaTheme="minorEastAsia" w:hAnsiTheme="minorHAnsi" w:cstheme="minorBidi"/>
          <w:noProof/>
          <w:kern w:val="2"/>
          <w:sz w:val="24"/>
          <w14:ligatures w14:val="standardContextual"/>
        </w:rPr>
      </w:pPr>
      <w:hyperlink w:anchor="_Toc197269822" w:history="1">
        <w:r w:rsidRPr="00100162">
          <w:rPr>
            <w:rStyle w:val="Hyperlink"/>
            <w:noProof/>
          </w:rPr>
          <w:t>6</w:t>
        </w:r>
        <w:r w:rsidRPr="00100162">
          <w:rPr>
            <w:rStyle w:val="Hyperlink"/>
            <w:noProof/>
            <w:lang w:val="vi-VN"/>
          </w:rPr>
          <w:t>.</w:t>
        </w:r>
        <w:r w:rsidRPr="00100162">
          <w:rPr>
            <w:rStyle w:val="Hyperlink"/>
            <w:noProof/>
          </w:rPr>
          <w:t>3.2.1 Lớp StandardPCBuilder</w:t>
        </w:r>
        <w:r>
          <w:rPr>
            <w:noProof/>
            <w:webHidden/>
          </w:rPr>
          <w:tab/>
        </w:r>
        <w:r>
          <w:rPr>
            <w:noProof/>
            <w:webHidden/>
          </w:rPr>
          <w:fldChar w:fldCharType="begin"/>
        </w:r>
        <w:r>
          <w:rPr>
            <w:noProof/>
            <w:webHidden/>
          </w:rPr>
          <w:instrText xml:space="preserve"> PAGEREF _Toc197269822 \h </w:instrText>
        </w:r>
        <w:r>
          <w:rPr>
            <w:noProof/>
            <w:webHidden/>
          </w:rPr>
        </w:r>
        <w:r>
          <w:rPr>
            <w:noProof/>
            <w:webHidden/>
          </w:rPr>
          <w:fldChar w:fldCharType="separate"/>
        </w:r>
        <w:r>
          <w:rPr>
            <w:noProof/>
            <w:webHidden/>
          </w:rPr>
          <w:t>82</w:t>
        </w:r>
        <w:r>
          <w:rPr>
            <w:noProof/>
            <w:webHidden/>
          </w:rPr>
          <w:fldChar w:fldCharType="end"/>
        </w:r>
      </w:hyperlink>
    </w:p>
    <w:p w14:paraId="01BB4012" w14:textId="0B5BFCD6" w:rsidR="005F37D2" w:rsidRDefault="005F37D2">
      <w:pPr>
        <w:pStyle w:val="TOC4"/>
        <w:tabs>
          <w:tab w:val="right" w:leader="dot" w:pos="9111"/>
        </w:tabs>
        <w:rPr>
          <w:rFonts w:asciiTheme="minorHAnsi" w:eastAsiaTheme="minorEastAsia" w:hAnsiTheme="minorHAnsi" w:cstheme="minorBidi"/>
          <w:noProof/>
          <w:kern w:val="2"/>
          <w:sz w:val="24"/>
          <w14:ligatures w14:val="standardContextual"/>
        </w:rPr>
      </w:pPr>
      <w:hyperlink w:anchor="_Toc197269823" w:history="1">
        <w:r w:rsidRPr="00100162">
          <w:rPr>
            <w:rStyle w:val="Hyperlink"/>
            <w:noProof/>
          </w:rPr>
          <w:t>6</w:t>
        </w:r>
        <w:r w:rsidRPr="00100162">
          <w:rPr>
            <w:rStyle w:val="Hyperlink"/>
            <w:noProof/>
            <w:lang w:val="vi-VN"/>
          </w:rPr>
          <w:t>.</w:t>
        </w:r>
        <w:r w:rsidRPr="00100162">
          <w:rPr>
            <w:rStyle w:val="Hyperlink"/>
            <w:noProof/>
          </w:rPr>
          <w:t>3.2.2 Lớp GamingPCBuilder, WorkstationPCBuilder</w:t>
        </w:r>
        <w:r>
          <w:rPr>
            <w:noProof/>
            <w:webHidden/>
          </w:rPr>
          <w:tab/>
        </w:r>
        <w:r>
          <w:rPr>
            <w:noProof/>
            <w:webHidden/>
          </w:rPr>
          <w:fldChar w:fldCharType="begin"/>
        </w:r>
        <w:r>
          <w:rPr>
            <w:noProof/>
            <w:webHidden/>
          </w:rPr>
          <w:instrText xml:space="preserve"> PAGEREF _Toc197269823 \h </w:instrText>
        </w:r>
        <w:r>
          <w:rPr>
            <w:noProof/>
            <w:webHidden/>
          </w:rPr>
        </w:r>
        <w:r>
          <w:rPr>
            <w:noProof/>
            <w:webHidden/>
          </w:rPr>
          <w:fldChar w:fldCharType="separate"/>
        </w:r>
        <w:r>
          <w:rPr>
            <w:noProof/>
            <w:webHidden/>
          </w:rPr>
          <w:t>85</w:t>
        </w:r>
        <w:r>
          <w:rPr>
            <w:noProof/>
            <w:webHidden/>
          </w:rPr>
          <w:fldChar w:fldCharType="end"/>
        </w:r>
      </w:hyperlink>
    </w:p>
    <w:p w14:paraId="0795A844" w14:textId="7168A40A"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24" w:history="1">
        <w:r w:rsidRPr="00100162">
          <w:rPr>
            <w:rStyle w:val="Hyperlink"/>
            <w:noProof/>
          </w:rPr>
          <w:t>6</w:t>
        </w:r>
        <w:r w:rsidRPr="00100162">
          <w:rPr>
            <w:rStyle w:val="Hyperlink"/>
            <w:noProof/>
            <w:lang w:val="vi-VN"/>
          </w:rPr>
          <w:t>.</w:t>
        </w:r>
        <w:r w:rsidRPr="00100162">
          <w:rPr>
            <w:rStyle w:val="Hyperlink"/>
            <w:noProof/>
          </w:rPr>
          <w:t>3.3 Lớp Director - PCDirector</w:t>
        </w:r>
        <w:r>
          <w:rPr>
            <w:noProof/>
            <w:webHidden/>
          </w:rPr>
          <w:tab/>
        </w:r>
        <w:r>
          <w:rPr>
            <w:noProof/>
            <w:webHidden/>
          </w:rPr>
          <w:fldChar w:fldCharType="begin"/>
        </w:r>
        <w:r>
          <w:rPr>
            <w:noProof/>
            <w:webHidden/>
          </w:rPr>
          <w:instrText xml:space="preserve"> PAGEREF _Toc197269824 \h </w:instrText>
        </w:r>
        <w:r>
          <w:rPr>
            <w:noProof/>
            <w:webHidden/>
          </w:rPr>
        </w:r>
        <w:r>
          <w:rPr>
            <w:noProof/>
            <w:webHidden/>
          </w:rPr>
          <w:fldChar w:fldCharType="separate"/>
        </w:r>
        <w:r>
          <w:rPr>
            <w:noProof/>
            <w:webHidden/>
          </w:rPr>
          <w:t>88</w:t>
        </w:r>
        <w:r>
          <w:rPr>
            <w:noProof/>
            <w:webHidden/>
          </w:rPr>
          <w:fldChar w:fldCharType="end"/>
        </w:r>
      </w:hyperlink>
    </w:p>
    <w:p w14:paraId="1364F540" w14:textId="16095F85"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825" w:history="1">
        <w:r w:rsidRPr="00100162">
          <w:rPr>
            <w:rStyle w:val="Hyperlink"/>
            <w:noProof/>
          </w:rPr>
          <w:t>6</w:t>
        </w:r>
        <w:r w:rsidRPr="00100162">
          <w:rPr>
            <w:rStyle w:val="Hyperlink"/>
            <w:noProof/>
            <w:lang w:val="vi-VN"/>
          </w:rPr>
          <w:t>.</w:t>
        </w:r>
        <w:r w:rsidRPr="00100162">
          <w:rPr>
            <w:rStyle w:val="Hyperlink"/>
            <w:noProof/>
          </w:rPr>
          <w:t>4 Kết quả</w:t>
        </w:r>
        <w:r w:rsidRPr="00100162">
          <w:rPr>
            <w:rStyle w:val="Hyperlink"/>
            <w:noProof/>
            <w:lang w:val="vi-VN"/>
          </w:rPr>
          <w:t xml:space="preserve"> áp dụng Builder Pattern</w:t>
        </w:r>
        <w:r>
          <w:rPr>
            <w:noProof/>
            <w:webHidden/>
          </w:rPr>
          <w:tab/>
        </w:r>
        <w:r>
          <w:rPr>
            <w:noProof/>
            <w:webHidden/>
          </w:rPr>
          <w:fldChar w:fldCharType="begin"/>
        </w:r>
        <w:r>
          <w:rPr>
            <w:noProof/>
            <w:webHidden/>
          </w:rPr>
          <w:instrText xml:space="preserve"> PAGEREF _Toc197269825 \h </w:instrText>
        </w:r>
        <w:r>
          <w:rPr>
            <w:noProof/>
            <w:webHidden/>
          </w:rPr>
        </w:r>
        <w:r>
          <w:rPr>
            <w:noProof/>
            <w:webHidden/>
          </w:rPr>
          <w:fldChar w:fldCharType="separate"/>
        </w:r>
        <w:r>
          <w:rPr>
            <w:noProof/>
            <w:webHidden/>
          </w:rPr>
          <w:t>93</w:t>
        </w:r>
        <w:r>
          <w:rPr>
            <w:noProof/>
            <w:webHidden/>
          </w:rPr>
          <w:fldChar w:fldCharType="end"/>
        </w:r>
      </w:hyperlink>
    </w:p>
    <w:p w14:paraId="232159BB" w14:textId="15D222FE" w:rsidR="005F37D2" w:rsidRDefault="005F37D2">
      <w:pPr>
        <w:pStyle w:val="TOC1"/>
        <w:tabs>
          <w:tab w:val="right" w:leader="dot" w:pos="9111"/>
        </w:tabs>
        <w:rPr>
          <w:rFonts w:asciiTheme="minorHAnsi" w:eastAsiaTheme="minorEastAsia" w:hAnsiTheme="minorHAnsi" w:cstheme="minorBidi"/>
          <w:noProof/>
          <w:kern w:val="2"/>
          <w:sz w:val="24"/>
          <w14:ligatures w14:val="standardContextual"/>
        </w:rPr>
      </w:pPr>
      <w:hyperlink w:anchor="_Toc197269826" w:history="1">
        <w:r w:rsidRPr="00100162">
          <w:rPr>
            <w:rStyle w:val="Hyperlink"/>
            <w:noProof/>
          </w:rPr>
          <w:t>CHƯƠNG</w:t>
        </w:r>
        <w:r w:rsidRPr="00100162">
          <w:rPr>
            <w:rStyle w:val="Hyperlink"/>
            <w:noProof/>
            <w:lang w:val="vi-VN"/>
          </w:rPr>
          <w:t xml:space="preserve"> 7 – STATE PATTERN</w:t>
        </w:r>
        <w:r>
          <w:rPr>
            <w:noProof/>
            <w:webHidden/>
          </w:rPr>
          <w:tab/>
        </w:r>
        <w:r>
          <w:rPr>
            <w:noProof/>
            <w:webHidden/>
          </w:rPr>
          <w:fldChar w:fldCharType="begin"/>
        </w:r>
        <w:r>
          <w:rPr>
            <w:noProof/>
            <w:webHidden/>
          </w:rPr>
          <w:instrText xml:space="preserve"> PAGEREF _Toc197269826 \h </w:instrText>
        </w:r>
        <w:r>
          <w:rPr>
            <w:noProof/>
            <w:webHidden/>
          </w:rPr>
        </w:r>
        <w:r>
          <w:rPr>
            <w:noProof/>
            <w:webHidden/>
          </w:rPr>
          <w:fldChar w:fldCharType="separate"/>
        </w:r>
        <w:r>
          <w:rPr>
            <w:noProof/>
            <w:webHidden/>
          </w:rPr>
          <w:t>94</w:t>
        </w:r>
        <w:r>
          <w:rPr>
            <w:noProof/>
            <w:webHidden/>
          </w:rPr>
          <w:fldChar w:fldCharType="end"/>
        </w:r>
      </w:hyperlink>
    </w:p>
    <w:p w14:paraId="517C1C15" w14:textId="443A6771"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827" w:history="1">
        <w:r w:rsidRPr="00100162">
          <w:rPr>
            <w:rStyle w:val="Hyperlink"/>
            <w:noProof/>
          </w:rPr>
          <w:t>7</w:t>
        </w:r>
        <w:r w:rsidRPr="00100162">
          <w:rPr>
            <w:rStyle w:val="Hyperlink"/>
            <w:noProof/>
            <w:lang w:val="vi-VN"/>
          </w:rPr>
          <w:t>.</w:t>
        </w:r>
        <w:r w:rsidRPr="00100162">
          <w:rPr>
            <w:rStyle w:val="Hyperlink"/>
            <w:noProof/>
          </w:rPr>
          <w:t>1 Lý do áp</w:t>
        </w:r>
        <w:r w:rsidRPr="00100162">
          <w:rPr>
            <w:rStyle w:val="Hyperlink"/>
            <w:noProof/>
            <w:lang w:val="vi-VN"/>
          </w:rPr>
          <w:t xml:space="preserve"> dụng State Pattern</w:t>
        </w:r>
        <w:r>
          <w:rPr>
            <w:noProof/>
            <w:webHidden/>
          </w:rPr>
          <w:tab/>
        </w:r>
        <w:r>
          <w:rPr>
            <w:noProof/>
            <w:webHidden/>
          </w:rPr>
          <w:fldChar w:fldCharType="begin"/>
        </w:r>
        <w:r>
          <w:rPr>
            <w:noProof/>
            <w:webHidden/>
          </w:rPr>
          <w:instrText xml:space="preserve"> PAGEREF _Toc197269827 \h </w:instrText>
        </w:r>
        <w:r>
          <w:rPr>
            <w:noProof/>
            <w:webHidden/>
          </w:rPr>
        </w:r>
        <w:r>
          <w:rPr>
            <w:noProof/>
            <w:webHidden/>
          </w:rPr>
          <w:fldChar w:fldCharType="separate"/>
        </w:r>
        <w:r>
          <w:rPr>
            <w:noProof/>
            <w:webHidden/>
          </w:rPr>
          <w:t>94</w:t>
        </w:r>
        <w:r>
          <w:rPr>
            <w:noProof/>
            <w:webHidden/>
          </w:rPr>
          <w:fldChar w:fldCharType="end"/>
        </w:r>
      </w:hyperlink>
    </w:p>
    <w:p w14:paraId="214E3C37" w14:textId="684F73E5"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828" w:history="1">
        <w:r w:rsidRPr="00100162">
          <w:rPr>
            <w:rStyle w:val="Hyperlink"/>
            <w:noProof/>
          </w:rPr>
          <w:t>7</w:t>
        </w:r>
        <w:r w:rsidRPr="00100162">
          <w:rPr>
            <w:rStyle w:val="Hyperlink"/>
            <w:noProof/>
            <w:lang w:val="vi-VN"/>
          </w:rPr>
          <w:t>.</w:t>
        </w:r>
        <w:r w:rsidRPr="00100162">
          <w:rPr>
            <w:rStyle w:val="Hyperlink"/>
            <w:noProof/>
          </w:rPr>
          <w:t>2 Sơ đồ lớp </w:t>
        </w:r>
        <w:r w:rsidRPr="00100162">
          <w:rPr>
            <w:rStyle w:val="Hyperlink"/>
            <w:noProof/>
            <w:lang w:val="vi-VN"/>
          </w:rPr>
          <w:t>State Pattern</w:t>
        </w:r>
        <w:r>
          <w:rPr>
            <w:noProof/>
            <w:webHidden/>
          </w:rPr>
          <w:tab/>
        </w:r>
        <w:r>
          <w:rPr>
            <w:noProof/>
            <w:webHidden/>
          </w:rPr>
          <w:fldChar w:fldCharType="begin"/>
        </w:r>
        <w:r>
          <w:rPr>
            <w:noProof/>
            <w:webHidden/>
          </w:rPr>
          <w:instrText xml:space="preserve"> PAGEREF _Toc197269828 \h </w:instrText>
        </w:r>
        <w:r>
          <w:rPr>
            <w:noProof/>
            <w:webHidden/>
          </w:rPr>
        </w:r>
        <w:r>
          <w:rPr>
            <w:noProof/>
            <w:webHidden/>
          </w:rPr>
          <w:fldChar w:fldCharType="separate"/>
        </w:r>
        <w:r>
          <w:rPr>
            <w:noProof/>
            <w:webHidden/>
          </w:rPr>
          <w:t>95</w:t>
        </w:r>
        <w:r>
          <w:rPr>
            <w:noProof/>
            <w:webHidden/>
          </w:rPr>
          <w:fldChar w:fldCharType="end"/>
        </w:r>
      </w:hyperlink>
    </w:p>
    <w:p w14:paraId="5168DF66" w14:textId="0C27E132"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29" w:history="1">
        <w:r w:rsidRPr="00100162">
          <w:rPr>
            <w:rStyle w:val="Hyperlink"/>
            <w:noProof/>
            <w:lang w:val="vi-VN"/>
          </w:rPr>
          <w:t>7.</w:t>
        </w:r>
        <w:r w:rsidRPr="00100162">
          <w:rPr>
            <w:rStyle w:val="Hyperlink"/>
            <w:noProof/>
          </w:rPr>
          <w:t>2.1 Mô tả sơ đồ lớp</w:t>
        </w:r>
        <w:r>
          <w:rPr>
            <w:noProof/>
            <w:webHidden/>
          </w:rPr>
          <w:tab/>
        </w:r>
        <w:r>
          <w:rPr>
            <w:noProof/>
            <w:webHidden/>
          </w:rPr>
          <w:fldChar w:fldCharType="begin"/>
        </w:r>
        <w:r>
          <w:rPr>
            <w:noProof/>
            <w:webHidden/>
          </w:rPr>
          <w:instrText xml:space="preserve"> PAGEREF _Toc197269829 \h </w:instrText>
        </w:r>
        <w:r>
          <w:rPr>
            <w:noProof/>
            <w:webHidden/>
          </w:rPr>
        </w:r>
        <w:r>
          <w:rPr>
            <w:noProof/>
            <w:webHidden/>
          </w:rPr>
          <w:fldChar w:fldCharType="separate"/>
        </w:r>
        <w:r>
          <w:rPr>
            <w:noProof/>
            <w:webHidden/>
          </w:rPr>
          <w:t>96</w:t>
        </w:r>
        <w:r>
          <w:rPr>
            <w:noProof/>
            <w:webHidden/>
          </w:rPr>
          <w:fldChar w:fldCharType="end"/>
        </w:r>
      </w:hyperlink>
    </w:p>
    <w:p w14:paraId="3F4F2897" w14:textId="39950ED4"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30" w:history="1">
        <w:r w:rsidRPr="00100162">
          <w:rPr>
            <w:rStyle w:val="Hyperlink"/>
            <w:noProof/>
            <w:lang w:val="vi-VN"/>
          </w:rPr>
          <w:t>7.</w:t>
        </w:r>
        <w:r w:rsidRPr="00100162">
          <w:rPr>
            <w:rStyle w:val="Hyperlink"/>
            <w:noProof/>
          </w:rPr>
          <w:t>2.2 Nhận xét</w:t>
        </w:r>
        <w:r>
          <w:rPr>
            <w:noProof/>
            <w:webHidden/>
          </w:rPr>
          <w:tab/>
        </w:r>
        <w:r>
          <w:rPr>
            <w:noProof/>
            <w:webHidden/>
          </w:rPr>
          <w:fldChar w:fldCharType="begin"/>
        </w:r>
        <w:r>
          <w:rPr>
            <w:noProof/>
            <w:webHidden/>
          </w:rPr>
          <w:instrText xml:space="preserve"> PAGEREF _Toc197269830 \h </w:instrText>
        </w:r>
        <w:r>
          <w:rPr>
            <w:noProof/>
            <w:webHidden/>
          </w:rPr>
        </w:r>
        <w:r>
          <w:rPr>
            <w:noProof/>
            <w:webHidden/>
          </w:rPr>
          <w:fldChar w:fldCharType="separate"/>
        </w:r>
        <w:r>
          <w:rPr>
            <w:noProof/>
            <w:webHidden/>
          </w:rPr>
          <w:t>96</w:t>
        </w:r>
        <w:r>
          <w:rPr>
            <w:noProof/>
            <w:webHidden/>
          </w:rPr>
          <w:fldChar w:fldCharType="end"/>
        </w:r>
      </w:hyperlink>
    </w:p>
    <w:p w14:paraId="5AD50F35" w14:textId="75261A23"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831" w:history="1">
        <w:r w:rsidRPr="00100162">
          <w:rPr>
            <w:rStyle w:val="Hyperlink"/>
            <w:noProof/>
            <w:lang w:val="vi-VN"/>
          </w:rPr>
          <w:t>7.</w:t>
        </w:r>
        <w:r w:rsidRPr="00100162">
          <w:rPr>
            <w:rStyle w:val="Hyperlink"/>
            <w:noProof/>
          </w:rPr>
          <w:t>3 Source</w:t>
        </w:r>
        <w:r w:rsidRPr="00100162">
          <w:rPr>
            <w:rStyle w:val="Hyperlink"/>
            <w:noProof/>
            <w:lang w:val="vi-VN"/>
          </w:rPr>
          <w:t xml:space="preserve"> c</w:t>
        </w:r>
        <w:r w:rsidRPr="00100162">
          <w:rPr>
            <w:rStyle w:val="Hyperlink"/>
            <w:noProof/>
          </w:rPr>
          <w:t>ode </w:t>
        </w:r>
        <w:r w:rsidRPr="00100162">
          <w:rPr>
            <w:rStyle w:val="Hyperlink"/>
            <w:noProof/>
            <w:lang w:val="vi-VN"/>
          </w:rPr>
          <w:t>State Pattern</w:t>
        </w:r>
        <w:r>
          <w:rPr>
            <w:noProof/>
            <w:webHidden/>
          </w:rPr>
          <w:tab/>
        </w:r>
        <w:r>
          <w:rPr>
            <w:noProof/>
            <w:webHidden/>
          </w:rPr>
          <w:fldChar w:fldCharType="begin"/>
        </w:r>
        <w:r>
          <w:rPr>
            <w:noProof/>
            <w:webHidden/>
          </w:rPr>
          <w:instrText xml:space="preserve"> PAGEREF _Toc197269831 \h </w:instrText>
        </w:r>
        <w:r>
          <w:rPr>
            <w:noProof/>
            <w:webHidden/>
          </w:rPr>
        </w:r>
        <w:r>
          <w:rPr>
            <w:noProof/>
            <w:webHidden/>
          </w:rPr>
          <w:fldChar w:fldCharType="separate"/>
        </w:r>
        <w:r>
          <w:rPr>
            <w:noProof/>
            <w:webHidden/>
          </w:rPr>
          <w:t>97</w:t>
        </w:r>
        <w:r>
          <w:rPr>
            <w:noProof/>
            <w:webHidden/>
          </w:rPr>
          <w:fldChar w:fldCharType="end"/>
        </w:r>
      </w:hyperlink>
    </w:p>
    <w:p w14:paraId="3AB542BD" w14:textId="1FA966DB"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32" w:history="1">
        <w:r w:rsidRPr="00100162">
          <w:rPr>
            <w:rStyle w:val="Hyperlink"/>
            <w:noProof/>
            <w:lang w:val="vi-VN"/>
          </w:rPr>
          <w:t>7.</w:t>
        </w:r>
        <w:r w:rsidRPr="00100162">
          <w:rPr>
            <w:rStyle w:val="Hyperlink"/>
            <w:noProof/>
          </w:rPr>
          <w:t>3.1 Lớp State - Interface OrderState</w:t>
        </w:r>
        <w:r>
          <w:rPr>
            <w:noProof/>
            <w:webHidden/>
          </w:rPr>
          <w:tab/>
        </w:r>
        <w:r>
          <w:rPr>
            <w:noProof/>
            <w:webHidden/>
          </w:rPr>
          <w:fldChar w:fldCharType="begin"/>
        </w:r>
        <w:r>
          <w:rPr>
            <w:noProof/>
            <w:webHidden/>
          </w:rPr>
          <w:instrText xml:space="preserve"> PAGEREF _Toc197269832 \h </w:instrText>
        </w:r>
        <w:r>
          <w:rPr>
            <w:noProof/>
            <w:webHidden/>
          </w:rPr>
        </w:r>
        <w:r>
          <w:rPr>
            <w:noProof/>
            <w:webHidden/>
          </w:rPr>
          <w:fldChar w:fldCharType="separate"/>
        </w:r>
        <w:r>
          <w:rPr>
            <w:noProof/>
            <w:webHidden/>
          </w:rPr>
          <w:t>97</w:t>
        </w:r>
        <w:r>
          <w:rPr>
            <w:noProof/>
            <w:webHidden/>
          </w:rPr>
          <w:fldChar w:fldCharType="end"/>
        </w:r>
      </w:hyperlink>
    </w:p>
    <w:p w14:paraId="56CE285F" w14:textId="0302A3E4"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33" w:history="1">
        <w:r w:rsidRPr="00100162">
          <w:rPr>
            <w:rStyle w:val="Hyperlink"/>
            <w:noProof/>
          </w:rPr>
          <w:t>7</w:t>
        </w:r>
        <w:r w:rsidRPr="00100162">
          <w:rPr>
            <w:rStyle w:val="Hyperlink"/>
            <w:noProof/>
            <w:lang w:val="vi-VN"/>
          </w:rPr>
          <w:t>.</w:t>
        </w:r>
        <w:r w:rsidRPr="00100162">
          <w:rPr>
            <w:rStyle w:val="Hyperlink"/>
            <w:noProof/>
          </w:rPr>
          <w:t>3.2 Các lớp ConcreteState</w:t>
        </w:r>
        <w:r>
          <w:rPr>
            <w:noProof/>
            <w:webHidden/>
          </w:rPr>
          <w:tab/>
        </w:r>
        <w:r>
          <w:rPr>
            <w:noProof/>
            <w:webHidden/>
          </w:rPr>
          <w:fldChar w:fldCharType="begin"/>
        </w:r>
        <w:r>
          <w:rPr>
            <w:noProof/>
            <w:webHidden/>
          </w:rPr>
          <w:instrText xml:space="preserve"> PAGEREF _Toc197269833 \h </w:instrText>
        </w:r>
        <w:r>
          <w:rPr>
            <w:noProof/>
            <w:webHidden/>
          </w:rPr>
        </w:r>
        <w:r>
          <w:rPr>
            <w:noProof/>
            <w:webHidden/>
          </w:rPr>
          <w:fldChar w:fldCharType="separate"/>
        </w:r>
        <w:r>
          <w:rPr>
            <w:noProof/>
            <w:webHidden/>
          </w:rPr>
          <w:t>97</w:t>
        </w:r>
        <w:r>
          <w:rPr>
            <w:noProof/>
            <w:webHidden/>
          </w:rPr>
          <w:fldChar w:fldCharType="end"/>
        </w:r>
      </w:hyperlink>
    </w:p>
    <w:p w14:paraId="3DEFAAF0" w14:textId="199D46C2" w:rsidR="005F37D2" w:rsidRDefault="005F37D2">
      <w:pPr>
        <w:pStyle w:val="TOC4"/>
        <w:tabs>
          <w:tab w:val="right" w:leader="dot" w:pos="9111"/>
        </w:tabs>
        <w:rPr>
          <w:rFonts w:asciiTheme="minorHAnsi" w:eastAsiaTheme="minorEastAsia" w:hAnsiTheme="minorHAnsi" w:cstheme="minorBidi"/>
          <w:noProof/>
          <w:kern w:val="2"/>
          <w:sz w:val="24"/>
          <w14:ligatures w14:val="standardContextual"/>
        </w:rPr>
      </w:pPr>
      <w:hyperlink w:anchor="_Toc197269834" w:history="1">
        <w:r w:rsidRPr="00100162">
          <w:rPr>
            <w:rStyle w:val="Hyperlink"/>
            <w:noProof/>
          </w:rPr>
          <w:t>7</w:t>
        </w:r>
        <w:r w:rsidRPr="00100162">
          <w:rPr>
            <w:rStyle w:val="Hyperlink"/>
            <w:noProof/>
            <w:lang w:val="vi-VN"/>
          </w:rPr>
          <w:t>.</w:t>
        </w:r>
        <w:r w:rsidRPr="00100162">
          <w:rPr>
            <w:rStyle w:val="Hyperlink"/>
            <w:noProof/>
          </w:rPr>
          <w:t>3.2.1 Lớp PendingState</w:t>
        </w:r>
        <w:r>
          <w:rPr>
            <w:noProof/>
            <w:webHidden/>
          </w:rPr>
          <w:tab/>
        </w:r>
        <w:r>
          <w:rPr>
            <w:noProof/>
            <w:webHidden/>
          </w:rPr>
          <w:fldChar w:fldCharType="begin"/>
        </w:r>
        <w:r>
          <w:rPr>
            <w:noProof/>
            <w:webHidden/>
          </w:rPr>
          <w:instrText xml:space="preserve"> PAGEREF _Toc197269834 \h </w:instrText>
        </w:r>
        <w:r>
          <w:rPr>
            <w:noProof/>
            <w:webHidden/>
          </w:rPr>
        </w:r>
        <w:r>
          <w:rPr>
            <w:noProof/>
            <w:webHidden/>
          </w:rPr>
          <w:fldChar w:fldCharType="separate"/>
        </w:r>
        <w:r>
          <w:rPr>
            <w:noProof/>
            <w:webHidden/>
          </w:rPr>
          <w:t>98</w:t>
        </w:r>
        <w:r>
          <w:rPr>
            <w:noProof/>
            <w:webHidden/>
          </w:rPr>
          <w:fldChar w:fldCharType="end"/>
        </w:r>
      </w:hyperlink>
    </w:p>
    <w:p w14:paraId="2E7D9EA4" w14:textId="15AC7EDC" w:rsidR="005F37D2" w:rsidRDefault="005F37D2">
      <w:pPr>
        <w:pStyle w:val="TOC4"/>
        <w:tabs>
          <w:tab w:val="right" w:leader="dot" w:pos="9111"/>
        </w:tabs>
        <w:rPr>
          <w:rFonts w:asciiTheme="minorHAnsi" w:eastAsiaTheme="minorEastAsia" w:hAnsiTheme="minorHAnsi" w:cstheme="minorBidi"/>
          <w:noProof/>
          <w:kern w:val="2"/>
          <w:sz w:val="24"/>
          <w14:ligatures w14:val="standardContextual"/>
        </w:rPr>
      </w:pPr>
      <w:hyperlink w:anchor="_Toc197269835" w:history="1">
        <w:r w:rsidRPr="00100162">
          <w:rPr>
            <w:rStyle w:val="Hyperlink"/>
            <w:noProof/>
          </w:rPr>
          <w:t>7</w:t>
        </w:r>
        <w:r w:rsidRPr="00100162">
          <w:rPr>
            <w:rStyle w:val="Hyperlink"/>
            <w:noProof/>
            <w:lang w:val="vi-VN"/>
          </w:rPr>
          <w:t>.</w:t>
        </w:r>
        <w:r w:rsidRPr="00100162">
          <w:rPr>
            <w:rStyle w:val="Hyperlink"/>
            <w:noProof/>
          </w:rPr>
          <w:t>3.2.2 Lớp PaidState</w:t>
        </w:r>
        <w:r>
          <w:rPr>
            <w:noProof/>
            <w:webHidden/>
          </w:rPr>
          <w:tab/>
        </w:r>
        <w:r>
          <w:rPr>
            <w:noProof/>
            <w:webHidden/>
          </w:rPr>
          <w:fldChar w:fldCharType="begin"/>
        </w:r>
        <w:r>
          <w:rPr>
            <w:noProof/>
            <w:webHidden/>
          </w:rPr>
          <w:instrText xml:space="preserve"> PAGEREF _Toc197269835 \h </w:instrText>
        </w:r>
        <w:r>
          <w:rPr>
            <w:noProof/>
            <w:webHidden/>
          </w:rPr>
        </w:r>
        <w:r>
          <w:rPr>
            <w:noProof/>
            <w:webHidden/>
          </w:rPr>
          <w:fldChar w:fldCharType="separate"/>
        </w:r>
        <w:r>
          <w:rPr>
            <w:noProof/>
            <w:webHidden/>
          </w:rPr>
          <w:t>98</w:t>
        </w:r>
        <w:r>
          <w:rPr>
            <w:noProof/>
            <w:webHidden/>
          </w:rPr>
          <w:fldChar w:fldCharType="end"/>
        </w:r>
      </w:hyperlink>
    </w:p>
    <w:p w14:paraId="243BD12C" w14:textId="2C7D7FDF" w:rsidR="005F37D2" w:rsidRDefault="005F37D2">
      <w:pPr>
        <w:pStyle w:val="TOC4"/>
        <w:tabs>
          <w:tab w:val="right" w:leader="dot" w:pos="9111"/>
        </w:tabs>
        <w:rPr>
          <w:rFonts w:asciiTheme="minorHAnsi" w:eastAsiaTheme="minorEastAsia" w:hAnsiTheme="minorHAnsi" w:cstheme="minorBidi"/>
          <w:noProof/>
          <w:kern w:val="2"/>
          <w:sz w:val="24"/>
          <w14:ligatures w14:val="standardContextual"/>
        </w:rPr>
      </w:pPr>
      <w:hyperlink w:anchor="_Toc197269836" w:history="1">
        <w:r w:rsidRPr="00100162">
          <w:rPr>
            <w:rStyle w:val="Hyperlink"/>
            <w:noProof/>
          </w:rPr>
          <w:t>7</w:t>
        </w:r>
        <w:r w:rsidRPr="00100162">
          <w:rPr>
            <w:rStyle w:val="Hyperlink"/>
            <w:noProof/>
            <w:lang w:val="vi-VN"/>
          </w:rPr>
          <w:t>.</w:t>
        </w:r>
        <w:r w:rsidRPr="00100162">
          <w:rPr>
            <w:rStyle w:val="Hyperlink"/>
            <w:noProof/>
          </w:rPr>
          <w:t>3.2.3 Lớp ShippingState</w:t>
        </w:r>
        <w:r>
          <w:rPr>
            <w:noProof/>
            <w:webHidden/>
          </w:rPr>
          <w:tab/>
        </w:r>
        <w:r>
          <w:rPr>
            <w:noProof/>
            <w:webHidden/>
          </w:rPr>
          <w:fldChar w:fldCharType="begin"/>
        </w:r>
        <w:r>
          <w:rPr>
            <w:noProof/>
            <w:webHidden/>
          </w:rPr>
          <w:instrText xml:space="preserve"> PAGEREF _Toc197269836 \h </w:instrText>
        </w:r>
        <w:r>
          <w:rPr>
            <w:noProof/>
            <w:webHidden/>
          </w:rPr>
        </w:r>
        <w:r>
          <w:rPr>
            <w:noProof/>
            <w:webHidden/>
          </w:rPr>
          <w:fldChar w:fldCharType="separate"/>
        </w:r>
        <w:r>
          <w:rPr>
            <w:noProof/>
            <w:webHidden/>
          </w:rPr>
          <w:t>99</w:t>
        </w:r>
        <w:r>
          <w:rPr>
            <w:noProof/>
            <w:webHidden/>
          </w:rPr>
          <w:fldChar w:fldCharType="end"/>
        </w:r>
      </w:hyperlink>
    </w:p>
    <w:p w14:paraId="25D4456D" w14:textId="1D9E2F83" w:rsidR="005F37D2" w:rsidRDefault="005F37D2">
      <w:pPr>
        <w:pStyle w:val="TOC4"/>
        <w:tabs>
          <w:tab w:val="right" w:leader="dot" w:pos="9111"/>
        </w:tabs>
        <w:rPr>
          <w:rFonts w:asciiTheme="minorHAnsi" w:eastAsiaTheme="minorEastAsia" w:hAnsiTheme="minorHAnsi" w:cstheme="minorBidi"/>
          <w:noProof/>
          <w:kern w:val="2"/>
          <w:sz w:val="24"/>
          <w14:ligatures w14:val="standardContextual"/>
        </w:rPr>
      </w:pPr>
      <w:hyperlink w:anchor="_Toc197269837" w:history="1">
        <w:r w:rsidRPr="00100162">
          <w:rPr>
            <w:rStyle w:val="Hyperlink"/>
            <w:noProof/>
          </w:rPr>
          <w:t>7</w:t>
        </w:r>
        <w:r w:rsidRPr="00100162">
          <w:rPr>
            <w:rStyle w:val="Hyperlink"/>
            <w:noProof/>
            <w:lang w:val="vi-VN"/>
          </w:rPr>
          <w:t>.</w:t>
        </w:r>
        <w:r w:rsidRPr="00100162">
          <w:rPr>
            <w:rStyle w:val="Hyperlink"/>
            <w:noProof/>
          </w:rPr>
          <w:t>3.2.4 Lớp DeliveredState</w:t>
        </w:r>
        <w:r>
          <w:rPr>
            <w:noProof/>
            <w:webHidden/>
          </w:rPr>
          <w:tab/>
        </w:r>
        <w:r>
          <w:rPr>
            <w:noProof/>
            <w:webHidden/>
          </w:rPr>
          <w:fldChar w:fldCharType="begin"/>
        </w:r>
        <w:r>
          <w:rPr>
            <w:noProof/>
            <w:webHidden/>
          </w:rPr>
          <w:instrText xml:space="preserve"> PAGEREF _Toc197269837 \h </w:instrText>
        </w:r>
        <w:r>
          <w:rPr>
            <w:noProof/>
            <w:webHidden/>
          </w:rPr>
        </w:r>
        <w:r>
          <w:rPr>
            <w:noProof/>
            <w:webHidden/>
          </w:rPr>
          <w:fldChar w:fldCharType="separate"/>
        </w:r>
        <w:r>
          <w:rPr>
            <w:noProof/>
            <w:webHidden/>
          </w:rPr>
          <w:t>100</w:t>
        </w:r>
        <w:r>
          <w:rPr>
            <w:noProof/>
            <w:webHidden/>
          </w:rPr>
          <w:fldChar w:fldCharType="end"/>
        </w:r>
      </w:hyperlink>
    </w:p>
    <w:p w14:paraId="5B78222A" w14:textId="73BB929C" w:rsidR="005F37D2" w:rsidRDefault="005F37D2">
      <w:pPr>
        <w:pStyle w:val="TOC4"/>
        <w:tabs>
          <w:tab w:val="right" w:leader="dot" w:pos="9111"/>
        </w:tabs>
        <w:rPr>
          <w:rFonts w:asciiTheme="minorHAnsi" w:eastAsiaTheme="minorEastAsia" w:hAnsiTheme="minorHAnsi" w:cstheme="minorBidi"/>
          <w:noProof/>
          <w:kern w:val="2"/>
          <w:sz w:val="24"/>
          <w14:ligatures w14:val="standardContextual"/>
        </w:rPr>
      </w:pPr>
      <w:hyperlink w:anchor="_Toc197269838" w:history="1">
        <w:r w:rsidRPr="00100162">
          <w:rPr>
            <w:rStyle w:val="Hyperlink"/>
            <w:noProof/>
          </w:rPr>
          <w:t>7</w:t>
        </w:r>
        <w:r w:rsidRPr="00100162">
          <w:rPr>
            <w:rStyle w:val="Hyperlink"/>
            <w:noProof/>
            <w:lang w:val="vi-VN"/>
          </w:rPr>
          <w:t>.</w:t>
        </w:r>
        <w:r w:rsidRPr="00100162">
          <w:rPr>
            <w:rStyle w:val="Hyperlink"/>
            <w:noProof/>
          </w:rPr>
          <w:t>3.2.5 Lớp Cancelled</w:t>
        </w:r>
        <w:r>
          <w:rPr>
            <w:noProof/>
            <w:webHidden/>
          </w:rPr>
          <w:tab/>
        </w:r>
        <w:r>
          <w:rPr>
            <w:noProof/>
            <w:webHidden/>
          </w:rPr>
          <w:fldChar w:fldCharType="begin"/>
        </w:r>
        <w:r>
          <w:rPr>
            <w:noProof/>
            <w:webHidden/>
          </w:rPr>
          <w:instrText xml:space="preserve"> PAGEREF _Toc197269838 \h </w:instrText>
        </w:r>
        <w:r>
          <w:rPr>
            <w:noProof/>
            <w:webHidden/>
          </w:rPr>
        </w:r>
        <w:r>
          <w:rPr>
            <w:noProof/>
            <w:webHidden/>
          </w:rPr>
          <w:fldChar w:fldCharType="separate"/>
        </w:r>
        <w:r>
          <w:rPr>
            <w:noProof/>
            <w:webHidden/>
          </w:rPr>
          <w:t>101</w:t>
        </w:r>
        <w:r>
          <w:rPr>
            <w:noProof/>
            <w:webHidden/>
          </w:rPr>
          <w:fldChar w:fldCharType="end"/>
        </w:r>
      </w:hyperlink>
    </w:p>
    <w:p w14:paraId="2AC38E9C" w14:textId="13EE6AA6"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39" w:history="1">
        <w:r w:rsidRPr="00100162">
          <w:rPr>
            <w:rStyle w:val="Hyperlink"/>
            <w:noProof/>
          </w:rPr>
          <w:t>7</w:t>
        </w:r>
        <w:r w:rsidRPr="00100162">
          <w:rPr>
            <w:rStyle w:val="Hyperlink"/>
            <w:noProof/>
            <w:lang w:val="vi-VN"/>
          </w:rPr>
          <w:t>.</w:t>
        </w:r>
        <w:r w:rsidRPr="00100162">
          <w:rPr>
            <w:rStyle w:val="Hyperlink"/>
            <w:noProof/>
          </w:rPr>
          <w:t>3.3 Lớp Context - OrderStateManager</w:t>
        </w:r>
        <w:r>
          <w:rPr>
            <w:noProof/>
            <w:webHidden/>
          </w:rPr>
          <w:tab/>
        </w:r>
        <w:r>
          <w:rPr>
            <w:noProof/>
            <w:webHidden/>
          </w:rPr>
          <w:fldChar w:fldCharType="begin"/>
        </w:r>
        <w:r>
          <w:rPr>
            <w:noProof/>
            <w:webHidden/>
          </w:rPr>
          <w:instrText xml:space="preserve"> PAGEREF _Toc197269839 \h </w:instrText>
        </w:r>
        <w:r>
          <w:rPr>
            <w:noProof/>
            <w:webHidden/>
          </w:rPr>
        </w:r>
        <w:r>
          <w:rPr>
            <w:noProof/>
            <w:webHidden/>
          </w:rPr>
          <w:fldChar w:fldCharType="separate"/>
        </w:r>
        <w:r>
          <w:rPr>
            <w:noProof/>
            <w:webHidden/>
          </w:rPr>
          <w:t>102</w:t>
        </w:r>
        <w:r>
          <w:rPr>
            <w:noProof/>
            <w:webHidden/>
          </w:rPr>
          <w:fldChar w:fldCharType="end"/>
        </w:r>
      </w:hyperlink>
    </w:p>
    <w:p w14:paraId="2B42B8FC" w14:textId="658F1CD5"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840" w:history="1">
        <w:r w:rsidRPr="00100162">
          <w:rPr>
            <w:rStyle w:val="Hyperlink"/>
            <w:noProof/>
          </w:rPr>
          <w:t>7</w:t>
        </w:r>
        <w:r w:rsidRPr="00100162">
          <w:rPr>
            <w:rStyle w:val="Hyperlink"/>
            <w:noProof/>
            <w:lang w:val="vi-VN"/>
          </w:rPr>
          <w:t>.</w:t>
        </w:r>
        <w:r w:rsidRPr="00100162">
          <w:rPr>
            <w:rStyle w:val="Hyperlink"/>
            <w:noProof/>
          </w:rPr>
          <w:t>4 Kết quả</w:t>
        </w:r>
        <w:r w:rsidRPr="00100162">
          <w:rPr>
            <w:rStyle w:val="Hyperlink"/>
            <w:noProof/>
            <w:lang w:val="vi-VN"/>
          </w:rPr>
          <w:t xml:space="preserve"> áp dụng State Pattern</w:t>
        </w:r>
        <w:r>
          <w:rPr>
            <w:noProof/>
            <w:webHidden/>
          </w:rPr>
          <w:tab/>
        </w:r>
        <w:r>
          <w:rPr>
            <w:noProof/>
            <w:webHidden/>
          </w:rPr>
          <w:fldChar w:fldCharType="begin"/>
        </w:r>
        <w:r>
          <w:rPr>
            <w:noProof/>
            <w:webHidden/>
          </w:rPr>
          <w:instrText xml:space="preserve"> PAGEREF _Toc197269840 \h </w:instrText>
        </w:r>
        <w:r>
          <w:rPr>
            <w:noProof/>
            <w:webHidden/>
          </w:rPr>
        </w:r>
        <w:r>
          <w:rPr>
            <w:noProof/>
            <w:webHidden/>
          </w:rPr>
          <w:fldChar w:fldCharType="separate"/>
        </w:r>
        <w:r>
          <w:rPr>
            <w:noProof/>
            <w:webHidden/>
          </w:rPr>
          <w:t>104</w:t>
        </w:r>
        <w:r>
          <w:rPr>
            <w:noProof/>
            <w:webHidden/>
          </w:rPr>
          <w:fldChar w:fldCharType="end"/>
        </w:r>
      </w:hyperlink>
    </w:p>
    <w:p w14:paraId="39BF6BDF" w14:textId="1EBD6A69" w:rsidR="005F37D2" w:rsidRDefault="005F37D2">
      <w:pPr>
        <w:pStyle w:val="TOC1"/>
        <w:tabs>
          <w:tab w:val="right" w:leader="dot" w:pos="9111"/>
        </w:tabs>
        <w:rPr>
          <w:rFonts w:asciiTheme="minorHAnsi" w:eastAsiaTheme="minorEastAsia" w:hAnsiTheme="minorHAnsi" w:cstheme="minorBidi"/>
          <w:noProof/>
          <w:kern w:val="2"/>
          <w:sz w:val="24"/>
          <w14:ligatures w14:val="standardContextual"/>
        </w:rPr>
      </w:pPr>
      <w:hyperlink w:anchor="_Toc197269841" w:history="1">
        <w:r w:rsidRPr="00100162">
          <w:rPr>
            <w:rStyle w:val="Hyperlink"/>
            <w:noProof/>
          </w:rPr>
          <w:t>CHƯƠNG</w:t>
        </w:r>
        <w:r w:rsidRPr="00100162">
          <w:rPr>
            <w:rStyle w:val="Hyperlink"/>
            <w:noProof/>
            <w:lang w:val="vi-VN"/>
          </w:rPr>
          <w:t xml:space="preserve"> 8 – PROXY PATTERN</w:t>
        </w:r>
        <w:r>
          <w:rPr>
            <w:noProof/>
            <w:webHidden/>
          </w:rPr>
          <w:tab/>
        </w:r>
        <w:r>
          <w:rPr>
            <w:noProof/>
            <w:webHidden/>
          </w:rPr>
          <w:fldChar w:fldCharType="begin"/>
        </w:r>
        <w:r>
          <w:rPr>
            <w:noProof/>
            <w:webHidden/>
          </w:rPr>
          <w:instrText xml:space="preserve"> PAGEREF _Toc197269841 \h </w:instrText>
        </w:r>
        <w:r>
          <w:rPr>
            <w:noProof/>
            <w:webHidden/>
          </w:rPr>
        </w:r>
        <w:r>
          <w:rPr>
            <w:noProof/>
            <w:webHidden/>
          </w:rPr>
          <w:fldChar w:fldCharType="separate"/>
        </w:r>
        <w:r>
          <w:rPr>
            <w:noProof/>
            <w:webHidden/>
          </w:rPr>
          <w:t>105</w:t>
        </w:r>
        <w:r>
          <w:rPr>
            <w:noProof/>
            <w:webHidden/>
          </w:rPr>
          <w:fldChar w:fldCharType="end"/>
        </w:r>
      </w:hyperlink>
    </w:p>
    <w:p w14:paraId="7F9A190F" w14:textId="23972B7D"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842" w:history="1">
        <w:r w:rsidRPr="00100162">
          <w:rPr>
            <w:rStyle w:val="Hyperlink"/>
            <w:noProof/>
          </w:rPr>
          <w:t>8</w:t>
        </w:r>
        <w:r w:rsidRPr="00100162">
          <w:rPr>
            <w:rStyle w:val="Hyperlink"/>
            <w:noProof/>
            <w:lang w:val="vi-VN"/>
          </w:rPr>
          <w:t>.</w:t>
        </w:r>
        <w:r w:rsidRPr="00100162">
          <w:rPr>
            <w:rStyle w:val="Hyperlink"/>
            <w:noProof/>
          </w:rPr>
          <w:t>1 Lý do áp dụng</w:t>
        </w:r>
        <w:r w:rsidRPr="00100162">
          <w:rPr>
            <w:rStyle w:val="Hyperlink"/>
            <w:noProof/>
            <w:lang w:val="vi-VN"/>
          </w:rPr>
          <w:t xml:space="preserve"> Proxy Pattern</w:t>
        </w:r>
        <w:r>
          <w:rPr>
            <w:noProof/>
            <w:webHidden/>
          </w:rPr>
          <w:tab/>
        </w:r>
        <w:r>
          <w:rPr>
            <w:noProof/>
            <w:webHidden/>
          </w:rPr>
          <w:fldChar w:fldCharType="begin"/>
        </w:r>
        <w:r>
          <w:rPr>
            <w:noProof/>
            <w:webHidden/>
          </w:rPr>
          <w:instrText xml:space="preserve"> PAGEREF _Toc197269842 \h </w:instrText>
        </w:r>
        <w:r>
          <w:rPr>
            <w:noProof/>
            <w:webHidden/>
          </w:rPr>
        </w:r>
        <w:r>
          <w:rPr>
            <w:noProof/>
            <w:webHidden/>
          </w:rPr>
          <w:fldChar w:fldCharType="separate"/>
        </w:r>
        <w:r>
          <w:rPr>
            <w:noProof/>
            <w:webHidden/>
          </w:rPr>
          <w:t>105</w:t>
        </w:r>
        <w:r>
          <w:rPr>
            <w:noProof/>
            <w:webHidden/>
          </w:rPr>
          <w:fldChar w:fldCharType="end"/>
        </w:r>
      </w:hyperlink>
    </w:p>
    <w:p w14:paraId="55C0467D" w14:textId="603FC2E5"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843" w:history="1">
        <w:r w:rsidRPr="00100162">
          <w:rPr>
            <w:rStyle w:val="Hyperlink"/>
            <w:noProof/>
          </w:rPr>
          <w:t>8</w:t>
        </w:r>
        <w:r w:rsidRPr="00100162">
          <w:rPr>
            <w:rStyle w:val="Hyperlink"/>
            <w:noProof/>
            <w:lang w:val="vi-VN"/>
          </w:rPr>
          <w:t xml:space="preserve">.2 </w:t>
        </w:r>
        <w:r w:rsidRPr="00100162">
          <w:rPr>
            <w:rStyle w:val="Hyperlink"/>
            <w:noProof/>
          </w:rPr>
          <w:t>Sơ đồ lớp</w:t>
        </w:r>
        <w:r w:rsidRPr="00100162">
          <w:rPr>
            <w:rStyle w:val="Hyperlink"/>
            <w:noProof/>
            <w:lang w:val="vi-VN"/>
          </w:rPr>
          <w:t xml:space="preserve"> Proxy Pattern</w:t>
        </w:r>
        <w:r>
          <w:rPr>
            <w:noProof/>
            <w:webHidden/>
          </w:rPr>
          <w:tab/>
        </w:r>
        <w:r>
          <w:rPr>
            <w:noProof/>
            <w:webHidden/>
          </w:rPr>
          <w:fldChar w:fldCharType="begin"/>
        </w:r>
        <w:r>
          <w:rPr>
            <w:noProof/>
            <w:webHidden/>
          </w:rPr>
          <w:instrText xml:space="preserve"> PAGEREF _Toc197269843 \h </w:instrText>
        </w:r>
        <w:r>
          <w:rPr>
            <w:noProof/>
            <w:webHidden/>
          </w:rPr>
        </w:r>
        <w:r>
          <w:rPr>
            <w:noProof/>
            <w:webHidden/>
          </w:rPr>
          <w:fldChar w:fldCharType="separate"/>
        </w:r>
        <w:r>
          <w:rPr>
            <w:noProof/>
            <w:webHidden/>
          </w:rPr>
          <w:t>105</w:t>
        </w:r>
        <w:r>
          <w:rPr>
            <w:noProof/>
            <w:webHidden/>
          </w:rPr>
          <w:fldChar w:fldCharType="end"/>
        </w:r>
      </w:hyperlink>
    </w:p>
    <w:p w14:paraId="4C5D14EF" w14:textId="2AF0F205"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44" w:history="1">
        <w:r w:rsidRPr="00100162">
          <w:rPr>
            <w:rStyle w:val="Hyperlink"/>
            <w:noProof/>
          </w:rPr>
          <w:t>8</w:t>
        </w:r>
        <w:r w:rsidRPr="00100162">
          <w:rPr>
            <w:rStyle w:val="Hyperlink"/>
            <w:noProof/>
            <w:lang w:val="vi-VN"/>
          </w:rPr>
          <w:t>.</w:t>
        </w:r>
        <w:r w:rsidRPr="00100162">
          <w:rPr>
            <w:rStyle w:val="Hyperlink"/>
            <w:noProof/>
          </w:rPr>
          <w:t>2.1 Mô tả sơ đồ lớp</w:t>
        </w:r>
        <w:r>
          <w:rPr>
            <w:noProof/>
            <w:webHidden/>
          </w:rPr>
          <w:tab/>
        </w:r>
        <w:r>
          <w:rPr>
            <w:noProof/>
            <w:webHidden/>
          </w:rPr>
          <w:fldChar w:fldCharType="begin"/>
        </w:r>
        <w:r>
          <w:rPr>
            <w:noProof/>
            <w:webHidden/>
          </w:rPr>
          <w:instrText xml:space="preserve"> PAGEREF _Toc197269844 \h </w:instrText>
        </w:r>
        <w:r>
          <w:rPr>
            <w:noProof/>
            <w:webHidden/>
          </w:rPr>
        </w:r>
        <w:r>
          <w:rPr>
            <w:noProof/>
            <w:webHidden/>
          </w:rPr>
          <w:fldChar w:fldCharType="separate"/>
        </w:r>
        <w:r>
          <w:rPr>
            <w:noProof/>
            <w:webHidden/>
          </w:rPr>
          <w:t>106</w:t>
        </w:r>
        <w:r>
          <w:rPr>
            <w:noProof/>
            <w:webHidden/>
          </w:rPr>
          <w:fldChar w:fldCharType="end"/>
        </w:r>
      </w:hyperlink>
    </w:p>
    <w:p w14:paraId="29F8E167" w14:textId="5541A02D"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45" w:history="1">
        <w:r w:rsidRPr="00100162">
          <w:rPr>
            <w:rStyle w:val="Hyperlink"/>
            <w:noProof/>
          </w:rPr>
          <w:t>8</w:t>
        </w:r>
        <w:r w:rsidRPr="00100162">
          <w:rPr>
            <w:rStyle w:val="Hyperlink"/>
            <w:noProof/>
            <w:lang w:val="vi-VN"/>
          </w:rPr>
          <w:t>.</w:t>
        </w:r>
        <w:r w:rsidRPr="00100162">
          <w:rPr>
            <w:rStyle w:val="Hyperlink"/>
            <w:noProof/>
          </w:rPr>
          <w:t>2.2 Nhận xét</w:t>
        </w:r>
        <w:r>
          <w:rPr>
            <w:noProof/>
            <w:webHidden/>
          </w:rPr>
          <w:tab/>
        </w:r>
        <w:r>
          <w:rPr>
            <w:noProof/>
            <w:webHidden/>
          </w:rPr>
          <w:fldChar w:fldCharType="begin"/>
        </w:r>
        <w:r>
          <w:rPr>
            <w:noProof/>
            <w:webHidden/>
          </w:rPr>
          <w:instrText xml:space="preserve"> PAGEREF _Toc197269845 \h </w:instrText>
        </w:r>
        <w:r>
          <w:rPr>
            <w:noProof/>
            <w:webHidden/>
          </w:rPr>
        </w:r>
        <w:r>
          <w:rPr>
            <w:noProof/>
            <w:webHidden/>
          </w:rPr>
          <w:fldChar w:fldCharType="separate"/>
        </w:r>
        <w:r>
          <w:rPr>
            <w:noProof/>
            <w:webHidden/>
          </w:rPr>
          <w:t>107</w:t>
        </w:r>
        <w:r>
          <w:rPr>
            <w:noProof/>
            <w:webHidden/>
          </w:rPr>
          <w:fldChar w:fldCharType="end"/>
        </w:r>
      </w:hyperlink>
    </w:p>
    <w:p w14:paraId="4BEBF852" w14:textId="07FD926C"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846" w:history="1">
        <w:r w:rsidRPr="00100162">
          <w:rPr>
            <w:rStyle w:val="Hyperlink"/>
            <w:noProof/>
          </w:rPr>
          <w:t>8</w:t>
        </w:r>
        <w:r w:rsidRPr="00100162">
          <w:rPr>
            <w:rStyle w:val="Hyperlink"/>
            <w:noProof/>
            <w:lang w:val="vi-VN"/>
          </w:rPr>
          <w:t>.</w:t>
        </w:r>
        <w:r w:rsidRPr="00100162">
          <w:rPr>
            <w:rStyle w:val="Hyperlink"/>
            <w:noProof/>
          </w:rPr>
          <w:t>3</w:t>
        </w:r>
        <w:r w:rsidRPr="00100162">
          <w:rPr>
            <w:rStyle w:val="Hyperlink"/>
            <w:noProof/>
            <w:lang w:val="vi-VN"/>
          </w:rPr>
          <w:t xml:space="preserve"> </w:t>
        </w:r>
        <w:r w:rsidRPr="00100162">
          <w:rPr>
            <w:rStyle w:val="Hyperlink"/>
            <w:noProof/>
          </w:rPr>
          <w:t>Source</w:t>
        </w:r>
        <w:r w:rsidRPr="00100162">
          <w:rPr>
            <w:rStyle w:val="Hyperlink"/>
            <w:noProof/>
            <w:lang w:val="vi-VN"/>
          </w:rPr>
          <w:t xml:space="preserve"> c</w:t>
        </w:r>
        <w:r w:rsidRPr="00100162">
          <w:rPr>
            <w:rStyle w:val="Hyperlink"/>
            <w:noProof/>
          </w:rPr>
          <w:t>ode</w:t>
        </w:r>
        <w:r w:rsidRPr="00100162">
          <w:rPr>
            <w:rStyle w:val="Hyperlink"/>
            <w:noProof/>
            <w:lang w:val="vi-VN"/>
          </w:rPr>
          <w:t xml:space="preserve"> Proxy Pattern</w:t>
        </w:r>
        <w:r>
          <w:rPr>
            <w:noProof/>
            <w:webHidden/>
          </w:rPr>
          <w:tab/>
        </w:r>
        <w:r>
          <w:rPr>
            <w:noProof/>
            <w:webHidden/>
          </w:rPr>
          <w:fldChar w:fldCharType="begin"/>
        </w:r>
        <w:r>
          <w:rPr>
            <w:noProof/>
            <w:webHidden/>
          </w:rPr>
          <w:instrText xml:space="preserve"> PAGEREF _Toc197269846 \h </w:instrText>
        </w:r>
        <w:r>
          <w:rPr>
            <w:noProof/>
            <w:webHidden/>
          </w:rPr>
        </w:r>
        <w:r>
          <w:rPr>
            <w:noProof/>
            <w:webHidden/>
          </w:rPr>
          <w:fldChar w:fldCharType="separate"/>
        </w:r>
        <w:r>
          <w:rPr>
            <w:noProof/>
            <w:webHidden/>
          </w:rPr>
          <w:t>108</w:t>
        </w:r>
        <w:r>
          <w:rPr>
            <w:noProof/>
            <w:webHidden/>
          </w:rPr>
          <w:fldChar w:fldCharType="end"/>
        </w:r>
      </w:hyperlink>
    </w:p>
    <w:p w14:paraId="36A23BB4" w14:textId="69814808"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47" w:history="1">
        <w:r w:rsidRPr="00100162">
          <w:rPr>
            <w:rStyle w:val="Hyperlink"/>
            <w:noProof/>
          </w:rPr>
          <w:t>8</w:t>
        </w:r>
        <w:r w:rsidRPr="00100162">
          <w:rPr>
            <w:rStyle w:val="Hyperlink"/>
            <w:noProof/>
            <w:lang w:val="vi-VN"/>
          </w:rPr>
          <w:t>.</w:t>
        </w:r>
        <w:r w:rsidRPr="00100162">
          <w:rPr>
            <w:rStyle w:val="Hyperlink"/>
            <w:noProof/>
          </w:rPr>
          <w:t>3.1 Lớp ScreenAccessInterface</w:t>
        </w:r>
        <w:r>
          <w:rPr>
            <w:noProof/>
            <w:webHidden/>
          </w:rPr>
          <w:tab/>
        </w:r>
        <w:r>
          <w:rPr>
            <w:noProof/>
            <w:webHidden/>
          </w:rPr>
          <w:fldChar w:fldCharType="begin"/>
        </w:r>
        <w:r>
          <w:rPr>
            <w:noProof/>
            <w:webHidden/>
          </w:rPr>
          <w:instrText xml:space="preserve"> PAGEREF _Toc197269847 \h </w:instrText>
        </w:r>
        <w:r>
          <w:rPr>
            <w:noProof/>
            <w:webHidden/>
          </w:rPr>
        </w:r>
        <w:r>
          <w:rPr>
            <w:noProof/>
            <w:webHidden/>
          </w:rPr>
          <w:fldChar w:fldCharType="separate"/>
        </w:r>
        <w:r>
          <w:rPr>
            <w:noProof/>
            <w:webHidden/>
          </w:rPr>
          <w:t>108</w:t>
        </w:r>
        <w:r>
          <w:rPr>
            <w:noProof/>
            <w:webHidden/>
          </w:rPr>
          <w:fldChar w:fldCharType="end"/>
        </w:r>
      </w:hyperlink>
    </w:p>
    <w:p w14:paraId="08D94109" w14:textId="1055D80D"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48" w:history="1">
        <w:r w:rsidRPr="00100162">
          <w:rPr>
            <w:rStyle w:val="Hyperlink"/>
            <w:noProof/>
          </w:rPr>
          <w:t>8</w:t>
        </w:r>
        <w:r w:rsidRPr="00100162">
          <w:rPr>
            <w:rStyle w:val="Hyperlink"/>
            <w:noProof/>
            <w:lang w:val="vi-VN"/>
          </w:rPr>
          <w:t>.</w:t>
        </w:r>
        <w:r w:rsidRPr="00100162">
          <w:rPr>
            <w:rStyle w:val="Hyperlink"/>
            <w:noProof/>
          </w:rPr>
          <w:t>3.2 Lớp RealScreenAccess:</w:t>
        </w:r>
        <w:r>
          <w:rPr>
            <w:noProof/>
            <w:webHidden/>
          </w:rPr>
          <w:tab/>
        </w:r>
        <w:r>
          <w:rPr>
            <w:noProof/>
            <w:webHidden/>
          </w:rPr>
          <w:fldChar w:fldCharType="begin"/>
        </w:r>
        <w:r>
          <w:rPr>
            <w:noProof/>
            <w:webHidden/>
          </w:rPr>
          <w:instrText xml:space="preserve"> PAGEREF _Toc197269848 \h </w:instrText>
        </w:r>
        <w:r>
          <w:rPr>
            <w:noProof/>
            <w:webHidden/>
          </w:rPr>
        </w:r>
        <w:r>
          <w:rPr>
            <w:noProof/>
            <w:webHidden/>
          </w:rPr>
          <w:fldChar w:fldCharType="separate"/>
        </w:r>
        <w:r>
          <w:rPr>
            <w:noProof/>
            <w:webHidden/>
          </w:rPr>
          <w:t>108</w:t>
        </w:r>
        <w:r>
          <w:rPr>
            <w:noProof/>
            <w:webHidden/>
          </w:rPr>
          <w:fldChar w:fldCharType="end"/>
        </w:r>
      </w:hyperlink>
    </w:p>
    <w:p w14:paraId="11A0A52E" w14:textId="53F95BE5"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49" w:history="1">
        <w:r w:rsidRPr="00100162">
          <w:rPr>
            <w:rStyle w:val="Hyperlink"/>
            <w:noProof/>
          </w:rPr>
          <w:t>8</w:t>
        </w:r>
        <w:r w:rsidRPr="00100162">
          <w:rPr>
            <w:rStyle w:val="Hyperlink"/>
            <w:noProof/>
            <w:lang w:val="vi-VN"/>
          </w:rPr>
          <w:t>.</w:t>
        </w:r>
        <w:r w:rsidRPr="00100162">
          <w:rPr>
            <w:rStyle w:val="Hyperlink"/>
            <w:noProof/>
          </w:rPr>
          <w:t>3.3 Lớp ProxyScreenAccess</w:t>
        </w:r>
        <w:r>
          <w:rPr>
            <w:noProof/>
            <w:webHidden/>
          </w:rPr>
          <w:tab/>
        </w:r>
        <w:r>
          <w:rPr>
            <w:noProof/>
            <w:webHidden/>
          </w:rPr>
          <w:fldChar w:fldCharType="begin"/>
        </w:r>
        <w:r>
          <w:rPr>
            <w:noProof/>
            <w:webHidden/>
          </w:rPr>
          <w:instrText xml:space="preserve"> PAGEREF _Toc197269849 \h </w:instrText>
        </w:r>
        <w:r>
          <w:rPr>
            <w:noProof/>
            <w:webHidden/>
          </w:rPr>
        </w:r>
        <w:r>
          <w:rPr>
            <w:noProof/>
            <w:webHidden/>
          </w:rPr>
          <w:fldChar w:fldCharType="separate"/>
        </w:r>
        <w:r>
          <w:rPr>
            <w:noProof/>
            <w:webHidden/>
          </w:rPr>
          <w:t>108</w:t>
        </w:r>
        <w:r>
          <w:rPr>
            <w:noProof/>
            <w:webHidden/>
          </w:rPr>
          <w:fldChar w:fldCharType="end"/>
        </w:r>
      </w:hyperlink>
    </w:p>
    <w:p w14:paraId="5AED7DF2" w14:textId="62DDFBD7"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850" w:history="1">
        <w:r w:rsidRPr="00100162">
          <w:rPr>
            <w:rStyle w:val="Hyperlink"/>
            <w:noProof/>
          </w:rPr>
          <w:t>8</w:t>
        </w:r>
        <w:r w:rsidRPr="00100162">
          <w:rPr>
            <w:rStyle w:val="Hyperlink"/>
            <w:noProof/>
            <w:lang w:val="vi-VN"/>
          </w:rPr>
          <w:t>.</w:t>
        </w:r>
        <w:r w:rsidRPr="00100162">
          <w:rPr>
            <w:rStyle w:val="Hyperlink"/>
            <w:noProof/>
          </w:rPr>
          <w:t>4</w:t>
        </w:r>
        <w:r w:rsidRPr="00100162">
          <w:rPr>
            <w:rStyle w:val="Hyperlink"/>
            <w:noProof/>
            <w:lang w:val="vi-VN"/>
          </w:rPr>
          <w:t xml:space="preserve"> </w:t>
        </w:r>
        <w:r w:rsidRPr="00100162">
          <w:rPr>
            <w:rStyle w:val="Hyperlink"/>
            <w:noProof/>
          </w:rPr>
          <w:t>Kết quả áp dụng</w:t>
        </w:r>
        <w:r w:rsidRPr="00100162">
          <w:rPr>
            <w:rStyle w:val="Hyperlink"/>
            <w:noProof/>
            <w:lang w:val="vi-VN"/>
          </w:rPr>
          <w:t xml:space="preserve"> Proxy Pattern</w:t>
        </w:r>
        <w:r>
          <w:rPr>
            <w:noProof/>
            <w:webHidden/>
          </w:rPr>
          <w:tab/>
        </w:r>
        <w:r>
          <w:rPr>
            <w:noProof/>
            <w:webHidden/>
          </w:rPr>
          <w:fldChar w:fldCharType="begin"/>
        </w:r>
        <w:r>
          <w:rPr>
            <w:noProof/>
            <w:webHidden/>
          </w:rPr>
          <w:instrText xml:space="preserve"> PAGEREF _Toc197269850 \h </w:instrText>
        </w:r>
        <w:r>
          <w:rPr>
            <w:noProof/>
            <w:webHidden/>
          </w:rPr>
        </w:r>
        <w:r>
          <w:rPr>
            <w:noProof/>
            <w:webHidden/>
          </w:rPr>
          <w:fldChar w:fldCharType="separate"/>
        </w:r>
        <w:r>
          <w:rPr>
            <w:noProof/>
            <w:webHidden/>
          </w:rPr>
          <w:t>109</w:t>
        </w:r>
        <w:r>
          <w:rPr>
            <w:noProof/>
            <w:webHidden/>
          </w:rPr>
          <w:fldChar w:fldCharType="end"/>
        </w:r>
      </w:hyperlink>
    </w:p>
    <w:p w14:paraId="64059B82" w14:textId="6C25B15C" w:rsidR="005F37D2" w:rsidRDefault="005F37D2">
      <w:pPr>
        <w:pStyle w:val="TOC1"/>
        <w:tabs>
          <w:tab w:val="right" w:leader="dot" w:pos="9111"/>
        </w:tabs>
        <w:rPr>
          <w:rFonts w:asciiTheme="minorHAnsi" w:eastAsiaTheme="minorEastAsia" w:hAnsiTheme="minorHAnsi" w:cstheme="minorBidi"/>
          <w:noProof/>
          <w:kern w:val="2"/>
          <w:sz w:val="24"/>
          <w14:ligatures w14:val="standardContextual"/>
        </w:rPr>
      </w:pPr>
      <w:hyperlink w:anchor="_Toc197269851" w:history="1">
        <w:r w:rsidRPr="00100162">
          <w:rPr>
            <w:rStyle w:val="Hyperlink"/>
            <w:noProof/>
            <w:lang w:val="vi-VN"/>
          </w:rPr>
          <w:t>CHƯƠNG 9 – ADAPTER PATTERN</w:t>
        </w:r>
        <w:r>
          <w:rPr>
            <w:noProof/>
            <w:webHidden/>
          </w:rPr>
          <w:tab/>
        </w:r>
        <w:r>
          <w:rPr>
            <w:noProof/>
            <w:webHidden/>
          </w:rPr>
          <w:fldChar w:fldCharType="begin"/>
        </w:r>
        <w:r>
          <w:rPr>
            <w:noProof/>
            <w:webHidden/>
          </w:rPr>
          <w:instrText xml:space="preserve"> PAGEREF _Toc197269851 \h </w:instrText>
        </w:r>
        <w:r>
          <w:rPr>
            <w:noProof/>
            <w:webHidden/>
          </w:rPr>
        </w:r>
        <w:r>
          <w:rPr>
            <w:noProof/>
            <w:webHidden/>
          </w:rPr>
          <w:fldChar w:fldCharType="separate"/>
        </w:r>
        <w:r>
          <w:rPr>
            <w:noProof/>
            <w:webHidden/>
          </w:rPr>
          <w:t>111</w:t>
        </w:r>
        <w:r>
          <w:rPr>
            <w:noProof/>
            <w:webHidden/>
          </w:rPr>
          <w:fldChar w:fldCharType="end"/>
        </w:r>
      </w:hyperlink>
    </w:p>
    <w:p w14:paraId="462BA7F6" w14:textId="0E856312"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852" w:history="1">
        <w:r w:rsidRPr="00100162">
          <w:rPr>
            <w:rStyle w:val="Hyperlink"/>
            <w:noProof/>
          </w:rPr>
          <w:t>9.1 Lý do áp dụng Adapter Pattern</w:t>
        </w:r>
        <w:r>
          <w:rPr>
            <w:noProof/>
            <w:webHidden/>
          </w:rPr>
          <w:tab/>
        </w:r>
        <w:r>
          <w:rPr>
            <w:noProof/>
            <w:webHidden/>
          </w:rPr>
          <w:fldChar w:fldCharType="begin"/>
        </w:r>
        <w:r>
          <w:rPr>
            <w:noProof/>
            <w:webHidden/>
          </w:rPr>
          <w:instrText xml:space="preserve"> PAGEREF _Toc197269852 \h </w:instrText>
        </w:r>
        <w:r>
          <w:rPr>
            <w:noProof/>
            <w:webHidden/>
          </w:rPr>
        </w:r>
        <w:r>
          <w:rPr>
            <w:noProof/>
            <w:webHidden/>
          </w:rPr>
          <w:fldChar w:fldCharType="separate"/>
        </w:r>
        <w:r>
          <w:rPr>
            <w:noProof/>
            <w:webHidden/>
          </w:rPr>
          <w:t>111</w:t>
        </w:r>
        <w:r>
          <w:rPr>
            <w:noProof/>
            <w:webHidden/>
          </w:rPr>
          <w:fldChar w:fldCharType="end"/>
        </w:r>
      </w:hyperlink>
    </w:p>
    <w:p w14:paraId="13D76B20" w14:textId="30CF48F3"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853" w:history="1">
        <w:r w:rsidRPr="00100162">
          <w:rPr>
            <w:rStyle w:val="Hyperlink"/>
            <w:noProof/>
            <w:lang w:val="vi-VN"/>
          </w:rPr>
          <w:t>9.2 Sơ đồ lớp Adapter Pattern</w:t>
        </w:r>
        <w:r>
          <w:rPr>
            <w:noProof/>
            <w:webHidden/>
          </w:rPr>
          <w:tab/>
        </w:r>
        <w:r>
          <w:rPr>
            <w:noProof/>
            <w:webHidden/>
          </w:rPr>
          <w:fldChar w:fldCharType="begin"/>
        </w:r>
        <w:r>
          <w:rPr>
            <w:noProof/>
            <w:webHidden/>
          </w:rPr>
          <w:instrText xml:space="preserve"> PAGEREF _Toc197269853 \h </w:instrText>
        </w:r>
        <w:r>
          <w:rPr>
            <w:noProof/>
            <w:webHidden/>
          </w:rPr>
        </w:r>
        <w:r>
          <w:rPr>
            <w:noProof/>
            <w:webHidden/>
          </w:rPr>
          <w:fldChar w:fldCharType="separate"/>
        </w:r>
        <w:r>
          <w:rPr>
            <w:noProof/>
            <w:webHidden/>
          </w:rPr>
          <w:t>111</w:t>
        </w:r>
        <w:r>
          <w:rPr>
            <w:noProof/>
            <w:webHidden/>
          </w:rPr>
          <w:fldChar w:fldCharType="end"/>
        </w:r>
      </w:hyperlink>
    </w:p>
    <w:p w14:paraId="4A356D89" w14:textId="1490E0FB"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54" w:history="1">
        <w:r w:rsidRPr="00100162">
          <w:rPr>
            <w:rStyle w:val="Hyperlink"/>
            <w:noProof/>
            <w:lang w:val="vi-VN"/>
          </w:rPr>
          <w:t>9.2.1 Mô tả sơ đồ lớp:</w:t>
        </w:r>
        <w:r>
          <w:rPr>
            <w:noProof/>
            <w:webHidden/>
          </w:rPr>
          <w:tab/>
        </w:r>
        <w:r>
          <w:rPr>
            <w:noProof/>
            <w:webHidden/>
          </w:rPr>
          <w:fldChar w:fldCharType="begin"/>
        </w:r>
        <w:r>
          <w:rPr>
            <w:noProof/>
            <w:webHidden/>
          </w:rPr>
          <w:instrText xml:space="preserve"> PAGEREF _Toc197269854 \h </w:instrText>
        </w:r>
        <w:r>
          <w:rPr>
            <w:noProof/>
            <w:webHidden/>
          </w:rPr>
        </w:r>
        <w:r>
          <w:rPr>
            <w:noProof/>
            <w:webHidden/>
          </w:rPr>
          <w:fldChar w:fldCharType="separate"/>
        </w:r>
        <w:r>
          <w:rPr>
            <w:noProof/>
            <w:webHidden/>
          </w:rPr>
          <w:t>112</w:t>
        </w:r>
        <w:r>
          <w:rPr>
            <w:noProof/>
            <w:webHidden/>
          </w:rPr>
          <w:fldChar w:fldCharType="end"/>
        </w:r>
      </w:hyperlink>
    </w:p>
    <w:p w14:paraId="7EB80279" w14:textId="5AE57E57"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55" w:history="1">
        <w:r w:rsidRPr="00100162">
          <w:rPr>
            <w:rStyle w:val="Hyperlink"/>
            <w:noProof/>
            <w:lang w:val="vi-VN"/>
          </w:rPr>
          <w:t>9.2.2 Nhận xét</w:t>
        </w:r>
        <w:r>
          <w:rPr>
            <w:noProof/>
            <w:webHidden/>
          </w:rPr>
          <w:tab/>
        </w:r>
        <w:r>
          <w:rPr>
            <w:noProof/>
            <w:webHidden/>
          </w:rPr>
          <w:fldChar w:fldCharType="begin"/>
        </w:r>
        <w:r>
          <w:rPr>
            <w:noProof/>
            <w:webHidden/>
          </w:rPr>
          <w:instrText xml:space="preserve"> PAGEREF _Toc197269855 \h </w:instrText>
        </w:r>
        <w:r>
          <w:rPr>
            <w:noProof/>
            <w:webHidden/>
          </w:rPr>
        </w:r>
        <w:r>
          <w:rPr>
            <w:noProof/>
            <w:webHidden/>
          </w:rPr>
          <w:fldChar w:fldCharType="separate"/>
        </w:r>
        <w:r>
          <w:rPr>
            <w:noProof/>
            <w:webHidden/>
          </w:rPr>
          <w:t>113</w:t>
        </w:r>
        <w:r>
          <w:rPr>
            <w:noProof/>
            <w:webHidden/>
          </w:rPr>
          <w:fldChar w:fldCharType="end"/>
        </w:r>
      </w:hyperlink>
    </w:p>
    <w:p w14:paraId="7443D6C3" w14:textId="57386B2D"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856" w:history="1">
        <w:r w:rsidRPr="00100162">
          <w:rPr>
            <w:rStyle w:val="Hyperlink"/>
            <w:noProof/>
            <w:lang w:val="vi-VN"/>
          </w:rPr>
          <w:t>9.3 Source code Adapter Pattern</w:t>
        </w:r>
        <w:r>
          <w:rPr>
            <w:noProof/>
            <w:webHidden/>
          </w:rPr>
          <w:tab/>
        </w:r>
        <w:r>
          <w:rPr>
            <w:noProof/>
            <w:webHidden/>
          </w:rPr>
          <w:fldChar w:fldCharType="begin"/>
        </w:r>
        <w:r>
          <w:rPr>
            <w:noProof/>
            <w:webHidden/>
          </w:rPr>
          <w:instrText xml:space="preserve"> PAGEREF _Toc197269856 \h </w:instrText>
        </w:r>
        <w:r>
          <w:rPr>
            <w:noProof/>
            <w:webHidden/>
          </w:rPr>
        </w:r>
        <w:r>
          <w:rPr>
            <w:noProof/>
            <w:webHidden/>
          </w:rPr>
          <w:fldChar w:fldCharType="separate"/>
        </w:r>
        <w:r>
          <w:rPr>
            <w:noProof/>
            <w:webHidden/>
          </w:rPr>
          <w:t>114</w:t>
        </w:r>
        <w:r>
          <w:rPr>
            <w:noProof/>
            <w:webHidden/>
          </w:rPr>
          <w:fldChar w:fldCharType="end"/>
        </w:r>
      </w:hyperlink>
    </w:p>
    <w:p w14:paraId="6992EBF3" w14:textId="77D16D6D"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57" w:history="1">
        <w:r w:rsidRPr="00100162">
          <w:rPr>
            <w:rStyle w:val="Hyperlink"/>
            <w:noProof/>
          </w:rPr>
          <w:t>9</w:t>
        </w:r>
        <w:r w:rsidRPr="00100162">
          <w:rPr>
            <w:rStyle w:val="Hyperlink"/>
            <w:noProof/>
            <w:lang w:val="vi-VN"/>
          </w:rPr>
          <w:t>.</w:t>
        </w:r>
        <w:r w:rsidRPr="00100162">
          <w:rPr>
            <w:rStyle w:val="Hyperlink"/>
            <w:noProof/>
          </w:rPr>
          <w:t>3.1 AuthenticationService (Target Interface)</w:t>
        </w:r>
        <w:r>
          <w:rPr>
            <w:noProof/>
            <w:webHidden/>
          </w:rPr>
          <w:tab/>
        </w:r>
        <w:r>
          <w:rPr>
            <w:noProof/>
            <w:webHidden/>
          </w:rPr>
          <w:fldChar w:fldCharType="begin"/>
        </w:r>
        <w:r>
          <w:rPr>
            <w:noProof/>
            <w:webHidden/>
          </w:rPr>
          <w:instrText xml:space="preserve"> PAGEREF _Toc197269857 \h </w:instrText>
        </w:r>
        <w:r>
          <w:rPr>
            <w:noProof/>
            <w:webHidden/>
          </w:rPr>
        </w:r>
        <w:r>
          <w:rPr>
            <w:noProof/>
            <w:webHidden/>
          </w:rPr>
          <w:fldChar w:fldCharType="separate"/>
        </w:r>
        <w:r>
          <w:rPr>
            <w:noProof/>
            <w:webHidden/>
          </w:rPr>
          <w:t>114</w:t>
        </w:r>
        <w:r>
          <w:rPr>
            <w:noProof/>
            <w:webHidden/>
          </w:rPr>
          <w:fldChar w:fldCharType="end"/>
        </w:r>
      </w:hyperlink>
    </w:p>
    <w:p w14:paraId="4472C5E2" w14:textId="7CD0E2F3"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58" w:history="1">
        <w:r w:rsidRPr="00100162">
          <w:rPr>
            <w:rStyle w:val="Hyperlink"/>
            <w:noProof/>
          </w:rPr>
          <w:t>9</w:t>
        </w:r>
        <w:r w:rsidRPr="00100162">
          <w:rPr>
            <w:rStyle w:val="Hyperlink"/>
            <w:noProof/>
            <w:lang w:val="vi-VN"/>
          </w:rPr>
          <w:t>.</w:t>
        </w:r>
        <w:r w:rsidRPr="00100162">
          <w:rPr>
            <w:rStyle w:val="Hyperlink"/>
            <w:noProof/>
          </w:rPr>
          <w:t>3.2  Adaptee: OAuth2/Google API (không có trong</w:t>
        </w:r>
        <w:r w:rsidRPr="00100162">
          <w:rPr>
            <w:rStyle w:val="Hyperlink"/>
            <w:noProof/>
            <w:lang w:val="vi-VN"/>
          </w:rPr>
          <w:t xml:space="preserve"> source</w:t>
        </w:r>
        <w:r w:rsidRPr="00100162">
          <w:rPr>
            <w:rStyle w:val="Hyperlink"/>
            <w:noProof/>
          </w:rPr>
          <w:t xml:space="preserve"> code)</w:t>
        </w:r>
        <w:r>
          <w:rPr>
            <w:noProof/>
            <w:webHidden/>
          </w:rPr>
          <w:tab/>
        </w:r>
        <w:r>
          <w:rPr>
            <w:noProof/>
            <w:webHidden/>
          </w:rPr>
          <w:fldChar w:fldCharType="begin"/>
        </w:r>
        <w:r>
          <w:rPr>
            <w:noProof/>
            <w:webHidden/>
          </w:rPr>
          <w:instrText xml:space="preserve"> PAGEREF _Toc197269858 \h </w:instrText>
        </w:r>
        <w:r>
          <w:rPr>
            <w:noProof/>
            <w:webHidden/>
          </w:rPr>
        </w:r>
        <w:r>
          <w:rPr>
            <w:noProof/>
            <w:webHidden/>
          </w:rPr>
          <w:fldChar w:fldCharType="separate"/>
        </w:r>
        <w:r>
          <w:rPr>
            <w:noProof/>
            <w:webHidden/>
          </w:rPr>
          <w:t>114</w:t>
        </w:r>
        <w:r>
          <w:rPr>
            <w:noProof/>
            <w:webHidden/>
          </w:rPr>
          <w:fldChar w:fldCharType="end"/>
        </w:r>
      </w:hyperlink>
    </w:p>
    <w:p w14:paraId="021E4B91" w14:textId="6AE87A9B"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59" w:history="1">
        <w:r w:rsidRPr="00100162">
          <w:rPr>
            <w:rStyle w:val="Hyperlink"/>
            <w:noProof/>
          </w:rPr>
          <w:t>9</w:t>
        </w:r>
        <w:r w:rsidRPr="00100162">
          <w:rPr>
            <w:rStyle w:val="Hyperlink"/>
            <w:noProof/>
            <w:lang w:val="vi-VN"/>
          </w:rPr>
          <w:t>.</w:t>
        </w:r>
        <w:r w:rsidRPr="00100162">
          <w:rPr>
            <w:rStyle w:val="Hyperlink"/>
            <w:noProof/>
          </w:rPr>
          <w:t>3.3 LocalAuthenticationService (Adaptee trực tiếp)</w:t>
        </w:r>
        <w:r>
          <w:rPr>
            <w:noProof/>
            <w:webHidden/>
          </w:rPr>
          <w:tab/>
        </w:r>
        <w:r>
          <w:rPr>
            <w:noProof/>
            <w:webHidden/>
          </w:rPr>
          <w:fldChar w:fldCharType="begin"/>
        </w:r>
        <w:r>
          <w:rPr>
            <w:noProof/>
            <w:webHidden/>
          </w:rPr>
          <w:instrText xml:space="preserve"> PAGEREF _Toc197269859 \h </w:instrText>
        </w:r>
        <w:r>
          <w:rPr>
            <w:noProof/>
            <w:webHidden/>
          </w:rPr>
        </w:r>
        <w:r>
          <w:rPr>
            <w:noProof/>
            <w:webHidden/>
          </w:rPr>
          <w:fldChar w:fldCharType="separate"/>
        </w:r>
        <w:r>
          <w:rPr>
            <w:noProof/>
            <w:webHidden/>
          </w:rPr>
          <w:t>116</w:t>
        </w:r>
        <w:r>
          <w:rPr>
            <w:noProof/>
            <w:webHidden/>
          </w:rPr>
          <w:fldChar w:fldCharType="end"/>
        </w:r>
      </w:hyperlink>
    </w:p>
    <w:p w14:paraId="5F45B2B2" w14:textId="06ED1CB0"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60" w:history="1">
        <w:r w:rsidRPr="00100162">
          <w:rPr>
            <w:rStyle w:val="Hyperlink"/>
            <w:noProof/>
          </w:rPr>
          <w:t>9</w:t>
        </w:r>
        <w:r w:rsidRPr="00100162">
          <w:rPr>
            <w:rStyle w:val="Hyperlink"/>
            <w:noProof/>
            <w:lang w:val="vi-VN"/>
          </w:rPr>
          <w:t>.</w:t>
        </w:r>
        <w:r w:rsidRPr="00100162">
          <w:rPr>
            <w:rStyle w:val="Hyperlink"/>
            <w:noProof/>
          </w:rPr>
          <w:t>3.4 Client: AuthController và AuthenticationServiceManager</w:t>
        </w:r>
        <w:r>
          <w:rPr>
            <w:noProof/>
            <w:webHidden/>
          </w:rPr>
          <w:tab/>
        </w:r>
        <w:r>
          <w:rPr>
            <w:noProof/>
            <w:webHidden/>
          </w:rPr>
          <w:fldChar w:fldCharType="begin"/>
        </w:r>
        <w:r>
          <w:rPr>
            <w:noProof/>
            <w:webHidden/>
          </w:rPr>
          <w:instrText xml:space="preserve"> PAGEREF _Toc197269860 \h </w:instrText>
        </w:r>
        <w:r>
          <w:rPr>
            <w:noProof/>
            <w:webHidden/>
          </w:rPr>
        </w:r>
        <w:r>
          <w:rPr>
            <w:noProof/>
            <w:webHidden/>
          </w:rPr>
          <w:fldChar w:fldCharType="separate"/>
        </w:r>
        <w:r>
          <w:rPr>
            <w:noProof/>
            <w:webHidden/>
          </w:rPr>
          <w:t>116</w:t>
        </w:r>
        <w:r>
          <w:rPr>
            <w:noProof/>
            <w:webHidden/>
          </w:rPr>
          <w:fldChar w:fldCharType="end"/>
        </w:r>
      </w:hyperlink>
    </w:p>
    <w:p w14:paraId="0FE53946" w14:textId="2A72533C"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861" w:history="1">
        <w:r w:rsidRPr="00100162">
          <w:rPr>
            <w:rStyle w:val="Hyperlink"/>
            <w:noProof/>
          </w:rPr>
          <w:t>9</w:t>
        </w:r>
        <w:r w:rsidRPr="00100162">
          <w:rPr>
            <w:rStyle w:val="Hyperlink"/>
            <w:noProof/>
            <w:lang w:val="vi-VN"/>
          </w:rPr>
          <w:t>.</w:t>
        </w:r>
        <w:r w:rsidRPr="00100162">
          <w:rPr>
            <w:rStyle w:val="Hyperlink"/>
            <w:noProof/>
          </w:rPr>
          <w:t>4</w:t>
        </w:r>
        <w:r w:rsidRPr="00100162">
          <w:rPr>
            <w:rStyle w:val="Hyperlink"/>
            <w:noProof/>
            <w:lang w:val="vi-VN"/>
          </w:rPr>
          <w:t xml:space="preserve"> </w:t>
        </w:r>
        <w:r w:rsidRPr="00100162">
          <w:rPr>
            <w:rStyle w:val="Hyperlink"/>
            <w:noProof/>
          </w:rPr>
          <w:t>Kết quả áp dụng</w:t>
        </w:r>
        <w:r w:rsidRPr="00100162">
          <w:rPr>
            <w:rStyle w:val="Hyperlink"/>
            <w:noProof/>
            <w:lang w:val="vi-VN"/>
          </w:rPr>
          <w:t xml:space="preserve"> Adapter Pattern</w:t>
        </w:r>
        <w:r>
          <w:rPr>
            <w:noProof/>
            <w:webHidden/>
          </w:rPr>
          <w:tab/>
        </w:r>
        <w:r>
          <w:rPr>
            <w:noProof/>
            <w:webHidden/>
          </w:rPr>
          <w:fldChar w:fldCharType="begin"/>
        </w:r>
        <w:r>
          <w:rPr>
            <w:noProof/>
            <w:webHidden/>
          </w:rPr>
          <w:instrText xml:space="preserve"> PAGEREF _Toc197269861 \h </w:instrText>
        </w:r>
        <w:r>
          <w:rPr>
            <w:noProof/>
            <w:webHidden/>
          </w:rPr>
        </w:r>
        <w:r>
          <w:rPr>
            <w:noProof/>
            <w:webHidden/>
          </w:rPr>
          <w:fldChar w:fldCharType="separate"/>
        </w:r>
        <w:r>
          <w:rPr>
            <w:noProof/>
            <w:webHidden/>
          </w:rPr>
          <w:t>118</w:t>
        </w:r>
        <w:r>
          <w:rPr>
            <w:noProof/>
            <w:webHidden/>
          </w:rPr>
          <w:fldChar w:fldCharType="end"/>
        </w:r>
      </w:hyperlink>
    </w:p>
    <w:p w14:paraId="67D2FE68" w14:textId="3EA2C780" w:rsidR="005F37D2" w:rsidRDefault="005F37D2">
      <w:pPr>
        <w:pStyle w:val="TOC1"/>
        <w:tabs>
          <w:tab w:val="right" w:leader="dot" w:pos="9111"/>
        </w:tabs>
        <w:rPr>
          <w:rFonts w:asciiTheme="minorHAnsi" w:eastAsiaTheme="minorEastAsia" w:hAnsiTheme="minorHAnsi" w:cstheme="minorBidi"/>
          <w:noProof/>
          <w:kern w:val="2"/>
          <w:sz w:val="24"/>
          <w14:ligatures w14:val="standardContextual"/>
        </w:rPr>
      </w:pPr>
      <w:hyperlink w:anchor="_Toc197269862" w:history="1">
        <w:r w:rsidRPr="00100162">
          <w:rPr>
            <w:rStyle w:val="Hyperlink"/>
            <w:noProof/>
            <w:lang w:val="vi-VN"/>
          </w:rPr>
          <w:t>CHƯƠNG 10 – DECORATOR PATTERN</w:t>
        </w:r>
        <w:r>
          <w:rPr>
            <w:noProof/>
            <w:webHidden/>
          </w:rPr>
          <w:tab/>
        </w:r>
        <w:r>
          <w:rPr>
            <w:noProof/>
            <w:webHidden/>
          </w:rPr>
          <w:fldChar w:fldCharType="begin"/>
        </w:r>
        <w:r>
          <w:rPr>
            <w:noProof/>
            <w:webHidden/>
          </w:rPr>
          <w:instrText xml:space="preserve"> PAGEREF _Toc197269862 \h </w:instrText>
        </w:r>
        <w:r>
          <w:rPr>
            <w:noProof/>
            <w:webHidden/>
          </w:rPr>
        </w:r>
        <w:r>
          <w:rPr>
            <w:noProof/>
            <w:webHidden/>
          </w:rPr>
          <w:fldChar w:fldCharType="separate"/>
        </w:r>
        <w:r>
          <w:rPr>
            <w:noProof/>
            <w:webHidden/>
          </w:rPr>
          <w:t>119</w:t>
        </w:r>
        <w:r>
          <w:rPr>
            <w:noProof/>
            <w:webHidden/>
          </w:rPr>
          <w:fldChar w:fldCharType="end"/>
        </w:r>
      </w:hyperlink>
    </w:p>
    <w:p w14:paraId="2476BCAA" w14:textId="7A1FEDDB"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863" w:history="1">
        <w:r w:rsidRPr="00100162">
          <w:rPr>
            <w:rStyle w:val="Hyperlink"/>
            <w:noProof/>
          </w:rPr>
          <w:t>10</w:t>
        </w:r>
        <w:r w:rsidRPr="00100162">
          <w:rPr>
            <w:rStyle w:val="Hyperlink"/>
            <w:noProof/>
            <w:lang w:val="vi-VN"/>
          </w:rPr>
          <w:t>.</w:t>
        </w:r>
        <w:r w:rsidRPr="00100162">
          <w:rPr>
            <w:rStyle w:val="Hyperlink"/>
            <w:noProof/>
          </w:rPr>
          <w:t>1</w:t>
        </w:r>
        <w:r w:rsidRPr="00100162">
          <w:rPr>
            <w:rStyle w:val="Hyperlink"/>
            <w:noProof/>
            <w:lang w:val="vi-VN"/>
          </w:rPr>
          <w:t xml:space="preserve"> </w:t>
        </w:r>
        <w:r w:rsidRPr="00100162">
          <w:rPr>
            <w:rStyle w:val="Hyperlink"/>
            <w:noProof/>
          </w:rPr>
          <w:t>Lý do áp dụng</w:t>
        </w:r>
        <w:r w:rsidRPr="00100162">
          <w:rPr>
            <w:rStyle w:val="Hyperlink"/>
            <w:noProof/>
            <w:lang w:val="vi-VN"/>
          </w:rPr>
          <w:t xml:space="preserve"> Decorator Pattern</w:t>
        </w:r>
        <w:r>
          <w:rPr>
            <w:noProof/>
            <w:webHidden/>
          </w:rPr>
          <w:tab/>
        </w:r>
        <w:r>
          <w:rPr>
            <w:noProof/>
            <w:webHidden/>
          </w:rPr>
          <w:fldChar w:fldCharType="begin"/>
        </w:r>
        <w:r>
          <w:rPr>
            <w:noProof/>
            <w:webHidden/>
          </w:rPr>
          <w:instrText xml:space="preserve"> PAGEREF _Toc197269863 \h </w:instrText>
        </w:r>
        <w:r>
          <w:rPr>
            <w:noProof/>
            <w:webHidden/>
          </w:rPr>
        </w:r>
        <w:r>
          <w:rPr>
            <w:noProof/>
            <w:webHidden/>
          </w:rPr>
          <w:fldChar w:fldCharType="separate"/>
        </w:r>
        <w:r>
          <w:rPr>
            <w:noProof/>
            <w:webHidden/>
          </w:rPr>
          <w:t>119</w:t>
        </w:r>
        <w:r>
          <w:rPr>
            <w:noProof/>
            <w:webHidden/>
          </w:rPr>
          <w:fldChar w:fldCharType="end"/>
        </w:r>
      </w:hyperlink>
    </w:p>
    <w:p w14:paraId="7A309A46" w14:textId="77A16326"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864" w:history="1">
        <w:r w:rsidRPr="00100162">
          <w:rPr>
            <w:rStyle w:val="Hyperlink"/>
            <w:noProof/>
          </w:rPr>
          <w:t>10</w:t>
        </w:r>
        <w:r w:rsidRPr="00100162">
          <w:rPr>
            <w:rStyle w:val="Hyperlink"/>
            <w:noProof/>
            <w:lang w:val="vi-VN"/>
          </w:rPr>
          <w:t>.</w:t>
        </w:r>
        <w:r w:rsidRPr="00100162">
          <w:rPr>
            <w:rStyle w:val="Hyperlink"/>
            <w:noProof/>
          </w:rPr>
          <w:t>2</w:t>
        </w:r>
        <w:r w:rsidRPr="00100162">
          <w:rPr>
            <w:rStyle w:val="Hyperlink"/>
            <w:noProof/>
            <w:lang w:val="vi-VN"/>
          </w:rPr>
          <w:t xml:space="preserve"> </w:t>
        </w:r>
        <w:r w:rsidRPr="00100162">
          <w:rPr>
            <w:rStyle w:val="Hyperlink"/>
            <w:noProof/>
          </w:rPr>
          <w:t>Sơ đồ lớp</w:t>
        </w:r>
        <w:r w:rsidRPr="00100162">
          <w:rPr>
            <w:rStyle w:val="Hyperlink"/>
            <w:noProof/>
            <w:lang w:val="vi-VN"/>
          </w:rPr>
          <w:t xml:space="preserve"> Decorator Pattern</w:t>
        </w:r>
        <w:r>
          <w:rPr>
            <w:noProof/>
            <w:webHidden/>
          </w:rPr>
          <w:tab/>
        </w:r>
        <w:r>
          <w:rPr>
            <w:noProof/>
            <w:webHidden/>
          </w:rPr>
          <w:fldChar w:fldCharType="begin"/>
        </w:r>
        <w:r>
          <w:rPr>
            <w:noProof/>
            <w:webHidden/>
          </w:rPr>
          <w:instrText xml:space="preserve"> PAGEREF _Toc197269864 \h </w:instrText>
        </w:r>
        <w:r>
          <w:rPr>
            <w:noProof/>
            <w:webHidden/>
          </w:rPr>
        </w:r>
        <w:r>
          <w:rPr>
            <w:noProof/>
            <w:webHidden/>
          </w:rPr>
          <w:fldChar w:fldCharType="separate"/>
        </w:r>
        <w:r>
          <w:rPr>
            <w:noProof/>
            <w:webHidden/>
          </w:rPr>
          <w:t>119</w:t>
        </w:r>
        <w:r>
          <w:rPr>
            <w:noProof/>
            <w:webHidden/>
          </w:rPr>
          <w:fldChar w:fldCharType="end"/>
        </w:r>
      </w:hyperlink>
    </w:p>
    <w:p w14:paraId="359B6B70" w14:textId="630F71D5"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65" w:history="1">
        <w:r w:rsidRPr="00100162">
          <w:rPr>
            <w:rStyle w:val="Hyperlink"/>
            <w:noProof/>
          </w:rPr>
          <w:t>10</w:t>
        </w:r>
        <w:r w:rsidRPr="00100162">
          <w:rPr>
            <w:rStyle w:val="Hyperlink"/>
            <w:noProof/>
            <w:lang w:val="vi-VN"/>
          </w:rPr>
          <w:t>.</w:t>
        </w:r>
        <w:r w:rsidRPr="00100162">
          <w:rPr>
            <w:rStyle w:val="Hyperlink"/>
            <w:noProof/>
          </w:rPr>
          <w:t>2.1 Mô tả sơ đồ lớp</w:t>
        </w:r>
        <w:r>
          <w:rPr>
            <w:noProof/>
            <w:webHidden/>
          </w:rPr>
          <w:tab/>
        </w:r>
        <w:r>
          <w:rPr>
            <w:noProof/>
            <w:webHidden/>
          </w:rPr>
          <w:fldChar w:fldCharType="begin"/>
        </w:r>
        <w:r>
          <w:rPr>
            <w:noProof/>
            <w:webHidden/>
          </w:rPr>
          <w:instrText xml:space="preserve"> PAGEREF _Toc197269865 \h </w:instrText>
        </w:r>
        <w:r>
          <w:rPr>
            <w:noProof/>
            <w:webHidden/>
          </w:rPr>
        </w:r>
        <w:r>
          <w:rPr>
            <w:noProof/>
            <w:webHidden/>
          </w:rPr>
          <w:fldChar w:fldCharType="separate"/>
        </w:r>
        <w:r>
          <w:rPr>
            <w:noProof/>
            <w:webHidden/>
          </w:rPr>
          <w:t>120</w:t>
        </w:r>
        <w:r>
          <w:rPr>
            <w:noProof/>
            <w:webHidden/>
          </w:rPr>
          <w:fldChar w:fldCharType="end"/>
        </w:r>
      </w:hyperlink>
    </w:p>
    <w:p w14:paraId="267572D8" w14:textId="77287079"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66" w:history="1">
        <w:r w:rsidRPr="00100162">
          <w:rPr>
            <w:rStyle w:val="Hyperlink"/>
            <w:noProof/>
          </w:rPr>
          <w:t>10</w:t>
        </w:r>
        <w:r w:rsidRPr="00100162">
          <w:rPr>
            <w:rStyle w:val="Hyperlink"/>
            <w:noProof/>
            <w:lang w:val="vi-VN"/>
          </w:rPr>
          <w:t>.</w:t>
        </w:r>
        <w:r w:rsidRPr="00100162">
          <w:rPr>
            <w:rStyle w:val="Hyperlink"/>
            <w:noProof/>
          </w:rPr>
          <w:t>2.2 Nhận xét</w:t>
        </w:r>
        <w:r>
          <w:rPr>
            <w:noProof/>
            <w:webHidden/>
          </w:rPr>
          <w:tab/>
        </w:r>
        <w:r>
          <w:rPr>
            <w:noProof/>
            <w:webHidden/>
          </w:rPr>
          <w:fldChar w:fldCharType="begin"/>
        </w:r>
        <w:r>
          <w:rPr>
            <w:noProof/>
            <w:webHidden/>
          </w:rPr>
          <w:instrText xml:space="preserve"> PAGEREF _Toc197269866 \h </w:instrText>
        </w:r>
        <w:r>
          <w:rPr>
            <w:noProof/>
            <w:webHidden/>
          </w:rPr>
        </w:r>
        <w:r>
          <w:rPr>
            <w:noProof/>
            <w:webHidden/>
          </w:rPr>
          <w:fldChar w:fldCharType="separate"/>
        </w:r>
        <w:r>
          <w:rPr>
            <w:noProof/>
            <w:webHidden/>
          </w:rPr>
          <w:t>122</w:t>
        </w:r>
        <w:r>
          <w:rPr>
            <w:noProof/>
            <w:webHidden/>
          </w:rPr>
          <w:fldChar w:fldCharType="end"/>
        </w:r>
      </w:hyperlink>
    </w:p>
    <w:p w14:paraId="02C38311" w14:textId="1B219B22"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867" w:history="1">
        <w:r w:rsidRPr="00100162">
          <w:rPr>
            <w:rStyle w:val="Hyperlink"/>
            <w:noProof/>
          </w:rPr>
          <w:t>10</w:t>
        </w:r>
        <w:r w:rsidRPr="00100162">
          <w:rPr>
            <w:rStyle w:val="Hyperlink"/>
            <w:noProof/>
            <w:lang w:val="vi-VN"/>
          </w:rPr>
          <w:t>.</w:t>
        </w:r>
        <w:r w:rsidRPr="00100162">
          <w:rPr>
            <w:rStyle w:val="Hyperlink"/>
            <w:noProof/>
          </w:rPr>
          <w:t>3</w:t>
        </w:r>
        <w:r w:rsidRPr="00100162">
          <w:rPr>
            <w:rStyle w:val="Hyperlink"/>
            <w:noProof/>
            <w:lang w:val="vi-VN"/>
          </w:rPr>
          <w:t xml:space="preserve"> Source c</w:t>
        </w:r>
        <w:r w:rsidRPr="00100162">
          <w:rPr>
            <w:rStyle w:val="Hyperlink"/>
            <w:noProof/>
          </w:rPr>
          <w:t>ode</w:t>
        </w:r>
        <w:r w:rsidRPr="00100162">
          <w:rPr>
            <w:rStyle w:val="Hyperlink"/>
            <w:noProof/>
            <w:lang w:val="vi-VN"/>
          </w:rPr>
          <w:t xml:space="preserve"> Decorator Pattern</w:t>
        </w:r>
        <w:r>
          <w:rPr>
            <w:noProof/>
            <w:webHidden/>
          </w:rPr>
          <w:tab/>
        </w:r>
        <w:r>
          <w:rPr>
            <w:noProof/>
            <w:webHidden/>
          </w:rPr>
          <w:fldChar w:fldCharType="begin"/>
        </w:r>
        <w:r>
          <w:rPr>
            <w:noProof/>
            <w:webHidden/>
          </w:rPr>
          <w:instrText xml:space="preserve"> PAGEREF _Toc197269867 \h </w:instrText>
        </w:r>
        <w:r>
          <w:rPr>
            <w:noProof/>
            <w:webHidden/>
          </w:rPr>
        </w:r>
        <w:r>
          <w:rPr>
            <w:noProof/>
            <w:webHidden/>
          </w:rPr>
          <w:fldChar w:fldCharType="separate"/>
        </w:r>
        <w:r>
          <w:rPr>
            <w:noProof/>
            <w:webHidden/>
          </w:rPr>
          <w:t>123</w:t>
        </w:r>
        <w:r>
          <w:rPr>
            <w:noProof/>
            <w:webHidden/>
          </w:rPr>
          <w:fldChar w:fldCharType="end"/>
        </w:r>
      </w:hyperlink>
    </w:p>
    <w:p w14:paraId="2187D84D" w14:textId="45AB07AE"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68" w:history="1">
        <w:r w:rsidRPr="00100162">
          <w:rPr>
            <w:rStyle w:val="Hyperlink"/>
            <w:noProof/>
          </w:rPr>
          <w:t>10</w:t>
        </w:r>
        <w:r w:rsidRPr="00100162">
          <w:rPr>
            <w:rStyle w:val="Hyperlink"/>
            <w:noProof/>
            <w:lang w:val="vi-VN"/>
          </w:rPr>
          <w:t>.</w:t>
        </w:r>
        <w:r w:rsidRPr="00100162">
          <w:rPr>
            <w:rStyle w:val="Hyperlink"/>
            <w:noProof/>
          </w:rPr>
          <w:t>3.1 Interface ReviewService - Component</w:t>
        </w:r>
        <w:r>
          <w:rPr>
            <w:noProof/>
            <w:webHidden/>
          </w:rPr>
          <w:tab/>
        </w:r>
        <w:r>
          <w:rPr>
            <w:noProof/>
            <w:webHidden/>
          </w:rPr>
          <w:fldChar w:fldCharType="begin"/>
        </w:r>
        <w:r>
          <w:rPr>
            <w:noProof/>
            <w:webHidden/>
          </w:rPr>
          <w:instrText xml:space="preserve"> PAGEREF _Toc197269868 \h </w:instrText>
        </w:r>
        <w:r>
          <w:rPr>
            <w:noProof/>
            <w:webHidden/>
          </w:rPr>
        </w:r>
        <w:r>
          <w:rPr>
            <w:noProof/>
            <w:webHidden/>
          </w:rPr>
          <w:fldChar w:fldCharType="separate"/>
        </w:r>
        <w:r>
          <w:rPr>
            <w:noProof/>
            <w:webHidden/>
          </w:rPr>
          <w:t>123</w:t>
        </w:r>
        <w:r>
          <w:rPr>
            <w:noProof/>
            <w:webHidden/>
          </w:rPr>
          <w:fldChar w:fldCharType="end"/>
        </w:r>
      </w:hyperlink>
    </w:p>
    <w:p w14:paraId="7381D37F" w14:textId="56ED3ABF"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69" w:history="1">
        <w:r w:rsidRPr="00100162">
          <w:rPr>
            <w:rStyle w:val="Hyperlink"/>
            <w:noProof/>
          </w:rPr>
          <w:t>10</w:t>
        </w:r>
        <w:r w:rsidRPr="00100162">
          <w:rPr>
            <w:rStyle w:val="Hyperlink"/>
            <w:noProof/>
            <w:lang w:val="vi-VN"/>
          </w:rPr>
          <w:t>.</w:t>
        </w:r>
        <w:r w:rsidRPr="00100162">
          <w:rPr>
            <w:rStyle w:val="Hyperlink"/>
            <w:noProof/>
          </w:rPr>
          <w:t>3.2 ReviewDecorator</w:t>
        </w:r>
        <w:r w:rsidRPr="00100162">
          <w:rPr>
            <w:rStyle w:val="Hyperlink"/>
            <w:noProof/>
            <w:lang w:val="vi-VN"/>
          </w:rPr>
          <w:t xml:space="preserve"> – </w:t>
        </w:r>
        <w:r w:rsidRPr="00100162">
          <w:rPr>
            <w:rStyle w:val="Hyperlink"/>
            <w:noProof/>
          </w:rPr>
          <w:t>Base Decorator</w:t>
        </w:r>
        <w:r>
          <w:rPr>
            <w:noProof/>
            <w:webHidden/>
          </w:rPr>
          <w:tab/>
        </w:r>
        <w:r>
          <w:rPr>
            <w:noProof/>
            <w:webHidden/>
          </w:rPr>
          <w:fldChar w:fldCharType="begin"/>
        </w:r>
        <w:r>
          <w:rPr>
            <w:noProof/>
            <w:webHidden/>
          </w:rPr>
          <w:instrText xml:space="preserve"> PAGEREF _Toc197269869 \h </w:instrText>
        </w:r>
        <w:r>
          <w:rPr>
            <w:noProof/>
            <w:webHidden/>
          </w:rPr>
        </w:r>
        <w:r>
          <w:rPr>
            <w:noProof/>
            <w:webHidden/>
          </w:rPr>
          <w:fldChar w:fldCharType="separate"/>
        </w:r>
        <w:r>
          <w:rPr>
            <w:noProof/>
            <w:webHidden/>
          </w:rPr>
          <w:t>123</w:t>
        </w:r>
        <w:r>
          <w:rPr>
            <w:noProof/>
            <w:webHidden/>
          </w:rPr>
          <w:fldChar w:fldCharType="end"/>
        </w:r>
      </w:hyperlink>
    </w:p>
    <w:p w14:paraId="569B9197" w14:textId="75353FB8"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70" w:history="1">
        <w:r w:rsidRPr="00100162">
          <w:rPr>
            <w:rStyle w:val="Hyperlink"/>
            <w:noProof/>
          </w:rPr>
          <w:t>10</w:t>
        </w:r>
        <w:r w:rsidRPr="00100162">
          <w:rPr>
            <w:rStyle w:val="Hyperlink"/>
            <w:noProof/>
            <w:lang w:val="vi-VN"/>
          </w:rPr>
          <w:t>.</w:t>
        </w:r>
        <w:r w:rsidRPr="00100162">
          <w:rPr>
            <w:rStyle w:val="Hyperlink"/>
            <w:noProof/>
          </w:rPr>
          <w:t>3.3 ContentModerationDecorator</w:t>
        </w:r>
        <w:r w:rsidRPr="00100162">
          <w:rPr>
            <w:rStyle w:val="Hyperlink"/>
            <w:noProof/>
            <w:lang w:val="vi-VN"/>
          </w:rPr>
          <w:t xml:space="preserve"> –</w:t>
        </w:r>
        <w:r w:rsidRPr="00100162">
          <w:rPr>
            <w:rStyle w:val="Hyperlink"/>
            <w:noProof/>
          </w:rPr>
          <w:t xml:space="preserve"> Concrete Decorator</w:t>
        </w:r>
        <w:r>
          <w:rPr>
            <w:noProof/>
            <w:webHidden/>
          </w:rPr>
          <w:tab/>
        </w:r>
        <w:r>
          <w:rPr>
            <w:noProof/>
            <w:webHidden/>
          </w:rPr>
          <w:fldChar w:fldCharType="begin"/>
        </w:r>
        <w:r>
          <w:rPr>
            <w:noProof/>
            <w:webHidden/>
          </w:rPr>
          <w:instrText xml:space="preserve"> PAGEREF _Toc197269870 \h </w:instrText>
        </w:r>
        <w:r>
          <w:rPr>
            <w:noProof/>
            <w:webHidden/>
          </w:rPr>
        </w:r>
        <w:r>
          <w:rPr>
            <w:noProof/>
            <w:webHidden/>
          </w:rPr>
          <w:fldChar w:fldCharType="separate"/>
        </w:r>
        <w:r>
          <w:rPr>
            <w:noProof/>
            <w:webHidden/>
          </w:rPr>
          <w:t>124</w:t>
        </w:r>
        <w:r>
          <w:rPr>
            <w:noProof/>
            <w:webHidden/>
          </w:rPr>
          <w:fldChar w:fldCharType="end"/>
        </w:r>
      </w:hyperlink>
    </w:p>
    <w:p w14:paraId="292D41C5" w14:textId="772294CF"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71" w:history="1">
        <w:r w:rsidRPr="00100162">
          <w:rPr>
            <w:rStyle w:val="Hyperlink"/>
            <w:noProof/>
          </w:rPr>
          <w:t>10</w:t>
        </w:r>
        <w:r w:rsidRPr="00100162">
          <w:rPr>
            <w:rStyle w:val="Hyperlink"/>
            <w:noProof/>
            <w:lang w:val="vi-VN"/>
          </w:rPr>
          <w:t>.</w:t>
        </w:r>
        <w:r w:rsidRPr="00100162">
          <w:rPr>
            <w:rStyle w:val="Hyperlink"/>
            <w:noProof/>
          </w:rPr>
          <w:t>3.4 MediaStorageDecorator</w:t>
        </w:r>
        <w:r w:rsidRPr="00100162">
          <w:rPr>
            <w:rStyle w:val="Hyperlink"/>
            <w:noProof/>
            <w:lang w:val="vi-VN"/>
          </w:rPr>
          <w:t xml:space="preserve"> –</w:t>
        </w:r>
        <w:r w:rsidRPr="00100162">
          <w:rPr>
            <w:rStyle w:val="Hyperlink"/>
            <w:noProof/>
          </w:rPr>
          <w:t xml:space="preserve"> Concrete Decorator</w:t>
        </w:r>
        <w:r>
          <w:rPr>
            <w:noProof/>
            <w:webHidden/>
          </w:rPr>
          <w:tab/>
        </w:r>
        <w:r>
          <w:rPr>
            <w:noProof/>
            <w:webHidden/>
          </w:rPr>
          <w:fldChar w:fldCharType="begin"/>
        </w:r>
        <w:r>
          <w:rPr>
            <w:noProof/>
            <w:webHidden/>
          </w:rPr>
          <w:instrText xml:space="preserve"> PAGEREF _Toc197269871 \h </w:instrText>
        </w:r>
        <w:r>
          <w:rPr>
            <w:noProof/>
            <w:webHidden/>
          </w:rPr>
        </w:r>
        <w:r>
          <w:rPr>
            <w:noProof/>
            <w:webHidden/>
          </w:rPr>
          <w:fldChar w:fldCharType="separate"/>
        </w:r>
        <w:r>
          <w:rPr>
            <w:noProof/>
            <w:webHidden/>
          </w:rPr>
          <w:t>125</w:t>
        </w:r>
        <w:r>
          <w:rPr>
            <w:noProof/>
            <w:webHidden/>
          </w:rPr>
          <w:fldChar w:fldCharType="end"/>
        </w:r>
      </w:hyperlink>
    </w:p>
    <w:p w14:paraId="4840FC55" w14:textId="3B46EB23" w:rsidR="005F37D2" w:rsidRDefault="005F37D2">
      <w:pPr>
        <w:pStyle w:val="TOC3"/>
        <w:tabs>
          <w:tab w:val="right" w:leader="dot" w:pos="9111"/>
        </w:tabs>
        <w:rPr>
          <w:rFonts w:asciiTheme="minorHAnsi" w:eastAsiaTheme="minorEastAsia" w:hAnsiTheme="minorHAnsi" w:cstheme="minorBidi"/>
          <w:noProof/>
          <w:kern w:val="2"/>
          <w:sz w:val="24"/>
          <w14:ligatures w14:val="standardContextual"/>
        </w:rPr>
      </w:pPr>
      <w:hyperlink w:anchor="_Toc197269872" w:history="1">
        <w:r w:rsidRPr="00100162">
          <w:rPr>
            <w:rStyle w:val="Hyperlink"/>
            <w:noProof/>
          </w:rPr>
          <w:t>10</w:t>
        </w:r>
        <w:r w:rsidRPr="00100162">
          <w:rPr>
            <w:rStyle w:val="Hyperlink"/>
            <w:noProof/>
            <w:lang w:val="vi-VN"/>
          </w:rPr>
          <w:t>.</w:t>
        </w:r>
        <w:r w:rsidRPr="00100162">
          <w:rPr>
            <w:rStyle w:val="Hyperlink"/>
            <w:noProof/>
          </w:rPr>
          <w:t>3.5 ReviewController - Client</w:t>
        </w:r>
        <w:r>
          <w:rPr>
            <w:noProof/>
            <w:webHidden/>
          </w:rPr>
          <w:tab/>
        </w:r>
        <w:r>
          <w:rPr>
            <w:noProof/>
            <w:webHidden/>
          </w:rPr>
          <w:fldChar w:fldCharType="begin"/>
        </w:r>
        <w:r>
          <w:rPr>
            <w:noProof/>
            <w:webHidden/>
          </w:rPr>
          <w:instrText xml:space="preserve"> PAGEREF _Toc197269872 \h </w:instrText>
        </w:r>
        <w:r>
          <w:rPr>
            <w:noProof/>
            <w:webHidden/>
          </w:rPr>
        </w:r>
        <w:r>
          <w:rPr>
            <w:noProof/>
            <w:webHidden/>
          </w:rPr>
          <w:fldChar w:fldCharType="separate"/>
        </w:r>
        <w:r>
          <w:rPr>
            <w:noProof/>
            <w:webHidden/>
          </w:rPr>
          <w:t>127</w:t>
        </w:r>
        <w:r>
          <w:rPr>
            <w:noProof/>
            <w:webHidden/>
          </w:rPr>
          <w:fldChar w:fldCharType="end"/>
        </w:r>
      </w:hyperlink>
    </w:p>
    <w:p w14:paraId="001D1396" w14:textId="757D53FD" w:rsidR="005F37D2" w:rsidRDefault="005F37D2">
      <w:pPr>
        <w:pStyle w:val="TOC2"/>
        <w:tabs>
          <w:tab w:val="right" w:leader="dot" w:pos="9111"/>
        </w:tabs>
        <w:rPr>
          <w:rFonts w:asciiTheme="minorHAnsi" w:eastAsiaTheme="minorEastAsia" w:hAnsiTheme="minorHAnsi" w:cstheme="minorBidi"/>
          <w:noProof/>
          <w:kern w:val="2"/>
          <w:sz w:val="24"/>
          <w14:ligatures w14:val="standardContextual"/>
        </w:rPr>
      </w:pPr>
      <w:hyperlink w:anchor="_Toc197269873" w:history="1">
        <w:r w:rsidRPr="00100162">
          <w:rPr>
            <w:rStyle w:val="Hyperlink"/>
            <w:noProof/>
          </w:rPr>
          <w:t>10</w:t>
        </w:r>
        <w:r w:rsidRPr="00100162">
          <w:rPr>
            <w:rStyle w:val="Hyperlink"/>
            <w:noProof/>
            <w:lang w:val="vi-VN"/>
          </w:rPr>
          <w:t>.</w:t>
        </w:r>
        <w:r w:rsidRPr="00100162">
          <w:rPr>
            <w:rStyle w:val="Hyperlink"/>
            <w:noProof/>
          </w:rPr>
          <w:t>4</w:t>
        </w:r>
        <w:r w:rsidRPr="00100162">
          <w:rPr>
            <w:rStyle w:val="Hyperlink"/>
            <w:noProof/>
            <w:lang w:val="vi-VN"/>
          </w:rPr>
          <w:t xml:space="preserve"> </w:t>
        </w:r>
        <w:r w:rsidRPr="00100162">
          <w:rPr>
            <w:rStyle w:val="Hyperlink"/>
            <w:noProof/>
          </w:rPr>
          <w:t>Kết quả áp dụng</w:t>
        </w:r>
        <w:r w:rsidRPr="00100162">
          <w:rPr>
            <w:rStyle w:val="Hyperlink"/>
            <w:noProof/>
            <w:lang w:val="vi-VN"/>
          </w:rPr>
          <w:t xml:space="preserve"> Decorator Pattern</w:t>
        </w:r>
        <w:r>
          <w:rPr>
            <w:noProof/>
            <w:webHidden/>
          </w:rPr>
          <w:tab/>
        </w:r>
        <w:r>
          <w:rPr>
            <w:noProof/>
            <w:webHidden/>
          </w:rPr>
          <w:fldChar w:fldCharType="begin"/>
        </w:r>
        <w:r>
          <w:rPr>
            <w:noProof/>
            <w:webHidden/>
          </w:rPr>
          <w:instrText xml:space="preserve"> PAGEREF _Toc197269873 \h </w:instrText>
        </w:r>
        <w:r>
          <w:rPr>
            <w:noProof/>
            <w:webHidden/>
          </w:rPr>
        </w:r>
        <w:r>
          <w:rPr>
            <w:noProof/>
            <w:webHidden/>
          </w:rPr>
          <w:fldChar w:fldCharType="separate"/>
        </w:r>
        <w:r>
          <w:rPr>
            <w:noProof/>
            <w:webHidden/>
          </w:rPr>
          <w:t>129</w:t>
        </w:r>
        <w:r>
          <w:rPr>
            <w:noProof/>
            <w:webHidden/>
          </w:rPr>
          <w:fldChar w:fldCharType="end"/>
        </w:r>
      </w:hyperlink>
    </w:p>
    <w:p w14:paraId="768518A3" w14:textId="2BEFA5B6" w:rsidR="005F37D2" w:rsidRDefault="005F37D2">
      <w:pPr>
        <w:pStyle w:val="TOC1"/>
        <w:tabs>
          <w:tab w:val="right" w:leader="dot" w:pos="9111"/>
        </w:tabs>
        <w:rPr>
          <w:rFonts w:asciiTheme="minorHAnsi" w:eastAsiaTheme="minorEastAsia" w:hAnsiTheme="minorHAnsi" w:cstheme="minorBidi"/>
          <w:noProof/>
          <w:kern w:val="2"/>
          <w:sz w:val="24"/>
          <w14:ligatures w14:val="standardContextual"/>
        </w:rPr>
      </w:pPr>
      <w:hyperlink w:anchor="_Toc197269874" w:history="1">
        <w:r w:rsidRPr="00100162">
          <w:rPr>
            <w:rStyle w:val="Hyperlink"/>
            <w:noProof/>
          </w:rPr>
          <w:t>TÀI LIỆU THAM KHẢO</w:t>
        </w:r>
        <w:r>
          <w:rPr>
            <w:noProof/>
            <w:webHidden/>
          </w:rPr>
          <w:tab/>
        </w:r>
        <w:r>
          <w:rPr>
            <w:noProof/>
            <w:webHidden/>
          </w:rPr>
          <w:fldChar w:fldCharType="begin"/>
        </w:r>
        <w:r>
          <w:rPr>
            <w:noProof/>
            <w:webHidden/>
          </w:rPr>
          <w:instrText xml:space="preserve"> PAGEREF _Toc197269874 \h </w:instrText>
        </w:r>
        <w:r>
          <w:rPr>
            <w:noProof/>
            <w:webHidden/>
          </w:rPr>
        </w:r>
        <w:r>
          <w:rPr>
            <w:noProof/>
            <w:webHidden/>
          </w:rPr>
          <w:fldChar w:fldCharType="separate"/>
        </w:r>
        <w:r>
          <w:rPr>
            <w:noProof/>
            <w:webHidden/>
          </w:rPr>
          <w:t>130</w:t>
        </w:r>
        <w:r>
          <w:rPr>
            <w:noProof/>
            <w:webHidden/>
          </w:rPr>
          <w:fldChar w:fldCharType="end"/>
        </w:r>
      </w:hyperlink>
    </w:p>
    <w:p w14:paraId="2930E105" w14:textId="6B0F196E" w:rsidR="00C75086" w:rsidRPr="006A7500" w:rsidRDefault="006A7500">
      <w:pPr>
        <w:spacing w:after="200" w:line="276" w:lineRule="auto"/>
        <w:rPr>
          <w:sz w:val="26"/>
          <w:szCs w:val="26"/>
          <w:lang w:val="vi-VN"/>
        </w:rPr>
      </w:pPr>
      <w:r>
        <w:rPr>
          <w:sz w:val="26"/>
          <w:szCs w:val="26"/>
        </w:rPr>
        <w:fldChar w:fldCharType="end"/>
      </w:r>
    </w:p>
    <w:p w14:paraId="5805AF70" w14:textId="192E61DD" w:rsidR="007E6AB9" w:rsidRDefault="007E6AB9">
      <w:pPr>
        <w:spacing w:after="200" w:line="276" w:lineRule="auto"/>
        <w:rPr>
          <w:sz w:val="26"/>
          <w:szCs w:val="26"/>
        </w:rPr>
      </w:pPr>
      <w:r>
        <w:rPr>
          <w:sz w:val="26"/>
          <w:szCs w:val="26"/>
        </w:rPr>
        <w:br w:type="page"/>
      </w:r>
    </w:p>
    <w:p w14:paraId="6D283CF1" w14:textId="77777777" w:rsidR="007E6AB9" w:rsidRPr="007E6AB9" w:rsidRDefault="007B1A23" w:rsidP="00DC2276">
      <w:pPr>
        <w:pStyle w:val="Chng"/>
        <w:jc w:val="center"/>
      </w:pPr>
      <w:bookmarkStart w:id="8" w:name="_Toc182602674"/>
      <w:bookmarkStart w:id="9" w:name="_Toc197269759"/>
      <w:r>
        <w:lastRenderedPageBreak/>
        <w:t>DANH MỤC CÁC BẢNG BIỂU, HÌNH VẼ, ĐỒ THỊ</w:t>
      </w:r>
      <w:bookmarkEnd w:id="8"/>
      <w:bookmarkEnd w:id="9"/>
    </w:p>
    <w:p w14:paraId="1A92A32F" w14:textId="7065BF9F" w:rsidR="00867C2D" w:rsidRDefault="00791EED" w:rsidP="00A908EE">
      <w:pPr>
        <w:rPr>
          <w:szCs w:val="26"/>
        </w:rPr>
      </w:pPr>
      <w:r w:rsidRPr="00791EED">
        <w:rPr>
          <w:b/>
          <w:sz w:val="28"/>
        </w:rPr>
        <w:t>DANH MỤC HÌNH</w:t>
      </w:r>
    </w:p>
    <w:p w14:paraId="3655534A" w14:textId="36D6A51B"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r>
        <w:rPr>
          <w:szCs w:val="26"/>
        </w:rPr>
        <w:fldChar w:fldCharType="begin"/>
      </w:r>
      <w:r>
        <w:rPr>
          <w:szCs w:val="26"/>
        </w:rPr>
        <w:instrText xml:space="preserve"> TOC \h \z \c "Hình 1." </w:instrText>
      </w:r>
      <w:r>
        <w:rPr>
          <w:szCs w:val="26"/>
        </w:rPr>
        <w:fldChar w:fldCharType="separate"/>
      </w:r>
      <w:hyperlink w:anchor="_Toc197268963" w:history="1">
        <w:r w:rsidRPr="001F3B09">
          <w:rPr>
            <w:rStyle w:val="Hyperlink"/>
            <w:noProof/>
          </w:rPr>
          <w:t>Hình 1. 1</w:t>
        </w:r>
        <w:r w:rsidRPr="001F3B09">
          <w:rPr>
            <w:rStyle w:val="Hyperlink"/>
            <w:noProof/>
            <w:lang w:val="vi-VN"/>
          </w:rPr>
          <w:t xml:space="preserve"> Sơ đồ lớp Facade Pattern</w:t>
        </w:r>
        <w:r>
          <w:rPr>
            <w:noProof/>
            <w:webHidden/>
          </w:rPr>
          <w:tab/>
        </w:r>
        <w:r>
          <w:rPr>
            <w:noProof/>
            <w:webHidden/>
          </w:rPr>
          <w:fldChar w:fldCharType="begin"/>
        </w:r>
        <w:r>
          <w:rPr>
            <w:noProof/>
            <w:webHidden/>
          </w:rPr>
          <w:instrText xml:space="preserve"> PAGEREF _Toc197268963 \h </w:instrText>
        </w:r>
        <w:r>
          <w:rPr>
            <w:noProof/>
            <w:webHidden/>
          </w:rPr>
        </w:r>
        <w:r>
          <w:rPr>
            <w:noProof/>
            <w:webHidden/>
          </w:rPr>
          <w:fldChar w:fldCharType="separate"/>
        </w:r>
        <w:r w:rsidR="005F37D2">
          <w:rPr>
            <w:noProof/>
            <w:webHidden/>
          </w:rPr>
          <w:t>13</w:t>
        </w:r>
        <w:r>
          <w:rPr>
            <w:noProof/>
            <w:webHidden/>
          </w:rPr>
          <w:fldChar w:fldCharType="end"/>
        </w:r>
      </w:hyperlink>
    </w:p>
    <w:p w14:paraId="0268FCAD" w14:textId="0D686825"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8964" w:history="1">
        <w:r w:rsidRPr="001F3B09">
          <w:rPr>
            <w:rStyle w:val="Hyperlink"/>
            <w:noProof/>
          </w:rPr>
          <w:t>Hình 1. 2</w:t>
        </w:r>
        <w:r w:rsidRPr="001F3B09">
          <w:rPr>
            <w:rStyle w:val="Hyperlink"/>
            <w:noProof/>
            <w:lang w:val="vi-VN"/>
          </w:rPr>
          <w:t xml:space="preserve"> Lớp CartController.</w:t>
        </w:r>
        <w:r>
          <w:rPr>
            <w:noProof/>
            <w:webHidden/>
          </w:rPr>
          <w:tab/>
        </w:r>
        <w:r>
          <w:rPr>
            <w:noProof/>
            <w:webHidden/>
          </w:rPr>
          <w:fldChar w:fldCharType="begin"/>
        </w:r>
        <w:r>
          <w:rPr>
            <w:noProof/>
            <w:webHidden/>
          </w:rPr>
          <w:instrText xml:space="preserve"> PAGEREF _Toc197268964 \h </w:instrText>
        </w:r>
        <w:r>
          <w:rPr>
            <w:noProof/>
            <w:webHidden/>
          </w:rPr>
        </w:r>
        <w:r>
          <w:rPr>
            <w:noProof/>
            <w:webHidden/>
          </w:rPr>
          <w:fldChar w:fldCharType="separate"/>
        </w:r>
        <w:r w:rsidR="005F37D2">
          <w:rPr>
            <w:noProof/>
            <w:webHidden/>
          </w:rPr>
          <w:t>17</w:t>
        </w:r>
        <w:r>
          <w:rPr>
            <w:noProof/>
            <w:webHidden/>
          </w:rPr>
          <w:fldChar w:fldCharType="end"/>
        </w:r>
      </w:hyperlink>
    </w:p>
    <w:p w14:paraId="10B23492" w14:textId="18A3CFE3"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8965" w:history="1">
        <w:r w:rsidRPr="001F3B09">
          <w:rPr>
            <w:rStyle w:val="Hyperlink"/>
            <w:noProof/>
          </w:rPr>
          <w:t>Hình 1. 3</w:t>
        </w:r>
        <w:r w:rsidRPr="001F3B09">
          <w:rPr>
            <w:rStyle w:val="Hyperlink"/>
            <w:noProof/>
            <w:lang w:val="vi-VN"/>
          </w:rPr>
          <w:t xml:space="preserve"> Thành phần được sử dụng trong lớp CartController.</w:t>
        </w:r>
        <w:r>
          <w:rPr>
            <w:noProof/>
            <w:webHidden/>
          </w:rPr>
          <w:tab/>
        </w:r>
        <w:r>
          <w:rPr>
            <w:noProof/>
            <w:webHidden/>
          </w:rPr>
          <w:fldChar w:fldCharType="begin"/>
        </w:r>
        <w:r>
          <w:rPr>
            <w:noProof/>
            <w:webHidden/>
          </w:rPr>
          <w:instrText xml:space="preserve"> PAGEREF _Toc197268965 \h </w:instrText>
        </w:r>
        <w:r>
          <w:rPr>
            <w:noProof/>
            <w:webHidden/>
          </w:rPr>
        </w:r>
        <w:r>
          <w:rPr>
            <w:noProof/>
            <w:webHidden/>
          </w:rPr>
          <w:fldChar w:fldCharType="separate"/>
        </w:r>
        <w:r w:rsidR="005F37D2">
          <w:rPr>
            <w:noProof/>
            <w:webHidden/>
          </w:rPr>
          <w:t>18</w:t>
        </w:r>
        <w:r>
          <w:rPr>
            <w:noProof/>
            <w:webHidden/>
          </w:rPr>
          <w:fldChar w:fldCharType="end"/>
        </w:r>
      </w:hyperlink>
    </w:p>
    <w:p w14:paraId="1F976F9A" w14:textId="13663FA8"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8966" w:history="1">
        <w:r w:rsidRPr="001F3B09">
          <w:rPr>
            <w:rStyle w:val="Hyperlink"/>
            <w:noProof/>
          </w:rPr>
          <w:t>Hình 1. 4</w:t>
        </w:r>
        <w:r w:rsidRPr="001F3B09">
          <w:rPr>
            <w:rStyle w:val="Hyperlink"/>
            <w:noProof/>
            <w:lang w:val="vi-VN"/>
          </w:rPr>
          <w:t xml:space="preserve"> Phương thức “addItemToCart”.</w:t>
        </w:r>
        <w:r>
          <w:rPr>
            <w:noProof/>
            <w:webHidden/>
          </w:rPr>
          <w:tab/>
        </w:r>
        <w:r>
          <w:rPr>
            <w:noProof/>
            <w:webHidden/>
          </w:rPr>
          <w:fldChar w:fldCharType="begin"/>
        </w:r>
        <w:r>
          <w:rPr>
            <w:noProof/>
            <w:webHidden/>
          </w:rPr>
          <w:instrText xml:space="preserve"> PAGEREF _Toc197268966 \h </w:instrText>
        </w:r>
        <w:r>
          <w:rPr>
            <w:noProof/>
            <w:webHidden/>
          </w:rPr>
        </w:r>
        <w:r>
          <w:rPr>
            <w:noProof/>
            <w:webHidden/>
          </w:rPr>
          <w:fldChar w:fldCharType="separate"/>
        </w:r>
        <w:r w:rsidR="005F37D2">
          <w:rPr>
            <w:noProof/>
            <w:webHidden/>
          </w:rPr>
          <w:t>18</w:t>
        </w:r>
        <w:r>
          <w:rPr>
            <w:noProof/>
            <w:webHidden/>
          </w:rPr>
          <w:fldChar w:fldCharType="end"/>
        </w:r>
      </w:hyperlink>
    </w:p>
    <w:p w14:paraId="0FA13805" w14:textId="23DDE429"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8967" w:history="1">
        <w:r w:rsidRPr="001F3B09">
          <w:rPr>
            <w:rStyle w:val="Hyperlink"/>
            <w:noProof/>
          </w:rPr>
          <w:t>Hình 1. 5</w:t>
        </w:r>
        <w:r w:rsidRPr="001F3B09">
          <w:rPr>
            <w:rStyle w:val="Hyperlink"/>
            <w:noProof/>
            <w:lang w:val="vi-VN"/>
          </w:rPr>
          <w:t xml:space="preserve"> Phương thức “removeItemFromCart”.</w:t>
        </w:r>
        <w:r>
          <w:rPr>
            <w:noProof/>
            <w:webHidden/>
          </w:rPr>
          <w:tab/>
        </w:r>
        <w:r>
          <w:rPr>
            <w:noProof/>
            <w:webHidden/>
          </w:rPr>
          <w:fldChar w:fldCharType="begin"/>
        </w:r>
        <w:r>
          <w:rPr>
            <w:noProof/>
            <w:webHidden/>
          </w:rPr>
          <w:instrText xml:space="preserve"> PAGEREF _Toc197268967 \h </w:instrText>
        </w:r>
        <w:r>
          <w:rPr>
            <w:noProof/>
            <w:webHidden/>
          </w:rPr>
        </w:r>
        <w:r>
          <w:rPr>
            <w:noProof/>
            <w:webHidden/>
          </w:rPr>
          <w:fldChar w:fldCharType="separate"/>
        </w:r>
        <w:r w:rsidR="005F37D2">
          <w:rPr>
            <w:noProof/>
            <w:webHidden/>
          </w:rPr>
          <w:t>19</w:t>
        </w:r>
        <w:r>
          <w:rPr>
            <w:noProof/>
            <w:webHidden/>
          </w:rPr>
          <w:fldChar w:fldCharType="end"/>
        </w:r>
      </w:hyperlink>
    </w:p>
    <w:p w14:paraId="36EEDFD3" w14:textId="24FFD3F2"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8968" w:history="1">
        <w:r w:rsidRPr="001F3B09">
          <w:rPr>
            <w:rStyle w:val="Hyperlink"/>
            <w:noProof/>
          </w:rPr>
          <w:t>Hình 1. 6</w:t>
        </w:r>
        <w:r w:rsidRPr="001F3B09">
          <w:rPr>
            <w:rStyle w:val="Hyperlink"/>
            <w:noProof/>
            <w:lang w:val="vi-VN"/>
          </w:rPr>
          <w:t xml:space="preserve"> Phướng thức “getCartByUserId”.</w:t>
        </w:r>
        <w:r>
          <w:rPr>
            <w:noProof/>
            <w:webHidden/>
          </w:rPr>
          <w:tab/>
        </w:r>
        <w:r>
          <w:rPr>
            <w:noProof/>
            <w:webHidden/>
          </w:rPr>
          <w:fldChar w:fldCharType="begin"/>
        </w:r>
        <w:r>
          <w:rPr>
            <w:noProof/>
            <w:webHidden/>
          </w:rPr>
          <w:instrText xml:space="preserve"> PAGEREF _Toc197268968 \h </w:instrText>
        </w:r>
        <w:r>
          <w:rPr>
            <w:noProof/>
            <w:webHidden/>
          </w:rPr>
        </w:r>
        <w:r>
          <w:rPr>
            <w:noProof/>
            <w:webHidden/>
          </w:rPr>
          <w:fldChar w:fldCharType="separate"/>
        </w:r>
        <w:r w:rsidR="005F37D2">
          <w:rPr>
            <w:noProof/>
            <w:webHidden/>
          </w:rPr>
          <w:t>19</w:t>
        </w:r>
        <w:r>
          <w:rPr>
            <w:noProof/>
            <w:webHidden/>
          </w:rPr>
          <w:fldChar w:fldCharType="end"/>
        </w:r>
      </w:hyperlink>
    </w:p>
    <w:p w14:paraId="050D6A7D" w14:textId="56ECD40D"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8969" w:history="1">
        <w:r w:rsidRPr="001F3B09">
          <w:rPr>
            <w:rStyle w:val="Hyperlink"/>
            <w:noProof/>
          </w:rPr>
          <w:t>Hình 1. 7</w:t>
        </w:r>
        <w:r w:rsidRPr="001F3B09">
          <w:rPr>
            <w:rStyle w:val="Hyperlink"/>
            <w:noProof/>
            <w:lang w:val="vi-VN"/>
          </w:rPr>
          <w:t xml:space="preserve"> Phướng thức “clearCartItemsList”.</w:t>
        </w:r>
        <w:r>
          <w:rPr>
            <w:noProof/>
            <w:webHidden/>
          </w:rPr>
          <w:tab/>
        </w:r>
        <w:r>
          <w:rPr>
            <w:noProof/>
            <w:webHidden/>
          </w:rPr>
          <w:fldChar w:fldCharType="begin"/>
        </w:r>
        <w:r>
          <w:rPr>
            <w:noProof/>
            <w:webHidden/>
          </w:rPr>
          <w:instrText xml:space="preserve"> PAGEREF _Toc197268969 \h </w:instrText>
        </w:r>
        <w:r>
          <w:rPr>
            <w:noProof/>
            <w:webHidden/>
          </w:rPr>
        </w:r>
        <w:r>
          <w:rPr>
            <w:noProof/>
            <w:webHidden/>
          </w:rPr>
          <w:fldChar w:fldCharType="separate"/>
        </w:r>
        <w:r w:rsidR="005F37D2">
          <w:rPr>
            <w:noProof/>
            <w:webHidden/>
          </w:rPr>
          <w:t>19</w:t>
        </w:r>
        <w:r>
          <w:rPr>
            <w:noProof/>
            <w:webHidden/>
          </w:rPr>
          <w:fldChar w:fldCharType="end"/>
        </w:r>
      </w:hyperlink>
    </w:p>
    <w:p w14:paraId="6EBADFCD" w14:textId="48873215"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8970" w:history="1">
        <w:r w:rsidRPr="001F3B09">
          <w:rPr>
            <w:rStyle w:val="Hyperlink"/>
            <w:noProof/>
          </w:rPr>
          <w:t>Hình 1. 8</w:t>
        </w:r>
        <w:r w:rsidRPr="001F3B09">
          <w:rPr>
            <w:rStyle w:val="Hyperlink"/>
            <w:noProof/>
            <w:lang w:val="vi-VN"/>
          </w:rPr>
          <w:t xml:space="preserve"> Lớp FacadeService.</w:t>
        </w:r>
        <w:r>
          <w:rPr>
            <w:noProof/>
            <w:webHidden/>
          </w:rPr>
          <w:tab/>
        </w:r>
        <w:r>
          <w:rPr>
            <w:noProof/>
            <w:webHidden/>
          </w:rPr>
          <w:fldChar w:fldCharType="begin"/>
        </w:r>
        <w:r>
          <w:rPr>
            <w:noProof/>
            <w:webHidden/>
          </w:rPr>
          <w:instrText xml:space="preserve"> PAGEREF _Toc197268970 \h </w:instrText>
        </w:r>
        <w:r>
          <w:rPr>
            <w:noProof/>
            <w:webHidden/>
          </w:rPr>
        </w:r>
        <w:r>
          <w:rPr>
            <w:noProof/>
            <w:webHidden/>
          </w:rPr>
          <w:fldChar w:fldCharType="separate"/>
        </w:r>
        <w:r w:rsidR="005F37D2">
          <w:rPr>
            <w:noProof/>
            <w:webHidden/>
          </w:rPr>
          <w:t>20</w:t>
        </w:r>
        <w:r>
          <w:rPr>
            <w:noProof/>
            <w:webHidden/>
          </w:rPr>
          <w:fldChar w:fldCharType="end"/>
        </w:r>
      </w:hyperlink>
    </w:p>
    <w:p w14:paraId="1228A3A0" w14:textId="1E093EC3"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8971" w:history="1">
        <w:r w:rsidRPr="001F3B09">
          <w:rPr>
            <w:rStyle w:val="Hyperlink"/>
            <w:noProof/>
          </w:rPr>
          <w:t>Hình 1. 9</w:t>
        </w:r>
        <w:r w:rsidRPr="001F3B09">
          <w:rPr>
            <w:rStyle w:val="Hyperlink"/>
            <w:noProof/>
            <w:lang w:val="vi-VN"/>
          </w:rPr>
          <w:t xml:space="preserve"> Các thành phần trong lớp FacadeService.</w:t>
        </w:r>
        <w:r>
          <w:rPr>
            <w:noProof/>
            <w:webHidden/>
          </w:rPr>
          <w:tab/>
        </w:r>
        <w:r>
          <w:rPr>
            <w:noProof/>
            <w:webHidden/>
          </w:rPr>
          <w:fldChar w:fldCharType="begin"/>
        </w:r>
        <w:r>
          <w:rPr>
            <w:noProof/>
            <w:webHidden/>
          </w:rPr>
          <w:instrText xml:space="preserve"> PAGEREF _Toc197268971 \h </w:instrText>
        </w:r>
        <w:r>
          <w:rPr>
            <w:noProof/>
            <w:webHidden/>
          </w:rPr>
        </w:r>
        <w:r>
          <w:rPr>
            <w:noProof/>
            <w:webHidden/>
          </w:rPr>
          <w:fldChar w:fldCharType="separate"/>
        </w:r>
        <w:r w:rsidR="005F37D2">
          <w:rPr>
            <w:noProof/>
            <w:webHidden/>
          </w:rPr>
          <w:t>21</w:t>
        </w:r>
        <w:r>
          <w:rPr>
            <w:noProof/>
            <w:webHidden/>
          </w:rPr>
          <w:fldChar w:fldCharType="end"/>
        </w:r>
      </w:hyperlink>
    </w:p>
    <w:p w14:paraId="3C19F72F" w14:textId="45C9B7F0"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8972" w:history="1">
        <w:r w:rsidRPr="001F3B09">
          <w:rPr>
            <w:rStyle w:val="Hyperlink"/>
            <w:noProof/>
          </w:rPr>
          <w:t>Hình 1. 10</w:t>
        </w:r>
        <w:r w:rsidRPr="001F3B09">
          <w:rPr>
            <w:rStyle w:val="Hyperlink"/>
            <w:noProof/>
            <w:lang w:val="vi-VN"/>
          </w:rPr>
          <w:t xml:space="preserve"> Phương thức khởi tạo lớp FacadeService.</w:t>
        </w:r>
        <w:r>
          <w:rPr>
            <w:noProof/>
            <w:webHidden/>
          </w:rPr>
          <w:tab/>
        </w:r>
        <w:r>
          <w:rPr>
            <w:noProof/>
            <w:webHidden/>
          </w:rPr>
          <w:fldChar w:fldCharType="begin"/>
        </w:r>
        <w:r>
          <w:rPr>
            <w:noProof/>
            <w:webHidden/>
          </w:rPr>
          <w:instrText xml:space="preserve"> PAGEREF _Toc197268972 \h </w:instrText>
        </w:r>
        <w:r>
          <w:rPr>
            <w:noProof/>
            <w:webHidden/>
          </w:rPr>
        </w:r>
        <w:r>
          <w:rPr>
            <w:noProof/>
            <w:webHidden/>
          </w:rPr>
          <w:fldChar w:fldCharType="separate"/>
        </w:r>
        <w:r w:rsidR="005F37D2">
          <w:rPr>
            <w:noProof/>
            <w:webHidden/>
          </w:rPr>
          <w:t>21</w:t>
        </w:r>
        <w:r>
          <w:rPr>
            <w:noProof/>
            <w:webHidden/>
          </w:rPr>
          <w:fldChar w:fldCharType="end"/>
        </w:r>
      </w:hyperlink>
    </w:p>
    <w:p w14:paraId="4B2C998B" w14:textId="3B519BF1"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8973" w:history="1">
        <w:r w:rsidRPr="001F3B09">
          <w:rPr>
            <w:rStyle w:val="Hyperlink"/>
            <w:noProof/>
          </w:rPr>
          <w:t>Hình 1. 11</w:t>
        </w:r>
        <w:r w:rsidRPr="001F3B09">
          <w:rPr>
            <w:rStyle w:val="Hyperlink"/>
            <w:noProof/>
            <w:lang w:val="vi-VN"/>
          </w:rPr>
          <w:t xml:space="preserve"> Phương thức “addItemToCart”.</w:t>
        </w:r>
        <w:r>
          <w:rPr>
            <w:noProof/>
            <w:webHidden/>
          </w:rPr>
          <w:tab/>
        </w:r>
        <w:r>
          <w:rPr>
            <w:noProof/>
            <w:webHidden/>
          </w:rPr>
          <w:fldChar w:fldCharType="begin"/>
        </w:r>
        <w:r>
          <w:rPr>
            <w:noProof/>
            <w:webHidden/>
          </w:rPr>
          <w:instrText xml:space="preserve"> PAGEREF _Toc197268973 \h </w:instrText>
        </w:r>
        <w:r>
          <w:rPr>
            <w:noProof/>
            <w:webHidden/>
          </w:rPr>
        </w:r>
        <w:r>
          <w:rPr>
            <w:noProof/>
            <w:webHidden/>
          </w:rPr>
          <w:fldChar w:fldCharType="separate"/>
        </w:r>
        <w:r w:rsidR="005F37D2">
          <w:rPr>
            <w:noProof/>
            <w:webHidden/>
          </w:rPr>
          <w:t>22</w:t>
        </w:r>
        <w:r>
          <w:rPr>
            <w:noProof/>
            <w:webHidden/>
          </w:rPr>
          <w:fldChar w:fldCharType="end"/>
        </w:r>
      </w:hyperlink>
    </w:p>
    <w:p w14:paraId="090B50AD" w14:textId="57F013D4"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8974" w:history="1">
        <w:r w:rsidRPr="001F3B09">
          <w:rPr>
            <w:rStyle w:val="Hyperlink"/>
            <w:noProof/>
          </w:rPr>
          <w:t>Hình 1. 12</w:t>
        </w:r>
        <w:r w:rsidRPr="001F3B09">
          <w:rPr>
            <w:rStyle w:val="Hyperlink"/>
            <w:noProof/>
            <w:lang w:val="vi-VN"/>
          </w:rPr>
          <w:t xml:space="preserve"> Phương thức </w:t>
        </w:r>
        <w:r w:rsidRPr="001F3B09">
          <w:rPr>
            <w:rStyle w:val="Hyperlink"/>
            <w:noProof/>
          </w:rPr>
          <w:t>“removeItemFromCart”</w:t>
        </w:r>
        <w:r w:rsidRPr="001F3B09">
          <w:rPr>
            <w:rStyle w:val="Hyperlink"/>
            <w:noProof/>
            <w:lang w:val="vi-VN"/>
          </w:rPr>
          <w:t xml:space="preserve"> – 1.</w:t>
        </w:r>
        <w:r>
          <w:rPr>
            <w:noProof/>
            <w:webHidden/>
          </w:rPr>
          <w:tab/>
        </w:r>
        <w:r>
          <w:rPr>
            <w:noProof/>
            <w:webHidden/>
          </w:rPr>
          <w:fldChar w:fldCharType="begin"/>
        </w:r>
        <w:r>
          <w:rPr>
            <w:noProof/>
            <w:webHidden/>
          </w:rPr>
          <w:instrText xml:space="preserve"> PAGEREF _Toc197268974 \h </w:instrText>
        </w:r>
        <w:r>
          <w:rPr>
            <w:noProof/>
            <w:webHidden/>
          </w:rPr>
        </w:r>
        <w:r>
          <w:rPr>
            <w:noProof/>
            <w:webHidden/>
          </w:rPr>
          <w:fldChar w:fldCharType="separate"/>
        </w:r>
        <w:r w:rsidR="005F37D2">
          <w:rPr>
            <w:noProof/>
            <w:webHidden/>
          </w:rPr>
          <w:t>23</w:t>
        </w:r>
        <w:r>
          <w:rPr>
            <w:noProof/>
            <w:webHidden/>
          </w:rPr>
          <w:fldChar w:fldCharType="end"/>
        </w:r>
      </w:hyperlink>
    </w:p>
    <w:p w14:paraId="1222B4E6" w14:textId="253CC79C"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8975" w:history="1">
        <w:r w:rsidRPr="001F3B09">
          <w:rPr>
            <w:rStyle w:val="Hyperlink"/>
            <w:noProof/>
          </w:rPr>
          <w:t>Hình 1. 13</w:t>
        </w:r>
        <w:r w:rsidRPr="001F3B09">
          <w:rPr>
            <w:rStyle w:val="Hyperlink"/>
            <w:noProof/>
            <w:lang w:val="vi-VN"/>
          </w:rPr>
          <w:t xml:space="preserve"> Phương thức </w:t>
        </w:r>
        <w:r w:rsidRPr="001F3B09">
          <w:rPr>
            <w:rStyle w:val="Hyperlink"/>
            <w:noProof/>
          </w:rPr>
          <w:t>“removeItemFromCart”</w:t>
        </w:r>
        <w:r w:rsidRPr="001F3B09">
          <w:rPr>
            <w:rStyle w:val="Hyperlink"/>
            <w:noProof/>
            <w:lang w:val="vi-VN"/>
          </w:rPr>
          <w:t xml:space="preserve"> – 2.</w:t>
        </w:r>
        <w:r>
          <w:rPr>
            <w:noProof/>
            <w:webHidden/>
          </w:rPr>
          <w:tab/>
        </w:r>
        <w:r>
          <w:rPr>
            <w:noProof/>
            <w:webHidden/>
          </w:rPr>
          <w:fldChar w:fldCharType="begin"/>
        </w:r>
        <w:r>
          <w:rPr>
            <w:noProof/>
            <w:webHidden/>
          </w:rPr>
          <w:instrText xml:space="preserve"> PAGEREF _Toc197268975 \h </w:instrText>
        </w:r>
        <w:r>
          <w:rPr>
            <w:noProof/>
            <w:webHidden/>
          </w:rPr>
        </w:r>
        <w:r>
          <w:rPr>
            <w:noProof/>
            <w:webHidden/>
          </w:rPr>
          <w:fldChar w:fldCharType="separate"/>
        </w:r>
        <w:r w:rsidR="005F37D2">
          <w:rPr>
            <w:noProof/>
            <w:webHidden/>
          </w:rPr>
          <w:t>23</w:t>
        </w:r>
        <w:r>
          <w:rPr>
            <w:noProof/>
            <w:webHidden/>
          </w:rPr>
          <w:fldChar w:fldCharType="end"/>
        </w:r>
      </w:hyperlink>
    </w:p>
    <w:p w14:paraId="588289EF" w14:textId="53D4C1AF"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8976" w:history="1">
        <w:r w:rsidRPr="001F3B09">
          <w:rPr>
            <w:rStyle w:val="Hyperlink"/>
            <w:noProof/>
          </w:rPr>
          <w:t>Hình 1. 14 Phương thức “getCartByUserId</w:t>
        </w:r>
        <w:r w:rsidRPr="001F3B09">
          <w:rPr>
            <w:rStyle w:val="Hyperlink"/>
            <w:noProof/>
            <w:lang w:val="vi-VN"/>
          </w:rPr>
          <w:t>”.</w:t>
        </w:r>
        <w:r>
          <w:rPr>
            <w:noProof/>
            <w:webHidden/>
          </w:rPr>
          <w:tab/>
        </w:r>
        <w:r>
          <w:rPr>
            <w:noProof/>
            <w:webHidden/>
          </w:rPr>
          <w:fldChar w:fldCharType="begin"/>
        </w:r>
        <w:r>
          <w:rPr>
            <w:noProof/>
            <w:webHidden/>
          </w:rPr>
          <w:instrText xml:space="preserve"> PAGEREF _Toc197268976 \h </w:instrText>
        </w:r>
        <w:r>
          <w:rPr>
            <w:noProof/>
            <w:webHidden/>
          </w:rPr>
        </w:r>
        <w:r>
          <w:rPr>
            <w:noProof/>
            <w:webHidden/>
          </w:rPr>
          <w:fldChar w:fldCharType="separate"/>
        </w:r>
        <w:r w:rsidR="005F37D2">
          <w:rPr>
            <w:noProof/>
            <w:webHidden/>
          </w:rPr>
          <w:t>24</w:t>
        </w:r>
        <w:r>
          <w:rPr>
            <w:noProof/>
            <w:webHidden/>
          </w:rPr>
          <w:fldChar w:fldCharType="end"/>
        </w:r>
      </w:hyperlink>
    </w:p>
    <w:p w14:paraId="22F28060" w14:textId="355E289A"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8977" w:history="1">
        <w:r w:rsidRPr="001F3B09">
          <w:rPr>
            <w:rStyle w:val="Hyperlink"/>
            <w:noProof/>
          </w:rPr>
          <w:t>Hình 1. 15 Phương thức “clearCartItemsList”</w:t>
        </w:r>
        <w:r w:rsidRPr="001F3B09">
          <w:rPr>
            <w:rStyle w:val="Hyperlink"/>
            <w:noProof/>
            <w:lang w:val="vi-VN"/>
          </w:rPr>
          <w:t>.</w:t>
        </w:r>
        <w:r>
          <w:rPr>
            <w:noProof/>
            <w:webHidden/>
          </w:rPr>
          <w:tab/>
        </w:r>
        <w:r>
          <w:rPr>
            <w:noProof/>
            <w:webHidden/>
          </w:rPr>
          <w:fldChar w:fldCharType="begin"/>
        </w:r>
        <w:r>
          <w:rPr>
            <w:noProof/>
            <w:webHidden/>
          </w:rPr>
          <w:instrText xml:space="preserve"> PAGEREF _Toc197268977 \h </w:instrText>
        </w:r>
        <w:r>
          <w:rPr>
            <w:noProof/>
            <w:webHidden/>
          </w:rPr>
        </w:r>
        <w:r>
          <w:rPr>
            <w:noProof/>
            <w:webHidden/>
          </w:rPr>
          <w:fldChar w:fldCharType="separate"/>
        </w:r>
        <w:r w:rsidR="005F37D2">
          <w:rPr>
            <w:noProof/>
            <w:webHidden/>
          </w:rPr>
          <w:t>25</w:t>
        </w:r>
        <w:r>
          <w:rPr>
            <w:noProof/>
            <w:webHidden/>
          </w:rPr>
          <w:fldChar w:fldCharType="end"/>
        </w:r>
      </w:hyperlink>
    </w:p>
    <w:p w14:paraId="4C33A197" w14:textId="5242D8E5"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8978" w:history="1">
        <w:r w:rsidRPr="001F3B09">
          <w:rPr>
            <w:rStyle w:val="Hyperlink"/>
            <w:noProof/>
          </w:rPr>
          <w:t>Hình 1. 16</w:t>
        </w:r>
        <w:r w:rsidRPr="001F3B09">
          <w:rPr>
            <w:rStyle w:val="Hyperlink"/>
            <w:noProof/>
            <w:lang w:val="vi-VN"/>
          </w:rPr>
          <w:t xml:space="preserve"> Lớp CartService.</w:t>
        </w:r>
        <w:r>
          <w:rPr>
            <w:noProof/>
            <w:webHidden/>
          </w:rPr>
          <w:tab/>
        </w:r>
        <w:r>
          <w:rPr>
            <w:noProof/>
            <w:webHidden/>
          </w:rPr>
          <w:fldChar w:fldCharType="begin"/>
        </w:r>
        <w:r>
          <w:rPr>
            <w:noProof/>
            <w:webHidden/>
          </w:rPr>
          <w:instrText xml:space="preserve"> PAGEREF _Toc197268978 \h </w:instrText>
        </w:r>
        <w:r>
          <w:rPr>
            <w:noProof/>
            <w:webHidden/>
          </w:rPr>
        </w:r>
        <w:r>
          <w:rPr>
            <w:noProof/>
            <w:webHidden/>
          </w:rPr>
          <w:fldChar w:fldCharType="separate"/>
        </w:r>
        <w:r w:rsidR="005F37D2">
          <w:rPr>
            <w:noProof/>
            <w:webHidden/>
          </w:rPr>
          <w:t>26</w:t>
        </w:r>
        <w:r>
          <w:rPr>
            <w:noProof/>
            <w:webHidden/>
          </w:rPr>
          <w:fldChar w:fldCharType="end"/>
        </w:r>
      </w:hyperlink>
    </w:p>
    <w:p w14:paraId="73CAF8F7" w14:textId="18DD22A6"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8979" w:history="1">
        <w:r w:rsidRPr="001F3B09">
          <w:rPr>
            <w:rStyle w:val="Hyperlink"/>
            <w:noProof/>
          </w:rPr>
          <w:t>Hình 1. 17</w:t>
        </w:r>
        <w:r w:rsidRPr="001F3B09">
          <w:rPr>
            <w:rStyle w:val="Hyperlink"/>
            <w:noProof/>
            <w:lang w:val="vi-VN"/>
          </w:rPr>
          <w:t xml:space="preserve"> Lớp ProductService – 1.</w:t>
        </w:r>
        <w:r>
          <w:rPr>
            <w:noProof/>
            <w:webHidden/>
          </w:rPr>
          <w:tab/>
        </w:r>
        <w:r>
          <w:rPr>
            <w:noProof/>
            <w:webHidden/>
          </w:rPr>
          <w:fldChar w:fldCharType="begin"/>
        </w:r>
        <w:r>
          <w:rPr>
            <w:noProof/>
            <w:webHidden/>
          </w:rPr>
          <w:instrText xml:space="preserve"> PAGEREF _Toc197268979 \h </w:instrText>
        </w:r>
        <w:r>
          <w:rPr>
            <w:noProof/>
            <w:webHidden/>
          </w:rPr>
        </w:r>
        <w:r>
          <w:rPr>
            <w:noProof/>
            <w:webHidden/>
          </w:rPr>
          <w:fldChar w:fldCharType="separate"/>
        </w:r>
        <w:r w:rsidR="005F37D2">
          <w:rPr>
            <w:noProof/>
            <w:webHidden/>
          </w:rPr>
          <w:t>27</w:t>
        </w:r>
        <w:r>
          <w:rPr>
            <w:noProof/>
            <w:webHidden/>
          </w:rPr>
          <w:fldChar w:fldCharType="end"/>
        </w:r>
      </w:hyperlink>
    </w:p>
    <w:p w14:paraId="4CBE1723" w14:textId="6EF2BFE0"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8980" w:history="1">
        <w:r w:rsidRPr="001F3B09">
          <w:rPr>
            <w:rStyle w:val="Hyperlink"/>
            <w:noProof/>
          </w:rPr>
          <w:t>Hình 1. 18</w:t>
        </w:r>
        <w:r w:rsidRPr="001F3B09">
          <w:rPr>
            <w:rStyle w:val="Hyperlink"/>
            <w:noProof/>
            <w:lang w:val="vi-VN"/>
          </w:rPr>
          <w:t xml:space="preserve"> Lớp ProductService – 2.</w:t>
        </w:r>
        <w:r>
          <w:rPr>
            <w:noProof/>
            <w:webHidden/>
          </w:rPr>
          <w:tab/>
        </w:r>
        <w:r>
          <w:rPr>
            <w:noProof/>
            <w:webHidden/>
          </w:rPr>
          <w:fldChar w:fldCharType="begin"/>
        </w:r>
        <w:r>
          <w:rPr>
            <w:noProof/>
            <w:webHidden/>
          </w:rPr>
          <w:instrText xml:space="preserve"> PAGEREF _Toc197268980 \h </w:instrText>
        </w:r>
        <w:r>
          <w:rPr>
            <w:noProof/>
            <w:webHidden/>
          </w:rPr>
        </w:r>
        <w:r>
          <w:rPr>
            <w:noProof/>
            <w:webHidden/>
          </w:rPr>
          <w:fldChar w:fldCharType="separate"/>
        </w:r>
        <w:r w:rsidR="005F37D2">
          <w:rPr>
            <w:noProof/>
            <w:webHidden/>
          </w:rPr>
          <w:t>27</w:t>
        </w:r>
        <w:r>
          <w:rPr>
            <w:noProof/>
            <w:webHidden/>
          </w:rPr>
          <w:fldChar w:fldCharType="end"/>
        </w:r>
      </w:hyperlink>
    </w:p>
    <w:p w14:paraId="338A79D9" w14:textId="5F059664"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8981" w:history="1">
        <w:r w:rsidRPr="001F3B09">
          <w:rPr>
            <w:rStyle w:val="Hyperlink"/>
            <w:noProof/>
          </w:rPr>
          <w:t>Hình 1. 19</w:t>
        </w:r>
        <w:r w:rsidRPr="001F3B09">
          <w:rPr>
            <w:rStyle w:val="Hyperlink"/>
            <w:noProof/>
            <w:lang w:val="vi-VN"/>
          </w:rPr>
          <w:t xml:space="preserve"> Lớp UserService.</w:t>
        </w:r>
        <w:r>
          <w:rPr>
            <w:noProof/>
            <w:webHidden/>
          </w:rPr>
          <w:tab/>
        </w:r>
        <w:r>
          <w:rPr>
            <w:noProof/>
            <w:webHidden/>
          </w:rPr>
          <w:fldChar w:fldCharType="begin"/>
        </w:r>
        <w:r>
          <w:rPr>
            <w:noProof/>
            <w:webHidden/>
          </w:rPr>
          <w:instrText xml:space="preserve"> PAGEREF _Toc197268981 \h </w:instrText>
        </w:r>
        <w:r>
          <w:rPr>
            <w:noProof/>
            <w:webHidden/>
          </w:rPr>
        </w:r>
        <w:r>
          <w:rPr>
            <w:noProof/>
            <w:webHidden/>
          </w:rPr>
          <w:fldChar w:fldCharType="separate"/>
        </w:r>
        <w:r w:rsidR="005F37D2">
          <w:rPr>
            <w:noProof/>
            <w:webHidden/>
          </w:rPr>
          <w:t>28</w:t>
        </w:r>
        <w:r>
          <w:rPr>
            <w:noProof/>
            <w:webHidden/>
          </w:rPr>
          <w:fldChar w:fldCharType="end"/>
        </w:r>
      </w:hyperlink>
    </w:p>
    <w:p w14:paraId="058B3B8F" w14:textId="77777777" w:rsidR="00773F4C" w:rsidRDefault="00773F4C">
      <w:pPr>
        <w:spacing w:after="200" w:line="276" w:lineRule="auto"/>
        <w:rPr>
          <w:noProof/>
        </w:rPr>
      </w:pPr>
      <w:r>
        <w:rPr>
          <w:sz w:val="26"/>
          <w:szCs w:val="26"/>
        </w:rPr>
        <w:fldChar w:fldCharType="end"/>
      </w:r>
      <w:r>
        <w:rPr>
          <w:sz w:val="26"/>
          <w:szCs w:val="26"/>
        </w:rPr>
        <w:fldChar w:fldCharType="begin"/>
      </w:r>
      <w:r>
        <w:rPr>
          <w:sz w:val="26"/>
          <w:szCs w:val="26"/>
        </w:rPr>
        <w:instrText xml:space="preserve"> TOC \h \z \c "Hình 2." </w:instrText>
      </w:r>
      <w:r>
        <w:rPr>
          <w:sz w:val="26"/>
          <w:szCs w:val="26"/>
        </w:rPr>
        <w:fldChar w:fldCharType="separate"/>
      </w:r>
    </w:p>
    <w:p w14:paraId="49788A6E" w14:textId="04D30F54"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06" w:history="1">
        <w:r w:rsidRPr="004605B9">
          <w:rPr>
            <w:rStyle w:val="Hyperlink"/>
            <w:noProof/>
          </w:rPr>
          <w:t>Hình 2. 1</w:t>
        </w:r>
        <w:r w:rsidRPr="004605B9">
          <w:rPr>
            <w:rStyle w:val="Hyperlink"/>
            <w:noProof/>
            <w:lang w:val="vi-VN"/>
          </w:rPr>
          <w:t xml:space="preserve"> Sơ đồ lớp Observer Pattern.</w:t>
        </w:r>
        <w:r>
          <w:rPr>
            <w:noProof/>
            <w:webHidden/>
          </w:rPr>
          <w:tab/>
        </w:r>
        <w:r>
          <w:rPr>
            <w:noProof/>
            <w:webHidden/>
          </w:rPr>
          <w:fldChar w:fldCharType="begin"/>
        </w:r>
        <w:r>
          <w:rPr>
            <w:noProof/>
            <w:webHidden/>
          </w:rPr>
          <w:instrText xml:space="preserve"> PAGEREF _Toc197269006 \h </w:instrText>
        </w:r>
        <w:r>
          <w:rPr>
            <w:noProof/>
            <w:webHidden/>
          </w:rPr>
        </w:r>
        <w:r>
          <w:rPr>
            <w:noProof/>
            <w:webHidden/>
          </w:rPr>
          <w:fldChar w:fldCharType="separate"/>
        </w:r>
        <w:r w:rsidR="005F37D2">
          <w:rPr>
            <w:noProof/>
            <w:webHidden/>
          </w:rPr>
          <w:t>31</w:t>
        </w:r>
        <w:r>
          <w:rPr>
            <w:noProof/>
            <w:webHidden/>
          </w:rPr>
          <w:fldChar w:fldCharType="end"/>
        </w:r>
      </w:hyperlink>
    </w:p>
    <w:p w14:paraId="3063819E" w14:textId="274ABA93"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07" w:history="1">
        <w:r w:rsidRPr="004605B9">
          <w:rPr>
            <w:rStyle w:val="Hyperlink"/>
            <w:noProof/>
          </w:rPr>
          <w:t>Hình 2. 2</w:t>
        </w:r>
        <w:r w:rsidRPr="004605B9">
          <w:rPr>
            <w:rStyle w:val="Hyperlink"/>
            <w:noProof/>
            <w:lang w:val="vi-VN"/>
          </w:rPr>
          <w:t xml:space="preserve"> Interface CartSubject.</w:t>
        </w:r>
        <w:r>
          <w:rPr>
            <w:noProof/>
            <w:webHidden/>
          </w:rPr>
          <w:tab/>
        </w:r>
        <w:r>
          <w:rPr>
            <w:noProof/>
            <w:webHidden/>
          </w:rPr>
          <w:fldChar w:fldCharType="begin"/>
        </w:r>
        <w:r>
          <w:rPr>
            <w:noProof/>
            <w:webHidden/>
          </w:rPr>
          <w:instrText xml:space="preserve"> PAGEREF _Toc197269007 \h </w:instrText>
        </w:r>
        <w:r>
          <w:rPr>
            <w:noProof/>
            <w:webHidden/>
          </w:rPr>
        </w:r>
        <w:r>
          <w:rPr>
            <w:noProof/>
            <w:webHidden/>
          </w:rPr>
          <w:fldChar w:fldCharType="separate"/>
        </w:r>
        <w:r w:rsidR="005F37D2">
          <w:rPr>
            <w:noProof/>
            <w:webHidden/>
          </w:rPr>
          <w:t>34</w:t>
        </w:r>
        <w:r>
          <w:rPr>
            <w:noProof/>
            <w:webHidden/>
          </w:rPr>
          <w:fldChar w:fldCharType="end"/>
        </w:r>
      </w:hyperlink>
    </w:p>
    <w:p w14:paraId="74705433" w14:textId="7931EA54"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08" w:history="1">
        <w:r w:rsidRPr="004605B9">
          <w:rPr>
            <w:rStyle w:val="Hyperlink"/>
            <w:noProof/>
          </w:rPr>
          <w:t>Hình 2. 3</w:t>
        </w:r>
        <w:r w:rsidRPr="004605B9">
          <w:rPr>
            <w:rStyle w:val="Hyperlink"/>
            <w:noProof/>
            <w:lang w:val="vi-VN"/>
          </w:rPr>
          <w:t xml:space="preserve"> Interface CartObserver.</w:t>
        </w:r>
        <w:r>
          <w:rPr>
            <w:noProof/>
            <w:webHidden/>
          </w:rPr>
          <w:tab/>
        </w:r>
        <w:r>
          <w:rPr>
            <w:noProof/>
            <w:webHidden/>
          </w:rPr>
          <w:fldChar w:fldCharType="begin"/>
        </w:r>
        <w:r>
          <w:rPr>
            <w:noProof/>
            <w:webHidden/>
          </w:rPr>
          <w:instrText xml:space="preserve"> PAGEREF _Toc197269008 \h </w:instrText>
        </w:r>
        <w:r>
          <w:rPr>
            <w:noProof/>
            <w:webHidden/>
          </w:rPr>
        </w:r>
        <w:r>
          <w:rPr>
            <w:noProof/>
            <w:webHidden/>
          </w:rPr>
          <w:fldChar w:fldCharType="separate"/>
        </w:r>
        <w:r w:rsidR="005F37D2">
          <w:rPr>
            <w:noProof/>
            <w:webHidden/>
          </w:rPr>
          <w:t>34</w:t>
        </w:r>
        <w:r>
          <w:rPr>
            <w:noProof/>
            <w:webHidden/>
          </w:rPr>
          <w:fldChar w:fldCharType="end"/>
        </w:r>
      </w:hyperlink>
    </w:p>
    <w:p w14:paraId="145B2583" w14:textId="1C89EF6C"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09" w:history="1">
        <w:r w:rsidRPr="004605B9">
          <w:rPr>
            <w:rStyle w:val="Hyperlink"/>
            <w:noProof/>
          </w:rPr>
          <w:t>Hình 2. 4</w:t>
        </w:r>
        <w:r w:rsidRPr="004605B9">
          <w:rPr>
            <w:rStyle w:val="Hyperlink"/>
            <w:noProof/>
            <w:lang w:val="vi-VN"/>
          </w:rPr>
          <w:t xml:space="preserve"> Lớp CartManager.</w:t>
        </w:r>
        <w:r>
          <w:rPr>
            <w:noProof/>
            <w:webHidden/>
          </w:rPr>
          <w:tab/>
        </w:r>
        <w:r>
          <w:rPr>
            <w:noProof/>
            <w:webHidden/>
          </w:rPr>
          <w:fldChar w:fldCharType="begin"/>
        </w:r>
        <w:r>
          <w:rPr>
            <w:noProof/>
            <w:webHidden/>
          </w:rPr>
          <w:instrText xml:space="preserve"> PAGEREF _Toc197269009 \h </w:instrText>
        </w:r>
        <w:r>
          <w:rPr>
            <w:noProof/>
            <w:webHidden/>
          </w:rPr>
        </w:r>
        <w:r>
          <w:rPr>
            <w:noProof/>
            <w:webHidden/>
          </w:rPr>
          <w:fldChar w:fldCharType="separate"/>
        </w:r>
        <w:r w:rsidR="005F37D2">
          <w:rPr>
            <w:noProof/>
            <w:webHidden/>
          </w:rPr>
          <w:t>35</w:t>
        </w:r>
        <w:r>
          <w:rPr>
            <w:noProof/>
            <w:webHidden/>
          </w:rPr>
          <w:fldChar w:fldCharType="end"/>
        </w:r>
      </w:hyperlink>
    </w:p>
    <w:p w14:paraId="07BAC52C" w14:textId="3C0F5C10"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10" w:history="1">
        <w:r w:rsidRPr="004605B9">
          <w:rPr>
            <w:rStyle w:val="Hyperlink"/>
            <w:noProof/>
          </w:rPr>
          <w:t>Hình 2. 5</w:t>
        </w:r>
        <w:r w:rsidRPr="004605B9">
          <w:rPr>
            <w:rStyle w:val="Hyperlink"/>
            <w:noProof/>
            <w:lang w:val="vi-VN"/>
          </w:rPr>
          <w:t xml:space="preserve"> Các phương thức trong lớp CartManager.</w:t>
        </w:r>
        <w:r>
          <w:rPr>
            <w:noProof/>
            <w:webHidden/>
          </w:rPr>
          <w:tab/>
        </w:r>
        <w:r>
          <w:rPr>
            <w:noProof/>
            <w:webHidden/>
          </w:rPr>
          <w:fldChar w:fldCharType="begin"/>
        </w:r>
        <w:r>
          <w:rPr>
            <w:noProof/>
            <w:webHidden/>
          </w:rPr>
          <w:instrText xml:space="preserve"> PAGEREF _Toc197269010 \h </w:instrText>
        </w:r>
        <w:r>
          <w:rPr>
            <w:noProof/>
            <w:webHidden/>
          </w:rPr>
        </w:r>
        <w:r>
          <w:rPr>
            <w:noProof/>
            <w:webHidden/>
          </w:rPr>
          <w:fldChar w:fldCharType="separate"/>
        </w:r>
        <w:r w:rsidR="005F37D2">
          <w:rPr>
            <w:noProof/>
            <w:webHidden/>
          </w:rPr>
          <w:t>36</w:t>
        </w:r>
        <w:r>
          <w:rPr>
            <w:noProof/>
            <w:webHidden/>
          </w:rPr>
          <w:fldChar w:fldCharType="end"/>
        </w:r>
      </w:hyperlink>
    </w:p>
    <w:p w14:paraId="232ACD67" w14:textId="6575A7C7"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11" w:history="1">
        <w:r w:rsidRPr="004605B9">
          <w:rPr>
            <w:rStyle w:val="Hyperlink"/>
            <w:noProof/>
          </w:rPr>
          <w:t>Hình 2. 6</w:t>
        </w:r>
        <w:r w:rsidRPr="004605B9">
          <w:rPr>
            <w:rStyle w:val="Hyperlink"/>
            <w:noProof/>
            <w:lang w:val="vi-VN"/>
          </w:rPr>
          <w:t xml:space="preserve"> Các thành phần trong lớp CartManager.</w:t>
        </w:r>
        <w:r>
          <w:rPr>
            <w:noProof/>
            <w:webHidden/>
          </w:rPr>
          <w:tab/>
        </w:r>
        <w:r>
          <w:rPr>
            <w:noProof/>
            <w:webHidden/>
          </w:rPr>
          <w:fldChar w:fldCharType="begin"/>
        </w:r>
        <w:r>
          <w:rPr>
            <w:noProof/>
            <w:webHidden/>
          </w:rPr>
          <w:instrText xml:space="preserve"> PAGEREF _Toc197269011 \h </w:instrText>
        </w:r>
        <w:r>
          <w:rPr>
            <w:noProof/>
            <w:webHidden/>
          </w:rPr>
        </w:r>
        <w:r>
          <w:rPr>
            <w:noProof/>
            <w:webHidden/>
          </w:rPr>
          <w:fldChar w:fldCharType="separate"/>
        </w:r>
        <w:r w:rsidR="005F37D2">
          <w:rPr>
            <w:noProof/>
            <w:webHidden/>
          </w:rPr>
          <w:t>37</w:t>
        </w:r>
        <w:r>
          <w:rPr>
            <w:noProof/>
            <w:webHidden/>
          </w:rPr>
          <w:fldChar w:fldCharType="end"/>
        </w:r>
      </w:hyperlink>
    </w:p>
    <w:p w14:paraId="3C16A689" w14:textId="44C7877D"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12" w:history="1">
        <w:r w:rsidRPr="004605B9">
          <w:rPr>
            <w:rStyle w:val="Hyperlink"/>
            <w:noProof/>
          </w:rPr>
          <w:t>Hình 2. 7</w:t>
        </w:r>
        <w:r w:rsidRPr="004605B9">
          <w:rPr>
            <w:rStyle w:val="Hyperlink"/>
            <w:noProof/>
            <w:lang w:val="vi-VN"/>
          </w:rPr>
          <w:t xml:space="preserve"> Phương thức “addItem”.</w:t>
        </w:r>
        <w:r>
          <w:rPr>
            <w:noProof/>
            <w:webHidden/>
          </w:rPr>
          <w:tab/>
        </w:r>
        <w:r>
          <w:rPr>
            <w:noProof/>
            <w:webHidden/>
          </w:rPr>
          <w:fldChar w:fldCharType="begin"/>
        </w:r>
        <w:r>
          <w:rPr>
            <w:noProof/>
            <w:webHidden/>
          </w:rPr>
          <w:instrText xml:space="preserve"> PAGEREF _Toc197269012 \h </w:instrText>
        </w:r>
        <w:r>
          <w:rPr>
            <w:noProof/>
            <w:webHidden/>
          </w:rPr>
        </w:r>
        <w:r>
          <w:rPr>
            <w:noProof/>
            <w:webHidden/>
          </w:rPr>
          <w:fldChar w:fldCharType="separate"/>
        </w:r>
        <w:r w:rsidR="005F37D2">
          <w:rPr>
            <w:noProof/>
            <w:webHidden/>
          </w:rPr>
          <w:t>37</w:t>
        </w:r>
        <w:r>
          <w:rPr>
            <w:noProof/>
            <w:webHidden/>
          </w:rPr>
          <w:fldChar w:fldCharType="end"/>
        </w:r>
      </w:hyperlink>
    </w:p>
    <w:p w14:paraId="4BFF9F80" w14:textId="7A356756"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13" w:history="1">
        <w:r w:rsidRPr="004605B9">
          <w:rPr>
            <w:rStyle w:val="Hyperlink"/>
            <w:noProof/>
          </w:rPr>
          <w:t>Hình 2. 8</w:t>
        </w:r>
        <w:r w:rsidRPr="004605B9">
          <w:rPr>
            <w:rStyle w:val="Hyperlink"/>
            <w:noProof/>
            <w:lang w:val="vi-VN"/>
          </w:rPr>
          <w:t xml:space="preserve"> Phương thức “removeItem”.</w:t>
        </w:r>
        <w:r>
          <w:rPr>
            <w:noProof/>
            <w:webHidden/>
          </w:rPr>
          <w:tab/>
        </w:r>
        <w:r>
          <w:rPr>
            <w:noProof/>
            <w:webHidden/>
          </w:rPr>
          <w:fldChar w:fldCharType="begin"/>
        </w:r>
        <w:r>
          <w:rPr>
            <w:noProof/>
            <w:webHidden/>
          </w:rPr>
          <w:instrText xml:space="preserve"> PAGEREF _Toc197269013 \h </w:instrText>
        </w:r>
        <w:r>
          <w:rPr>
            <w:noProof/>
            <w:webHidden/>
          </w:rPr>
        </w:r>
        <w:r>
          <w:rPr>
            <w:noProof/>
            <w:webHidden/>
          </w:rPr>
          <w:fldChar w:fldCharType="separate"/>
        </w:r>
        <w:r w:rsidR="005F37D2">
          <w:rPr>
            <w:noProof/>
            <w:webHidden/>
          </w:rPr>
          <w:t>38</w:t>
        </w:r>
        <w:r>
          <w:rPr>
            <w:noProof/>
            <w:webHidden/>
          </w:rPr>
          <w:fldChar w:fldCharType="end"/>
        </w:r>
      </w:hyperlink>
    </w:p>
    <w:p w14:paraId="2896C127" w14:textId="5B35CF89"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14" w:history="1">
        <w:r w:rsidRPr="004605B9">
          <w:rPr>
            <w:rStyle w:val="Hyperlink"/>
            <w:noProof/>
          </w:rPr>
          <w:t>Hình 2. 9</w:t>
        </w:r>
        <w:r w:rsidRPr="004605B9">
          <w:rPr>
            <w:rStyle w:val="Hyperlink"/>
            <w:noProof/>
            <w:lang w:val="vi-VN"/>
          </w:rPr>
          <w:t xml:space="preserve"> Phương thức “setItems”.</w:t>
        </w:r>
        <w:r>
          <w:rPr>
            <w:noProof/>
            <w:webHidden/>
          </w:rPr>
          <w:tab/>
        </w:r>
        <w:r>
          <w:rPr>
            <w:noProof/>
            <w:webHidden/>
          </w:rPr>
          <w:fldChar w:fldCharType="begin"/>
        </w:r>
        <w:r>
          <w:rPr>
            <w:noProof/>
            <w:webHidden/>
          </w:rPr>
          <w:instrText xml:space="preserve"> PAGEREF _Toc197269014 \h </w:instrText>
        </w:r>
        <w:r>
          <w:rPr>
            <w:noProof/>
            <w:webHidden/>
          </w:rPr>
        </w:r>
        <w:r>
          <w:rPr>
            <w:noProof/>
            <w:webHidden/>
          </w:rPr>
          <w:fldChar w:fldCharType="separate"/>
        </w:r>
        <w:r w:rsidR="005F37D2">
          <w:rPr>
            <w:noProof/>
            <w:webHidden/>
          </w:rPr>
          <w:t>38</w:t>
        </w:r>
        <w:r>
          <w:rPr>
            <w:noProof/>
            <w:webHidden/>
          </w:rPr>
          <w:fldChar w:fldCharType="end"/>
        </w:r>
      </w:hyperlink>
    </w:p>
    <w:p w14:paraId="3A7CABDE" w14:textId="34C1AA5F"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15" w:history="1">
        <w:r w:rsidRPr="004605B9">
          <w:rPr>
            <w:rStyle w:val="Hyperlink"/>
            <w:noProof/>
          </w:rPr>
          <w:t>Hình 2. 10</w:t>
        </w:r>
        <w:r w:rsidRPr="004605B9">
          <w:rPr>
            <w:rStyle w:val="Hyperlink"/>
            <w:noProof/>
            <w:lang w:val="vi-VN"/>
          </w:rPr>
          <w:t xml:space="preserve"> Phương thức “clearItems”.</w:t>
        </w:r>
        <w:r>
          <w:rPr>
            <w:noProof/>
            <w:webHidden/>
          </w:rPr>
          <w:tab/>
        </w:r>
        <w:r>
          <w:rPr>
            <w:noProof/>
            <w:webHidden/>
          </w:rPr>
          <w:fldChar w:fldCharType="begin"/>
        </w:r>
        <w:r>
          <w:rPr>
            <w:noProof/>
            <w:webHidden/>
          </w:rPr>
          <w:instrText xml:space="preserve"> PAGEREF _Toc197269015 \h </w:instrText>
        </w:r>
        <w:r>
          <w:rPr>
            <w:noProof/>
            <w:webHidden/>
          </w:rPr>
        </w:r>
        <w:r>
          <w:rPr>
            <w:noProof/>
            <w:webHidden/>
          </w:rPr>
          <w:fldChar w:fldCharType="separate"/>
        </w:r>
        <w:r w:rsidR="005F37D2">
          <w:rPr>
            <w:noProof/>
            <w:webHidden/>
          </w:rPr>
          <w:t>38</w:t>
        </w:r>
        <w:r>
          <w:rPr>
            <w:noProof/>
            <w:webHidden/>
          </w:rPr>
          <w:fldChar w:fldCharType="end"/>
        </w:r>
      </w:hyperlink>
    </w:p>
    <w:p w14:paraId="5BDA2E0D" w14:textId="36C1DA69"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16" w:history="1">
        <w:r w:rsidRPr="004605B9">
          <w:rPr>
            <w:rStyle w:val="Hyperlink"/>
            <w:noProof/>
          </w:rPr>
          <w:t>Hình 2. 11</w:t>
        </w:r>
        <w:r w:rsidRPr="004605B9">
          <w:rPr>
            <w:rStyle w:val="Hyperlink"/>
            <w:noProof/>
            <w:lang w:val="vi-VN"/>
          </w:rPr>
          <w:t xml:space="preserve"> Phương thức “getTotalPrice”.</w:t>
        </w:r>
        <w:r>
          <w:rPr>
            <w:noProof/>
            <w:webHidden/>
          </w:rPr>
          <w:tab/>
        </w:r>
        <w:r>
          <w:rPr>
            <w:noProof/>
            <w:webHidden/>
          </w:rPr>
          <w:fldChar w:fldCharType="begin"/>
        </w:r>
        <w:r>
          <w:rPr>
            <w:noProof/>
            <w:webHidden/>
          </w:rPr>
          <w:instrText xml:space="preserve"> PAGEREF _Toc197269016 \h </w:instrText>
        </w:r>
        <w:r>
          <w:rPr>
            <w:noProof/>
            <w:webHidden/>
          </w:rPr>
        </w:r>
        <w:r>
          <w:rPr>
            <w:noProof/>
            <w:webHidden/>
          </w:rPr>
          <w:fldChar w:fldCharType="separate"/>
        </w:r>
        <w:r w:rsidR="005F37D2">
          <w:rPr>
            <w:noProof/>
            <w:webHidden/>
          </w:rPr>
          <w:t>39</w:t>
        </w:r>
        <w:r>
          <w:rPr>
            <w:noProof/>
            <w:webHidden/>
          </w:rPr>
          <w:fldChar w:fldCharType="end"/>
        </w:r>
      </w:hyperlink>
    </w:p>
    <w:p w14:paraId="5C2590B9" w14:textId="5FFC3904"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17" w:history="1">
        <w:r w:rsidRPr="004605B9">
          <w:rPr>
            <w:rStyle w:val="Hyperlink"/>
            <w:noProof/>
          </w:rPr>
          <w:t>Hình 2. 12</w:t>
        </w:r>
        <w:r w:rsidRPr="004605B9">
          <w:rPr>
            <w:rStyle w:val="Hyperlink"/>
            <w:noProof/>
            <w:lang w:val="vi-VN"/>
          </w:rPr>
          <w:t xml:space="preserve"> Phương thức “fetchCart”.</w:t>
        </w:r>
        <w:r>
          <w:rPr>
            <w:noProof/>
            <w:webHidden/>
          </w:rPr>
          <w:tab/>
        </w:r>
        <w:r>
          <w:rPr>
            <w:noProof/>
            <w:webHidden/>
          </w:rPr>
          <w:fldChar w:fldCharType="begin"/>
        </w:r>
        <w:r>
          <w:rPr>
            <w:noProof/>
            <w:webHidden/>
          </w:rPr>
          <w:instrText xml:space="preserve"> PAGEREF _Toc197269017 \h </w:instrText>
        </w:r>
        <w:r>
          <w:rPr>
            <w:noProof/>
            <w:webHidden/>
          </w:rPr>
        </w:r>
        <w:r>
          <w:rPr>
            <w:noProof/>
            <w:webHidden/>
          </w:rPr>
          <w:fldChar w:fldCharType="separate"/>
        </w:r>
        <w:r w:rsidR="005F37D2">
          <w:rPr>
            <w:noProof/>
            <w:webHidden/>
          </w:rPr>
          <w:t>39</w:t>
        </w:r>
        <w:r>
          <w:rPr>
            <w:noProof/>
            <w:webHidden/>
          </w:rPr>
          <w:fldChar w:fldCharType="end"/>
        </w:r>
      </w:hyperlink>
    </w:p>
    <w:p w14:paraId="282DE78B" w14:textId="7D305697"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18" w:history="1">
        <w:r w:rsidRPr="004605B9">
          <w:rPr>
            <w:rStyle w:val="Hyperlink"/>
            <w:noProof/>
          </w:rPr>
          <w:t>Hình 2. 13</w:t>
        </w:r>
        <w:r w:rsidRPr="004605B9">
          <w:rPr>
            <w:rStyle w:val="Hyperlink"/>
            <w:noProof/>
            <w:lang w:val="vi-VN"/>
          </w:rPr>
          <w:t xml:space="preserve"> Lớp CartBadgeObserver.</w:t>
        </w:r>
        <w:r>
          <w:rPr>
            <w:noProof/>
            <w:webHidden/>
          </w:rPr>
          <w:tab/>
        </w:r>
        <w:r>
          <w:rPr>
            <w:noProof/>
            <w:webHidden/>
          </w:rPr>
          <w:fldChar w:fldCharType="begin"/>
        </w:r>
        <w:r>
          <w:rPr>
            <w:noProof/>
            <w:webHidden/>
          </w:rPr>
          <w:instrText xml:space="preserve"> PAGEREF _Toc197269018 \h </w:instrText>
        </w:r>
        <w:r>
          <w:rPr>
            <w:noProof/>
            <w:webHidden/>
          </w:rPr>
        </w:r>
        <w:r>
          <w:rPr>
            <w:noProof/>
            <w:webHidden/>
          </w:rPr>
          <w:fldChar w:fldCharType="separate"/>
        </w:r>
        <w:r w:rsidR="005F37D2">
          <w:rPr>
            <w:noProof/>
            <w:webHidden/>
          </w:rPr>
          <w:t>40</w:t>
        </w:r>
        <w:r>
          <w:rPr>
            <w:noProof/>
            <w:webHidden/>
          </w:rPr>
          <w:fldChar w:fldCharType="end"/>
        </w:r>
      </w:hyperlink>
    </w:p>
    <w:p w14:paraId="04188D47" w14:textId="044433BB"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19" w:history="1">
        <w:r w:rsidRPr="004605B9">
          <w:rPr>
            <w:rStyle w:val="Hyperlink"/>
            <w:noProof/>
          </w:rPr>
          <w:t>Hình 2. 14</w:t>
        </w:r>
        <w:r w:rsidRPr="004605B9">
          <w:rPr>
            <w:rStyle w:val="Hyperlink"/>
            <w:noProof/>
            <w:lang w:val="vi-VN"/>
          </w:rPr>
          <w:t xml:space="preserve"> Lớp CartTotalObserver.</w:t>
        </w:r>
        <w:r>
          <w:rPr>
            <w:noProof/>
            <w:webHidden/>
          </w:rPr>
          <w:tab/>
        </w:r>
        <w:r>
          <w:rPr>
            <w:noProof/>
            <w:webHidden/>
          </w:rPr>
          <w:fldChar w:fldCharType="begin"/>
        </w:r>
        <w:r>
          <w:rPr>
            <w:noProof/>
            <w:webHidden/>
          </w:rPr>
          <w:instrText xml:space="preserve"> PAGEREF _Toc197269019 \h </w:instrText>
        </w:r>
        <w:r>
          <w:rPr>
            <w:noProof/>
            <w:webHidden/>
          </w:rPr>
        </w:r>
        <w:r>
          <w:rPr>
            <w:noProof/>
            <w:webHidden/>
          </w:rPr>
          <w:fldChar w:fldCharType="separate"/>
        </w:r>
        <w:r w:rsidR="005F37D2">
          <w:rPr>
            <w:noProof/>
            <w:webHidden/>
          </w:rPr>
          <w:t>40</w:t>
        </w:r>
        <w:r>
          <w:rPr>
            <w:noProof/>
            <w:webHidden/>
          </w:rPr>
          <w:fldChar w:fldCharType="end"/>
        </w:r>
      </w:hyperlink>
    </w:p>
    <w:p w14:paraId="3CF07EBC" w14:textId="2C2AB56A"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20" w:history="1">
        <w:r w:rsidRPr="004605B9">
          <w:rPr>
            <w:rStyle w:val="Hyperlink"/>
            <w:noProof/>
          </w:rPr>
          <w:t>Hình 2. 15</w:t>
        </w:r>
        <w:r w:rsidRPr="004605B9">
          <w:rPr>
            <w:rStyle w:val="Hyperlink"/>
            <w:noProof/>
            <w:lang w:val="vi-VN"/>
          </w:rPr>
          <w:t xml:space="preserve"> Lớp CartProvider.</w:t>
        </w:r>
        <w:r>
          <w:rPr>
            <w:noProof/>
            <w:webHidden/>
          </w:rPr>
          <w:tab/>
        </w:r>
        <w:r>
          <w:rPr>
            <w:noProof/>
            <w:webHidden/>
          </w:rPr>
          <w:fldChar w:fldCharType="begin"/>
        </w:r>
        <w:r>
          <w:rPr>
            <w:noProof/>
            <w:webHidden/>
          </w:rPr>
          <w:instrText xml:space="preserve"> PAGEREF _Toc197269020 \h </w:instrText>
        </w:r>
        <w:r>
          <w:rPr>
            <w:noProof/>
            <w:webHidden/>
          </w:rPr>
        </w:r>
        <w:r>
          <w:rPr>
            <w:noProof/>
            <w:webHidden/>
          </w:rPr>
          <w:fldChar w:fldCharType="separate"/>
        </w:r>
        <w:r w:rsidR="005F37D2">
          <w:rPr>
            <w:noProof/>
            <w:webHidden/>
          </w:rPr>
          <w:t>41</w:t>
        </w:r>
        <w:r>
          <w:rPr>
            <w:noProof/>
            <w:webHidden/>
          </w:rPr>
          <w:fldChar w:fldCharType="end"/>
        </w:r>
      </w:hyperlink>
    </w:p>
    <w:p w14:paraId="713AD6FF" w14:textId="01315632"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21" w:history="1">
        <w:r w:rsidRPr="004605B9">
          <w:rPr>
            <w:rStyle w:val="Hyperlink"/>
            <w:noProof/>
          </w:rPr>
          <w:t>Hình 2. 16</w:t>
        </w:r>
        <w:r w:rsidRPr="004605B9">
          <w:rPr>
            <w:rStyle w:val="Hyperlink"/>
            <w:noProof/>
            <w:lang w:val="vi-VN"/>
          </w:rPr>
          <w:t xml:space="preserve"> Phương thức “_</w:t>
        </w:r>
        <w:r w:rsidRPr="004605B9">
          <w:rPr>
            <w:rStyle w:val="Hyperlink"/>
            <w:noProof/>
          </w:rPr>
          <w:t>initializeObservers</w:t>
        </w:r>
        <w:r w:rsidRPr="004605B9">
          <w:rPr>
            <w:rStyle w:val="Hyperlink"/>
            <w:noProof/>
            <w:lang w:val="vi-VN"/>
          </w:rPr>
          <w:t>”.</w:t>
        </w:r>
        <w:r>
          <w:rPr>
            <w:noProof/>
            <w:webHidden/>
          </w:rPr>
          <w:tab/>
        </w:r>
        <w:r>
          <w:rPr>
            <w:noProof/>
            <w:webHidden/>
          </w:rPr>
          <w:fldChar w:fldCharType="begin"/>
        </w:r>
        <w:r>
          <w:rPr>
            <w:noProof/>
            <w:webHidden/>
          </w:rPr>
          <w:instrText xml:space="preserve"> PAGEREF _Toc197269021 \h </w:instrText>
        </w:r>
        <w:r>
          <w:rPr>
            <w:noProof/>
            <w:webHidden/>
          </w:rPr>
        </w:r>
        <w:r>
          <w:rPr>
            <w:noProof/>
            <w:webHidden/>
          </w:rPr>
          <w:fldChar w:fldCharType="separate"/>
        </w:r>
        <w:r w:rsidR="005F37D2">
          <w:rPr>
            <w:noProof/>
            <w:webHidden/>
          </w:rPr>
          <w:t>42</w:t>
        </w:r>
        <w:r>
          <w:rPr>
            <w:noProof/>
            <w:webHidden/>
          </w:rPr>
          <w:fldChar w:fldCharType="end"/>
        </w:r>
      </w:hyperlink>
    </w:p>
    <w:p w14:paraId="7956F9A2" w14:textId="1B0E02A6"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22" w:history="1">
        <w:r w:rsidRPr="004605B9">
          <w:rPr>
            <w:rStyle w:val="Hyperlink"/>
            <w:noProof/>
          </w:rPr>
          <w:t>Hình 2. 17 Phương thức “addItem”</w:t>
        </w:r>
        <w:r w:rsidRPr="004605B9">
          <w:rPr>
            <w:rStyle w:val="Hyperlink"/>
            <w:noProof/>
            <w:lang w:val="vi-VN"/>
          </w:rPr>
          <w:t>.</w:t>
        </w:r>
        <w:r>
          <w:rPr>
            <w:noProof/>
            <w:webHidden/>
          </w:rPr>
          <w:tab/>
        </w:r>
        <w:r>
          <w:rPr>
            <w:noProof/>
            <w:webHidden/>
          </w:rPr>
          <w:fldChar w:fldCharType="begin"/>
        </w:r>
        <w:r>
          <w:rPr>
            <w:noProof/>
            <w:webHidden/>
          </w:rPr>
          <w:instrText xml:space="preserve"> PAGEREF _Toc197269022 \h </w:instrText>
        </w:r>
        <w:r>
          <w:rPr>
            <w:noProof/>
            <w:webHidden/>
          </w:rPr>
        </w:r>
        <w:r>
          <w:rPr>
            <w:noProof/>
            <w:webHidden/>
          </w:rPr>
          <w:fldChar w:fldCharType="separate"/>
        </w:r>
        <w:r w:rsidR="005F37D2">
          <w:rPr>
            <w:noProof/>
            <w:webHidden/>
          </w:rPr>
          <w:t>43</w:t>
        </w:r>
        <w:r>
          <w:rPr>
            <w:noProof/>
            <w:webHidden/>
          </w:rPr>
          <w:fldChar w:fldCharType="end"/>
        </w:r>
      </w:hyperlink>
    </w:p>
    <w:p w14:paraId="18B3A594" w14:textId="7A354A38"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23" w:history="1">
        <w:r w:rsidRPr="004605B9">
          <w:rPr>
            <w:rStyle w:val="Hyperlink"/>
            <w:noProof/>
          </w:rPr>
          <w:t>Hình 2. 18</w:t>
        </w:r>
        <w:r w:rsidRPr="004605B9">
          <w:rPr>
            <w:rStyle w:val="Hyperlink"/>
            <w:noProof/>
            <w:lang w:val="vi-VN"/>
          </w:rPr>
          <w:t xml:space="preserve"> </w:t>
        </w:r>
        <w:r w:rsidRPr="004605B9">
          <w:rPr>
            <w:rStyle w:val="Hyperlink"/>
            <w:noProof/>
          </w:rPr>
          <w:t>Phương thức “removeItem</w:t>
        </w:r>
        <w:r w:rsidRPr="004605B9">
          <w:rPr>
            <w:rStyle w:val="Hyperlink"/>
            <w:noProof/>
            <w:lang w:val="vi-VN"/>
          </w:rPr>
          <w:t>”.</w:t>
        </w:r>
        <w:r>
          <w:rPr>
            <w:noProof/>
            <w:webHidden/>
          </w:rPr>
          <w:tab/>
        </w:r>
        <w:r>
          <w:rPr>
            <w:noProof/>
            <w:webHidden/>
          </w:rPr>
          <w:fldChar w:fldCharType="begin"/>
        </w:r>
        <w:r>
          <w:rPr>
            <w:noProof/>
            <w:webHidden/>
          </w:rPr>
          <w:instrText xml:space="preserve"> PAGEREF _Toc197269023 \h </w:instrText>
        </w:r>
        <w:r>
          <w:rPr>
            <w:noProof/>
            <w:webHidden/>
          </w:rPr>
        </w:r>
        <w:r>
          <w:rPr>
            <w:noProof/>
            <w:webHidden/>
          </w:rPr>
          <w:fldChar w:fldCharType="separate"/>
        </w:r>
        <w:r w:rsidR="005F37D2">
          <w:rPr>
            <w:noProof/>
            <w:webHidden/>
          </w:rPr>
          <w:t>43</w:t>
        </w:r>
        <w:r>
          <w:rPr>
            <w:noProof/>
            <w:webHidden/>
          </w:rPr>
          <w:fldChar w:fldCharType="end"/>
        </w:r>
      </w:hyperlink>
    </w:p>
    <w:p w14:paraId="3EE3DDA1" w14:textId="09395633"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24" w:history="1">
        <w:r w:rsidRPr="004605B9">
          <w:rPr>
            <w:rStyle w:val="Hyperlink"/>
            <w:noProof/>
          </w:rPr>
          <w:t>Hình 2. 19 Phương thức “getTotalPrice</w:t>
        </w:r>
        <w:r w:rsidRPr="004605B9">
          <w:rPr>
            <w:rStyle w:val="Hyperlink"/>
            <w:noProof/>
            <w:lang w:val="vi-VN"/>
          </w:rPr>
          <w:t>”.</w:t>
        </w:r>
        <w:r>
          <w:rPr>
            <w:noProof/>
            <w:webHidden/>
          </w:rPr>
          <w:tab/>
        </w:r>
        <w:r>
          <w:rPr>
            <w:noProof/>
            <w:webHidden/>
          </w:rPr>
          <w:fldChar w:fldCharType="begin"/>
        </w:r>
        <w:r>
          <w:rPr>
            <w:noProof/>
            <w:webHidden/>
          </w:rPr>
          <w:instrText xml:space="preserve"> PAGEREF _Toc197269024 \h </w:instrText>
        </w:r>
        <w:r>
          <w:rPr>
            <w:noProof/>
            <w:webHidden/>
          </w:rPr>
        </w:r>
        <w:r>
          <w:rPr>
            <w:noProof/>
            <w:webHidden/>
          </w:rPr>
          <w:fldChar w:fldCharType="separate"/>
        </w:r>
        <w:r w:rsidR="005F37D2">
          <w:rPr>
            <w:noProof/>
            <w:webHidden/>
          </w:rPr>
          <w:t>43</w:t>
        </w:r>
        <w:r>
          <w:rPr>
            <w:noProof/>
            <w:webHidden/>
          </w:rPr>
          <w:fldChar w:fldCharType="end"/>
        </w:r>
      </w:hyperlink>
    </w:p>
    <w:p w14:paraId="46BA528A" w14:textId="2155B04B"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25" w:history="1">
        <w:r w:rsidRPr="004605B9">
          <w:rPr>
            <w:rStyle w:val="Hyperlink"/>
            <w:noProof/>
          </w:rPr>
          <w:t>Hình 2. 20 Phương thức “fetchCart</w:t>
        </w:r>
        <w:r w:rsidRPr="004605B9">
          <w:rPr>
            <w:rStyle w:val="Hyperlink"/>
            <w:noProof/>
            <w:lang w:val="vi-VN"/>
          </w:rPr>
          <w:t>”.</w:t>
        </w:r>
        <w:r>
          <w:rPr>
            <w:noProof/>
            <w:webHidden/>
          </w:rPr>
          <w:tab/>
        </w:r>
        <w:r>
          <w:rPr>
            <w:noProof/>
            <w:webHidden/>
          </w:rPr>
          <w:fldChar w:fldCharType="begin"/>
        </w:r>
        <w:r>
          <w:rPr>
            <w:noProof/>
            <w:webHidden/>
          </w:rPr>
          <w:instrText xml:space="preserve"> PAGEREF _Toc197269025 \h </w:instrText>
        </w:r>
        <w:r>
          <w:rPr>
            <w:noProof/>
            <w:webHidden/>
          </w:rPr>
        </w:r>
        <w:r>
          <w:rPr>
            <w:noProof/>
            <w:webHidden/>
          </w:rPr>
          <w:fldChar w:fldCharType="separate"/>
        </w:r>
        <w:r w:rsidR="005F37D2">
          <w:rPr>
            <w:noProof/>
            <w:webHidden/>
          </w:rPr>
          <w:t>43</w:t>
        </w:r>
        <w:r>
          <w:rPr>
            <w:noProof/>
            <w:webHidden/>
          </w:rPr>
          <w:fldChar w:fldCharType="end"/>
        </w:r>
      </w:hyperlink>
    </w:p>
    <w:p w14:paraId="74FD44EE" w14:textId="46C15CC8"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26" w:history="1">
        <w:r w:rsidRPr="004605B9">
          <w:rPr>
            <w:rStyle w:val="Hyperlink"/>
            <w:noProof/>
          </w:rPr>
          <w:t>Hình 2. 21 Phương thức “clearCart</w:t>
        </w:r>
        <w:r w:rsidRPr="004605B9">
          <w:rPr>
            <w:rStyle w:val="Hyperlink"/>
            <w:noProof/>
            <w:lang w:val="vi-VN"/>
          </w:rPr>
          <w:t>”.</w:t>
        </w:r>
        <w:r>
          <w:rPr>
            <w:noProof/>
            <w:webHidden/>
          </w:rPr>
          <w:tab/>
        </w:r>
        <w:r>
          <w:rPr>
            <w:noProof/>
            <w:webHidden/>
          </w:rPr>
          <w:fldChar w:fldCharType="begin"/>
        </w:r>
        <w:r>
          <w:rPr>
            <w:noProof/>
            <w:webHidden/>
          </w:rPr>
          <w:instrText xml:space="preserve"> PAGEREF _Toc197269026 \h </w:instrText>
        </w:r>
        <w:r>
          <w:rPr>
            <w:noProof/>
            <w:webHidden/>
          </w:rPr>
        </w:r>
        <w:r>
          <w:rPr>
            <w:noProof/>
            <w:webHidden/>
          </w:rPr>
          <w:fldChar w:fldCharType="separate"/>
        </w:r>
        <w:r w:rsidR="005F37D2">
          <w:rPr>
            <w:noProof/>
            <w:webHidden/>
          </w:rPr>
          <w:t>44</w:t>
        </w:r>
        <w:r>
          <w:rPr>
            <w:noProof/>
            <w:webHidden/>
          </w:rPr>
          <w:fldChar w:fldCharType="end"/>
        </w:r>
      </w:hyperlink>
    </w:p>
    <w:p w14:paraId="334A65A2" w14:textId="2983788B" w:rsidR="00773F4C" w:rsidRDefault="00773F4C">
      <w:pPr>
        <w:pStyle w:val="TableofFigures"/>
        <w:tabs>
          <w:tab w:val="right" w:leader="dot" w:pos="9111"/>
        </w:tabs>
        <w:rPr>
          <w:rStyle w:val="Hyperlink"/>
          <w:noProof/>
          <w:lang w:val="vi-VN"/>
        </w:rPr>
      </w:pPr>
      <w:hyperlink w:anchor="_Toc197269027" w:history="1">
        <w:r w:rsidRPr="004605B9">
          <w:rPr>
            <w:rStyle w:val="Hyperlink"/>
            <w:noProof/>
          </w:rPr>
          <w:t>Hình 2. 22</w:t>
        </w:r>
        <w:r w:rsidRPr="004605B9">
          <w:rPr>
            <w:rStyle w:val="Hyperlink"/>
            <w:noProof/>
            <w:lang w:val="vi-VN"/>
          </w:rPr>
          <w:t xml:space="preserve"> Phương thức “dispose”.</w:t>
        </w:r>
        <w:r>
          <w:rPr>
            <w:noProof/>
            <w:webHidden/>
          </w:rPr>
          <w:tab/>
        </w:r>
        <w:r>
          <w:rPr>
            <w:noProof/>
            <w:webHidden/>
          </w:rPr>
          <w:fldChar w:fldCharType="begin"/>
        </w:r>
        <w:r>
          <w:rPr>
            <w:noProof/>
            <w:webHidden/>
          </w:rPr>
          <w:instrText xml:space="preserve"> PAGEREF _Toc197269027 \h </w:instrText>
        </w:r>
        <w:r>
          <w:rPr>
            <w:noProof/>
            <w:webHidden/>
          </w:rPr>
        </w:r>
        <w:r>
          <w:rPr>
            <w:noProof/>
            <w:webHidden/>
          </w:rPr>
          <w:fldChar w:fldCharType="separate"/>
        </w:r>
        <w:r w:rsidR="005F37D2">
          <w:rPr>
            <w:noProof/>
            <w:webHidden/>
          </w:rPr>
          <w:t>44</w:t>
        </w:r>
        <w:r>
          <w:rPr>
            <w:noProof/>
            <w:webHidden/>
          </w:rPr>
          <w:fldChar w:fldCharType="end"/>
        </w:r>
      </w:hyperlink>
    </w:p>
    <w:p w14:paraId="6BB6794A" w14:textId="77777777" w:rsidR="00773F4C" w:rsidRPr="00773F4C" w:rsidRDefault="00773F4C" w:rsidP="00773F4C">
      <w:pPr>
        <w:rPr>
          <w:rFonts w:eastAsiaTheme="minorEastAsia"/>
          <w:noProof/>
          <w:lang w:val="vi-VN"/>
        </w:rPr>
      </w:pPr>
    </w:p>
    <w:p w14:paraId="34C37A2E" w14:textId="77777777" w:rsidR="00773F4C" w:rsidRDefault="00773F4C">
      <w:pPr>
        <w:spacing w:after="200" w:line="276" w:lineRule="auto"/>
        <w:rPr>
          <w:noProof/>
        </w:rPr>
      </w:pPr>
      <w:r>
        <w:rPr>
          <w:sz w:val="26"/>
          <w:szCs w:val="26"/>
        </w:rPr>
        <w:fldChar w:fldCharType="end"/>
      </w:r>
      <w:r>
        <w:rPr>
          <w:sz w:val="26"/>
          <w:szCs w:val="26"/>
        </w:rPr>
        <w:fldChar w:fldCharType="begin"/>
      </w:r>
      <w:r>
        <w:rPr>
          <w:sz w:val="26"/>
          <w:szCs w:val="26"/>
        </w:rPr>
        <w:instrText xml:space="preserve"> TOC \h \z \c "Hình 3." </w:instrText>
      </w:r>
      <w:r>
        <w:rPr>
          <w:sz w:val="26"/>
          <w:szCs w:val="26"/>
        </w:rPr>
        <w:fldChar w:fldCharType="separate"/>
      </w:r>
    </w:p>
    <w:p w14:paraId="4A32F5BA" w14:textId="78FD4B11"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38" w:history="1">
        <w:r w:rsidRPr="00354FDA">
          <w:rPr>
            <w:rStyle w:val="Hyperlink"/>
            <w:noProof/>
          </w:rPr>
          <w:t>Hình 3. 1</w:t>
        </w:r>
        <w:r w:rsidRPr="00354FDA">
          <w:rPr>
            <w:rStyle w:val="Hyperlink"/>
            <w:noProof/>
            <w:lang w:val="vi-VN"/>
          </w:rPr>
          <w:t xml:space="preserve"> Sơ đồ lớp Mediator Pattern.</w:t>
        </w:r>
        <w:r>
          <w:rPr>
            <w:noProof/>
            <w:webHidden/>
          </w:rPr>
          <w:tab/>
        </w:r>
        <w:r>
          <w:rPr>
            <w:noProof/>
            <w:webHidden/>
          </w:rPr>
          <w:fldChar w:fldCharType="begin"/>
        </w:r>
        <w:r>
          <w:rPr>
            <w:noProof/>
            <w:webHidden/>
          </w:rPr>
          <w:instrText xml:space="preserve"> PAGEREF _Toc197269038 \h </w:instrText>
        </w:r>
        <w:r>
          <w:rPr>
            <w:noProof/>
            <w:webHidden/>
          </w:rPr>
        </w:r>
        <w:r>
          <w:rPr>
            <w:noProof/>
            <w:webHidden/>
          </w:rPr>
          <w:fldChar w:fldCharType="separate"/>
        </w:r>
        <w:r w:rsidR="005F37D2">
          <w:rPr>
            <w:noProof/>
            <w:webHidden/>
          </w:rPr>
          <w:t>47</w:t>
        </w:r>
        <w:r>
          <w:rPr>
            <w:noProof/>
            <w:webHidden/>
          </w:rPr>
          <w:fldChar w:fldCharType="end"/>
        </w:r>
      </w:hyperlink>
    </w:p>
    <w:p w14:paraId="2009B132" w14:textId="4C035CD8"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39" w:history="1">
        <w:r w:rsidRPr="00354FDA">
          <w:rPr>
            <w:rStyle w:val="Hyperlink"/>
            <w:noProof/>
          </w:rPr>
          <w:t>Hình 3. 2</w:t>
        </w:r>
        <w:r w:rsidRPr="00354FDA">
          <w:rPr>
            <w:rStyle w:val="Hyperlink"/>
            <w:noProof/>
            <w:lang w:val="vi-VN"/>
          </w:rPr>
          <w:t xml:space="preserve"> Interface OrderCreationMediator.</w:t>
        </w:r>
        <w:r>
          <w:rPr>
            <w:noProof/>
            <w:webHidden/>
          </w:rPr>
          <w:tab/>
        </w:r>
        <w:r>
          <w:rPr>
            <w:noProof/>
            <w:webHidden/>
          </w:rPr>
          <w:fldChar w:fldCharType="begin"/>
        </w:r>
        <w:r>
          <w:rPr>
            <w:noProof/>
            <w:webHidden/>
          </w:rPr>
          <w:instrText xml:space="preserve"> PAGEREF _Toc197269039 \h </w:instrText>
        </w:r>
        <w:r>
          <w:rPr>
            <w:noProof/>
            <w:webHidden/>
          </w:rPr>
        </w:r>
        <w:r>
          <w:rPr>
            <w:noProof/>
            <w:webHidden/>
          </w:rPr>
          <w:fldChar w:fldCharType="separate"/>
        </w:r>
        <w:r w:rsidR="005F37D2">
          <w:rPr>
            <w:noProof/>
            <w:webHidden/>
          </w:rPr>
          <w:t>50</w:t>
        </w:r>
        <w:r>
          <w:rPr>
            <w:noProof/>
            <w:webHidden/>
          </w:rPr>
          <w:fldChar w:fldCharType="end"/>
        </w:r>
      </w:hyperlink>
    </w:p>
    <w:p w14:paraId="2EDF8FBA" w14:textId="12390E96"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40" w:history="1">
        <w:r w:rsidRPr="00354FDA">
          <w:rPr>
            <w:rStyle w:val="Hyperlink"/>
            <w:noProof/>
          </w:rPr>
          <w:t>Hình 3. 3</w:t>
        </w:r>
        <w:r w:rsidRPr="00354FDA">
          <w:rPr>
            <w:rStyle w:val="Hyperlink"/>
            <w:noProof/>
            <w:lang w:val="vi-VN"/>
          </w:rPr>
          <w:t xml:space="preserve"> Interface OrderPaymentMediator.</w:t>
        </w:r>
        <w:r>
          <w:rPr>
            <w:noProof/>
            <w:webHidden/>
          </w:rPr>
          <w:tab/>
        </w:r>
        <w:r>
          <w:rPr>
            <w:noProof/>
            <w:webHidden/>
          </w:rPr>
          <w:fldChar w:fldCharType="begin"/>
        </w:r>
        <w:r>
          <w:rPr>
            <w:noProof/>
            <w:webHidden/>
          </w:rPr>
          <w:instrText xml:space="preserve"> PAGEREF _Toc197269040 \h </w:instrText>
        </w:r>
        <w:r>
          <w:rPr>
            <w:noProof/>
            <w:webHidden/>
          </w:rPr>
        </w:r>
        <w:r>
          <w:rPr>
            <w:noProof/>
            <w:webHidden/>
          </w:rPr>
          <w:fldChar w:fldCharType="separate"/>
        </w:r>
        <w:r w:rsidR="005F37D2">
          <w:rPr>
            <w:noProof/>
            <w:webHidden/>
          </w:rPr>
          <w:t>50</w:t>
        </w:r>
        <w:r>
          <w:rPr>
            <w:noProof/>
            <w:webHidden/>
          </w:rPr>
          <w:fldChar w:fldCharType="end"/>
        </w:r>
      </w:hyperlink>
    </w:p>
    <w:p w14:paraId="51998DC3" w14:textId="4DF2A48D"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41" w:history="1">
        <w:r w:rsidRPr="00354FDA">
          <w:rPr>
            <w:rStyle w:val="Hyperlink"/>
            <w:noProof/>
          </w:rPr>
          <w:t>Hình 3. 4 Lớp OrderCreationMediatorImpl.</w:t>
        </w:r>
        <w:r>
          <w:rPr>
            <w:noProof/>
            <w:webHidden/>
          </w:rPr>
          <w:tab/>
        </w:r>
        <w:r>
          <w:rPr>
            <w:noProof/>
            <w:webHidden/>
          </w:rPr>
          <w:fldChar w:fldCharType="begin"/>
        </w:r>
        <w:r>
          <w:rPr>
            <w:noProof/>
            <w:webHidden/>
          </w:rPr>
          <w:instrText xml:space="preserve"> PAGEREF _Toc197269041 \h </w:instrText>
        </w:r>
        <w:r>
          <w:rPr>
            <w:noProof/>
            <w:webHidden/>
          </w:rPr>
        </w:r>
        <w:r>
          <w:rPr>
            <w:noProof/>
            <w:webHidden/>
          </w:rPr>
          <w:fldChar w:fldCharType="separate"/>
        </w:r>
        <w:r w:rsidR="005F37D2">
          <w:rPr>
            <w:noProof/>
            <w:webHidden/>
          </w:rPr>
          <w:t>51</w:t>
        </w:r>
        <w:r>
          <w:rPr>
            <w:noProof/>
            <w:webHidden/>
          </w:rPr>
          <w:fldChar w:fldCharType="end"/>
        </w:r>
      </w:hyperlink>
    </w:p>
    <w:p w14:paraId="0AE05EB7" w14:textId="42EBC58C"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42" w:history="1">
        <w:r w:rsidRPr="00354FDA">
          <w:rPr>
            <w:rStyle w:val="Hyperlink"/>
            <w:noProof/>
          </w:rPr>
          <w:t>Hình 3. 5</w:t>
        </w:r>
        <w:r w:rsidRPr="00354FDA">
          <w:rPr>
            <w:rStyle w:val="Hyperlink"/>
            <w:noProof/>
            <w:lang w:val="vi-VN"/>
          </w:rPr>
          <w:t xml:space="preserve"> Phương thức “createOrder” – Bước 1.</w:t>
        </w:r>
        <w:r>
          <w:rPr>
            <w:noProof/>
            <w:webHidden/>
          </w:rPr>
          <w:tab/>
        </w:r>
        <w:r>
          <w:rPr>
            <w:noProof/>
            <w:webHidden/>
          </w:rPr>
          <w:fldChar w:fldCharType="begin"/>
        </w:r>
        <w:r>
          <w:rPr>
            <w:noProof/>
            <w:webHidden/>
          </w:rPr>
          <w:instrText xml:space="preserve"> PAGEREF _Toc197269042 \h </w:instrText>
        </w:r>
        <w:r>
          <w:rPr>
            <w:noProof/>
            <w:webHidden/>
          </w:rPr>
        </w:r>
        <w:r>
          <w:rPr>
            <w:noProof/>
            <w:webHidden/>
          </w:rPr>
          <w:fldChar w:fldCharType="separate"/>
        </w:r>
        <w:r w:rsidR="005F37D2">
          <w:rPr>
            <w:noProof/>
            <w:webHidden/>
          </w:rPr>
          <w:t>51</w:t>
        </w:r>
        <w:r>
          <w:rPr>
            <w:noProof/>
            <w:webHidden/>
          </w:rPr>
          <w:fldChar w:fldCharType="end"/>
        </w:r>
      </w:hyperlink>
    </w:p>
    <w:p w14:paraId="5C9E4308" w14:textId="485EB229"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43" w:history="1">
        <w:r w:rsidRPr="00354FDA">
          <w:rPr>
            <w:rStyle w:val="Hyperlink"/>
            <w:noProof/>
          </w:rPr>
          <w:t>Hình 3. 6</w:t>
        </w:r>
        <w:r w:rsidRPr="00354FDA">
          <w:rPr>
            <w:rStyle w:val="Hyperlink"/>
            <w:noProof/>
            <w:lang w:val="vi-VN"/>
          </w:rPr>
          <w:t xml:space="preserve"> Phương thức “createOrder” – Bước 2.</w:t>
        </w:r>
        <w:r>
          <w:rPr>
            <w:noProof/>
            <w:webHidden/>
          </w:rPr>
          <w:tab/>
        </w:r>
        <w:r>
          <w:rPr>
            <w:noProof/>
            <w:webHidden/>
          </w:rPr>
          <w:fldChar w:fldCharType="begin"/>
        </w:r>
        <w:r>
          <w:rPr>
            <w:noProof/>
            <w:webHidden/>
          </w:rPr>
          <w:instrText xml:space="preserve"> PAGEREF _Toc197269043 \h </w:instrText>
        </w:r>
        <w:r>
          <w:rPr>
            <w:noProof/>
            <w:webHidden/>
          </w:rPr>
        </w:r>
        <w:r>
          <w:rPr>
            <w:noProof/>
            <w:webHidden/>
          </w:rPr>
          <w:fldChar w:fldCharType="separate"/>
        </w:r>
        <w:r w:rsidR="005F37D2">
          <w:rPr>
            <w:noProof/>
            <w:webHidden/>
          </w:rPr>
          <w:t>52</w:t>
        </w:r>
        <w:r>
          <w:rPr>
            <w:noProof/>
            <w:webHidden/>
          </w:rPr>
          <w:fldChar w:fldCharType="end"/>
        </w:r>
      </w:hyperlink>
    </w:p>
    <w:p w14:paraId="3E7E7EB8" w14:textId="4CA7FCE9"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44" w:history="1">
        <w:r w:rsidRPr="00354FDA">
          <w:rPr>
            <w:rStyle w:val="Hyperlink"/>
            <w:noProof/>
          </w:rPr>
          <w:t>Hình 3. 7</w:t>
        </w:r>
        <w:r w:rsidRPr="00354FDA">
          <w:rPr>
            <w:rStyle w:val="Hyperlink"/>
            <w:noProof/>
            <w:lang w:val="vi-VN"/>
          </w:rPr>
          <w:t xml:space="preserve"> Phương thức “createOrder” – Bước 3.</w:t>
        </w:r>
        <w:r>
          <w:rPr>
            <w:noProof/>
            <w:webHidden/>
          </w:rPr>
          <w:tab/>
        </w:r>
        <w:r>
          <w:rPr>
            <w:noProof/>
            <w:webHidden/>
          </w:rPr>
          <w:fldChar w:fldCharType="begin"/>
        </w:r>
        <w:r>
          <w:rPr>
            <w:noProof/>
            <w:webHidden/>
          </w:rPr>
          <w:instrText xml:space="preserve"> PAGEREF _Toc197269044 \h </w:instrText>
        </w:r>
        <w:r>
          <w:rPr>
            <w:noProof/>
            <w:webHidden/>
          </w:rPr>
        </w:r>
        <w:r>
          <w:rPr>
            <w:noProof/>
            <w:webHidden/>
          </w:rPr>
          <w:fldChar w:fldCharType="separate"/>
        </w:r>
        <w:r w:rsidR="005F37D2">
          <w:rPr>
            <w:noProof/>
            <w:webHidden/>
          </w:rPr>
          <w:t>52</w:t>
        </w:r>
        <w:r>
          <w:rPr>
            <w:noProof/>
            <w:webHidden/>
          </w:rPr>
          <w:fldChar w:fldCharType="end"/>
        </w:r>
      </w:hyperlink>
    </w:p>
    <w:p w14:paraId="15D03981" w14:textId="76DB22BD"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45" w:history="1">
        <w:r w:rsidRPr="00354FDA">
          <w:rPr>
            <w:rStyle w:val="Hyperlink"/>
            <w:noProof/>
          </w:rPr>
          <w:t>Hình 3. 8</w:t>
        </w:r>
        <w:r w:rsidRPr="00354FDA">
          <w:rPr>
            <w:rStyle w:val="Hyperlink"/>
            <w:noProof/>
            <w:lang w:val="vi-VN"/>
          </w:rPr>
          <w:t xml:space="preserve"> Phương thức “createOrder” – Bước 4.</w:t>
        </w:r>
        <w:r>
          <w:rPr>
            <w:noProof/>
            <w:webHidden/>
          </w:rPr>
          <w:tab/>
        </w:r>
        <w:r>
          <w:rPr>
            <w:noProof/>
            <w:webHidden/>
          </w:rPr>
          <w:fldChar w:fldCharType="begin"/>
        </w:r>
        <w:r>
          <w:rPr>
            <w:noProof/>
            <w:webHidden/>
          </w:rPr>
          <w:instrText xml:space="preserve"> PAGEREF _Toc197269045 \h </w:instrText>
        </w:r>
        <w:r>
          <w:rPr>
            <w:noProof/>
            <w:webHidden/>
          </w:rPr>
        </w:r>
        <w:r>
          <w:rPr>
            <w:noProof/>
            <w:webHidden/>
          </w:rPr>
          <w:fldChar w:fldCharType="separate"/>
        </w:r>
        <w:r w:rsidR="005F37D2">
          <w:rPr>
            <w:noProof/>
            <w:webHidden/>
          </w:rPr>
          <w:t>53</w:t>
        </w:r>
        <w:r>
          <w:rPr>
            <w:noProof/>
            <w:webHidden/>
          </w:rPr>
          <w:fldChar w:fldCharType="end"/>
        </w:r>
      </w:hyperlink>
    </w:p>
    <w:p w14:paraId="703AC97A" w14:textId="24F5157A"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46" w:history="1">
        <w:r w:rsidRPr="00354FDA">
          <w:rPr>
            <w:rStyle w:val="Hyperlink"/>
            <w:noProof/>
          </w:rPr>
          <w:t>Hình 3. 9</w:t>
        </w:r>
        <w:r w:rsidRPr="00354FDA">
          <w:rPr>
            <w:rStyle w:val="Hyperlink"/>
            <w:noProof/>
            <w:lang w:val="vi-VN"/>
          </w:rPr>
          <w:t xml:space="preserve"> Phương thức “createOrder” – Bước 5.</w:t>
        </w:r>
        <w:r>
          <w:rPr>
            <w:noProof/>
            <w:webHidden/>
          </w:rPr>
          <w:tab/>
        </w:r>
        <w:r>
          <w:rPr>
            <w:noProof/>
            <w:webHidden/>
          </w:rPr>
          <w:fldChar w:fldCharType="begin"/>
        </w:r>
        <w:r>
          <w:rPr>
            <w:noProof/>
            <w:webHidden/>
          </w:rPr>
          <w:instrText xml:space="preserve"> PAGEREF _Toc197269046 \h </w:instrText>
        </w:r>
        <w:r>
          <w:rPr>
            <w:noProof/>
            <w:webHidden/>
          </w:rPr>
        </w:r>
        <w:r>
          <w:rPr>
            <w:noProof/>
            <w:webHidden/>
          </w:rPr>
          <w:fldChar w:fldCharType="separate"/>
        </w:r>
        <w:r w:rsidR="005F37D2">
          <w:rPr>
            <w:noProof/>
            <w:webHidden/>
          </w:rPr>
          <w:t>53</w:t>
        </w:r>
        <w:r>
          <w:rPr>
            <w:noProof/>
            <w:webHidden/>
          </w:rPr>
          <w:fldChar w:fldCharType="end"/>
        </w:r>
      </w:hyperlink>
    </w:p>
    <w:p w14:paraId="1A502F54" w14:textId="6AA23FEA"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47" w:history="1">
        <w:r w:rsidRPr="00354FDA">
          <w:rPr>
            <w:rStyle w:val="Hyperlink"/>
            <w:noProof/>
          </w:rPr>
          <w:t>Hình 3. 10 Lớp OrderPaymentMediatorImpl.</w:t>
        </w:r>
        <w:r>
          <w:rPr>
            <w:noProof/>
            <w:webHidden/>
          </w:rPr>
          <w:tab/>
        </w:r>
        <w:r>
          <w:rPr>
            <w:noProof/>
            <w:webHidden/>
          </w:rPr>
          <w:fldChar w:fldCharType="begin"/>
        </w:r>
        <w:r>
          <w:rPr>
            <w:noProof/>
            <w:webHidden/>
          </w:rPr>
          <w:instrText xml:space="preserve"> PAGEREF _Toc197269047 \h </w:instrText>
        </w:r>
        <w:r>
          <w:rPr>
            <w:noProof/>
            <w:webHidden/>
          </w:rPr>
        </w:r>
        <w:r>
          <w:rPr>
            <w:noProof/>
            <w:webHidden/>
          </w:rPr>
          <w:fldChar w:fldCharType="separate"/>
        </w:r>
        <w:r w:rsidR="005F37D2">
          <w:rPr>
            <w:noProof/>
            <w:webHidden/>
          </w:rPr>
          <w:t>54</w:t>
        </w:r>
        <w:r>
          <w:rPr>
            <w:noProof/>
            <w:webHidden/>
          </w:rPr>
          <w:fldChar w:fldCharType="end"/>
        </w:r>
      </w:hyperlink>
    </w:p>
    <w:p w14:paraId="11347379" w14:textId="59AE8118"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48" w:history="1">
        <w:r w:rsidRPr="00354FDA">
          <w:rPr>
            <w:rStyle w:val="Hyperlink"/>
            <w:noProof/>
          </w:rPr>
          <w:t>Hình 3. 11</w:t>
        </w:r>
        <w:r w:rsidRPr="00354FDA">
          <w:rPr>
            <w:rStyle w:val="Hyperlink"/>
            <w:noProof/>
            <w:lang w:val="vi-VN"/>
          </w:rPr>
          <w:t xml:space="preserve"> Phương thức “handlePaymentResult”.</w:t>
        </w:r>
        <w:r>
          <w:rPr>
            <w:noProof/>
            <w:webHidden/>
          </w:rPr>
          <w:tab/>
        </w:r>
        <w:r>
          <w:rPr>
            <w:noProof/>
            <w:webHidden/>
          </w:rPr>
          <w:fldChar w:fldCharType="begin"/>
        </w:r>
        <w:r>
          <w:rPr>
            <w:noProof/>
            <w:webHidden/>
          </w:rPr>
          <w:instrText xml:space="preserve"> PAGEREF _Toc197269048 \h </w:instrText>
        </w:r>
        <w:r>
          <w:rPr>
            <w:noProof/>
            <w:webHidden/>
          </w:rPr>
        </w:r>
        <w:r>
          <w:rPr>
            <w:noProof/>
            <w:webHidden/>
          </w:rPr>
          <w:fldChar w:fldCharType="separate"/>
        </w:r>
        <w:r w:rsidR="005F37D2">
          <w:rPr>
            <w:noProof/>
            <w:webHidden/>
          </w:rPr>
          <w:t>54</w:t>
        </w:r>
        <w:r>
          <w:rPr>
            <w:noProof/>
            <w:webHidden/>
          </w:rPr>
          <w:fldChar w:fldCharType="end"/>
        </w:r>
      </w:hyperlink>
    </w:p>
    <w:p w14:paraId="243EA726" w14:textId="5D4B6FA9"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49" w:history="1">
        <w:r w:rsidRPr="00354FDA">
          <w:rPr>
            <w:rStyle w:val="Hyperlink"/>
            <w:noProof/>
          </w:rPr>
          <w:t>Hình 3. 12</w:t>
        </w:r>
        <w:r w:rsidRPr="00354FDA">
          <w:rPr>
            <w:rStyle w:val="Hyperlink"/>
            <w:noProof/>
            <w:lang w:val="vi-VN"/>
          </w:rPr>
          <w:t xml:space="preserve"> Phương thức “handleSuccessPayment”.</w:t>
        </w:r>
        <w:r>
          <w:rPr>
            <w:noProof/>
            <w:webHidden/>
          </w:rPr>
          <w:tab/>
        </w:r>
        <w:r>
          <w:rPr>
            <w:noProof/>
            <w:webHidden/>
          </w:rPr>
          <w:fldChar w:fldCharType="begin"/>
        </w:r>
        <w:r>
          <w:rPr>
            <w:noProof/>
            <w:webHidden/>
          </w:rPr>
          <w:instrText xml:space="preserve"> PAGEREF _Toc197269049 \h </w:instrText>
        </w:r>
        <w:r>
          <w:rPr>
            <w:noProof/>
            <w:webHidden/>
          </w:rPr>
        </w:r>
        <w:r>
          <w:rPr>
            <w:noProof/>
            <w:webHidden/>
          </w:rPr>
          <w:fldChar w:fldCharType="separate"/>
        </w:r>
        <w:r w:rsidR="005F37D2">
          <w:rPr>
            <w:noProof/>
            <w:webHidden/>
          </w:rPr>
          <w:t>55</w:t>
        </w:r>
        <w:r>
          <w:rPr>
            <w:noProof/>
            <w:webHidden/>
          </w:rPr>
          <w:fldChar w:fldCharType="end"/>
        </w:r>
      </w:hyperlink>
    </w:p>
    <w:p w14:paraId="129F2D81" w14:textId="7E5D9173"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50" w:history="1">
        <w:r w:rsidRPr="00354FDA">
          <w:rPr>
            <w:rStyle w:val="Hyperlink"/>
            <w:noProof/>
          </w:rPr>
          <w:t>Hình 3. 13</w:t>
        </w:r>
        <w:r w:rsidRPr="00354FDA">
          <w:rPr>
            <w:rStyle w:val="Hyperlink"/>
            <w:noProof/>
            <w:lang w:val="vi-VN"/>
          </w:rPr>
          <w:t xml:space="preserve"> Phương thức “handleFailedPayment”.</w:t>
        </w:r>
        <w:r>
          <w:rPr>
            <w:noProof/>
            <w:webHidden/>
          </w:rPr>
          <w:tab/>
        </w:r>
        <w:r>
          <w:rPr>
            <w:noProof/>
            <w:webHidden/>
          </w:rPr>
          <w:fldChar w:fldCharType="begin"/>
        </w:r>
        <w:r>
          <w:rPr>
            <w:noProof/>
            <w:webHidden/>
          </w:rPr>
          <w:instrText xml:space="preserve"> PAGEREF _Toc197269050 \h </w:instrText>
        </w:r>
        <w:r>
          <w:rPr>
            <w:noProof/>
            <w:webHidden/>
          </w:rPr>
        </w:r>
        <w:r>
          <w:rPr>
            <w:noProof/>
            <w:webHidden/>
          </w:rPr>
          <w:fldChar w:fldCharType="separate"/>
        </w:r>
        <w:r w:rsidR="005F37D2">
          <w:rPr>
            <w:noProof/>
            <w:webHidden/>
          </w:rPr>
          <w:t>55</w:t>
        </w:r>
        <w:r>
          <w:rPr>
            <w:noProof/>
            <w:webHidden/>
          </w:rPr>
          <w:fldChar w:fldCharType="end"/>
        </w:r>
      </w:hyperlink>
    </w:p>
    <w:p w14:paraId="7FA17963" w14:textId="5C3E26EE"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51" w:history="1">
        <w:r w:rsidRPr="00354FDA">
          <w:rPr>
            <w:rStyle w:val="Hyperlink"/>
            <w:noProof/>
          </w:rPr>
          <w:t>Hình 3. 14</w:t>
        </w:r>
        <w:r w:rsidRPr="00354FDA">
          <w:rPr>
            <w:rStyle w:val="Hyperlink"/>
            <w:noProof/>
            <w:lang w:val="vi-VN"/>
          </w:rPr>
          <w:t xml:space="preserve"> Lớp OrderService.</w:t>
        </w:r>
        <w:r>
          <w:rPr>
            <w:noProof/>
            <w:webHidden/>
          </w:rPr>
          <w:tab/>
        </w:r>
        <w:r>
          <w:rPr>
            <w:noProof/>
            <w:webHidden/>
          </w:rPr>
          <w:fldChar w:fldCharType="begin"/>
        </w:r>
        <w:r>
          <w:rPr>
            <w:noProof/>
            <w:webHidden/>
          </w:rPr>
          <w:instrText xml:space="preserve"> PAGEREF _Toc197269051 \h </w:instrText>
        </w:r>
        <w:r>
          <w:rPr>
            <w:noProof/>
            <w:webHidden/>
          </w:rPr>
        </w:r>
        <w:r>
          <w:rPr>
            <w:noProof/>
            <w:webHidden/>
          </w:rPr>
          <w:fldChar w:fldCharType="separate"/>
        </w:r>
        <w:r w:rsidR="005F37D2">
          <w:rPr>
            <w:noProof/>
            <w:webHidden/>
          </w:rPr>
          <w:t>56</w:t>
        </w:r>
        <w:r>
          <w:rPr>
            <w:noProof/>
            <w:webHidden/>
          </w:rPr>
          <w:fldChar w:fldCharType="end"/>
        </w:r>
      </w:hyperlink>
    </w:p>
    <w:p w14:paraId="27CC611A" w14:textId="77777777" w:rsidR="00773F4C" w:rsidRDefault="00773F4C">
      <w:pPr>
        <w:spacing w:after="200" w:line="276" w:lineRule="auto"/>
        <w:rPr>
          <w:noProof/>
        </w:rPr>
      </w:pPr>
      <w:r>
        <w:rPr>
          <w:sz w:val="26"/>
          <w:szCs w:val="26"/>
        </w:rPr>
        <w:fldChar w:fldCharType="end"/>
      </w:r>
      <w:r>
        <w:rPr>
          <w:sz w:val="26"/>
          <w:szCs w:val="26"/>
        </w:rPr>
        <w:fldChar w:fldCharType="begin"/>
      </w:r>
      <w:r>
        <w:rPr>
          <w:sz w:val="26"/>
          <w:szCs w:val="26"/>
        </w:rPr>
        <w:instrText xml:space="preserve"> TOC \h \z \c "Hình 4." </w:instrText>
      </w:r>
      <w:r>
        <w:rPr>
          <w:sz w:val="26"/>
          <w:szCs w:val="26"/>
        </w:rPr>
        <w:fldChar w:fldCharType="separate"/>
      </w:r>
    </w:p>
    <w:p w14:paraId="66B5D89E" w14:textId="670ADE2C"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52" w:history="1">
        <w:r w:rsidRPr="00246193">
          <w:rPr>
            <w:rStyle w:val="Hyperlink"/>
            <w:noProof/>
          </w:rPr>
          <w:t>Hình 4. 1</w:t>
        </w:r>
        <w:r w:rsidRPr="00246193">
          <w:rPr>
            <w:rStyle w:val="Hyperlink"/>
            <w:noProof/>
            <w:lang w:val="vi-VN"/>
          </w:rPr>
          <w:t xml:space="preserve"> Sơ đồ lớp Singleton Pattern.</w:t>
        </w:r>
        <w:r>
          <w:rPr>
            <w:noProof/>
            <w:webHidden/>
          </w:rPr>
          <w:tab/>
        </w:r>
        <w:r>
          <w:rPr>
            <w:noProof/>
            <w:webHidden/>
          </w:rPr>
          <w:fldChar w:fldCharType="begin"/>
        </w:r>
        <w:r>
          <w:rPr>
            <w:noProof/>
            <w:webHidden/>
          </w:rPr>
          <w:instrText xml:space="preserve"> PAGEREF _Toc197269052 \h </w:instrText>
        </w:r>
        <w:r>
          <w:rPr>
            <w:noProof/>
            <w:webHidden/>
          </w:rPr>
        </w:r>
        <w:r>
          <w:rPr>
            <w:noProof/>
            <w:webHidden/>
          </w:rPr>
          <w:fldChar w:fldCharType="separate"/>
        </w:r>
        <w:r w:rsidR="005F37D2">
          <w:rPr>
            <w:noProof/>
            <w:webHidden/>
          </w:rPr>
          <w:t>59</w:t>
        </w:r>
        <w:r>
          <w:rPr>
            <w:noProof/>
            <w:webHidden/>
          </w:rPr>
          <w:fldChar w:fldCharType="end"/>
        </w:r>
      </w:hyperlink>
    </w:p>
    <w:p w14:paraId="69440BC0" w14:textId="700C1951"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53" w:history="1">
        <w:r w:rsidRPr="00246193">
          <w:rPr>
            <w:rStyle w:val="Hyperlink"/>
            <w:noProof/>
          </w:rPr>
          <w:t>Hình 4. 2 Lớp</w:t>
        </w:r>
        <w:r w:rsidRPr="00246193">
          <w:rPr>
            <w:rStyle w:val="Hyperlink"/>
            <w:noProof/>
            <w:lang w:val="vi-VN"/>
          </w:rPr>
          <w:t xml:space="preserve"> AppLogger.</w:t>
        </w:r>
        <w:r>
          <w:rPr>
            <w:noProof/>
            <w:webHidden/>
          </w:rPr>
          <w:tab/>
        </w:r>
        <w:r>
          <w:rPr>
            <w:noProof/>
            <w:webHidden/>
          </w:rPr>
          <w:fldChar w:fldCharType="begin"/>
        </w:r>
        <w:r>
          <w:rPr>
            <w:noProof/>
            <w:webHidden/>
          </w:rPr>
          <w:instrText xml:space="preserve"> PAGEREF _Toc197269053 \h </w:instrText>
        </w:r>
        <w:r>
          <w:rPr>
            <w:noProof/>
            <w:webHidden/>
          </w:rPr>
        </w:r>
        <w:r>
          <w:rPr>
            <w:noProof/>
            <w:webHidden/>
          </w:rPr>
          <w:fldChar w:fldCharType="separate"/>
        </w:r>
        <w:r w:rsidR="005F37D2">
          <w:rPr>
            <w:noProof/>
            <w:webHidden/>
          </w:rPr>
          <w:t>61</w:t>
        </w:r>
        <w:r>
          <w:rPr>
            <w:noProof/>
            <w:webHidden/>
          </w:rPr>
          <w:fldChar w:fldCharType="end"/>
        </w:r>
      </w:hyperlink>
    </w:p>
    <w:p w14:paraId="72D39CF8" w14:textId="77777777" w:rsidR="00773F4C" w:rsidRDefault="00773F4C">
      <w:pPr>
        <w:spacing w:after="200" w:line="276" w:lineRule="auto"/>
        <w:rPr>
          <w:noProof/>
        </w:rPr>
      </w:pPr>
      <w:r>
        <w:rPr>
          <w:sz w:val="26"/>
          <w:szCs w:val="26"/>
        </w:rPr>
        <w:fldChar w:fldCharType="end"/>
      </w:r>
      <w:r>
        <w:rPr>
          <w:sz w:val="26"/>
          <w:szCs w:val="26"/>
        </w:rPr>
        <w:fldChar w:fldCharType="begin"/>
      </w:r>
      <w:r>
        <w:rPr>
          <w:sz w:val="26"/>
          <w:szCs w:val="26"/>
        </w:rPr>
        <w:instrText xml:space="preserve"> TOC \h \z \c "Hình 5." </w:instrText>
      </w:r>
      <w:r>
        <w:rPr>
          <w:sz w:val="26"/>
          <w:szCs w:val="26"/>
        </w:rPr>
        <w:fldChar w:fldCharType="separate"/>
      </w:r>
    </w:p>
    <w:p w14:paraId="3B39D6AC" w14:textId="5C8502BA"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54" w:history="1">
        <w:r w:rsidRPr="00DD0866">
          <w:rPr>
            <w:rStyle w:val="Hyperlink"/>
            <w:noProof/>
          </w:rPr>
          <w:t>Hình 5. 1</w:t>
        </w:r>
        <w:r w:rsidRPr="00DD0866">
          <w:rPr>
            <w:rStyle w:val="Hyperlink"/>
            <w:noProof/>
            <w:lang w:val="vi-VN"/>
          </w:rPr>
          <w:t xml:space="preserve"> </w:t>
        </w:r>
        <w:r w:rsidRPr="00DD0866">
          <w:rPr>
            <w:rStyle w:val="Hyperlink"/>
            <w:noProof/>
          </w:rPr>
          <w:t>Hình sơ đồ lớp mẫu của Strategy Pattern</w:t>
        </w:r>
        <w:r w:rsidRPr="00DD0866">
          <w:rPr>
            <w:rStyle w:val="Hyperlink"/>
            <w:noProof/>
            <w:lang w:val="vi-VN"/>
          </w:rPr>
          <w:t>.</w:t>
        </w:r>
        <w:r>
          <w:rPr>
            <w:noProof/>
            <w:webHidden/>
          </w:rPr>
          <w:tab/>
        </w:r>
        <w:r>
          <w:rPr>
            <w:noProof/>
            <w:webHidden/>
          </w:rPr>
          <w:fldChar w:fldCharType="begin"/>
        </w:r>
        <w:r>
          <w:rPr>
            <w:noProof/>
            <w:webHidden/>
          </w:rPr>
          <w:instrText xml:space="preserve"> PAGEREF _Toc197269054 \h </w:instrText>
        </w:r>
        <w:r>
          <w:rPr>
            <w:noProof/>
            <w:webHidden/>
          </w:rPr>
        </w:r>
        <w:r>
          <w:rPr>
            <w:noProof/>
            <w:webHidden/>
          </w:rPr>
          <w:fldChar w:fldCharType="separate"/>
        </w:r>
        <w:r w:rsidR="005F37D2">
          <w:rPr>
            <w:noProof/>
            <w:webHidden/>
          </w:rPr>
          <w:t>64</w:t>
        </w:r>
        <w:r>
          <w:rPr>
            <w:noProof/>
            <w:webHidden/>
          </w:rPr>
          <w:fldChar w:fldCharType="end"/>
        </w:r>
      </w:hyperlink>
    </w:p>
    <w:p w14:paraId="34ED52A3" w14:textId="7498076A"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55" w:history="1">
        <w:r w:rsidRPr="00DD0866">
          <w:rPr>
            <w:rStyle w:val="Hyperlink"/>
            <w:noProof/>
          </w:rPr>
          <w:t>Hình 5. 2</w:t>
        </w:r>
        <w:r w:rsidRPr="00DD0866">
          <w:rPr>
            <w:rStyle w:val="Hyperlink"/>
            <w:noProof/>
            <w:lang w:val="vi-VN"/>
          </w:rPr>
          <w:t xml:space="preserve"> </w:t>
        </w:r>
        <w:r w:rsidRPr="00DD0866">
          <w:rPr>
            <w:rStyle w:val="Hyperlink"/>
            <w:noProof/>
          </w:rPr>
          <w:t>Hình sơ đồ lớp Strategy Pattern của chức năng thanh toán</w:t>
        </w:r>
        <w:r w:rsidRPr="00DD0866">
          <w:rPr>
            <w:rStyle w:val="Hyperlink"/>
            <w:noProof/>
            <w:lang w:val="vi-VN"/>
          </w:rPr>
          <w:t>.</w:t>
        </w:r>
        <w:r>
          <w:rPr>
            <w:noProof/>
            <w:webHidden/>
          </w:rPr>
          <w:tab/>
        </w:r>
        <w:r>
          <w:rPr>
            <w:noProof/>
            <w:webHidden/>
          </w:rPr>
          <w:fldChar w:fldCharType="begin"/>
        </w:r>
        <w:r>
          <w:rPr>
            <w:noProof/>
            <w:webHidden/>
          </w:rPr>
          <w:instrText xml:space="preserve"> PAGEREF _Toc197269055 \h </w:instrText>
        </w:r>
        <w:r>
          <w:rPr>
            <w:noProof/>
            <w:webHidden/>
          </w:rPr>
        </w:r>
        <w:r>
          <w:rPr>
            <w:noProof/>
            <w:webHidden/>
          </w:rPr>
          <w:fldChar w:fldCharType="separate"/>
        </w:r>
        <w:r w:rsidR="005F37D2">
          <w:rPr>
            <w:noProof/>
            <w:webHidden/>
          </w:rPr>
          <w:t>65</w:t>
        </w:r>
        <w:r>
          <w:rPr>
            <w:noProof/>
            <w:webHidden/>
          </w:rPr>
          <w:fldChar w:fldCharType="end"/>
        </w:r>
      </w:hyperlink>
    </w:p>
    <w:p w14:paraId="0F87FC01" w14:textId="15604485"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56" w:history="1">
        <w:r w:rsidRPr="00DD0866">
          <w:rPr>
            <w:rStyle w:val="Hyperlink"/>
            <w:noProof/>
          </w:rPr>
          <w:t>Hình 5. 3</w:t>
        </w:r>
        <w:r w:rsidRPr="00DD0866">
          <w:rPr>
            <w:rStyle w:val="Hyperlink"/>
            <w:noProof/>
            <w:lang w:val="vi-VN"/>
          </w:rPr>
          <w:t xml:space="preserve"> </w:t>
        </w:r>
        <w:r w:rsidRPr="00DD0866">
          <w:rPr>
            <w:rStyle w:val="Hyperlink"/>
            <w:noProof/>
          </w:rPr>
          <w:t>Hình phương thức khởi tạo và thuộc tính lớp PaymentService</w:t>
        </w:r>
        <w:r w:rsidRPr="00DD0866">
          <w:rPr>
            <w:rStyle w:val="Hyperlink"/>
            <w:noProof/>
            <w:lang w:val="vi-VN"/>
          </w:rPr>
          <w:t>.</w:t>
        </w:r>
        <w:r>
          <w:rPr>
            <w:noProof/>
            <w:webHidden/>
          </w:rPr>
          <w:tab/>
        </w:r>
        <w:r>
          <w:rPr>
            <w:noProof/>
            <w:webHidden/>
          </w:rPr>
          <w:fldChar w:fldCharType="begin"/>
        </w:r>
        <w:r>
          <w:rPr>
            <w:noProof/>
            <w:webHidden/>
          </w:rPr>
          <w:instrText xml:space="preserve"> PAGEREF _Toc197269056 \h </w:instrText>
        </w:r>
        <w:r>
          <w:rPr>
            <w:noProof/>
            <w:webHidden/>
          </w:rPr>
        </w:r>
        <w:r>
          <w:rPr>
            <w:noProof/>
            <w:webHidden/>
          </w:rPr>
          <w:fldChar w:fldCharType="separate"/>
        </w:r>
        <w:r w:rsidR="005F37D2">
          <w:rPr>
            <w:noProof/>
            <w:webHidden/>
          </w:rPr>
          <w:t>67</w:t>
        </w:r>
        <w:r>
          <w:rPr>
            <w:noProof/>
            <w:webHidden/>
          </w:rPr>
          <w:fldChar w:fldCharType="end"/>
        </w:r>
      </w:hyperlink>
    </w:p>
    <w:p w14:paraId="6EDB5C19" w14:textId="19B3C3CB"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57" w:history="1">
        <w:r w:rsidRPr="00DD0866">
          <w:rPr>
            <w:rStyle w:val="Hyperlink"/>
            <w:noProof/>
          </w:rPr>
          <w:t>Hình 5. 4</w:t>
        </w:r>
        <w:r w:rsidRPr="00DD0866">
          <w:rPr>
            <w:rStyle w:val="Hyperlink"/>
            <w:noProof/>
            <w:lang w:val="vi-VN"/>
          </w:rPr>
          <w:t xml:space="preserve"> </w:t>
        </w:r>
        <w:r w:rsidRPr="00DD0866">
          <w:rPr>
            <w:rStyle w:val="Hyperlink"/>
            <w:noProof/>
          </w:rPr>
          <w:t>Hình phương thức processPayment() của PaymentService</w:t>
        </w:r>
        <w:r w:rsidRPr="00DD0866">
          <w:rPr>
            <w:rStyle w:val="Hyperlink"/>
            <w:noProof/>
            <w:lang w:val="vi-VN"/>
          </w:rPr>
          <w:t>.</w:t>
        </w:r>
        <w:r>
          <w:rPr>
            <w:noProof/>
            <w:webHidden/>
          </w:rPr>
          <w:tab/>
        </w:r>
        <w:r>
          <w:rPr>
            <w:noProof/>
            <w:webHidden/>
          </w:rPr>
          <w:fldChar w:fldCharType="begin"/>
        </w:r>
        <w:r>
          <w:rPr>
            <w:noProof/>
            <w:webHidden/>
          </w:rPr>
          <w:instrText xml:space="preserve"> PAGEREF _Toc197269057 \h </w:instrText>
        </w:r>
        <w:r>
          <w:rPr>
            <w:noProof/>
            <w:webHidden/>
          </w:rPr>
        </w:r>
        <w:r>
          <w:rPr>
            <w:noProof/>
            <w:webHidden/>
          </w:rPr>
          <w:fldChar w:fldCharType="separate"/>
        </w:r>
        <w:r w:rsidR="005F37D2">
          <w:rPr>
            <w:noProof/>
            <w:webHidden/>
          </w:rPr>
          <w:t>68</w:t>
        </w:r>
        <w:r>
          <w:rPr>
            <w:noProof/>
            <w:webHidden/>
          </w:rPr>
          <w:fldChar w:fldCharType="end"/>
        </w:r>
      </w:hyperlink>
    </w:p>
    <w:p w14:paraId="70690B96" w14:textId="67669E1A"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58" w:history="1">
        <w:r w:rsidRPr="00DD0866">
          <w:rPr>
            <w:rStyle w:val="Hyperlink"/>
            <w:noProof/>
          </w:rPr>
          <w:t>Hình 5. 5</w:t>
        </w:r>
        <w:r w:rsidRPr="00DD0866">
          <w:rPr>
            <w:rStyle w:val="Hyperlink"/>
            <w:noProof/>
            <w:lang w:val="vi-VN"/>
          </w:rPr>
          <w:t xml:space="preserve"> </w:t>
        </w:r>
        <w:r w:rsidRPr="00DD0866">
          <w:rPr>
            <w:rStyle w:val="Hyperlink"/>
            <w:noProof/>
          </w:rPr>
          <w:t>Hình phương thức getSupportedPaymentMethods()</w:t>
        </w:r>
        <w:r w:rsidRPr="00DD0866">
          <w:rPr>
            <w:rStyle w:val="Hyperlink"/>
            <w:noProof/>
            <w:lang w:val="vi-VN"/>
          </w:rPr>
          <w:t>.</w:t>
        </w:r>
        <w:r>
          <w:rPr>
            <w:noProof/>
            <w:webHidden/>
          </w:rPr>
          <w:tab/>
        </w:r>
        <w:r>
          <w:rPr>
            <w:noProof/>
            <w:webHidden/>
          </w:rPr>
          <w:fldChar w:fldCharType="begin"/>
        </w:r>
        <w:r>
          <w:rPr>
            <w:noProof/>
            <w:webHidden/>
          </w:rPr>
          <w:instrText xml:space="preserve"> PAGEREF _Toc197269058 \h </w:instrText>
        </w:r>
        <w:r>
          <w:rPr>
            <w:noProof/>
            <w:webHidden/>
          </w:rPr>
        </w:r>
        <w:r>
          <w:rPr>
            <w:noProof/>
            <w:webHidden/>
          </w:rPr>
          <w:fldChar w:fldCharType="separate"/>
        </w:r>
        <w:r w:rsidR="005F37D2">
          <w:rPr>
            <w:noProof/>
            <w:webHidden/>
          </w:rPr>
          <w:t>68</w:t>
        </w:r>
        <w:r>
          <w:rPr>
            <w:noProof/>
            <w:webHidden/>
          </w:rPr>
          <w:fldChar w:fldCharType="end"/>
        </w:r>
      </w:hyperlink>
    </w:p>
    <w:p w14:paraId="08EE77E6" w14:textId="014C84A1"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59" w:history="1">
        <w:r w:rsidRPr="00DD0866">
          <w:rPr>
            <w:rStyle w:val="Hyperlink"/>
            <w:noProof/>
          </w:rPr>
          <w:t>Hình 5. 6</w:t>
        </w:r>
        <w:r w:rsidRPr="00DD0866">
          <w:rPr>
            <w:rStyle w:val="Hyperlink"/>
            <w:noProof/>
            <w:lang w:val="vi-VN"/>
          </w:rPr>
          <w:t xml:space="preserve"> </w:t>
        </w:r>
        <w:r w:rsidRPr="00DD0866">
          <w:rPr>
            <w:rStyle w:val="Hyperlink"/>
            <w:noProof/>
          </w:rPr>
          <w:t>Hình lớp PaymentStrategy</w:t>
        </w:r>
        <w:r w:rsidRPr="00DD0866">
          <w:rPr>
            <w:rStyle w:val="Hyperlink"/>
            <w:noProof/>
            <w:lang w:val="vi-VN"/>
          </w:rPr>
          <w:t>.</w:t>
        </w:r>
        <w:r>
          <w:rPr>
            <w:noProof/>
            <w:webHidden/>
          </w:rPr>
          <w:tab/>
        </w:r>
        <w:r>
          <w:rPr>
            <w:noProof/>
            <w:webHidden/>
          </w:rPr>
          <w:fldChar w:fldCharType="begin"/>
        </w:r>
        <w:r>
          <w:rPr>
            <w:noProof/>
            <w:webHidden/>
          </w:rPr>
          <w:instrText xml:space="preserve"> PAGEREF _Toc197269059 \h </w:instrText>
        </w:r>
        <w:r>
          <w:rPr>
            <w:noProof/>
            <w:webHidden/>
          </w:rPr>
        </w:r>
        <w:r>
          <w:rPr>
            <w:noProof/>
            <w:webHidden/>
          </w:rPr>
          <w:fldChar w:fldCharType="separate"/>
        </w:r>
        <w:r w:rsidR="005F37D2">
          <w:rPr>
            <w:noProof/>
            <w:webHidden/>
          </w:rPr>
          <w:t>69</w:t>
        </w:r>
        <w:r>
          <w:rPr>
            <w:noProof/>
            <w:webHidden/>
          </w:rPr>
          <w:fldChar w:fldCharType="end"/>
        </w:r>
      </w:hyperlink>
    </w:p>
    <w:p w14:paraId="3F7A7684" w14:textId="02FFDB0D"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60" w:history="1">
        <w:r w:rsidRPr="00DD0866">
          <w:rPr>
            <w:rStyle w:val="Hyperlink"/>
            <w:noProof/>
          </w:rPr>
          <w:t>Hình 5. 7</w:t>
        </w:r>
        <w:r w:rsidRPr="00DD0866">
          <w:rPr>
            <w:rStyle w:val="Hyperlink"/>
            <w:noProof/>
            <w:lang w:val="vi-VN"/>
          </w:rPr>
          <w:t xml:space="preserve"> </w:t>
        </w:r>
        <w:r w:rsidRPr="00DD0866">
          <w:rPr>
            <w:rStyle w:val="Hyperlink"/>
            <w:noProof/>
          </w:rPr>
          <w:t>Hình lớp CodPaymentStrategy</w:t>
        </w:r>
        <w:r w:rsidRPr="00DD0866">
          <w:rPr>
            <w:rStyle w:val="Hyperlink"/>
            <w:noProof/>
            <w:lang w:val="vi-VN"/>
          </w:rPr>
          <w:t>.</w:t>
        </w:r>
        <w:r>
          <w:rPr>
            <w:noProof/>
            <w:webHidden/>
          </w:rPr>
          <w:tab/>
        </w:r>
        <w:r>
          <w:rPr>
            <w:noProof/>
            <w:webHidden/>
          </w:rPr>
          <w:fldChar w:fldCharType="begin"/>
        </w:r>
        <w:r>
          <w:rPr>
            <w:noProof/>
            <w:webHidden/>
          </w:rPr>
          <w:instrText xml:space="preserve"> PAGEREF _Toc197269060 \h </w:instrText>
        </w:r>
        <w:r>
          <w:rPr>
            <w:noProof/>
            <w:webHidden/>
          </w:rPr>
        </w:r>
        <w:r>
          <w:rPr>
            <w:noProof/>
            <w:webHidden/>
          </w:rPr>
          <w:fldChar w:fldCharType="separate"/>
        </w:r>
        <w:r w:rsidR="005F37D2">
          <w:rPr>
            <w:noProof/>
            <w:webHidden/>
          </w:rPr>
          <w:t>70</w:t>
        </w:r>
        <w:r>
          <w:rPr>
            <w:noProof/>
            <w:webHidden/>
          </w:rPr>
          <w:fldChar w:fldCharType="end"/>
        </w:r>
      </w:hyperlink>
    </w:p>
    <w:p w14:paraId="58217620" w14:textId="7DD6358A"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61" w:history="1">
        <w:r w:rsidRPr="00DD0866">
          <w:rPr>
            <w:rStyle w:val="Hyperlink"/>
            <w:noProof/>
          </w:rPr>
          <w:t>Hình 5. 8</w:t>
        </w:r>
        <w:r w:rsidRPr="00DD0866">
          <w:rPr>
            <w:rStyle w:val="Hyperlink"/>
            <w:noProof/>
            <w:lang w:val="vi-VN"/>
          </w:rPr>
          <w:t xml:space="preserve"> </w:t>
        </w:r>
        <w:r w:rsidRPr="00DD0866">
          <w:rPr>
            <w:rStyle w:val="Hyperlink"/>
            <w:noProof/>
          </w:rPr>
          <w:t>Hình phương thức pay() của BankTransferPaymentStrategy</w:t>
        </w:r>
        <w:r w:rsidRPr="00DD0866">
          <w:rPr>
            <w:rStyle w:val="Hyperlink"/>
            <w:noProof/>
            <w:lang w:val="vi-VN"/>
          </w:rPr>
          <w:t>.</w:t>
        </w:r>
        <w:r>
          <w:rPr>
            <w:noProof/>
            <w:webHidden/>
          </w:rPr>
          <w:tab/>
        </w:r>
        <w:r>
          <w:rPr>
            <w:noProof/>
            <w:webHidden/>
          </w:rPr>
          <w:fldChar w:fldCharType="begin"/>
        </w:r>
        <w:r>
          <w:rPr>
            <w:noProof/>
            <w:webHidden/>
          </w:rPr>
          <w:instrText xml:space="preserve"> PAGEREF _Toc197269061 \h </w:instrText>
        </w:r>
        <w:r>
          <w:rPr>
            <w:noProof/>
            <w:webHidden/>
          </w:rPr>
        </w:r>
        <w:r>
          <w:rPr>
            <w:noProof/>
            <w:webHidden/>
          </w:rPr>
          <w:fldChar w:fldCharType="separate"/>
        </w:r>
        <w:r w:rsidR="005F37D2">
          <w:rPr>
            <w:noProof/>
            <w:webHidden/>
          </w:rPr>
          <w:t>71</w:t>
        </w:r>
        <w:r>
          <w:rPr>
            <w:noProof/>
            <w:webHidden/>
          </w:rPr>
          <w:fldChar w:fldCharType="end"/>
        </w:r>
      </w:hyperlink>
    </w:p>
    <w:p w14:paraId="16BD911B" w14:textId="6AEAAAAF"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62" w:history="1">
        <w:r w:rsidRPr="00DD0866">
          <w:rPr>
            <w:rStyle w:val="Hyperlink"/>
            <w:noProof/>
          </w:rPr>
          <w:t>Hình 5. 9</w:t>
        </w:r>
        <w:r w:rsidRPr="00DD0866">
          <w:rPr>
            <w:rStyle w:val="Hyperlink"/>
            <w:noProof/>
            <w:lang w:val="vi-VN"/>
          </w:rPr>
          <w:t xml:space="preserve"> </w:t>
        </w:r>
        <w:r w:rsidRPr="00DD0866">
          <w:rPr>
            <w:rStyle w:val="Hyperlink"/>
            <w:noProof/>
          </w:rPr>
          <w:t>Hình phương thức isValidTransfer</w:t>
        </w:r>
        <w:r w:rsidRPr="00DD0866">
          <w:rPr>
            <w:rStyle w:val="Hyperlink"/>
            <w:noProof/>
            <w:lang w:val="vi-VN"/>
          </w:rPr>
          <w:t>.</w:t>
        </w:r>
        <w:r>
          <w:rPr>
            <w:noProof/>
            <w:webHidden/>
          </w:rPr>
          <w:tab/>
        </w:r>
        <w:r>
          <w:rPr>
            <w:noProof/>
            <w:webHidden/>
          </w:rPr>
          <w:fldChar w:fldCharType="begin"/>
        </w:r>
        <w:r>
          <w:rPr>
            <w:noProof/>
            <w:webHidden/>
          </w:rPr>
          <w:instrText xml:space="preserve"> PAGEREF _Toc197269062 \h </w:instrText>
        </w:r>
        <w:r>
          <w:rPr>
            <w:noProof/>
            <w:webHidden/>
          </w:rPr>
        </w:r>
        <w:r>
          <w:rPr>
            <w:noProof/>
            <w:webHidden/>
          </w:rPr>
          <w:fldChar w:fldCharType="separate"/>
        </w:r>
        <w:r w:rsidR="005F37D2">
          <w:rPr>
            <w:noProof/>
            <w:webHidden/>
          </w:rPr>
          <w:t>71</w:t>
        </w:r>
        <w:r>
          <w:rPr>
            <w:noProof/>
            <w:webHidden/>
          </w:rPr>
          <w:fldChar w:fldCharType="end"/>
        </w:r>
      </w:hyperlink>
    </w:p>
    <w:p w14:paraId="0174665F" w14:textId="5F234C2A"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63" w:history="1">
        <w:r w:rsidRPr="00DD0866">
          <w:rPr>
            <w:rStyle w:val="Hyperlink"/>
            <w:noProof/>
          </w:rPr>
          <w:t>Hình 5. 10</w:t>
        </w:r>
        <w:r w:rsidRPr="00DD0866">
          <w:rPr>
            <w:rStyle w:val="Hyperlink"/>
            <w:noProof/>
            <w:lang w:val="vi-VN"/>
          </w:rPr>
          <w:t xml:space="preserve"> </w:t>
        </w:r>
        <w:r w:rsidRPr="00DD0866">
          <w:rPr>
            <w:rStyle w:val="Hyperlink"/>
            <w:noProof/>
          </w:rPr>
          <w:t>Hình phương thức pay() của CreditCardPaymentStrategy</w:t>
        </w:r>
        <w:r w:rsidRPr="00DD0866">
          <w:rPr>
            <w:rStyle w:val="Hyperlink"/>
            <w:noProof/>
            <w:lang w:val="vi-VN"/>
          </w:rPr>
          <w:t>.</w:t>
        </w:r>
        <w:r>
          <w:rPr>
            <w:noProof/>
            <w:webHidden/>
          </w:rPr>
          <w:tab/>
        </w:r>
        <w:r>
          <w:rPr>
            <w:noProof/>
            <w:webHidden/>
          </w:rPr>
          <w:fldChar w:fldCharType="begin"/>
        </w:r>
        <w:r>
          <w:rPr>
            <w:noProof/>
            <w:webHidden/>
          </w:rPr>
          <w:instrText xml:space="preserve"> PAGEREF _Toc197269063 \h </w:instrText>
        </w:r>
        <w:r>
          <w:rPr>
            <w:noProof/>
            <w:webHidden/>
          </w:rPr>
        </w:r>
        <w:r>
          <w:rPr>
            <w:noProof/>
            <w:webHidden/>
          </w:rPr>
          <w:fldChar w:fldCharType="separate"/>
        </w:r>
        <w:r w:rsidR="005F37D2">
          <w:rPr>
            <w:noProof/>
            <w:webHidden/>
          </w:rPr>
          <w:t>72</w:t>
        </w:r>
        <w:r>
          <w:rPr>
            <w:noProof/>
            <w:webHidden/>
          </w:rPr>
          <w:fldChar w:fldCharType="end"/>
        </w:r>
      </w:hyperlink>
    </w:p>
    <w:p w14:paraId="6987E868" w14:textId="48FE1D6C"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64" w:history="1">
        <w:r w:rsidRPr="00DD0866">
          <w:rPr>
            <w:rStyle w:val="Hyperlink"/>
            <w:noProof/>
          </w:rPr>
          <w:t>Hình 5. 11</w:t>
        </w:r>
        <w:r w:rsidRPr="00DD0866">
          <w:rPr>
            <w:rStyle w:val="Hyperlink"/>
            <w:noProof/>
            <w:lang w:val="vi-VN"/>
          </w:rPr>
          <w:t xml:space="preserve"> </w:t>
        </w:r>
        <w:r w:rsidRPr="00DD0866">
          <w:rPr>
            <w:rStyle w:val="Hyperlink"/>
            <w:noProof/>
          </w:rPr>
          <w:t>Hình phương thức isValidCardDetails của CreditCardPaymentStrategy</w:t>
        </w:r>
        <w:r w:rsidRPr="00DD0866">
          <w:rPr>
            <w:rStyle w:val="Hyperlink"/>
            <w:noProof/>
            <w:lang w:val="vi-VN"/>
          </w:rPr>
          <w:t>.</w:t>
        </w:r>
        <w:r>
          <w:rPr>
            <w:noProof/>
            <w:webHidden/>
          </w:rPr>
          <w:tab/>
        </w:r>
        <w:r>
          <w:rPr>
            <w:noProof/>
            <w:webHidden/>
          </w:rPr>
          <w:fldChar w:fldCharType="begin"/>
        </w:r>
        <w:r>
          <w:rPr>
            <w:noProof/>
            <w:webHidden/>
          </w:rPr>
          <w:instrText xml:space="preserve"> PAGEREF _Toc197269064 \h </w:instrText>
        </w:r>
        <w:r>
          <w:rPr>
            <w:noProof/>
            <w:webHidden/>
          </w:rPr>
        </w:r>
        <w:r>
          <w:rPr>
            <w:noProof/>
            <w:webHidden/>
          </w:rPr>
          <w:fldChar w:fldCharType="separate"/>
        </w:r>
        <w:r w:rsidR="005F37D2">
          <w:rPr>
            <w:noProof/>
            <w:webHidden/>
          </w:rPr>
          <w:t>73</w:t>
        </w:r>
        <w:r>
          <w:rPr>
            <w:noProof/>
            <w:webHidden/>
          </w:rPr>
          <w:fldChar w:fldCharType="end"/>
        </w:r>
      </w:hyperlink>
    </w:p>
    <w:p w14:paraId="1DEBC9D5" w14:textId="616A5E8A"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65" w:history="1">
        <w:r w:rsidRPr="00DD0866">
          <w:rPr>
            <w:rStyle w:val="Hyperlink"/>
            <w:noProof/>
          </w:rPr>
          <w:t>Hình 5. 12</w:t>
        </w:r>
        <w:r w:rsidRPr="00DD0866">
          <w:rPr>
            <w:rStyle w:val="Hyperlink"/>
            <w:noProof/>
            <w:lang w:val="vi-VN"/>
          </w:rPr>
          <w:t xml:space="preserve"> </w:t>
        </w:r>
        <w:r w:rsidRPr="00DD0866">
          <w:rPr>
            <w:rStyle w:val="Hyperlink"/>
            <w:noProof/>
          </w:rPr>
          <w:t>Hình phương thức pay() của MomoPaymentStrategy</w:t>
        </w:r>
        <w:r w:rsidRPr="00DD0866">
          <w:rPr>
            <w:rStyle w:val="Hyperlink"/>
            <w:noProof/>
            <w:lang w:val="vi-VN"/>
          </w:rPr>
          <w:t>.</w:t>
        </w:r>
        <w:r>
          <w:rPr>
            <w:noProof/>
            <w:webHidden/>
          </w:rPr>
          <w:tab/>
        </w:r>
        <w:r>
          <w:rPr>
            <w:noProof/>
            <w:webHidden/>
          </w:rPr>
          <w:fldChar w:fldCharType="begin"/>
        </w:r>
        <w:r>
          <w:rPr>
            <w:noProof/>
            <w:webHidden/>
          </w:rPr>
          <w:instrText xml:space="preserve"> PAGEREF _Toc197269065 \h </w:instrText>
        </w:r>
        <w:r>
          <w:rPr>
            <w:noProof/>
            <w:webHidden/>
          </w:rPr>
        </w:r>
        <w:r>
          <w:rPr>
            <w:noProof/>
            <w:webHidden/>
          </w:rPr>
          <w:fldChar w:fldCharType="separate"/>
        </w:r>
        <w:r w:rsidR="005F37D2">
          <w:rPr>
            <w:noProof/>
            <w:webHidden/>
          </w:rPr>
          <w:t>74</w:t>
        </w:r>
        <w:r>
          <w:rPr>
            <w:noProof/>
            <w:webHidden/>
          </w:rPr>
          <w:fldChar w:fldCharType="end"/>
        </w:r>
      </w:hyperlink>
    </w:p>
    <w:p w14:paraId="79AAAC78" w14:textId="106952E3"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66" w:history="1">
        <w:r w:rsidRPr="00DD0866">
          <w:rPr>
            <w:rStyle w:val="Hyperlink"/>
            <w:noProof/>
          </w:rPr>
          <w:t>Hình 5. 13</w:t>
        </w:r>
        <w:r w:rsidRPr="00DD0866">
          <w:rPr>
            <w:rStyle w:val="Hyperlink"/>
            <w:noProof/>
            <w:lang w:val="vi-VN"/>
          </w:rPr>
          <w:t xml:space="preserve"> </w:t>
        </w:r>
        <w:r w:rsidRPr="00DD0866">
          <w:rPr>
            <w:rStyle w:val="Hyperlink"/>
            <w:noProof/>
          </w:rPr>
          <w:t>Hình phương thức isValidMomoPayment của MomoPaymentStrategy</w:t>
        </w:r>
        <w:r w:rsidRPr="00DD0866">
          <w:rPr>
            <w:rStyle w:val="Hyperlink"/>
            <w:noProof/>
            <w:lang w:val="vi-VN"/>
          </w:rPr>
          <w:t>.</w:t>
        </w:r>
        <w:r>
          <w:rPr>
            <w:noProof/>
            <w:webHidden/>
          </w:rPr>
          <w:tab/>
        </w:r>
        <w:r>
          <w:rPr>
            <w:noProof/>
            <w:webHidden/>
          </w:rPr>
          <w:fldChar w:fldCharType="begin"/>
        </w:r>
        <w:r>
          <w:rPr>
            <w:noProof/>
            <w:webHidden/>
          </w:rPr>
          <w:instrText xml:space="preserve"> PAGEREF _Toc197269066 \h </w:instrText>
        </w:r>
        <w:r>
          <w:rPr>
            <w:noProof/>
            <w:webHidden/>
          </w:rPr>
        </w:r>
        <w:r>
          <w:rPr>
            <w:noProof/>
            <w:webHidden/>
          </w:rPr>
          <w:fldChar w:fldCharType="separate"/>
        </w:r>
        <w:r w:rsidR="005F37D2">
          <w:rPr>
            <w:noProof/>
            <w:webHidden/>
          </w:rPr>
          <w:t>74</w:t>
        </w:r>
        <w:r>
          <w:rPr>
            <w:noProof/>
            <w:webHidden/>
          </w:rPr>
          <w:fldChar w:fldCharType="end"/>
        </w:r>
      </w:hyperlink>
    </w:p>
    <w:p w14:paraId="23A76B5C" w14:textId="495C2CEC"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67" w:history="1">
        <w:r w:rsidRPr="00DD0866">
          <w:rPr>
            <w:rStyle w:val="Hyperlink"/>
            <w:noProof/>
          </w:rPr>
          <w:t>Hình 5. 14</w:t>
        </w:r>
        <w:r w:rsidRPr="00DD0866">
          <w:rPr>
            <w:rStyle w:val="Hyperlink"/>
            <w:noProof/>
            <w:lang w:val="vi-VN"/>
          </w:rPr>
          <w:t xml:space="preserve"> </w:t>
        </w:r>
        <w:r w:rsidRPr="00DD0866">
          <w:rPr>
            <w:rStyle w:val="Hyperlink"/>
            <w:noProof/>
          </w:rPr>
          <w:t>Hình phương thức process OrderPayment của lớp OrderServcie</w:t>
        </w:r>
        <w:r w:rsidRPr="00DD0866">
          <w:rPr>
            <w:rStyle w:val="Hyperlink"/>
            <w:noProof/>
            <w:lang w:val="vi-VN"/>
          </w:rPr>
          <w:t xml:space="preserve"> – 1.</w:t>
        </w:r>
        <w:r>
          <w:rPr>
            <w:noProof/>
            <w:webHidden/>
          </w:rPr>
          <w:tab/>
        </w:r>
        <w:r>
          <w:rPr>
            <w:noProof/>
            <w:webHidden/>
          </w:rPr>
          <w:fldChar w:fldCharType="begin"/>
        </w:r>
        <w:r>
          <w:rPr>
            <w:noProof/>
            <w:webHidden/>
          </w:rPr>
          <w:instrText xml:space="preserve"> PAGEREF _Toc197269067 \h </w:instrText>
        </w:r>
        <w:r>
          <w:rPr>
            <w:noProof/>
            <w:webHidden/>
          </w:rPr>
        </w:r>
        <w:r>
          <w:rPr>
            <w:noProof/>
            <w:webHidden/>
          </w:rPr>
          <w:fldChar w:fldCharType="separate"/>
        </w:r>
        <w:r w:rsidR="005F37D2">
          <w:rPr>
            <w:noProof/>
            <w:webHidden/>
          </w:rPr>
          <w:t>74</w:t>
        </w:r>
        <w:r>
          <w:rPr>
            <w:noProof/>
            <w:webHidden/>
          </w:rPr>
          <w:fldChar w:fldCharType="end"/>
        </w:r>
      </w:hyperlink>
    </w:p>
    <w:p w14:paraId="68CE7452" w14:textId="59788875"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68" w:history="1">
        <w:r w:rsidRPr="00DD0866">
          <w:rPr>
            <w:rStyle w:val="Hyperlink"/>
            <w:noProof/>
          </w:rPr>
          <w:t>Hình 5. 15</w:t>
        </w:r>
        <w:r w:rsidRPr="00DD0866">
          <w:rPr>
            <w:rStyle w:val="Hyperlink"/>
            <w:noProof/>
            <w:lang w:val="vi-VN"/>
          </w:rPr>
          <w:t xml:space="preserve"> </w:t>
        </w:r>
        <w:r w:rsidRPr="00DD0866">
          <w:rPr>
            <w:rStyle w:val="Hyperlink"/>
            <w:noProof/>
          </w:rPr>
          <w:t>Hình phương thức process OrderPayment của lớp OrderServcie</w:t>
        </w:r>
        <w:r w:rsidRPr="00DD0866">
          <w:rPr>
            <w:rStyle w:val="Hyperlink"/>
            <w:noProof/>
            <w:lang w:val="vi-VN"/>
          </w:rPr>
          <w:t xml:space="preserve"> – 2.</w:t>
        </w:r>
        <w:r>
          <w:rPr>
            <w:noProof/>
            <w:webHidden/>
          </w:rPr>
          <w:tab/>
        </w:r>
        <w:r>
          <w:rPr>
            <w:noProof/>
            <w:webHidden/>
          </w:rPr>
          <w:fldChar w:fldCharType="begin"/>
        </w:r>
        <w:r>
          <w:rPr>
            <w:noProof/>
            <w:webHidden/>
          </w:rPr>
          <w:instrText xml:space="preserve"> PAGEREF _Toc197269068 \h </w:instrText>
        </w:r>
        <w:r>
          <w:rPr>
            <w:noProof/>
            <w:webHidden/>
          </w:rPr>
        </w:r>
        <w:r>
          <w:rPr>
            <w:noProof/>
            <w:webHidden/>
          </w:rPr>
          <w:fldChar w:fldCharType="separate"/>
        </w:r>
        <w:r w:rsidR="005F37D2">
          <w:rPr>
            <w:noProof/>
            <w:webHidden/>
          </w:rPr>
          <w:t>75</w:t>
        </w:r>
        <w:r>
          <w:rPr>
            <w:noProof/>
            <w:webHidden/>
          </w:rPr>
          <w:fldChar w:fldCharType="end"/>
        </w:r>
      </w:hyperlink>
    </w:p>
    <w:p w14:paraId="076F9952" w14:textId="77777777" w:rsidR="00773F4C" w:rsidRDefault="00773F4C">
      <w:pPr>
        <w:spacing w:after="200" w:line="276" w:lineRule="auto"/>
        <w:rPr>
          <w:noProof/>
        </w:rPr>
      </w:pPr>
      <w:r>
        <w:rPr>
          <w:sz w:val="26"/>
          <w:szCs w:val="26"/>
        </w:rPr>
        <w:fldChar w:fldCharType="end"/>
      </w:r>
      <w:r>
        <w:rPr>
          <w:sz w:val="26"/>
          <w:szCs w:val="26"/>
        </w:rPr>
        <w:fldChar w:fldCharType="begin"/>
      </w:r>
      <w:r>
        <w:rPr>
          <w:sz w:val="26"/>
          <w:szCs w:val="26"/>
        </w:rPr>
        <w:instrText xml:space="preserve"> TOC \h \z \c "Hình 6." </w:instrText>
      </w:r>
      <w:r>
        <w:rPr>
          <w:sz w:val="26"/>
          <w:szCs w:val="26"/>
        </w:rPr>
        <w:fldChar w:fldCharType="separate"/>
      </w:r>
    </w:p>
    <w:p w14:paraId="5F59A06D" w14:textId="4AB8A7AF"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69" w:history="1">
        <w:r w:rsidRPr="00694CC1">
          <w:rPr>
            <w:rStyle w:val="Hyperlink"/>
            <w:noProof/>
          </w:rPr>
          <w:t>Hình 6. 1</w:t>
        </w:r>
        <w:r w:rsidRPr="00694CC1">
          <w:rPr>
            <w:rStyle w:val="Hyperlink"/>
            <w:noProof/>
            <w:lang w:val="vi-VN"/>
          </w:rPr>
          <w:t xml:space="preserve"> </w:t>
        </w:r>
        <w:r w:rsidRPr="00694CC1">
          <w:rPr>
            <w:rStyle w:val="Hyperlink"/>
            <w:noProof/>
          </w:rPr>
          <w:t>Hình sơ đồ lớp mẫu của Builder Pattern</w:t>
        </w:r>
        <w:r w:rsidRPr="00694CC1">
          <w:rPr>
            <w:rStyle w:val="Hyperlink"/>
            <w:noProof/>
            <w:lang w:val="vi-VN"/>
          </w:rPr>
          <w:t>.</w:t>
        </w:r>
        <w:r>
          <w:rPr>
            <w:noProof/>
            <w:webHidden/>
          </w:rPr>
          <w:tab/>
        </w:r>
        <w:r>
          <w:rPr>
            <w:noProof/>
            <w:webHidden/>
          </w:rPr>
          <w:fldChar w:fldCharType="begin"/>
        </w:r>
        <w:r>
          <w:rPr>
            <w:noProof/>
            <w:webHidden/>
          </w:rPr>
          <w:instrText xml:space="preserve"> PAGEREF _Toc197269069 \h </w:instrText>
        </w:r>
        <w:r>
          <w:rPr>
            <w:noProof/>
            <w:webHidden/>
          </w:rPr>
        </w:r>
        <w:r>
          <w:rPr>
            <w:noProof/>
            <w:webHidden/>
          </w:rPr>
          <w:fldChar w:fldCharType="separate"/>
        </w:r>
        <w:r w:rsidR="005F37D2">
          <w:rPr>
            <w:noProof/>
            <w:webHidden/>
          </w:rPr>
          <w:t>78</w:t>
        </w:r>
        <w:r>
          <w:rPr>
            <w:noProof/>
            <w:webHidden/>
          </w:rPr>
          <w:fldChar w:fldCharType="end"/>
        </w:r>
      </w:hyperlink>
    </w:p>
    <w:p w14:paraId="0C6C53F0" w14:textId="46D447B5"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70" w:history="1">
        <w:r w:rsidRPr="00694CC1">
          <w:rPr>
            <w:rStyle w:val="Hyperlink"/>
            <w:noProof/>
          </w:rPr>
          <w:t>Hình 6. 2</w:t>
        </w:r>
        <w:r w:rsidRPr="00694CC1">
          <w:rPr>
            <w:rStyle w:val="Hyperlink"/>
            <w:noProof/>
            <w:lang w:val="vi-VN"/>
          </w:rPr>
          <w:t xml:space="preserve"> </w:t>
        </w:r>
        <w:r w:rsidRPr="00694CC1">
          <w:rPr>
            <w:rStyle w:val="Hyperlink"/>
            <w:noProof/>
          </w:rPr>
          <w:t>Hình sơ đồ lớp Builder Pattern cho chức năng xây dựng PC</w:t>
        </w:r>
        <w:r w:rsidRPr="00694CC1">
          <w:rPr>
            <w:rStyle w:val="Hyperlink"/>
            <w:noProof/>
            <w:lang w:val="vi-VN"/>
          </w:rPr>
          <w:t>.</w:t>
        </w:r>
        <w:r>
          <w:rPr>
            <w:noProof/>
            <w:webHidden/>
          </w:rPr>
          <w:tab/>
        </w:r>
        <w:r>
          <w:rPr>
            <w:noProof/>
            <w:webHidden/>
          </w:rPr>
          <w:fldChar w:fldCharType="begin"/>
        </w:r>
        <w:r>
          <w:rPr>
            <w:noProof/>
            <w:webHidden/>
          </w:rPr>
          <w:instrText xml:space="preserve"> PAGEREF _Toc197269070 \h </w:instrText>
        </w:r>
        <w:r>
          <w:rPr>
            <w:noProof/>
            <w:webHidden/>
          </w:rPr>
        </w:r>
        <w:r>
          <w:rPr>
            <w:noProof/>
            <w:webHidden/>
          </w:rPr>
          <w:fldChar w:fldCharType="separate"/>
        </w:r>
        <w:r w:rsidR="005F37D2">
          <w:rPr>
            <w:noProof/>
            <w:webHidden/>
          </w:rPr>
          <w:t>79</w:t>
        </w:r>
        <w:r>
          <w:rPr>
            <w:noProof/>
            <w:webHidden/>
          </w:rPr>
          <w:fldChar w:fldCharType="end"/>
        </w:r>
      </w:hyperlink>
    </w:p>
    <w:p w14:paraId="32DCC59A" w14:textId="1DFFA413"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71" w:history="1">
        <w:r w:rsidRPr="00694CC1">
          <w:rPr>
            <w:rStyle w:val="Hyperlink"/>
            <w:noProof/>
          </w:rPr>
          <w:t>Hình 6. 3</w:t>
        </w:r>
        <w:r w:rsidRPr="00694CC1">
          <w:rPr>
            <w:rStyle w:val="Hyperlink"/>
            <w:noProof/>
            <w:lang w:val="vi-VN"/>
          </w:rPr>
          <w:t xml:space="preserve"> </w:t>
        </w:r>
        <w:r w:rsidRPr="00694CC1">
          <w:rPr>
            <w:rStyle w:val="Hyperlink"/>
            <w:noProof/>
          </w:rPr>
          <w:t>Hình interface PCBuilder</w:t>
        </w:r>
        <w:r w:rsidRPr="00694CC1">
          <w:rPr>
            <w:rStyle w:val="Hyperlink"/>
            <w:noProof/>
            <w:lang w:val="vi-VN"/>
          </w:rPr>
          <w:t>.</w:t>
        </w:r>
        <w:r>
          <w:rPr>
            <w:noProof/>
            <w:webHidden/>
          </w:rPr>
          <w:tab/>
        </w:r>
        <w:r>
          <w:rPr>
            <w:noProof/>
            <w:webHidden/>
          </w:rPr>
          <w:fldChar w:fldCharType="begin"/>
        </w:r>
        <w:r>
          <w:rPr>
            <w:noProof/>
            <w:webHidden/>
          </w:rPr>
          <w:instrText xml:space="preserve"> PAGEREF _Toc197269071 \h </w:instrText>
        </w:r>
        <w:r>
          <w:rPr>
            <w:noProof/>
            <w:webHidden/>
          </w:rPr>
        </w:r>
        <w:r>
          <w:rPr>
            <w:noProof/>
            <w:webHidden/>
          </w:rPr>
          <w:fldChar w:fldCharType="separate"/>
        </w:r>
        <w:r w:rsidR="005F37D2">
          <w:rPr>
            <w:noProof/>
            <w:webHidden/>
          </w:rPr>
          <w:t>81</w:t>
        </w:r>
        <w:r>
          <w:rPr>
            <w:noProof/>
            <w:webHidden/>
          </w:rPr>
          <w:fldChar w:fldCharType="end"/>
        </w:r>
      </w:hyperlink>
    </w:p>
    <w:p w14:paraId="5A956D40" w14:textId="5316481C"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72" w:history="1">
        <w:r w:rsidRPr="00694CC1">
          <w:rPr>
            <w:rStyle w:val="Hyperlink"/>
            <w:noProof/>
          </w:rPr>
          <w:t>Hình 6. 4</w:t>
        </w:r>
        <w:r w:rsidRPr="00694CC1">
          <w:rPr>
            <w:rStyle w:val="Hyperlink"/>
            <w:noProof/>
            <w:lang w:val="vi-VN"/>
          </w:rPr>
          <w:t xml:space="preserve"> </w:t>
        </w:r>
        <w:r w:rsidRPr="00694CC1">
          <w:rPr>
            <w:rStyle w:val="Hyperlink"/>
            <w:noProof/>
          </w:rPr>
          <w:t>Hình lớp StandardPCBuilder</w:t>
        </w:r>
        <w:r w:rsidRPr="00694CC1">
          <w:rPr>
            <w:rStyle w:val="Hyperlink"/>
            <w:noProof/>
            <w:lang w:val="vi-VN"/>
          </w:rPr>
          <w:t>.</w:t>
        </w:r>
        <w:r>
          <w:rPr>
            <w:noProof/>
            <w:webHidden/>
          </w:rPr>
          <w:tab/>
        </w:r>
        <w:r>
          <w:rPr>
            <w:noProof/>
            <w:webHidden/>
          </w:rPr>
          <w:fldChar w:fldCharType="begin"/>
        </w:r>
        <w:r>
          <w:rPr>
            <w:noProof/>
            <w:webHidden/>
          </w:rPr>
          <w:instrText xml:space="preserve"> PAGEREF _Toc197269072 \h </w:instrText>
        </w:r>
        <w:r>
          <w:rPr>
            <w:noProof/>
            <w:webHidden/>
          </w:rPr>
        </w:r>
        <w:r>
          <w:rPr>
            <w:noProof/>
            <w:webHidden/>
          </w:rPr>
          <w:fldChar w:fldCharType="separate"/>
        </w:r>
        <w:r w:rsidR="005F37D2">
          <w:rPr>
            <w:noProof/>
            <w:webHidden/>
          </w:rPr>
          <w:t>82</w:t>
        </w:r>
        <w:r>
          <w:rPr>
            <w:noProof/>
            <w:webHidden/>
          </w:rPr>
          <w:fldChar w:fldCharType="end"/>
        </w:r>
      </w:hyperlink>
    </w:p>
    <w:p w14:paraId="318D14F4" w14:textId="2B8378F3"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73" w:history="1">
        <w:r w:rsidRPr="00694CC1">
          <w:rPr>
            <w:rStyle w:val="Hyperlink"/>
            <w:noProof/>
          </w:rPr>
          <w:t>Hình 6. 5 Hình phương thức validateCompability()</w:t>
        </w:r>
        <w:r w:rsidRPr="00694CC1">
          <w:rPr>
            <w:rStyle w:val="Hyperlink"/>
            <w:noProof/>
            <w:lang w:val="vi-VN"/>
          </w:rPr>
          <w:t xml:space="preserve"> – 1.</w:t>
        </w:r>
        <w:r>
          <w:rPr>
            <w:noProof/>
            <w:webHidden/>
          </w:rPr>
          <w:tab/>
        </w:r>
        <w:r>
          <w:rPr>
            <w:noProof/>
            <w:webHidden/>
          </w:rPr>
          <w:fldChar w:fldCharType="begin"/>
        </w:r>
        <w:r>
          <w:rPr>
            <w:noProof/>
            <w:webHidden/>
          </w:rPr>
          <w:instrText xml:space="preserve"> PAGEREF _Toc197269073 \h </w:instrText>
        </w:r>
        <w:r>
          <w:rPr>
            <w:noProof/>
            <w:webHidden/>
          </w:rPr>
        </w:r>
        <w:r>
          <w:rPr>
            <w:noProof/>
            <w:webHidden/>
          </w:rPr>
          <w:fldChar w:fldCharType="separate"/>
        </w:r>
        <w:r w:rsidR="005F37D2">
          <w:rPr>
            <w:noProof/>
            <w:webHidden/>
          </w:rPr>
          <w:t>83</w:t>
        </w:r>
        <w:r>
          <w:rPr>
            <w:noProof/>
            <w:webHidden/>
          </w:rPr>
          <w:fldChar w:fldCharType="end"/>
        </w:r>
      </w:hyperlink>
    </w:p>
    <w:p w14:paraId="0C69B347" w14:textId="5105DFE4"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74" w:history="1">
        <w:r w:rsidRPr="00694CC1">
          <w:rPr>
            <w:rStyle w:val="Hyperlink"/>
            <w:noProof/>
          </w:rPr>
          <w:t>Hình 6. 6</w:t>
        </w:r>
        <w:r w:rsidRPr="00694CC1">
          <w:rPr>
            <w:rStyle w:val="Hyperlink"/>
            <w:noProof/>
            <w:lang w:val="vi-VN"/>
          </w:rPr>
          <w:t xml:space="preserve"> </w:t>
        </w:r>
        <w:r w:rsidRPr="00694CC1">
          <w:rPr>
            <w:rStyle w:val="Hyperlink"/>
            <w:noProof/>
          </w:rPr>
          <w:t>Hình phương thức validateCompability()</w:t>
        </w:r>
        <w:r w:rsidRPr="00694CC1">
          <w:rPr>
            <w:rStyle w:val="Hyperlink"/>
            <w:noProof/>
            <w:lang w:val="vi-VN"/>
          </w:rPr>
          <w:t xml:space="preserve"> – 2.</w:t>
        </w:r>
        <w:r>
          <w:rPr>
            <w:noProof/>
            <w:webHidden/>
          </w:rPr>
          <w:tab/>
        </w:r>
        <w:r>
          <w:rPr>
            <w:noProof/>
            <w:webHidden/>
          </w:rPr>
          <w:fldChar w:fldCharType="begin"/>
        </w:r>
        <w:r>
          <w:rPr>
            <w:noProof/>
            <w:webHidden/>
          </w:rPr>
          <w:instrText xml:space="preserve"> PAGEREF _Toc197269074 \h </w:instrText>
        </w:r>
        <w:r>
          <w:rPr>
            <w:noProof/>
            <w:webHidden/>
          </w:rPr>
        </w:r>
        <w:r>
          <w:rPr>
            <w:noProof/>
            <w:webHidden/>
          </w:rPr>
          <w:fldChar w:fldCharType="separate"/>
        </w:r>
        <w:r w:rsidR="005F37D2">
          <w:rPr>
            <w:noProof/>
            <w:webHidden/>
          </w:rPr>
          <w:t>84</w:t>
        </w:r>
        <w:r>
          <w:rPr>
            <w:noProof/>
            <w:webHidden/>
          </w:rPr>
          <w:fldChar w:fldCharType="end"/>
        </w:r>
      </w:hyperlink>
    </w:p>
    <w:p w14:paraId="4E0F6E14" w14:textId="4D4228F2"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75" w:history="1">
        <w:r w:rsidRPr="00694CC1">
          <w:rPr>
            <w:rStyle w:val="Hyperlink"/>
            <w:noProof/>
          </w:rPr>
          <w:t>Hình 6. 7</w:t>
        </w:r>
        <w:r w:rsidRPr="00694CC1">
          <w:rPr>
            <w:rStyle w:val="Hyperlink"/>
            <w:noProof/>
            <w:lang w:val="vi-VN"/>
          </w:rPr>
          <w:t xml:space="preserve"> </w:t>
        </w:r>
        <w:r w:rsidRPr="00694CC1">
          <w:rPr>
            <w:rStyle w:val="Hyperlink"/>
            <w:noProof/>
          </w:rPr>
          <w:t>Hình phương thức build()</w:t>
        </w:r>
        <w:r w:rsidRPr="00694CC1">
          <w:rPr>
            <w:rStyle w:val="Hyperlink"/>
            <w:noProof/>
            <w:lang w:val="vi-VN"/>
          </w:rPr>
          <w:t>.</w:t>
        </w:r>
        <w:r>
          <w:rPr>
            <w:noProof/>
            <w:webHidden/>
          </w:rPr>
          <w:tab/>
        </w:r>
        <w:r>
          <w:rPr>
            <w:noProof/>
            <w:webHidden/>
          </w:rPr>
          <w:fldChar w:fldCharType="begin"/>
        </w:r>
        <w:r>
          <w:rPr>
            <w:noProof/>
            <w:webHidden/>
          </w:rPr>
          <w:instrText xml:space="preserve"> PAGEREF _Toc197269075 \h </w:instrText>
        </w:r>
        <w:r>
          <w:rPr>
            <w:noProof/>
            <w:webHidden/>
          </w:rPr>
        </w:r>
        <w:r>
          <w:rPr>
            <w:noProof/>
            <w:webHidden/>
          </w:rPr>
          <w:fldChar w:fldCharType="separate"/>
        </w:r>
        <w:r w:rsidR="005F37D2">
          <w:rPr>
            <w:noProof/>
            <w:webHidden/>
          </w:rPr>
          <w:t>85</w:t>
        </w:r>
        <w:r>
          <w:rPr>
            <w:noProof/>
            <w:webHidden/>
          </w:rPr>
          <w:fldChar w:fldCharType="end"/>
        </w:r>
      </w:hyperlink>
    </w:p>
    <w:p w14:paraId="40FED373" w14:textId="721D8FBD"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76" w:history="1">
        <w:r w:rsidRPr="00694CC1">
          <w:rPr>
            <w:rStyle w:val="Hyperlink"/>
            <w:noProof/>
          </w:rPr>
          <w:t>Hình 6. 8</w:t>
        </w:r>
        <w:r w:rsidRPr="00694CC1">
          <w:rPr>
            <w:rStyle w:val="Hyperlink"/>
            <w:noProof/>
            <w:lang w:val="vi-VN"/>
          </w:rPr>
          <w:t xml:space="preserve"> </w:t>
        </w:r>
        <w:r w:rsidRPr="00694CC1">
          <w:rPr>
            <w:rStyle w:val="Hyperlink"/>
            <w:noProof/>
          </w:rPr>
          <w:t>Hình lớp GamingPCBuilder</w:t>
        </w:r>
        <w:r w:rsidRPr="00694CC1">
          <w:rPr>
            <w:rStyle w:val="Hyperlink"/>
            <w:noProof/>
            <w:lang w:val="vi-VN"/>
          </w:rPr>
          <w:t>.</w:t>
        </w:r>
        <w:r>
          <w:rPr>
            <w:noProof/>
            <w:webHidden/>
          </w:rPr>
          <w:tab/>
        </w:r>
        <w:r>
          <w:rPr>
            <w:noProof/>
            <w:webHidden/>
          </w:rPr>
          <w:fldChar w:fldCharType="begin"/>
        </w:r>
        <w:r>
          <w:rPr>
            <w:noProof/>
            <w:webHidden/>
          </w:rPr>
          <w:instrText xml:space="preserve"> PAGEREF _Toc197269076 \h </w:instrText>
        </w:r>
        <w:r>
          <w:rPr>
            <w:noProof/>
            <w:webHidden/>
          </w:rPr>
        </w:r>
        <w:r>
          <w:rPr>
            <w:noProof/>
            <w:webHidden/>
          </w:rPr>
          <w:fldChar w:fldCharType="separate"/>
        </w:r>
        <w:r w:rsidR="005F37D2">
          <w:rPr>
            <w:noProof/>
            <w:webHidden/>
          </w:rPr>
          <w:t>86</w:t>
        </w:r>
        <w:r>
          <w:rPr>
            <w:noProof/>
            <w:webHidden/>
          </w:rPr>
          <w:fldChar w:fldCharType="end"/>
        </w:r>
      </w:hyperlink>
    </w:p>
    <w:p w14:paraId="0B02C8FC" w14:textId="3A453B4E"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77" w:history="1">
        <w:r w:rsidRPr="00694CC1">
          <w:rPr>
            <w:rStyle w:val="Hyperlink"/>
            <w:noProof/>
          </w:rPr>
          <w:t>Hình 6. 9</w:t>
        </w:r>
        <w:r w:rsidRPr="00694CC1">
          <w:rPr>
            <w:rStyle w:val="Hyperlink"/>
            <w:noProof/>
            <w:lang w:val="vi-VN"/>
          </w:rPr>
          <w:t xml:space="preserve"> </w:t>
        </w:r>
        <w:r w:rsidRPr="00694CC1">
          <w:rPr>
            <w:rStyle w:val="Hyperlink"/>
            <w:noProof/>
          </w:rPr>
          <w:t>Hình lớp WorkstationPCBuilder</w:t>
        </w:r>
        <w:r w:rsidRPr="00694CC1">
          <w:rPr>
            <w:rStyle w:val="Hyperlink"/>
            <w:noProof/>
            <w:lang w:val="vi-VN"/>
          </w:rPr>
          <w:t>.</w:t>
        </w:r>
        <w:r>
          <w:rPr>
            <w:noProof/>
            <w:webHidden/>
          </w:rPr>
          <w:tab/>
        </w:r>
        <w:r>
          <w:rPr>
            <w:noProof/>
            <w:webHidden/>
          </w:rPr>
          <w:fldChar w:fldCharType="begin"/>
        </w:r>
        <w:r>
          <w:rPr>
            <w:noProof/>
            <w:webHidden/>
          </w:rPr>
          <w:instrText xml:space="preserve"> PAGEREF _Toc197269077 \h </w:instrText>
        </w:r>
        <w:r>
          <w:rPr>
            <w:noProof/>
            <w:webHidden/>
          </w:rPr>
        </w:r>
        <w:r>
          <w:rPr>
            <w:noProof/>
            <w:webHidden/>
          </w:rPr>
          <w:fldChar w:fldCharType="separate"/>
        </w:r>
        <w:r w:rsidR="005F37D2">
          <w:rPr>
            <w:noProof/>
            <w:webHidden/>
          </w:rPr>
          <w:t>86</w:t>
        </w:r>
        <w:r>
          <w:rPr>
            <w:noProof/>
            <w:webHidden/>
          </w:rPr>
          <w:fldChar w:fldCharType="end"/>
        </w:r>
      </w:hyperlink>
    </w:p>
    <w:p w14:paraId="04E515BC" w14:textId="6325825D"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78" w:history="1">
        <w:r w:rsidRPr="00694CC1">
          <w:rPr>
            <w:rStyle w:val="Hyperlink"/>
            <w:noProof/>
          </w:rPr>
          <w:t>Hình 6. 10</w:t>
        </w:r>
        <w:r w:rsidRPr="00694CC1">
          <w:rPr>
            <w:rStyle w:val="Hyperlink"/>
            <w:noProof/>
            <w:lang w:val="vi-VN"/>
          </w:rPr>
          <w:t xml:space="preserve"> </w:t>
        </w:r>
        <w:r w:rsidRPr="00694CC1">
          <w:rPr>
            <w:rStyle w:val="Hyperlink"/>
            <w:noProof/>
          </w:rPr>
          <w:t>Hình minh họa phương thức suggestWorkstationComponents()</w:t>
        </w:r>
        <w:r w:rsidRPr="00694CC1">
          <w:rPr>
            <w:rStyle w:val="Hyperlink"/>
            <w:noProof/>
            <w:lang w:val="vi-VN"/>
          </w:rPr>
          <w:t>.</w:t>
        </w:r>
        <w:r>
          <w:rPr>
            <w:noProof/>
            <w:webHidden/>
          </w:rPr>
          <w:tab/>
        </w:r>
        <w:r>
          <w:rPr>
            <w:noProof/>
            <w:webHidden/>
          </w:rPr>
          <w:fldChar w:fldCharType="begin"/>
        </w:r>
        <w:r>
          <w:rPr>
            <w:noProof/>
            <w:webHidden/>
          </w:rPr>
          <w:instrText xml:space="preserve"> PAGEREF _Toc197269078 \h </w:instrText>
        </w:r>
        <w:r>
          <w:rPr>
            <w:noProof/>
            <w:webHidden/>
          </w:rPr>
        </w:r>
        <w:r>
          <w:rPr>
            <w:noProof/>
            <w:webHidden/>
          </w:rPr>
          <w:fldChar w:fldCharType="separate"/>
        </w:r>
        <w:r w:rsidR="005F37D2">
          <w:rPr>
            <w:noProof/>
            <w:webHidden/>
          </w:rPr>
          <w:t>87</w:t>
        </w:r>
        <w:r>
          <w:rPr>
            <w:noProof/>
            <w:webHidden/>
          </w:rPr>
          <w:fldChar w:fldCharType="end"/>
        </w:r>
      </w:hyperlink>
    </w:p>
    <w:p w14:paraId="637F8AE3" w14:textId="36490C4F"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79" w:history="1">
        <w:r w:rsidRPr="00694CC1">
          <w:rPr>
            <w:rStyle w:val="Hyperlink"/>
            <w:noProof/>
          </w:rPr>
          <w:t>Hình 6. 11</w:t>
        </w:r>
        <w:r w:rsidRPr="00694CC1">
          <w:rPr>
            <w:rStyle w:val="Hyperlink"/>
            <w:noProof/>
            <w:lang w:val="vi-VN"/>
          </w:rPr>
          <w:t xml:space="preserve"> </w:t>
        </w:r>
        <w:r w:rsidRPr="00694CC1">
          <w:rPr>
            <w:rStyle w:val="Hyperlink"/>
            <w:noProof/>
          </w:rPr>
          <w:t>Hình minh họa phương thức suggestGamingComponents()</w:t>
        </w:r>
        <w:r w:rsidRPr="00694CC1">
          <w:rPr>
            <w:rStyle w:val="Hyperlink"/>
            <w:noProof/>
            <w:lang w:val="vi-VN"/>
          </w:rPr>
          <w:t>.</w:t>
        </w:r>
        <w:r>
          <w:rPr>
            <w:noProof/>
            <w:webHidden/>
          </w:rPr>
          <w:tab/>
        </w:r>
        <w:r>
          <w:rPr>
            <w:noProof/>
            <w:webHidden/>
          </w:rPr>
          <w:fldChar w:fldCharType="begin"/>
        </w:r>
        <w:r>
          <w:rPr>
            <w:noProof/>
            <w:webHidden/>
          </w:rPr>
          <w:instrText xml:space="preserve"> PAGEREF _Toc197269079 \h </w:instrText>
        </w:r>
        <w:r>
          <w:rPr>
            <w:noProof/>
            <w:webHidden/>
          </w:rPr>
        </w:r>
        <w:r>
          <w:rPr>
            <w:noProof/>
            <w:webHidden/>
          </w:rPr>
          <w:fldChar w:fldCharType="separate"/>
        </w:r>
        <w:r w:rsidR="005F37D2">
          <w:rPr>
            <w:noProof/>
            <w:webHidden/>
          </w:rPr>
          <w:t>88</w:t>
        </w:r>
        <w:r>
          <w:rPr>
            <w:noProof/>
            <w:webHidden/>
          </w:rPr>
          <w:fldChar w:fldCharType="end"/>
        </w:r>
      </w:hyperlink>
    </w:p>
    <w:p w14:paraId="2F000C25" w14:textId="2F3587DD"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80" w:history="1">
        <w:r w:rsidRPr="00694CC1">
          <w:rPr>
            <w:rStyle w:val="Hyperlink"/>
            <w:noProof/>
          </w:rPr>
          <w:t>Hình 6. 12</w:t>
        </w:r>
        <w:r w:rsidRPr="00694CC1">
          <w:rPr>
            <w:rStyle w:val="Hyperlink"/>
            <w:noProof/>
            <w:lang w:val="vi-VN"/>
          </w:rPr>
          <w:t xml:space="preserve"> </w:t>
        </w:r>
        <w:r w:rsidRPr="00694CC1">
          <w:rPr>
            <w:rStyle w:val="Hyperlink"/>
            <w:noProof/>
          </w:rPr>
          <w:t>Hình lớp PCDirector và phương thức khởi tạo</w:t>
        </w:r>
        <w:r w:rsidRPr="00694CC1">
          <w:rPr>
            <w:rStyle w:val="Hyperlink"/>
            <w:noProof/>
            <w:lang w:val="vi-VN"/>
          </w:rPr>
          <w:t>.</w:t>
        </w:r>
        <w:r>
          <w:rPr>
            <w:noProof/>
            <w:webHidden/>
          </w:rPr>
          <w:tab/>
        </w:r>
        <w:r>
          <w:rPr>
            <w:noProof/>
            <w:webHidden/>
          </w:rPr>
          <w:fldChar w:fldCharType="begin"/>
        </w:r>
        <w:r>
          <w:rPr>
            <w:noProof/>
            <w:webHidden/>
          </w:rPr>
          <w:instrText xml:space="preserve"> PAGEREF _Toc197269080 \h </w:instrText>
        </w:r>
        <w:r>
          <w:rPr>
            <w:noProof/>
            <w:webHidden/>
          </w:rPr>
        </w:r>
        <w:r>
          <w:rPr>
            <w:noProof/>
            <w:webHidden/>
          </w:rPr>
          <w:fldChar w:fldCharType="separate"/>
        </w:r>
        <w:r w:rsidR="005F37D2">
          <w:rPr>
            <w:noProof/>
            <w:webHidden/>
          </w:rPr>
          <w:t>89</w:t>
        </w:r>
        <w:r>
          <w:rPr>
            <w:noProof/>
            <w:webHidden/>
          </w:rPr>
          <w:fldChar w:fldCharType="end"/>
        </w:r>
      </w:hyperlink>
    </w:p>
    <w:p w14:paraId="2FDEAD93" w14:textId="7DC5AFA5"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81" w:history="1">
        <w:r w:rsidRPr="00694CC1">
          <w:rPr>
            <w:rStyle w:val="Hyperlink"/>
            <w:noProof/>
          </w:rPr>
          <w:t>Hình 6. 13 Hình phương thức buildCustomPC()</w:t>
        </w:r>
        <w:r w:rsidRPr="00694CC1">
          <w:rPr>
            <w:rStyle w:val="Hyperlink"/>
            <w:noProof/>
            <w:lang w:val="vi-VN"/>
          </w:rPr>
          <w:t xml:space="preserve"> – 1.</w:t>
        </w:r>
        <w:r>
          <w:rPr>
            <w:noProof/>
            <w:webHidden/>
          </w:rPr>
          <w:tab/>
        </w:r>
        <w:r>
          <w:rPr>
            <w:noProof/>
            <w:webHidden/>
          </w:rPr>
          <w:fldChar w:fldCharType="begin"/>
        </w:r>
        <w:r>
          <w:rPr>
            <w:noProof/>
            <w:webHidden/>
          </w:rPr>
          <w:instrText xml:space="preserve"> PAGEREF _Toc197269081 \h </w:instrText>
        </w:r>
        <w:r>
          <w:rPr>
            <w:noProof/>
            <w:webHidden/>
          </w:rPr>
        </w:r>
        <w:r>
          <w:rPr>
            <w:noProof/>
            <w:webHidden/>
          </w:rPr>
          <w:fldChar w:fldCharType="separate"/>
        </w:r>
        <w:r w:rsidR="005F37D2">
          <w:rPr>
            <w:noProof/>
            <w:webHidden/>
          </w:rPr>
          <w:t>90</w:t>
        </w:r>
        <w:r>
          <w:rPr>
            <w:noProof/>
            <w:webHidden/>
          </w:rPr>
          <w:fldChar w:fldCharType="end"/>
        </w:r>
      </w:hyperlink>
    </w:p>
    <w:p w14:paraId="0CB5BAD8" w14:textId="4BCBDB61"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82" w:history="1">
        <w:r w:rsidRPr="00694CC1">
          <w:rPr>
            <w:rStyle w:val="Hyperlink"/>
            <w:noProof/>
          </w:rPr>
          <w:t>Hình 6. 14</w:t>
        </w:r>
        <w:r w:rsidRPr="00694CC1">
          <w:rPr>
            <w:rStyle w:val="Hyperlink"/>
            <w:noProof/>
            <w:lang w:val="vi-VN"/>
          </w:rPr>
          <w:t xml:space="preserve"> </w:t>
        </w:r>
        <w:r w:rsidRPr="00694CC1">
          <w:rPr>
            <w:rStyle w:val="Hyperlink"/>
            <w:noProof/>
          </w:rPr>
          <w:t>Hình phương thức buildCustomPC()</w:t>
        </w:r>
        <w:r w:rsidRPr="00694CC1">
          <w:rPr>
            <w:rStyle w:val="Hyperlink"/>
            <w:noProof/>
            <w:lang w:val="vi-VN"/>
          </w:rPr>
          <w:t xml:space="preserve"> – 2.</w:t>
        </w:r>
        <w:r>
          <w:rPr>
            <w:noProof/>
            <w:webHidden/>
          </w:rPr>
          <w:tab/>
        </w:r>
        <w:r>
          <w:rPr>
            <w:noProof/>
            <w:webHidden/>
          </w:rPr>
          <w:fldChar w:fldCharType="begin"/>
        </w:r>
        <w:r>
          <w:rPr>
            <w:noProof/>
            <w:webHidden/>
          </w:rPr>
          <w:instrText xml:space="preserve"> PAGEREF _Toc197269082 \h </w:instrText>
        </w:r>
        <w:r>
          <w:rPr>
            <w:noProof/>
            <w:webHidden/>
          </w:rPr>
        </w:r>
        <w:r>
          <w:rPr>
            <w:noProof/>
            <w:webHidden/>
          </w:rPr>
          <w:fldChar w:fldCharType="separate"/>
        </w:r>
        <w:r w:rsidR="005F37D2">
          <w:rPr>
            <w:noProof/>
            <w:webHidden/>
          </w:rPr>
          <w:t>91</w:t>
        </w:r>
        <w:r>
          <w:rPr>
            <w:noProof/>
            <w:webHidden/>
          </w:rPr>
          <w:fldChar w:fldCharType="end"/>
        </w:r>
      </w:hyperlink>
    </w:p>
    <w:p w14:paraId="32CDAD29" w14:textId="06B63423"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83" w:history="1">
        <w:r w:rsidRPr="00694CC1">
          <w:rPr>
            <w:rStyle w:val="Hyperlink"/>
            <w:noProof/>
          </w:rPr>
          <w:t>Hình 6. 15 Hình phương thức buildGamingPC ()</w:t>
        </w:r>
        <w:r w:rsidRPr="00694CC1">
          <w:rPr>
            <w:rStyle w:val="Hyperlink"/>
            <w:noProof/>
            <w:lang w:val="vi-VN"/>
          </w:rPr>
          <w:t xml:space="preserve"> – 1.</w:t>
        </w:r>
        <w:r>
          <w:rPr>
            <w:noProof/>
            <w:webHidden/>
          </w:rPr>
          <w:tab/>
        </w:r>
        <w:r>
          <w:rPr>
            <w:noProof/>
            <w:webHidden/>
          </w:rPr>
          <w:fldChar w:fldCharType="begin"/>
        </w:r>
        <w:r>
          <w:rPr>
            <w:noProof/>
            <w:webHidden/>
          </w:rPr>
          <w:instrText xml:space="preserve"> PAGEREF _Toc197269083 \h </w:instrText>
        </w:r>
        <w:r>
          <w:rPr>
            <w:noProof/>
            <w:webHidden/>
          </w:rPr>
        </w:r>
        <w:r>
          <w:rPr>
            <w:noProof/>
            <w:webHidden/>
          </w:rPr>
          <w:fldChar w:fldCharType="separate"/>
        </w:r>
        <w:r w:rsidR="005F37D2">
          <w:rPr>
            <w:noProof/>
            <w:webHidden/>
          </w:rPr>
          <w:t>92</w:t>
        </w:r>
        <w:r>
          <w:rPr>
            <w:noProof/>
            <w:webHidden/>
          </w:rPr>
          <w:fldChar w:fldCharType="end"/>
        </w:r>
      </w:hyperlink>
    </w:p>
    <w:p w14:paraId="1778DCAE" w14:textId="5C3A7F7A"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84" w:history="1">
        <w:r w:rsidRPr="00694CC1">
          <w:rPr>
            <w:rStyle w:val="Hyperlink"/>
            <w:noProof/>
          </w:rPr>
          <w:t>Hình 6. 16</w:t>
        </w:r>
        <w:r w:rsidRPr="00694CC1">
          <w:rPr>
            <w:rStyle w:val="Hyperlink"/>
            <w:noProof/>
            <w:lang w:val="vi-VN"/>
          </w:rPr>
          <w:t xml:space="preserve"> </w:t>
        </w:r>
        <w:r w:rsidRPr="00694CC1">
          <w:rPr>
            <w:rStyle w:val="Hyperlink"/>
            <w:noProof/>
          </w:rPr>
          <w:t>Hình phương thức buildGamingPC()</w:t>
        </w:r>
        <w:r w:rsidRPr="00694CC1">
          <w:rPr>
            <w:rStyle w:val="Hyperlink"/>
            <w:noProof/>
            <w:lang w:val="vi-VN"/>
          </w:rPr>
          <w:t xml:space="preserve"> – 2.</w:t>
        </w:r>
        <w:r>
          <w:rPr>
            <w:noProof/>
            <w:webHidden/>
          </w:rPr>
          <w:tab/>
        </w:r>
        <w:r>
          <w:rPr>
            <w:noProof/>
            <w:webHidden/>
          </w:rPr>
          <w:fldChar w:fldCharType="begin"/>
        </w:r>
        <w:r>
          <w:rPr>
            <w:noProof/>
            <w:webHidden/>
          </w:rPr>
          <w:instrText xml:space="preserve"> PAGEREF _Toc197269084 \h </w:instrText>
        </w:r>
        <w:r>
          <w:rPr>
            <w:noProof/>
            <w:webHidden/>
          </w:rPr>
        </w:r>
        <w:r>
          <w:rPr>
            <w:noProof/>
            <w:webHidden/>
          </w:rPr>
          <w:fldChar w:fldCharType="separate"/>
        </w:r>
        <w:r w:rsidR="005F37D2">
          <w:rPr>
            <w:noProof/>
            <w:webHidden/>
          </w:rPr>
          <w:t>93</w:t>
        </w:r>
        <w:r>
          <w:rPr>
            <w:noProof/>
            <w:webHidden/>
          </w:rPr>
          <w:fldChar w:fldCharType="end"/>
        </w:r>
      </w:hyperlink>
    </w:p>
    <w:p w14:paraId="5F549458" w14:textId="77777777" w:rsidR="00773F4C" w:rsidRDefault="00773F4C">
      <w:pPr>
        <w:spacing w:after="200" w:line="276" w:lineRule="auto"/>
        <w:rPr>
          <w:noProof/>
        </w:rPr>
      </w:pPr>
      <w:r>
        <w:rPr>
          <w:sz w:val="26"/>
          <w:szCs w:val="26"/>
        </w:rPr>
        <w:fldChar w:fldCharType="end"/>
      </w:r>
      <w:r>
        <w:rPr>
          <w:sz w:val="26"/>
          <w:szCs w:val="26"/>
        </w:rPr>
        <w:fldChar w:fldCharType="begin"/>
      </w:r>
      <w:r>
        <w:rPr>
          <w:sz w:val="26"/>
          <w:szCs w:val="26"/>
        </w:rPr>
        <w:instrText xml:space="preserve"> TOC \h \z \c "Hình 7." </w:instrText>
      </w:r>
      <w:r>
        <w:rPr>
          <w:sz w:val="26"/>
          <w:szCs w:val="26"/>
        </w:rPr>
        <w:fldChar w:fldCharType="separate"/>
      </w:r>
    </w:p>
    <w:p w14:paraId="4ACBED34" w14:textId="2D41E3E9"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85" w:history="1">
        <w:r w:rsidRPr="003A1E50">
          <w:rPr>
            <w:rStyle w:val="Hyperlink"/>
            <w:noProof/>
          </w:rPr>
          <w:t>Hình 7. 1</w:t>
        </w:r>
        <w:r w:rsidRPr="003A1E50">
          <w:rPr>
            <w:rStyle w:val="Hyperlink"/>
            <w:noProof/>
            <w:lang w:val="vi-VN"/>
          </w:rPr>
          <w:t xml:space="preserve"> </w:t>
        </w:r>
        <w:r w:rsidRPr="003A1E50">
          <w:rPr>
            <w:rStyle w:val="Hyperlink"/>
            <w:noProof/>
          </w:rPr>
          <w:t>Hình sơ đồ lớp mẫu của State Pattern</w:t>
        </w:r>
        <w:r w:rsidRPr="003A1E50">
          <w:rPr>
            <w:rStyle w:val="Hyperlink"/>
            <w:noProof/>
            <w:lang w:val="vi-VN"/>
          </w:rPr>
          <w:t>.</w:t>
        </w:r>
        <w:r>
          <w:rPr>
            <w:noProof/>
            <w:webHidden/>
          </w:rPr>
          <w:tab/>
        </w:r>
        <w:r>
          <w:rPr>
            <w:noProof/>
            <w:webHidden/>
          </w:rPr>
          <w:fldChar w:fldCharType="begin"/>
        </w:r>
        <w:r>
          <w:rPr>
            <w:noProof/>
            <w:webHidden/>
          </w:rPr>
          <w:instrText xml:space="preserve"> PAGEREF _Toc197269085 \h </w:instrText>
        </w:r>
        <w:r>
          <w:rPr>
            <w:noProof/>
            <w:webHidden/>
          </w:rPr>
        </w:r>
        <w:r>
          <w:rPr>
            <w:noProof/>
            <w:webHidden/>
          </w:rPr>
          <w:fldChar w:fldCharType="separate"/>
        </w:r>
        <w:r w:rsidR="005F37D2">
          <w:rPr>
            <w:noProof/>
            <w:webHidden/>
          </w:rPr>
          <w:t>95</w:t>
        </w:r>
        <w:r>
          <w:rPr>
            <w:noProof/>
            <w:webHidden/>
          </w:rPr>
          <w:fldChar w:fldCharType="end"/>
        </w:r>
      </w:hyperlink>
    </w:p>
    <w:p w14:paraId="0C57B9B0" w14:textId="04FA00F8"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86" w:history="1">
        <w:r w:rsidRPr="003A1E50">
          <w:rPr>
            <w:rStyle w:val="Hyperlink"/>
            <w:noProof/>
          </w:rPr>
          <w:t>Hình 7. 2</w:t>
        </w:r>
        <w:r w:rsidRPr="003A1E50">
          <w:rPr>
            <w:rStyle w:val="Hyperlink"/>
            <w:noProof/>
            <w:lang w:val="vi-VN"/>
          </w:rPr>
          <w:t xml:space="preserve"> </w:t>
        </w:r>
        <w:r w:rsidRPr="003A1E50">
          <w:rPr>
            <w:rStyle w:val="Hyperlink"/>
            <w:noProof/>
          </w:rPr>
          <w:t>Hình sơ đồ lớp State Pattern cho chức năng quản lý trạng thái đơn hàng</w:t>
        </w:r>
        <w:r w:rsidRPr="003A1E50">
          <w:rPr>
            <w:rStyle w:val="Hyperlink"/>
            <w:noProof/>
            <w:lang w:val="vi-VN"/>
          </w:rPr>
          <w:t>.</w:t>
        </w:r>
        <w:r>
          <w:rPr>
            <w:noProof/>
            <w:webHidden/>
          </w:rPr>
          <w:tab/>
        </w:r>
        <w:r>
          <w:rPr>
            <w:noProof/>
            <w:webHidden/>
          </w:rPr>
          <w:fldChar w:fldCharType="begin"/>
        </w:r>
        <w:r>
          <w:rPr>
            <w:noProof/>
            <w:webHidden/>
          </w:rPr>
          <w:instrText xml:space="preserve"> PAGEREF _Toc197269086 \h </w:instrText>
        </w:r>
        <w:r>
          <w:rPr>
            <w:noProof/>
            <w:webHidden/>
          </w:rPr>
        </w:r>
        <w:r>
          <w:rPr>
            <w:noProof/>
            <w:webHidden/>
          </w:rPr>
          <w:fldChar w:fldCharType="separate"/>
        </w:r>
        <w:r w:rsidR="005F37D2">
          <w:rPr>
            <w:noProof/>
            <w:webHidden/>
          </w:rPr>
          <w:t>96</w:t>
        </w:r>
        <w:r>
          <w:rPr>
            <w:noProof/>
            <w:webHidden/>
          </w:rPr>
          <w:fldChar w:fldCharType="end"/>
        </w:r>
      </w:hyperlink>
    </w:p>
    <w:p w14:paraId="1C7B4797" w14:textId="083BD01F"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87" w:history="1">
        <w:r w:rsidRPr="003A1E50">
          <w:rPr>
            <w:rStyle w:val="Hyperlink"/>
            <w:noProof/>
          </w:rPr>
          <w:t>Hình 7. 3</w:t>
        </w:r>
        <w:r w:rsidRPr="003A1E50">
          <w:rPr>
            <w:rStyle w:val="Hyperlink"/>
            <w:noProof/>
            <w:lang w:val="vi-VN"/>
          </w:rPr>
          <w:t xml:space="preserve"> </w:t>
        </w:r>
        <w:r w:rsidRPr="003A1E50">
          <w:rPr>
            <w:rStyle w:val="Hyperlink"/>
            <w:noProof/>
          </w:rPr>
          <w:t>Hình lớp OrderState</w:t>
        </w:r>
        <w:r w:rsidRPr="003A1E50">
          <w:rPr>
            <w:rStyle w:val="Hyperlink"/>
            <w:noProof/>
            <w:lang w:val="vi-VN"/>
          </w:rPr>
          <w:t>.</w:t>
        </w:r>
        <w:r>
          <w:rPr>
            <w:noProof/>
            <w:webHidden/>
          </w:rPr>
          <w:tab/>
        </w:r>
        <w:r>
          <w:rPr>
            <w:noProof/>
            <w:webHidden/>
          </w:rPr>
          <w:fldChar w:fldCharType="begin"/>
        </w:r>
        <w:r>
          <w:rPr>
            <w:noProof/>
            <w:webHidden/>
          </w:rPr>
          <w:instrText xml:space="preserve"> PAGEREF _Toc197269087 \h </w:instrText>
        </w:r>
        <w:r>
          <w:rPr>
            <w:noProof/>
            <w:webHidden/>
          </w:rPr>
        </w:r>
        <w:r>
          <w:rPr>
            <w:noProof/>
            <w:webHidden/>
          </w:rPr>
          <w:fldChar w:fldCharType="separate"/>
        </w:r>
        <w:r w:rsidR="005F37D2">
          <w:rPr>
            <w:noProof/>
            <w:webHidden/>
          </w:rPr>
          <w:t>97</w:t>
        </w:r>
        <w:r>
          <w:rPr>
            <w:noProof/>
            <w:webHidden/>
          </w:rPr>
          <w:fldChar w:fldCharType="end"/>
        </w:r>
      </w:hyperlink>
    </w:p>
    <w:p w14:paraId="40763D9A" w14:textId="135945AC"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88" w:history="1">
        <w:r w:rsidRPr="003A1E50">
          <w:rPr>
            <w:rStyle w:val="Hyperlink"/>
            <w:noProof/>
          </w:rPr>
          <w:t>Hình 7. 4</w:t>
        </w:r>
        <w:r w:rsidRPr="003A1E50">
          <w:rPr>
            <w:rStyle w:val="Hyperlink"/>
            <w:noProof/>
            <w:lang w:val="vi-VN"/>
          </w:rPr>
          <w:t xml:space="preserve"> </w:t>
        </w:r>
        <w:r w:rsidRPr="003A1E50">
          <w:rPr>
            <w:rStyle w:val="Hyperlink"/>
            <w:noProof/>
          </w:rPr>
          <w:t>Hình lớp PendingState</w:t>
        </w:r>
        <w:r w:rsidRPr="003A1E50">
          <w:rPr>
            <w:rStyle w:val="Hyperlink"/>
            <w:noProof/>
            <w:lang w:val="vi-VN"/>
          </w:rPr>
          <w:t>.</w:t>
        </w:r>
        <w:r>
          <w:rPr>
            <w:noProof/>
            <w:webHidden/>
          </w:rPr>
          <w:tab/>
        </w:r>
        <w:r>
          <w:rPr>
            <w:noProof/>
            <w:webHidden/>
          </w:rPr>
          <w:fldChar w:fldCharType="begin"/>
        </w:r>
        <w:r>
          <w:rPr>
            <w:noProof/>
            <w:webHidden/>
          </w:rPr>
          <w:instrText xml:space="preserve"> PAGEREF _Toc197269088 \h </w:instrText>
        </w:r>
        <w:r>
          <w:rPr>
            <w:noProof/>
            <w:webHidden/>
          </w:rPr>
        </w:r>
        <w:r>
          <w:rPr>
            <w:noProof/>
            <w:webHidden/>
          </w:rPr>
          <w:fldChar w:fldCharType="separate"/>
        </w:r>
        <w:r w:rsidR="005F37D2">
          <w:rPr>
            <w:noProof/>
            <w:webHidden/>
          </w:rPr>
          <w:t>98</w:t>
        </w:r>
        <w:r>
          <w:rPr>
            <w:noProof/>
            <w:webHidden/>
          </w:rPr>
          <w:fldChar w:fldCharType="end"/>
        </w:r>
      </w:hyperlink>
    </w:p>
    <w:p w14:paraId="13261D4E" w14:textId="45AB5169"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89" w:history="1">
        <w:r w:rsidRPr="003A1E50">
          <w:rPr>
            <w:rStyle w:val="Hyperlink"/>
            <w:noProof/>
          </w:rPr>
          <w:t>Hình 7. 5</w:t>
        </w:r>
        <w:r w:rsidRPr="003A1E50">
          <w:rPr>
            <w:rStyle w:val="Hyperlink"/>
            <w:noProof/>
            <w:lang w:val="vi-VN"/>
          </w:rPr>
          <w:t xml:space="preserve"> </w:t>
        </w:r>
        <w:r w:rsidRPr="003A1E50">
          <w:rPr>
            <w:rStyle w:val="Hyperlink"/>
            <w:noProof/>
          </w:rPr>
          <w:t>Hình lớp PaidState</w:t>
        </w:r>
        <w:r w:rsidRPr="003A1E50">
          <w:rPr>
            <w:rStyle w:val="Hyperlink"/>
            <w:noProof/>
            <w:lang w:val="vi-VN"/>
          </w:rPr>
          <w:t>.</w:t>
        </w:r>
        <w:r>
          <w:rPr>
            <w:noProof/>
            <w:webHidden/>
          </w:rPr>
          <w:tab/>
        </w:r>
        <w:r>
          <w:rPr>
            <w:noProof/>
            <w:webHidden/>
          </w:rPr>
          <w:fldChar w:fldCharType="begin"/>
        </w:r>
        <w:r>
          <w:rPr>
            <w:noProof/>
            <w:webHidden/>
          </w:rPr>
          <w:instrText xml:space="preserve"> PAGEREF _Toc197269089 \h </w:instrText>
        </w:r>
        <w:r>
          <w:rPr>
            <w:noProof/>
            <w:webHidden/>
          </w:rPr>
        </w:r>
        <w:r>
          <w:rPr>
            <w:noProof/>
            <w:webHidden/>
          </w:rPr>
          <w:fldChar w:fldCharType="separate"/>
        </w:r>
        <w:r w:rsidR="005F37D2">
          <w:rPr>
            <w:noProof/>
            <w:webHidden/>
          </w:rPr>
          <w:t>99</w:t>
        </w:r>
        <w:r>
          <w:rPr>
            <w:noProof/>
            <w:webHidden/>
          </w:rPr>
          <w:fldChar w:fldCharType="end"/>
        </w:r>
      </w:hyperlink>
    </w:p>
    <w:p w14:paraId="383F0371" w14:textId="019F79E6"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90" w:history="1">
        <w:r w:rsidRPr="003A1E50">
          <w:rPr>
            <w:rStyle w:val="Hyperlink"/>
            <w:noProof/>
          </w:rPr>
          <w:t>Hình 7. 6</w:t>
        </w:r>
        <w:r w:rsidRPr="003A1E50">
          <w:rPr>
            <w:rStyle w:val="Hyperlink"/>
            <w:noProof/>
            <w:lang w:val="vi-VN"/>
          </w:rPr>
          <w:t xml:space="preserve"> </w:t>
        </w:r>
        <w:r w:rsidRPr="003A1E50">
          <w:rPr>
            <w:rStyle w:val="Hyperlink"/>
            <w:noProof/>
          </w:rPr>
          <w:t>Hình lớp ShippingState</w:t>
        </w:r>
        <w:r w:rsidRPr="003A1E50">
          <w:rPr>
            <w:rStyle w:val="Hyperlink"/>
            <w:noProof/>
            <w:lang w:val="vi-VN"/>
          </w:rPr>
          <w:t>.</w:t>
        </w:r>
        <w:r>
          <w:rPr>
            <w:noProof/>
            <w:webHidden/>
          </w:rPr>
          <w:tab/>
        </w:r>
        <w:r>
          <w:rPr>
            <w:noProof/>
            <w:webHidden/>
          </w:rPr>
          <w:fldChar w:fldCharType="begin"/>
        </w:r>
        <w:r>
          <w:rPr>
            <w:noProof/>
            <w:webHidden/>
          </w:rPr>
          <w:instrText xml:space="preserve"> PAGEREF _Toc197269090 \h </w:instrText>
        </w:r>
        <w:r>
          <w:rPr>
            <w:noProof/>
            <w:webHidden/>
          </w:rPr>
        </w:r>
        <w:r>
          <w:rPr>
            <w:noProof/>
            <w:webHidden/>
          </w:rPr>
          <w:fldChar w:fldCharType="separate"/>
        </w:r>
        <w:r w:rsidR="005F37D2">
          <w:rPr>
            <w:noProof/>
            <w:webHidden/>
          </w:rPr>
          <w:t>100</w:t>
        </w:r>
        <w:r>
          <w:rPr>
            <w:noProof/>
            <w:webHidden/>
          </w:rPr>
          <w:fldChar w:fldCharType="end"/>
        </w:r>
      </w:hyperlink>
    </w:p>
    <w:p w14:paraId="6473D22D" w14:textId="3C599899"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91" w:history="1">
        <w:r w:rsidRPr="003A1E50">
          <w:rPr>
            <w:rStyle w:val="Hyperlink"/>
            <w:noProof/>
          </w:rPr>
          <w:t>Hình 7. 7</w:t>
        </w:r>
        <w:r w:rsidRPr="003A1E50">
          <w:rPr>
            <w:rStyle w:val="Hyperlink"/>
            <w:noProof/>
            <w:lang w:val="vi-VN"/>
          </w:rPr>
          <w:t xml:space="preserve"> </w:t>
        </w:r>
        <w:r w:rsidRPr="003A1E50">
          <w:rPr>
            <w:rStyle w:val="Hyperlink"/>
            <w:noProof/>
          </w:rPr>
          <w:t>Hỉnh lớp DeliveredState</w:t>
        </w:r>
        <w:r w:rsidRPr="003A1E50">
          <w:rPr>
            <w:rStyle w:val="Hyperlink"/>
            <w:noProof/>
            <w:lang w:val="vi-VN"/>
          </w:rPr>
          <w:t>.</w:t>
        </w:r>
        <w:r>
          <w:rPr>
            <w:noProof/>
            <w:webHidden/>
          </w:rPr>
          <w:tab/>
        </w:r>
        <w:r>
          <w:rPr>
            <w:noProof/>
            <w:webHidden/>
          </w:rPr>
          <w:fldChar w:fldCharType="begin"/>
        </w:r>
        <w:r>
          <w:rPr>
            <w:noProof/>
            <w:webHidden/>
          </w:rPr>
          <w:instrText xml:space="preserve"> PAGEREF _Toc197269091 \h </w:instrText>
        </w:r>
        <w:r>
          <w:rPr>
            <w:noProof/>
            <w:webHidden/>
          </w:rPr>
        </w:r>
        <w:r>
          <w:rPr>
            <w:noProof/>
            <w:webHidden/>
          </w:rPr>
          <w:fldChar w:fldCharType="separate"/>
        </w:r>
        <w:r w:rsidR="005F37D2">
          <w:rPr>
            <w:noProof/>
            <w:webHidden/>
          </w:rPr>
          <w:t>101</w:t>
        </w:r>
        <w:r>
          <w:rPr>
            <w:noProof/>
            <w:webHidden/>
          </w:rPr>
          <w:fldChar w:fldCharType="end"/>
        </w:r>
      </w:hyperlink>
    </w:p>
    <w:p w14:paraId="4A52F72B" w14:textId="66E8F6A5"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92" w:history="1">
        <w:r w:rsidRPr="003A1E50">
          <w:rPr>
            <w:rStyle w:val="Hyperlink"/>
            <w:noProof/>
          </w:rPr>
          <w:t>Hình 7. 8</w:t>
        </w:r>
        <w:r w:rsidRPr="003A1E50">
          <w:rPr>
            <w:rStyle w:val="Hyperlink"/>
            <w:noProof/>
            <w:lang w:val="vi-VN"/>
          </w:rPr>
          <w:t xml:space="preserve"> </w:t>
        </w:r>
        <w:r w:rsidRPr="003A1E50">
          <w:rPr>
            <w:rStyle w:val="Hyperlink"/>
            <w:noProof/>
          </w:rPr>
          <w:t>Hình lớp CancelledState</w:t>
        </w:r>
        <w:r w:rsidRPr="003A1E50">
          <w:rPr>
            <w:rStyle w:val="Hyperlink"/>
            <w:noProof/>
            <w:lang w:val="vi-VN"/>
          </w:rPr>
          <w:t>.</w:t>
        </w:r>
        <w:r>
          <w:rPr>
            <w:noProof/>
            <w:webHidden/>
          </w:rPr>
          <w:tab/>
        </w:r>
        <w:r>
          <w:rPr>
            <w:noProof/>
            <w:webHidden/>
          </w:rPr>
          <w:fldChar w:fldCharType="begin"/>
        </w:r>
        <w:r>
          <w:rPr>
            <w:noProof/>
            <w:webHidden/>
          </w:rPr>
          <w:instrText xml:space="preserve"> PAGEREF _Toc197269092 \h </w:instrText>
        </w:r>
        <w:r>
          <w:rPr>
            <w:noProof/>
            <w:webHidden/>
          </w:rPr>
        </w:r>
        <w:r>
          <w:rPr>
            <w:noProof/>
            <w:webHidden/>
          </w:rPr>
          <w:fldChar w:fldCharType="separate"/>
        </w:r>
        <w:r w:rsidR="005F37D2">
          <w:rPr>
            <w:noProof/>
            <w:webHidden/>
          </w:rPr>
          <w:t>102</w:t>
        </w:r>
        <w:r>
          <w:rPr>
            <w:noProof/>
            <w:webHidden/>
          </w:rPr>
          <w:fldChar w:fldCharType="end"/>
        </w:r>
      </w:hyperlink>
    </w:p>
    <w:p w14:paraId="6BE0F8E5" w14:textId="42B8FA2F"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93" w:history="1">
        <w:r w:rsidRPr="003A1E50">
          <w:rPr>
            <w:rStyle w:val="Hyperlink"/>
            <w:noProof/>
          </w:rPr>
          <w:t>Hình 7. 9</w:t>
        </w:r>
        <w:r w:rsidRPr="003A1E50">
          <w:rPr>
            <w:rStyle w:val="Hyperlink"/>
            <w:noProof/>
            <w:lang w:val="vi-VN"/>
          </w:rPr>
          <w:t xml:space="preserve"> </w:t>
        </w:r>
        <w:r w:rsidRPr="003A1E50">
          <w:rPr>
            <w:rStyle w:val="Hyperlink"/>
            <w:noProof/>
          </w:rPr>
          <w:t>Hình lớp OrderStateManager và thuộc tính</w:t>
        </w:r>
        <w:r w:rsidRPr="003A1E50">
          <w:rPr>
            <w:rStyle w:val="Hyperlink"/>
            <w:noProof/>
            <w:lang w:val="vi-VN"/>
          </w:rPr>
          <w:t>.</w:t>
        </w:r>
        <w:r>
          <w:rPr>
            <w:noProof/>
            <w:webHidden/>
          </w:rPr>
          <w:tab/>
        </w:r>
        <w:r>
          <w:rPr>
            <w:noProof/>
            <w:webHidden/>
          </w:rPr>
          <w:fldChar w:fldCharType="begin"/>
        </w:r>
        <w:r>
          <w:rPr>
            <w:noProof/>
            <w:webHidden/>
          </w:rPr>
          <w:instrText xml:space="preserve"> PAGEREF _Toc197269093 \h </w:instrText>
        </w:r>
        <w:r>
          <w:rPr>
            <w:noProof/>
            <w:webHidden/>
          </w:rPr>
        </w:r>
        <w:r>
          <w:rPr>
            <w:noProof/>
            <w:webHidden/>
          </w:rPr>
          <w:fldChar w:fldCharType="separate"/>
        </w:r>
        <w:r w:rsidR="005F37D2">
          <w:rPr>
            <w:noProof/>
            <w:webHidden/>
          </w:rPr>
          <w:t>102</w:t>
        </w:r>
        <w:r>
          <w:rPr>
            <w:noProof/>
            <w:webHidden/>
          </w:rPr>
          <w:fldChar w:fldCharType="end"/>
        </w:r>
      </w:hyperlink>
    </w:p>
    <w:p w14:paraId="30B965F3" w14:textId="1C69A4A9"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94" w:history="1">
        <w:r w:rsidRPr="003A1E50">
          <w:rPr>
            <w:rStyle w:val="Hyperlink"/>
            <w:noProof/>
          </w:rPr>
          <w:t>Hình 7. 10</w:t>
        </w:r>
        <w:r w:rsidRPr="003A1E50">
          <w:rPr>
            <w:rStyle w:val="Hyperlink"/>
            <w:noProof/>
            <w:lang w:val="vi-VN"/>
          </w:rPr>
          <w:t xml:space="preserve"> </w:t>
        </w:r>
        <w:r w:rsidRPr="003A1E50">
          <w:rPr>
            <w:rStyle w:val="Hyperlink"/>
            <w:noProof/>
          </w:rPr>
          <w:t>Hình phương thức getStateForStatus</w:t>
        </w:r>
        <w:r w:rsidRPr="003A1E50">
          <w:rPr>
            <w:rStyle w:val="Hyperlink"/>
            <w:noProof/>
            <w:lang w:val="vi-VN"/>
          </w:rPr>
          <w:t>.</w:t>
        </w:r>
        <w:r>
          <w:rPr>
            <w:noProof/>
            <w:webHidden/>
          </w:rPr>
          <w:tab/>
        </w:r>
        <w:r>
          <w:rPr>
            <w:noProof/>
            <w:webHidden/>
          </w:rPr>
          <w:fldChar w:fldCharType="begin"/>
        </w:r>
        <w:r>
          <w:rPr>
            <w:noProof/>
            <w:webHidden/>
          </w:rPr>
          <w:instrText xml:space="preserve"> PAGEREF _Toc197269094 \h </w:instrText>
        </w:r>
        <w:r>
          <w:rPr>
            <w:noProof/>
            <w:webHidden/>
          </w:rPr>
        </w:r>
        <w:r>
          <w:rPr>
            <w:noProof/>
            <w:webHidden/>
          </w:rPr>
          <w:fldChar w:fldCharType="separate"/>
        </w:r>
        <w:r w:rsidR="005F37D2">
          <w:rPr>
            <w:noProof/>
            <w:webHidden/>
          </w:rPr>
          <w:t>102</w:t>
        </w:r>
        <w:r>
          <w:rPr>
            <w:noProof/>
            <w:webHidden/>
          </w:rPr>
          <w:fldChar w:fldCharType="end"/>
        </w:r>
      </w:hyperlink>
    </w:p>
    <w:p w14:paraId="5388DF63" w14:textId="7A710223"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95" w:history="1">
        <w:r w:rsidRPr="003A1E50">
          <w:rPr>
            <w:rStyle w:val="Hyperlink"/>
            <w:noProof/>
          </w:rPr>
          <w:t>Hình 7. 11</w:t>
        </w:r>
        <w:r w:rsidRPr="003A1E50">
          <w:rPr>
            <w:rStyle w:val="Hyperlink"/>
            <w:noProof/>
            <w:lang w:val="vi-VN"/>
          </w:rPr>
          <w:t xml:space="preserve"> </w:t>
        </w:r>
        <w:r w:rsidRPr="003A1E50">
          <w:rPr>
            <w:rStyle w:val="Hyperlink"/>
            <w:noProof/>
          </w:rPr>
          <w:t>Hình phương thức processOrder()</w:t>
        </w:r>
        <w:r w:rsidRPr="003A1E50">
          <w:rPr>
            <w:rStyle w:val="Hyperlink"/>
            <w:noProof/>
            <w:lang w:val="vi-VN"/>
          </w:rPr>
          <w:t>.</w:t>
        </w:r>
        <w:r>
          <w:rPr>
            <w:noProof/>
            <w:webHidden/>
          </w:rPr>
          <w:tab/>
        </w:r>
        <w:r>
          <w:rPr>
            <w:noProof/>
            <w:webHidden/>
          </w:rPr>
          <w:fldChar w:fldCharType="begin"/>
        </w:r>
        <w:r>
          <w:rPr>
            <w:noProof/>
            <w:webHidden/>
          </w:rPr>
          <w:instrText xml:space="preserve"> PAGEREF _Toc197269095 \h </w:instrText>
        </w:r>
        <w:r>
          <w:rPr>
            <w:noProof/>
            <w:webHidden/>
          </w:rPr>
        </w:r>
        <w:r>
          <w:rPr>
            <w:noProof/>
            <w:webHidden/>
          </w:rPr>
          <w:fldChar w:fldCharType="separate"/>
        </w:r>
        <w:r w:rsidR="005F37D2">
          <w:rPr>
            <w:noProof/>
            <w:webHidden/>
          </w:rPr>
          <w:t>103</w:t>
        </w:r>
        <w:r>
          <w:rPr>
            <w:noProof/>
            <w:webHidden/>
          </w:rPr>
          <w:fldChar w:fldCharType="end"/>
        </w:r>
      </w:hyperlink>
    </w:p>
    <w:p w14:paraId="44EEB713" w14:textId="4B909537"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96" w:history="1">
        <w:r w:rsidRPr="003A1E50">
          <w:rPr>
            <w:rStyle w:val="Hyperlink"/>
            <w:noProof/>
          </w:rPr>
          <w:t>Hình 7. 12</w:t>
        </w:r>
        <w:r w:rsidRPr="003A1E50">
          <w:rPr>
            <w:rStyle w:val="Hyperlink"/>
            <w:noProof/>
            <w:lang w:val="vi-VN"/>
          </w:rPr>
          <w:t xml:space="preserve"> </w:t>
        </w:r>
        <w:r w:rsidRPr="003A1E50">
          <w:rPr>
            <w:rStyle w:val="Hyperlink"/>
            <w:noProof/>
          </w:rPr>
          <w:t>Hình phương thức cancelOrder</w:t>
        </w:r>
        <w:r w:rsidRPr="003A1E50">
          <w:rPr>
            <w:rStyle w:val="Hyperlink"/>
            <w:noProof/>
            <w:lang w:val="vi-VN"/>
          </w:rPr>
          <w:t>.</w:t>
        </w:r>
        <w:r>
          <w:rPr>
            <w:noProof/>
            <w:webHidden/>
          </w:rPr>
          <w:tab/>
        </w:r>
        <w:r>
          <w:rPr>
            <w:noProof/>
            <w:webHidden/>
          </w:rPr>
          <w:fldChar w:fldCharType="begin"/>
        </w:r>
        <w:r>
          <w:rPr>
            <w:noProof/>
            <w:webHidden/>
          </w:rPr>
          <w:instrText xml:space="preserve"> PAGEREF _Toc197269096 \h </w:instrText>
        </w:r>
        <w:r>
          <w:rPr>
            <w:noProof/>
            <w:webHidden/>
          </w:rPr>
        </w:r>
        <w:r>
          <w:rPr>
            <w:noProof/>
            <w:webHidden/>
          </w:rPr>
          <w:fldChar w:fldCharType="separate"/>
        </w:r>
        <w:r w:rsidR="005F37D2">
          <w:rPr>
            <w:noProof/>
            <w:webHidden/>
          </w:rPr>
          <w:t>103</w:t>
        </w:r>
        <w:r>
          <w:rPr>
            <w:noProof/>
            <w:webHidden/>
          </w:rPr>
          <w:fldChar w:fldCharType="end"/>
        </w:r>
      </w:hyperlink>
    </w:p>
    <w:p w14:paraId="1E69F82D" w14:textId="77777777" w:rsidR="00773F4C" w:rsidRDefault="00773F4C">
      <w:pPr>
        <w:spacing w:after="200" w:line="276" w:lineRule="auto"/>
        <w:rPr>
          <w:noProof/>
        </w:rPr>
      </w:pPr>
      <w:r>
        <w:rPr>
          <w:sz w:val="26"/>
          <w:szCs w:val="26"/>
        </w:rPr>
        <w:fldChar w:fldCharType="end"/>
      </w:r>
      <w:r>
        <w:rPr>
          <w:sz w:val="26"/>
          <w:szCs w:val="26"/>
        </w:rPr>
        <w:fldChar w:fldCharType="begin"/>
      </w:r>
      <w:r>
        <w:rPr>
          <w:sz w:val="26"/>
          <w:szCs w:val="26"/>
        </w:rPr>
        <w:instrText xml:space="preserve"> TOC \h \z \c "Hình 8." </w:instrText>
      </w:r>
      <w:r>
        <w:rPr>
          <w:sz w:val="26"/>
          <w:szCs w:val="26"/>
        </w:rPr>
        <w:fldChar w:fldCharType="separate"/>
      </w:r>
    </w:p>
    <w:p w14:paraId="62628986" w14:textId="66CA98AD"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97" w:history="1">
        <w:r w:rsidRPr="00E90F09">
          <w:rPr>
            <w:rStyle w:val="Hyperlink"/>
            <w:noProof/>
          </w:rPr>
          <w:t>Hình 8. 1</w:t>
        </w:r>
        <w:r w:rsidRPr="00E90F09">
          <w:rPr>
            <w:rStyle w:val="Hyperlink"/>
            <w:noProof/>
            <w:lang w:val="vi-VN"/>
          </w:rPr>
          <w:t xml:space="preserve"> Sơ đồ lớp Proxy Pattern.</w:t>
        </w:r>
        <w:r>
          <w:rPr>
            <w:noProof/>
            <w:webHidden/>
          </w:rPr>
          <w:tab/>
        </w:r>
        <w:r>
          <w:rPr>
            <w:noProof/>
            <w:webHidden/>
          </w:rPr>
          <w:fldChar w:fldCharType="begin"/>
        </w:r>
        <w:r>
          <w:rPr>
            <w:noProof/>
            <w:webHidden/>
          </w:rPr>
          <w:instrText xml:space="preserve"> PAGEREF _Toc197269097 \h </w:instrText>
        </w:r>
        <w:r>
          <w:rPr>
            <w:noProof/>
            <w:webHidden/>
          </w:rPr>
        </w:r>
        <w:r>
          <w:rPr>
            <w:noProof/>
            <w:webHidden/>
          </w:rPr>
          <w:fldChar w:fldCharType="separate"/>
        </w:r>
        <w:r w:rsidR="005F37D2">
          <w:rPr>
            <w:noProof/>
            <w:webHidden/>
          </w:rPr>
          <w:t>106</w:t>
        </w:r>
        <w:r>
          <w:rPr>
            <w:noProof/>
            <w:webHidden/>
          </w:rPr>
          <w:fldChar w:fldCharType="end"/>
        </w:r>
      </w:hyperlink>
    </w:p>
    <w:p w14:paraId="7942B5D7" w14:textId="7B810238"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98" w:history="1">
        <w:r w:rsidRPr="00E90F09">
          <w:rPr>
            <w:rStyle w:val="Hyperlink"/>
            <w:noProof/>
          </w:rPr>
          <w:t>Hình 8. 2</w:t>
        </w:r>
        <w:r w:rsidRPr="00E90F09">
          <w:rPr>
            <w:rStyle w:val="Hyperlink"/>
            <w:noProof/>
            <w:lang w:val="vi-VN"/>
          </w:rPr>
          <w:t xml:space="preserve"> Lớp ScreenAccessInterface.</w:t>
        </w:r>
        <w:r>
          <w:rPr>
            <w:noProof/>
            <w:webHidden/>
          </w:rPr>
          <w:tab/>
        </w:r>
        <w:r>
          <w:rPr>
            <w:noProof/>
            <w:webHidden/>
          </w:rPr>
          <w:fldChar w:fldCharType="begin"/>
        </w:r>
        <w:r>
          <w:rPr>
            <w:noProof/>
            <w:webHidden/>
          </w:rPr>
          <w:instrText xml:space="preserve"> PAGEREF _Toc197269098 \h </w:instrText>
        </w:r>
        <w:r>
          <w:rPr>
            <w:noProof/>
            <w:webHidden/>
          </w:rPr>
        </w:r>
        <w:r>
          <w:rPr>
            <w:noProof/>
            <w:webHidden/>
          </w:rPr>
          <w:fldChar w:fldCharType="separate"/>
        </w:r>
        <w:r w:rsidR="005F37D2">
          <w:rPr>
            <w:noProof/>
            <w:webHidden/>
          </w:rPr>
          <w:t>108</w:t>
        </w:r>
        <w:r>
          <w:rPr>
            <w:noProof/>
            <w:webHidden/>
          </w:rPr>
          <w:fldChar w:fldCharType="end"/>
        </w:r>
      </w:hyperlink>
    </w:p>
    <w:p w14:paraId="0F46E2FC" w14:textId="2C553638"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099" w:history="1">
        <w:r w:rsidRPr="00E90F09">
          <w:rPr>
            <w:rStyle w:val="Hyperlink"/>
            <w:noProof/>
          </w:rPr>
          <w:t>Hình 8. 3</w:t>
        </w:r>
        <w:r w:rsidRPr="00E90F09">
          <w:rPr>
            <w:rStyle w:val="Hyperlink"/>
            <w:noProof/>
            <w:lang w:val="vi-VN"/>
          </w:rPr>
          <w:t xml:space="preserve"> Lớp RealScreenAccess.</w:t>
        </w:r>
        <w:r>
          <w:rPr>
            <w:noProof/>
            <w:webHidden/>
          </w:rPr>
          <w:tab/>
        </w:r>
        <w:r>
          <w:rPr>
            <w:noProof/>
            <w:webHidden/>
          </w:rPr>
          <w:fldChar w:fldCharType="begin"/>
        </w:r>
        <w:r>
          <w:rPr>
            <w:noProof/>
            <w:webHidden/>
          </w:rPr>
          <w:instrText xml:space="preserve"> PAGEREF _Toc197269099 \h </w:instrText>
        </w:r>
        <w:r>
          <w:rPr>
            <w:noProof/>
            <w:webHidden/>
          </w:rPr>
        </w:r>
        <w:r>
          <w:rPr>
            <w:noProof/>
            <w:webHidden/>
          </w:rPr>
          <w:fldChar w:fldCharType="separate"/>
        </w:r>
        <w:r w:rsidR="005F37D2">
          <w:rPr>
            <w:noProof/>
            <w:webHidden/>
          </w:rPr>
          <w:t>108</w:t>
        </w:r>
        <w:r>
          <w:rPr>
            <w:noProof/>
            <w:webHidden/>
          </w:rPr>
          <w:fldChar w:fldCharType="end"/>
        </w:r>
      </w:hyperlink>
    </w:p>
    <w:p w14:paraId="2D7E83FD" w14:textId="451A2B65"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100" w:history="1">
        <w:r w:rsidRPr="00E90F09">
          <w:rPr>
            <w:rStyle w:val="Hyperlink"/>
            <w:noProof/>
          </w:rPr>
          <w:t>Hình 8. 4</w:t>
        </w:r>
        <w:r w:rsidRPr="00E90F09">
          <w:rPr>
            <w:rStyle w:val="Hyperlink"/>
            <w:noProof/>
            <w:lang w:val="vi-VN"/>
          </w:rPr>
          <w:t xml:space="preserve"> </w:t>
        </w:r>
        <w:r w:rsidRPr="00E90F09">
          <w:rPr>
            <w:rStyle w:val="Hyperlink"/>
            <w:noProof/>
          </w:rPr>
          <w:t xml:space="preserve">Phương thức </w:t>
        </w:r>
        <w:r w:rsidRPr="00E90F09">
          <w:rPr>
            <w:rStyle w:val="Hyperlink"/>
            <w:noProof/>
            <w:lang w:val="vi-VN"/>
          </w:rPr>
          <w:t>“</w:t>
        </w:r>
        <w:r w:rsidRPr="00E90F09">
          <w:rPr>
            <w:rStyle w:val="Hyperlink"/>
            <w:noProof/>
          </w:rPr>
          <w:t>isAdmin</w:t>
        </w:r>
        <w:r w:rsidRPr="00E90F09">
          <w:rPr>
            <w:rStyle w:val="Hyperlink"/>
            <w:noProof/>
            <w:lang w:val="vi-VN"/>
          </w:rPr>
          <w:t>”.</w:t>
        </w:r>
        <w:r>
          <w:rPr>
            <w:noProof/>
            <w:webHidden/>
          </w:rPr>
          <w:tab/>
        </w:r>
        <w:r>
          <w:rPr>
            <w:noProof/>
            <w:webHidden/>
          </w:rPr>
          <w:fldChar w:fldCharType="begin"/>
        </w:r>
        <w:r>
          <w:rPr>
            <w:noProof/>
            <w:webHidden/>
          </w:rPr>
          <w:instrText xml:space="preserve"> PAGEREF _Toc197269100 \h </w:instrText>
        </w:r>
        <w:r>
          <w:rPr>
            <w:noProof/>
            <w:webHidden/>
          </w:rPr>
        </w:r>
        <w:r>
          <w:rPr>
            <w:noProof/>
            <w:webHidden/>
          </w:rPr>
          <w:fldChar w:fldCharType="separate"/>
        </w:r>
        <w:r w:rsidR="005F37D2">
          <w:rPr>
            <w:noProof/>
            <w:webHidden/>
          </w:rPr>
          <w:t>109</w:t>
        </w:r>
        <w:r>
          <w:rPr>
            <w:noProof/>
            <w:webHidden/>
          </w:rPr>
          <w:fldChar w:fldCharType="end"/>
        </w:r>
      </w:hyperlink>
    </w:p>
    <w:p w14:paraId="699A3B5A" w14:textId="7A7AC468"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101" w:history="1">
        <w:r w:rsidRPr="00E90F09">
          <w:rPr>
            <w:rStyle w:val="Hyperlink"/>
            <w:noProof/>
          </w:rPr>
          <w:t>Hình 8. 5</w:t>
        </w:r>
        <w:r w:rsidRPr="00E90F09">
          <w:rPr>
            <w:rStyle w:val="Hyperlink"/>
            <w:noProof/>
            <w:lang w:val="vi-VN"/>
          </w:rPr>
          <w:t xml:space="preserve"> Phương thức “getScreen”.</w:t>
        </w:r>
        <w:r>
          <w:rPr>
            <w:noProof/>
            <w:webHidden/>
          </w:rPr>
          <w:tab/>
        </w:r>
        <w:r>
          <w:rPr>
            <w:noProof/>
            <w:webHidden/>
          </w:rPr>
          <w:fldChar w:fldCharType="begin"/>
        </w:r>
        <w:r>
          <w:rPr>
            <w:noProof/>
            <w:webHidden/>
          </w:rPr>
          <w:instrText xml:space="preserve"> PAGEREF _Toc197269101 \h </w:instrText>
        </w:r>
        <w:r>
          <w:rPr>
            <w:noProof/>
            <w:webHidden/>
          </w:rPr>
        </w:r>
        <w:r>
          <w:rPr>
            <w:noProof/>
            <w:webHidden/>
          </w:rPr>
          <w:fldChar w:fldCharType="separate"/>
        </w:r>
        <w:r w:rsidR="005F37D2">
          <w:rPr>
            <w:noProof/>
            <w:webHidden/>
          </w:rPr>
          <w:t>109</w:t>
        </w:r>
        <w:r>
          <w:rPr>
            <w:noProof/>
            <w:webHidden/>
          </w:rPr>
          <w:fldChar w:fldCharType="end"/>
        </w:r>
      </w:hyperlink>
    </w:p>
    <w:p w14:paraId="0A947F15" w14:textId="77777777" w:rsidR="00773F4C" w:rsidRDefault="00773F4C">
      <w:pPr>
        <w:spacing w:after="200" w:line="276" w:lineRule="auto"/>
        <w:rPr>
          <w:noProof/>
        </w:rPr>
      </w:pPr>
      <w:r>
        <w:rPr>
          <w:sz w:val="26"/>
          <w:szCs w:val="26"/>
        </w:rPr>
        <w:fldChar w:fldCharType="end"/>
      </w:r>
      <w:r>
        <w:rPr>
          <w:sz w:val="26"/>
          <w:szCs w:val="26"/>
        </w:rPr>
        <w:fldChar w:fldCharType="begin"/>
      </w:r>
      <w:r>
        <w:rPr>
          <w:sz w:val="26"/>
          <w:szCs w:val="26"/>
        </w:rPr>
        <w:instrText xml:space="preserve"> TOC \h \z \c "Hình 9." </w:instrText>
      </w:r>
      <w:r>
        <w:rPr>
          <w:sz w:val="26"/>
          <w:szCs w:val="26"/>
        </w:rPr>
        <w:fldChar w:fldCharType="separate"/>
      </w:r>
    </w:p>
    <w:p w14:paraId="7DDC0F82" w14:textId="443FD9C6"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102" w:history="1">
        <w:r w:rsidRPr="001C5AEE">
          <w:rPr>
            <w:rStyle w:val="Hyperlink"/>
            <w:noProof/>
          </w:rPr>
          <w:t>Hình 9. 1</w:t>
        </w:r>
        <w:r w:rsidRPr="001C5AEE">
          <w:rPr>
            <w:rStyle w:val="Hyperlink"/>
            <w:noProof/>
            <w:lang w:val="vi-VN"/>
          </w:rPr>
          <w:t xml:space="preserve"> Sơ đồ lớp Adapter Pattern.</w:t>
        </w:r>
        <w:r>
          <w:rPr>
            <w:noProof/>
            <w:webHidden/>
          </w:rPr>
          <w:tab/>
        </w:r>
        <w:r>
          <w:rPr>
            <w:noProof/>
            <w:webHidden/>
          </w:rPr>
          <w:fldChar w:fldCharType="begin"/>
        </w:r>
        <w:r>
          <w:rPr>
            <w:noProof/>
            <w:webHidden/>
          </w:rPr>
          <w:instrText xml:space="preserve"> PAGEREF _Toc197269102 \h </w:instrText>
        </w:r>
        <w:r>
          <w:rPr>
            <w:noProof/>
            <w:webHidden/>
          </w:rPr>
        </w:r>
        <w:r>
          <w:rPr>
            <w:noProof/>
            <w:webHidden/>
          </w:rPr>
          <w:fldChar w:fldCharType="separate"/>
        </w:r>
        <w:r w:rsidR="005F37D2">
          <w:rPr>
            <w:noProof/>
            <w:webHidden/>
          </w:rPr>
          <w:t>112</w:t>
        </w:r>
        <w:r>
          <w:rPr>
            <w:noProof/>
            <w:webHidden/>
          </w:rPr>
          <w:fldChar w:fldCharType="end"/>
        </w:r>
      </w:hyperlink>
    </w:p>
    <w:p w14:paraId="7E4BE7FB" w14:textId="3EB8B3F4"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103" w:history="1">
        <w:r w:rsidRPr="001C5AEE">
          <w:rPr>
            <w:rStyle w:val="Hyperlink"/>
            <w:noProof/>
          </w:rPr>
          <w:t>Hình 9. 2</w:t>
        </w:r>
        <w:r w:rsidRPr="001C5AEE">
          <w:rPr>
            <w:rStyle w:val="Hyperlink"/>
            <w:noProof/>
            <w:lang w:val="vi-VN"/>
          </w:rPr>
          <w:t xml:space="preserve"> Interface AuthenticationSerivce.</w:t>
        </w:r>
        <w:r>
          <w:rPr>
            <w:noProof/>
            <w:webHidden/>
          </w:rPr>
          <w:tab/>
        </w:r>
        <w:r>
          <w:rPr>
            <w:noProof/>
            <w:webHidden/>
          </w:rPr>
          <w:fldChar w:fldCharType="begin"/>
        </w:r>
        <w:r>
          <w:rPr>
            <w:noProof/>
            <w:webHidden/>
          </w:rPr>
          <w:instrText xml:space="preserve"> PAGEREF _Toc197269103 \h </w:instrText>
        </w:r>
        <w:r>
          <w:rPr>
            <w:noProof/>
            <w:webHidden/>
          </w:rPr>
        </w:r>
        <w:r>
          <w:rPr>
            <w:noProof/>
            <w:webHidden/>
          </w:rPr>
          <w:fldChar w:fldCharType="separate"/>
        </w:r>
        <w:r w:rsidR="005F37D2">
          <w:rPr>
            <w:noProof/>
            <w:webHidden/>
          </w:rPr>
          <w:t>114</w:t>
        </w:r>
        <w:r>
          <w:rPr>
            <w:noProof/>
            <w:webHidden/>
          </w:rPr>
          <w:fldChar w:fldCharType="end"/>
        </w:r>
      </w:hyperlink>
    </w:p>
    <w:p w14:paraId="410F8ED4" w14:textId="4AF6D0CB"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104" w:history="1">
        <w:r w:rsidRPr="001C5AEE">
          <w:rPr>
            <w:rStyle w:val="Hyperlink"/>
            <w:noProof/>
          </w:rPr>
          <w:t>Hình 9. 3</w:t>
        </w:r>
        <w:r w:rsidRPr="001C5AEE">
          <w:rPr>
            <w:rStyle w:val="Hyperlink"/>
            <w:noProof/>
            <w:lang w:val="vi-VN"/>
          </w:rPr>
          <w:t xml:space="preserve"> Lớp Oauth2AuthencicationAdapter.</w:t>
        </w:r>
        <w:r>
          <w:rPr>
            <w:noProof/>
            <w:webHidden/>
          </w:rPr>
          <w:tab/>
        </w:r>
        <w:r>
          <w:rPr>
            <w:noProof/>
            <w:webHidden/>
          </w:rPr>
          <w:fldChar w:fldCharType="begin"/>
        </w:r>
        <w:r>
          <w:rPr>
            <w:noProof/>
            <w:webHidden/>
          </w:rPr>
          <w:instrText xml:space="preserve"> PAGEREF _Toc197269104 \h </w:instrText>
        </w:r>
        <w:r>
          <w:rPr>
            <w:noProof/>
            <w:webHidden/>
          </w:rPr>
        </w:r>
        <w:r>
          <w:rPr>
            <w:noProof/>
            <w:webHidden/>
          </w:rPr>
          <w:fldChar w:fldCharType="separate"/>
        </w:r>
        <w:r w:rsidR="005F37D2">
          <w:rPr>
            <w:noProof/>
            <w:webHidden/>
          </w:rPr>
          <w:t>115</w:t>
        </w:r>
        <w:r>
          <w:rPr>
            <w:noProof/>
            <w:webHidden/>
          </w:rPr>
          <w:fldChar w:fldCharType="end"/>
        </w:r>
      </w:hyperlink>
    </w:p>
    <w:p w14:paraId="0CE74498" w14:textId="5991CC6E"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105" w:history="1">
        <w:r w:rsidRPr="001C5AEE">
          <w:rPr>
            <w:rStyle w:val="Hyperlink"/>
            <w:noProof/>
          </w:rPr>
          <w:t>Hình 9. 4</w:t>
        </w:r>
        <w:r w:rsidRPr="001C5AEE">
          <w:rPr>
            <w:rStyle w:val="Hyperlink"/>
            <w:noProof/>
            <w:lang w:val="vi-VN"/>
          </w:rPr>
          <w:t xml:space="preserve"> Lớp LocalAuthenticationService.</w:t>
        </w:r>
        <w:r>
          <w:rPr>
            <w:noProof/>
            <w:webHidden/>
          </w:rPr>
          <w:tab/>
        </w:r>
        <w:r>
          <w:rPr>
            <w:noProof/>
            <w:webHidden/>
          </w:rPr>
          <w:fldChar w:fldCharType="begin"/>
        </w:r>
        <w:r>
          <w:rPr>
            <w:noProof/>
            <w:webHidden/>
          </w:rPr>
          <w:instrText xml:space="preserve"> PAGEREF _Toc197269105 \h </w:instrText>
        </w:r>
        <w:r>
          <w:rPr>
            <w:noProof/>
            <w:webHidden/>
          </w:rPr>
        </w:r>
        <w:r>
          <w:rPr>
            <w:noProof/>
            <w:webHidden/>
          </w:rPr>
          <w:fldChar w:fldCharType="separate"/>
        </w:r>
        <w:r w:rsidR="005F37D2">
          <w:rPr>
            <w:noProof/>
            <w:webHidden/>
          </w:rPr>
          <w:t>116</w:t>
        </w:r>
        <w:r>
          <w:rPr>
            <w:noProof/>
            <w:webHidden/>
          </w:rPr>
          <w:fldChar w:fldCharType="end"/>
        </w:r>
      </w:hyperlink>
    </w:p>
    <w:p w14:paraId="1F3F2C13" w14:textId="3DF068EB"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106" w:history="1">
        <w:r w:rsidRPr="001C5AEE">
          <w:rPr>
            <w:rStyle w:val="Hyperlink"/>
            <w:noProof/>
          </w:rPr>
          <w:t>Hình 9. 5</w:t>
        </w:r>
        <w:r w:rsidRPr="001C5AEE">
          <w:rPr>
            <w:rStyle w:val="Hyperlink"/>
            <w:noProof/>
            <w:lang w:val="vi-VN"/>
          </w:rPr>
          <w:t xml:space="preserve"> Lớp AuthController và lớp AuthenticationServiceManager.</w:t>
        </w:r>
        <w:r>
          <w:rPr>
            <w:noProof/>
            <w:webHidden/>
          </w:rPr>
          <w:tab/>
        </w:r>
        <w:r>
          <w:rPr>
            <w:noProof/>
            <w:webHidden/>
          </w:rPr>
          <w:fldChar w:fldCharType="begin"/>
        </w:r>
        <w:r>
          <w:rPr>
            <w:noProof/>
            <w:webHidden/>
          </w:rPr>
          <w:instrText xml:space="preserve"> PAGEREF _Toc197269106 \h </w:instrText>
        </w:r>
        <w:r>
          <w:rPr>
            <w:noProof/>
            <w:webHidden/>
          </w:rPr>
        </w:r>
        <w:r>
          <w:rPr>
            <w:noProof/>
            <w:webHidden/>
          </w:rPr>
          <w:fldChar w:fldCharType="separate"/>
        </w:r>
        <w:r w:rsidR="005F37D2">
          <w:rPr>
            <w:noProof/>
            <w:webHidden/>
          </w:rPr>
          <w:t>117</w:t>
        </w:r>
        <w:r>
          <w:rPr>
            <w:noProof/>
            <w:webHidden/>
          </w:rPr>
          <w:fldChar w:fldCharType="end"/>
        </w:r>
      </w:hyperlink>
    </w:p>
    <w:p w14:paraId="0EE7A914" w14:textId="77777777" w:rsidR="00773F4C" w:rsidRDefault="00773F4C">
      <w:pPr>
        <w:spacing w:after="200" w:line="276" w:lineRule="auto"/>
        <w:rPr>
          <w:noProof/>
        </w:rPr>
      </w:pPr>
      <w:r>
        <w:rPr>
          <w:sz w:val="26"/>
          <w:szCs w:val="26"/>
        </w:rPr>
        <w:fldChar w:fldCharType="end"/>
      </w:r>
      <w:r>
        <w:rPr>
          <w:sz w:val="26"/>
          <w:szCs w:val="26"/>
        </w:rPr>
        <w:fldChar w:fldCharType="begin"/>
      </w:r>
      <w:r>
        <w:rPr>
          <w:sz w:val="26"/>
          <w:szCs w:val="26"/>
        </w:rPr>
        <w:instrText xml:space="preserve"> TOC \h \z \c "Hình 10." </w:instrText>
      </w:r>
      <w:r>
        <w:rPr>
          <w:sz w:val="26"/>
          <w:szCs w:val="26"/>
        </w:rPr>
        <w:fldChar w:fldCharType="separate"/>
      </w:r>
    </w:p>
    <w:p w14:paraId="684E2D9E" w14:textId="6B3B60E9"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107" w:history="1">
        <w:r w:rsidRPr="00BE6CE5">
          <w:rPr>
            <w:rStyle w:val="Hyperlink"/>
            <w:noProof/>
          </w:rPr>
          <w:t>Hình 10. 1</w:t>
        </w:r>
        <w:r w:rsidRPr="00BE6CE5">
          <w:rPr>
            <w:rStyle w:val="Hyperlink"/>
            <w:noProof/>
            <w:lang w:val="vi-VN"/>
          </w:rPr>
          <w:t xml:space="preserve"> Sơ đồ lớp Decorator Pattern.</w:t>
        </w:r>
        <w:r>
          <w:rPr>
            <w:noProof/>
            <w:webHidden/>
          </w:rPr>
          <w:tab/>
        </w:r>
        <w:r>
          <w:rPr>
            <w:noProof/>
            <w:webHidden/>
          </w:rPr>
          <w:fldChar w:fldCharType="begin"/>
        </w:r>
        <w:r>
          <w:rPr>
            <w:noProof/>
            <w:webHidden/>
          </w:rPr>
          <w:instrText xml:space="preserve"> PAGEREF _Toc197269107 \h </w:instrText>
        </w:r>
        <w:r>
          <w:rPr>
            <w:noProof/>
            <w:webHidden/>
          </w:rPr>
        </w:r>
        <w:r>
          <w:rPr>
            <w:noProof/>
            <w:webHidden/>
          </w:rPr>
          <w:fldChar w:fldCharType="separate"/>
        </w:r>
        <w:r w:rsidR="005F37D2">
          <w:rPr>
            <w:noProof/>
            <w:webHidden/>
          </w:rPr>
          <w:t>120</w:t>
        </w:r>
        <w:r>
          <w:rPr>
            <w:noProof/>
            <w:webHidden/>
          </w:rPr>
          <w:fldChar w:fldCharType="end"/>
        </w:r>
      </w:hyperlink>
    </w:p>
    <w:p w14:paraId="1A38FFEF" w14:textId="4D6A3763"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108" w:history="1">
        <w:r w:rsidRPr="00BE6CE5">
          <w:rPr>
            <w:rStyle w:val="Hyperlink"/>
            <w:noProof/>
          </w:rPr>
          <w:t>Hình 10. 2</w:t>
        </w:r>
        <w:r w:rsidRPr="00BE6CE5">
          <w:rPr>
            <w:rStyle w:val="Hyperlink"/>
            <w:noProof/>
            <w:lang w:val="vi-VN"/>
          </w:rPr>
          <w:t xml:space="preserve"> Interface ReviewService.</w:t>
        </w:r>
        <w:r>
          <w:rPr>
            <w:noProof/>
            <w:webHidden/>
          </w:rPr>
          <w:tab/>
        </w:r>
        <w:r>
          <w:rPr>
            <w:noProof/>
            <w:webHidden/>
          </w:rPr>
          <w:fldChar w:fldCharType="begin"/>
        </w:r>
        <w:r>
          <w:rPr>
            <w:noProof/>
            <w:webHidden/>
          </w:rPr>
          <w:instrText xml:space="preserve"> PAGEREF _Toc197269108 \h </w:instrText>
        </w:r>
        <w:r>
          <w:rPr>
            <w:noProof/>
            <w:webHidden/>
          </w:rPr>
        </w:r>
        <w:r>
          <w:rPr>
            <w:noProof/>
            <w:webHidden/>
          </w:rPr>
          <w:fldChar w:fldCharType="separate"/>
        </w:r>
        <w:r w:rsidR="005F37D2">
          <w:rPr>
            <w:noProof/>
            <w:webHidden/>
          </w:rPr>
          <w:t>123</w:t>
        </w:r>
        <w:r>
          <w:rPr>
            <w:noProof/>
            <w:webHidden/>
          </w:rPr>
          <w:fldChar w:fldCharType="end"/>
        </w:r>
      </w:hyperlink>
    </w:p>
    <w:p w14:paraId="17BF3F21" w14:textId="49E8A068"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109" w:history="1">
        <w:r w:rsidRPr="00BE6CE5">
          <w:rPr>
            <w:rStyle w:val="Hyperlink"/>
            <w:noProof/>
          </w:rPr>
          <w:t>Hình 10. 3</w:t>
        </w:r>
        <w:r w:rsidRPr="00BE6CE5">
          <w:rPr>
            <w:rStyle w:val="Hyperlink"/>
            <w:noProof/>
            <w:lang w:val="vi-VN"/>
          </w:rPr>
          <w:t xml:space="preserve"> Lớp ReviewDecorator.</w:t>
        </w:r>
        <w:r>
          <w:rPr>
            <w:noProof/>
            <w:webHidden/>
          </w:rPr>
          <w:tab/>
        </w:r>
        <w:r>
          <w:rPr>
            <w:noProof/>
            <w:webHidden/>
          </w:rPr>
          <w:fldChar w:fldCharType="begin"/>
        </w:r>
        <w:r>
          <w:rPr>
            <w:noProof/>
            <w:webHidden/>
          </w:rPr>
          <w:instrText xml:space="preserve"> PAGEREF _Toc197269109 \h </w:instrText>
        </w:r>
        <w:r>
          <w:rPr>
            <w:noProof/>
            <w:webHidden/>
          </w:rPr>
        </w:r>
        <w:r>
          <w:rPr>
            <w:noProof/>
            <w:webHidden/>
          </w:rPr>
          <w:fldChar w:fldCharType="separate"/>
        </w:r>
        <w:r w:rsidR="005F37D2">
          <w:rPr>
            <w:noProof/>
            <w:webHidden/>
          </w:rPr>
          <w:t>124</w:t>
        </w:r>
        <w:r>
          <w:rPr>
            <w:noProof/>
            <w:webHidden/>
          </w:rPr>
          <w:fldChar w:fldCharType="end"/>
        </w:r>
      </w:hyperlink>
    </w:p>
    <w:p w14:paraId="1EE59D85" w14:textId="34EB14EA"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110" w:history="1">
        <w:r w:rsidRPr="00BE6CE5">
          <w:rPr>
            <w:rStyle w:val="Hyperlink"/>
            <w:noProof/>
          </w:rPr>
          <w:t>Hình 10. 4</w:t>
        </w:r>
        <w:r w:rsidRPr="00BE6CE5">
          <w:rPr>
            <w:rStyle w:val="Hyperlink"/>
            <w:noProof/>
            <w:lang w:val="vi-VN"/>
          </w:rPr>
          <w:t xml:space="preserve"> Phương thức “addReview” và phương thức “moderateContent”.</w:t>
        </w:r>
        <w:r>
          <w:rPr>
            <w:noProof/>
            <w:webHidden/>
          </w:rPr>
          <w:tab/>
        </w:r>
        <w:r>
          <w:rPr>
            <w:noProof/>
            <w:webHidden/>
          </w:rPr>
          <w:fldChar w:fldCharType="begin"/>
        </w:r>
        <w:r>
          <w:rPr>
            <w:noProof/>
            <w:webHidden/>
          </w:rPr>
          <w:instrText xml:space="preserve"> PAGEREF _Toc197269110 \h </w:instrText>
        </w:r>
        <w:r>
          <w:rPr>
            <w:noProof/>
            <w:webHidden/>
          </w:rPr>
        </w:r>
        <w:r>
          <w:rPr>
            <w:noProof/>
            <w:webHidden/>
          </w:rPr>
          <w:fldChar w:fldCharType="separate"/>
        </w:r>
        <w:r w:rsidR="005F37D2">
          <w:rPr>
            <w:noProof/>
            <w:webHidden/>
          </w:rPr>
          <w:t>125</w:t>
        </w:r>
        <w:r>
          <w:rPr>
            <w:noProof/>
            <w:webHidden/>
          </w:rPr>
          <w:fldChar w:fldCharType="end"/>
        </w:r>
      </w:hyperlink>
    </w:p>
    <w:p w14:paraId="69D8CA8F" w14:textId="393164E1"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111" w:history="1">
        <w:r w:rsidRPr="00BE6CE5">
          <w:rPr>
            <w:rStyle w:val="Hyperlink"/>
            <w:noProof/>
          </w:rPr>
          <w:t>Hình 10. 5</w:t>
        </w:r>
        <w:r w:rsidRPr="00BE6CE5">
          <w:rPr>
            <w:rStyle w:val="Hyperlink"/>
            <w:noProof/>
            <w:lang w:val="vi-VN"/>
          </w:rPr>
          <w:t xml:space="preserve"> Phương thức “addReview”.</w:t>
        </w:r>
        <w:r>
          <w:rPr>
            <w:noProof/>
            <w:webHidden/>
          </w:rPr>
          <w:tab/>
        </w:r>
        <w:r>
          <w:rPr>
            <w:noProof/>
            <w:webHidden/>
          </w:rPr>
          <w:fldChar w:fldCharType="begin"/>
        </w:r>
        <w:r>
          <w:rPr>
            <w:noProof/>
            <w:webHidden/>
          </w:rPr>
          <w:instrText xml:space="preserve"> PAGEREF _Toc197269111 \h </w:instrText>
        </w:r>
        <w:r>
          <w:rPr>
            <w:noProof/>
            <w:webHidden/>
          </w:rPr>
        </w:r>
        <w:r>
          <w:rPr>
            <w:noProof/>
            <w:webHidden/>
          </w:rPr>
          <w:fldChar w:fldCharType="separate"/>
        </w:r>
        <w:r w:rsidR="005F37D2">
          <w:rPr>
            <w:noProof/>
            <w:webHidden/>
          </w:rPr>
          <w:t>126</w:t>
        </w:r>
        <w:r>
          <w:rPr>
            <w:noProof/>
            <w:webHidden/>
          </w:rPr>
          <w:fldChar w:fldCharType="end"/>
        </w:r>
      </w:hyperlink>
    </w:p>
    <w:p w14:paraId="3CDFC896" w14:textId="663089BD" w:rsidR="00773F4C" w:rsidRDefault="00773F4C">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97269112" w:history="1">
        <w:r w:rsidRPr="00BE6CE5">
          <w:rPr>
            <w:rStyle w:val="Hyperlink"/>
            <w:noProof/>
          </w:rPr>
          <w:t>Hình 10. 6</w:t>
        </w:r>
        <w:r w:rsidRPr="00BE6CE5">
          <w:rPr>
            <w:rStyle w:val="Hyperlink"/>
            <w:noProof/>
            <w:lang w:val="vi-VN"/>
          </w:rPr>
          <w:t xml:space="preserve"> Phương thức “uploadReview”.</w:t>
        </w:r>
        <w:r>
          <w:rPr>
            <w:noProof/>
            <w:webHidden/>
          </w:rPr>
          <w:tab/>
        </w:r>
        <w:r>
          <w:rPr>
            <w:noProof/>
            <w:webHidden/>
          </w:rPr>
          <w:fldChar w:fldCharType="begin"/>
        </w:r>
        <w:r>
          <w:rPr>
            <w:noProof/>
            <w:webHidden/>
          </w:rPr>
          <w:instrText xml:space="preserve"> PAGEREF _Toc197269112 \h </w:instrText>
        </w:r>
        <w:r>
          <w:rPr>
            <w:noProof/>
            <w:webHidden/>
          </w:rPr>
        </w:r>
        <w:r>
          <w:rPr>
            <w:noProof/>
            <w:webHidden/>
          </w:rPr>
          <w:fldChar w:fldCharType="separate"/>
        </w:r>
        <w:r w:rsidR="005F37D2">
          <w:rPr>
            <w:noProof/>
            <w:webHidden/>
          </w:rPr>
          <w:t>127</w:t>
        </w:r>
        <w:r>
          <w:rPr>
            <w:noProof/>
            <w:webHidden/>
          </w:rPr>
          <w:fldChar w:fldCharType="end"/>
        </w:r>
      </w:hyperlink>
    </w:p>
    <w:p w14:paraId="03081918" w14:textId="71BD86C2" w:rsidR="007B1A23" w:rsidRDefault="00773F4C">
      <w:pPr>
        <w:spacing w:after="200" w:line="276" w:lineRule="auto"/>
        <w:rPr>
          <w:sz w:val="26"/>
          <w:szCs w:val="26"/>
        </w:rPr>
      </w:pPr>
      <w:r>
        <w:rPr>
          <w:sz w:val="26"/>
          <w:szCs w:val="26"/>
        </w:rPr>
        <w:fldChar w:fldCharType="end"/>
      </w:r>
      <w:r w:rsidR="007B1A23">
        <w:rPr>
          <w:sz w:val="26"/>
          <w:szCs w:val="26"/>
        </w:rPr>
        <w:br w:type="page"/>
      </w:r>
    </w:p>
    <w:p w14:paraId="752C8134" w14:textId="449189B8" w:rsidR="00D16F46" w:rsidRPr="00E71981" w:rsidRDefault="00D16F46" w:rsidP="00110E3E">
      <w:pPr>
        <w:pStyle w:val="Chng"/>
        <w:rPr>
          <w:szCs w:val="24"/>
          <w:lang w:val="vi-VN"/>
        </w:rPr>
      </w:pPr>
      <w:bookmarkStart w:id="10" w:name="_Toc182602675"/>
      <w:bookmarkStart w:id="11" w:name="_Toc197269760"/>
      <w:r>
        <w:lastRenderedPageBreak/>
        <w:t xml:space="preserve">CHƯƠNG 1 – </w:t>
      </w:r>
      <w:bookmarkEnd w:id="10"/>
      <w:r w:rsidR="00E71981">
        <w:t>FACADE</w:t>
      </w:r>
      <w:r w:rsidR="00E71981">
        <w:rPr>
          <w:lang w:val="vi-VN"/>
        </w:rPr>
        <w:t xml:space="preserve"> PATTERN</w:t>
      </w:r>
      <w:bookmarkEnd w:id="11"/>
    </w:p>
    <w:p w14:paraId="50BAADA5" w14:textId="77CDFD51" w:rsidR="00F14BC7" w:rsidRPr="004E3479" w:rsidRDefault="00F14BC7" w:rsidP="00F14BC7">
      <w:pPr>
        <w:pStyle w:val="Tiumccp1"/>
        <w:rPr>
          <w:lang w:val="vi-VN"/>
        </w:rPr>
      </w:pPr>
      <w:bookmarkStart w:id="12" w:name="_Toc197269761"/>
      <w:r>
        <w:t>1</w:t>
      </w:r>
      <w:r>
        <w:rPr>
          <w:lang w:val="vi-VN"/>
        </w:rPr>
        <w:t>.</w:t>
      </w:r>
      <w:r w:rsidRPr="00F14BC7">
        <w:t>1</w:t>
      </w:r>
      <w:r>
        <w:rPr>
          <w:lang w:val="vi-VN"/>
        </w:rPr>
        <w:t xml:space="preserve"> </w:t>
      </w:r>
      <w:r w:rsidRPr="00F14BC7">
        <w:t xml:space="preserve">Lý do </w:t>
      </w:r>
      <w:r>
        <w:t>áp</w:t>
      </w:r>
      <w:r>
        <w:rPr>
          <w:lang w:val="vi-VN"/>
        </w:rPr>
        <w:t xml:space="preserve"> </w:t>
      </w:r>
      <w:r w:rsidRPr="00F14BC7">
        <w:t>dụng</w:t>
      </w:r>
      <w:r w:rsidR="004E3479">
        <w:rPr>
          <w:lang w:val="vi-VN"/>
        </w:rPr>
        <w:t xml:space="preserve"> Facade Pattern</w:t>
      </w:r>
      <w:bookmarkEnd w:id="12"/>
    </w:p>
    <w:p w14:paraId="24A46C2F" w14:textId="77777777" w:rsidR="00F14BC7" w:rsidRPr="00F14BC7" w:rsidRDefault="00F14BC7" w:rsidP="00F14BC7">
      <w:pPr>
        <w:pStyle w:val="Nidungvnbn"/>
      </w:pPr>
      <w:r w:rsidRPr="00F14BC7">
        <w:t>Trong hệ thống thương mại điện tử, các nghiệp vụ phức tạp thường đòi hỏi sự tương tác và phối hợp của nhiều thành phần khác nhau. Ví dụ điển hình là các nghiệp vụ: "Thêm sản phẩm vào giỏ hàng", "Xóa sản phẩm khỏi giỏ hàng", “Thanh toán sản phẩm”,... Các nghiệp vụ này không chỉ đơn thuần là thao tác với giỏ hàng mà còn liên quan đến việc kiểm tra thông tin người dùng, kiểm tra và cập nhật số lượng tồn kho của sản phẩm, tính tiền, thanh toán cho sản phẩm.</w:t>
      </w:r>
    </w:p>
    <w:p w14:paraId="52D7075D" w14:textId="77777777" w:rsidR="00F14BC7" w:rsidRPr="00F14BC7" w:rsidRDefault="00F14BC7" w:rsidP="00F14BC7">
      <w:pPr>
        <w:pStyle w:val="Nidungvnbn"/>
      </w:pPr>
      <w:r w:rsidRPr="00F14BC7">
        <w:t>Hệ thống được xây dựng theo mô hình 3 lớp (Controller, Service, Repository). Nếu xử lý trực tiếp các nghiệp vụ phức tạp này trong lớp Controller, Service hoặc một lớp client khác, lớp đó sẽ phải phụ thuộc trực tiếp vào nhiều service khác nhau. Điều này dẫn đến các nhược điểm sau:</w:t>
      </w:r>
    </w:p>
    <w:p w14:paraId="1E424EC8" w14:textId="77777777" w:rsidR="00F14BC7" w:rsidRPr="00F14BC7" w:rsidRDefault="00F14BC7" w:rsidP="00F14BC7">
      <w:pPr>
        <w:pStyle w:val="Nidungvnbn"/>
        <w:numPr>
          <w:ilvl w:val="0"/>
          <w:numId w:val="42"/>
        </w:numPr>
      </w:pPr>
      <w:r w:rsidRPr="007A40DB">
        <w:rPr>
          <w:b/>
        </w:rPr>
        <w:t>Tăng độ phức tạp cho client:</w:t>
      </w:r>
      <w:r w:rsidRPr="00F14BC7">
        <w:t xml:space="preserve"> Lớp client (lớp Controller, lớp Service) trở nên cồng kềnh, khó đọc, khó hiểu và khó bảo trì vì phải điều phối nhiều lệnh gọi đến các service khác nhau.</w:t>
      </w:r>
    </w:p>
    <w:p w14:paraId="70D519E2" w14:textId="77777777" w:rsidR="00F14BC7" w:rsidRPr="00F14BC7" w:rsidRDefault="00F14BC7" w:rsidP="00F14BC7">
      <w:pPr>
        <w:pStyle w:val="Nidungvnbn"/>
        <w:numPr>
          <w:ilvl w:val="0"/>
          <w:numId w:val="42"/>
        </w:numPr>
      </w:pPr>
      <w:r w:rsidRPr="007A40DB">
        <w:rPr>
          <w:b/>
        </w:rPr>
        <w:t>Tăng sự phụ thuộc (Coupling):</w:t>
      </w:r>
      <w:r w:rsidRPr="00F14BC7">
        <w:t xml:space="preserve"> Lớp client bị gắn chặt với các chi tiết triển khai của nhiều lớp service trong subsystem. Khi có sự thay đổi trong một trong các service này, lớp client có thể bị ảnh hưởng.</w:t>
      </w:r>
    </w:p>
    <w:p w14:paraId="3A4EDB07" w14:textId="77777777" w:rsidR="00F14BC7" w:rsidRPr="00F14BC7" w:rsidRDefault="00F14BC7" w:rsidP="00F14BC7">
      <w:pPr>
        <w:pStyle w:val="Nidungvnbn"/>
        <w:numPr>
          <w:ilvl w:val="0"/>
          <w:numId w:val="42"/>
        </w:numPr>
      </w:pPr>
      <w:r w:rsidRPr="007A40DB">
        <w:rPr>
          <w:b/>
        </w:rPr>
        <w:t>Giảm khả năng tái sử dụng:</w:t>
      </w:r>
      <w:r w:rsidRPr="00F14BC7">
        <w:t xml:space="preserve"> Logic xử lý nghiệp vụ phức tạp bị phân tán hoặc tập trung ở client, khó có thể tái sử dụng ở nơi khác.</w:t>
      </w:r>
    </w:p>
    <w:p w14:paraId="7E3572FB" w14:textId="77777777" w:rsidR="00F14BC7" w:rsidRPr="00F14BC7" w:rsidRDefault="00F14BC7" w:rsidP="00F14BC7">
      <w:pPr>
        <w:pStyle w:val="Nidungvnbn"/>
      </w:pPr>
      <w:r w:rsidRPr="00F14BC7">
        <w:t xml:space="preserve">Mẫu thiết kế </w:t>
      </w:r>
      <w:r w:rsidRPr="00F14BC7">
        <w:rPr>
          <w:bCs/>
        </w:rPr>
        <w:t>Facade</w:t>
      </w:r>
      <w:r w:rsidRPr="00F14BC7">
        <w:t xml:space="preserve"> được áp dụng để giải quyết các vấn đề này. Bằng cách tạo ra một lớp duy nhất (lớp facade), hoạt động như một mặt tiền đơn giản hóa cho một tập hợp phức tạp các lớp con. Mặt tiền này giúp:</w:t>
      </w:r>
    </w:p>
    <w:p w14:paraId="63890669" w14:textId="77777777" w:rsidR="00F14BC7" w:rsidRPr="00F14BC7" w:rsidRDefault="00F14BC7" w:rsidP="00F14BC7">
      <w:pPr>
        <w:pStyle w:val="Nidungvnbn"/>
        <w:numPr>
          <w:ilvl w:val="0"/>
          <w:numId w:val="43"/>
        </w:numPr>
      </w:pPr>
      <w:r w:rsidRPr="007A40DB">
        <w:rPr>
          <w:b/>
        </w:rPr>
        <w:t>Đơn giản hóa giao diện:</w:t>
      </w:r>
      <w:r w:rsidRPr="00F14BC7">
        <w:t xml:space="preserve"> Cung cấp một giao diện gọn gàng, dễ sử dụng cho các nghiệp vụ phức tạp, che giấu đi sự phức tạp của các tương tác bên dưới.</w:t>
      </w:r>
    </w:p>
    <w:p w14:paraId="1AC7D478" w14:textId="77777777" w:rsidR="00F14BC7" w:rsidRPr="00F14BC7" w:rsidRDefault="00F14BC7" w:rsidP="00F14BC7">
      <w:pPr>
        <w:pStyle w:val="Nidungvnbn"/>
        <w:numPr>
          <w:ilvl w:val="0"/>
          <w:numId w:val="43"/>
        </w:numPr>
      </w:pPr>
      <w:r w:rsidRPr="007A40DB">
        <w:rPr>
          <w:b/>
        </w:rPr>
        <w:lastRenderedPageBreak/>
        <w:t>Giảm sự phụ thuộc:</w:t>
      </w:r>
      <w:r w:rsidRPr="00F14BC7">
        <w:t xml:space="preserve"> Lớp client chỉ cần tương tác với lớp facade, loại bỏ sự phụ thuộc trực tiếp vào các lớp service riêng lẻ của subsystem.</w:t>
      </w:r>
    </w:p>
    <w:p w14:paraId="7F2ECFC3" w14:textId="77777777" w:rsidR="00F14BC7" w:rsidRPr="00F14BC7" w:rsidRDefault="00F14BC7" w:rsidP="00F14BC7">
      <w:pPr>
        <w:pStyle w:val="Nidungvnbn"/>
        <w:numPr>
          <w:ilvl w:val="0"/>
          <w:numId w:val="43"/>
        </w:numPr>
      </w:pPr>
      <w:r w:rsidRPr="007A40DB">
        <w:rPr>
          <w:b/>
        </w:rPr>
        <w:t>Tăng tính đóng gói:</w:t>
      </w:r>
      <w:r w:rsidRPr="00F14BC7">
        <w:t xml:space="preserve"> Che giấu cấu trúc và hoạt động nội bộ của subsystem, giúp dễ dàng thay đổi subsystem mà không ảnh hưởng đến client.</w:t>
      </w:r>
    </w:p>
    <w:p w14:paraId="41E579AE" w14:textId="77777777" w:rsidR="00F14BC7" w:rsidRPr="00F14BC7" w:rsidRDefault="00F14BC7" w:rsidP="00F14BC7">
      <w:pPr>
        <w:pStyle w:val="Nidungvnbn"/>
        <w:numPr>
          <w:ilvl w:val="0"/>
          <w:numId w:val="43"/>
        </w:numPr>
      </w:pPr>
      <w:r w:rsidRPr="007A40DB">
        <w:rPr>
          <w:b/>
        </w:rPr>
        <w:t>Nâng cao khả năng bảo trì và đọc hiểu:</w:t>
      </w:r>
      <w:r w:rsidRPr="00F14BC7">
        <w:t xml:space="preserve"> Code của client trở nên rõ ràng hơn, và các nghiệp vụ phức tạp được tập trung tại một nơi duy nhất (lớp facade).</w:t>
      </w:r>
    </w:p>
    <w:p w14:paraId="1B79DC35" w14:textId="4AF46DC1" w:rsidR="00F14BC7" w:rsidRPr="008C329C" w:rsidRDefault="00F14BC7" w:rsidP="00F14BC7">
      <w:pPr>
        <w:pStyle w:val="Tiumccp1"/>
        <w:rPr>
          <w:lang w:val="vi-VN"/>
        </w:rPr>
      </w:pPr>
      <w:bookmarkStart w:id="13" w:name="_Toc197269762"/>
      <w:r>
        <w:t>1</w:t>
      </w:r>
      <w:r>
        <w:rPr>
          <w:lang w:val="vi-VN"/>
        </w:rPr>
        <w:t>.</w:t>
      </w:r>
      <w:r w:rsidRPr="00F14BC7">
        <w:t>2 Sơ đồ lớp</w:t>
      </w:r>
      <w:r w:rsidR="008C329C">
        <w:rPr>
          <w:lang w:val="vi-VN"/>
        </w:rPr>
        <w:t xml:space="preserve"> Facade Pattern</w:t>
      </w:r>
      <w:bookmarkEnd w:id="13"/>
    </w:p>
    <w:p w14:paraId="2D01A87C" w14:textId="72DF84B2" w:rsidR="00F14BC7" w:rsidRDefault="00982758" w:rsidP="00F14BC7">
      <w:r>
        <w:rPr>
          <w:noProof/>
        </w:rPr>
        <w:lastRenderedPageBreak/>
        <w:drawing>
          <wp:inline distT="0" distB="0" distL="0" distR="0" wp14:anchorId="05D357E3" wp14:editId="3110F6F9">
            <wp:extent cx="5784215" cy="5998845"/>
            <wp:effectExtent l="0" t="0" r="6985" b="1905"/>
            <wp:docPr id="41687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84215" cy="5998845"/>
                    </a:xfrm>
                    <a:prstGeom prst="rect">
                      <a:avLst/>
                    </a:prstGeom>
                    <a:noFill/>
                    <a:ln>
                      <a:noFill/>
                    </a:ln>
                  </pic:spPr>
                </pic:pic>
              </a:graphicData>
            </a:graphic>
          </wp:inline>
        </w:drawing>
      </w:r>
    </w:p>
    <w:p w14:paraId="2E47D49F" w14:textId="145BF6EE" w:rsidR="00925E93" w:rsidRPr="00FB26FF" w:rsidRDefault="00FB26FF" w:rsidP="00FB26FF">
      <w:pPr>
        <w:pStyle w:val="Caption"/>
        <w:rPr>
          <w:lang w:val="vi-VN"/>
        </w:rPr>
      </w:pPr>
      <w:bookmarkStart w:id="14" w:name="_Toc197268963"/>
      <w:r>
        <w:t xml:space="preserve">Hình 1. </w:t>
      </w:r>
      <w:fldSimple w:instr=" SEQ Hình_1. \* ARABIC ">
        <w:r w:rsidR="00AD6143">
          <w:rPr>
            <w:noProof/>
          </w:rPr>
          <w:t>1</w:t>
        </w:r>
      </w:fldSimple>
      <w:r>
        <w:rPr>
          <w:lang w:val="vi-VN"/>
        </w:rPr>
        <w:t xml:space="preserve"> Sơ đồ lớp Facade Pattern</w:t>
      </w:r>
      <w:bookmarkEnd w:id="14"/>
    </w:p>
    <w:p w14:paraId="33A95E9C" w14:textId="795DD532" w:rsidR="00F14BC7" w:rsidRPr="00F14BC7" w:rsidRDefault="00F14BC7" w:rsidP="00F14BC7">
      <w:pPr>
        <w:pStyle w:val="Tiumccp2"/>
      </w:pPr>
      <w:bookmarkStart w:id="15" w:name="_Toc197269763"/>
      <w:r>
        <w:t>1</w:t>
      </w:r>
      <w:r>
        <w:rPr>
          <w:lang w:val="vi-VN"/>
        </w:rPr>
        <w:t>.</w:t>
      </w:r>
      <w:r w:rsidRPr="00F14BC7">
        <w:t>2.1 Mô tả sơ đồ lớp</w:t>
      </w:r>
      <w:bookmarkEnd w:id="15"/>
    </w:p>
    <w:p w14:paraId="039F5E0B" w14:textId="77777777" w:rsidR="00F14BC7" w:rsidRPr="00F14BC7" w:rsidRDefault="00F14BC7" w:rsidP="00F14BC7">
      <w:pPr>
        <w:pStyle w:val="Nidungvnbn"/>
        <w:ind w:firstLine="0"/>
      </w:pPr>
      <w:r w:rsidRPr="00F14BC7">
        <w:t>Sơ đồ lớp của Facade Pattern khi áp dụng vào hệ thống có dạng như sau:</w:t>
      </w:r>
    </w:p>
    <w:p w14:paraId="13E77788" w14:textId="77777777" w:rsidR="00F14BC7" w:rsidRPr="00086C63" w:rsidRDefault="00F14BC7" w:rsidP="00F14BC7">
      <w:pPr>
        <w:pStyle w:val="Nidungvnbn"/>
        <w:rPr>
          <w:b/>
        </w:rPr>
      </w:pPr>
      <w:r w:rsidRPr="00086C63">
        <w:rPr>
          <w:b/>
        </w:rPr>
        <w:t>CartController: </w:t>
      </w:r>
    </w:p>
    <w:p w14:paraId="31E16457" w14:textId="77777777" w:rsidR="00F14BC7" w:rsidRPr="00F14BC7" w:rsidRDefault="00F14BC7" w:rsidP="00F14BC7">
      <w:pPr>
        <w:pStyle w:val="Nidungvnbn"/>
        <w:numPr>
          <w:ilvl w:val="0"/>
          <w:numId w:val="44"/>
        </w:numPr>
      </w:pPr>
      <w:r w:rsidRPr="00F14BC7">
        <w:t xml:space="preserve">Đại diện cho lớp client. Lớp này không trực tiếp gọi đến các service như UserService, ProductService, CartService. Thay vào đó, nó chỉ tương tác </w:t>
      </w:r>
      <w:r w:rsidRPr="00F14BC7">
        <w:lastRenderedPageBreak/>
        <w:t>với lớp FacadeService để thực hiện các nghiệp vụ liên quan đến giỏ hàng (thêm/xóa sản phẩm). </w:t>
      </w:r>
    </w:p>
    <w:p w14:paraId="2ED31F78" w14:textId="77777777" w:rsidR="00F14BC7" w:rsidRPr="00F14BC7" w:rsidRDefault="00F14BC7" w:rsidP="00F14BC7">
      <w:pPr>
        <w:pStyle w:val="Nidungvnbn"/>
        <w:numPr>
          <w:ilvl w:val="0"/>
          <w:numId w:val="44"/>
        </w:numPr>
      </w:pPr>
      <w:r w:rsidRPr="00F14BC7">
        <w:t>Trong CartController có một thuộc tính tham chiếu đến một đối tượng thuộc lớp FacadeService. Mũi tên từ CartController đến FacadeService là mũi tên đen một chiều. Điều này có nghĩa là CartController chỉ phụ thuộc vào FacadeService và sử dụng các phương thức có trong đó mà không cần biết về các lớp Service khác.</w:t>
      </w:r>
    </w:p>
    <w:p w14:paraId="746B0B78" w14:textId="77777777" w:rsidR="00F14BC7" w:rsidRPr="00F14BC7" w:rsidRDefault="00F14BC7" w:rsidP="00F14BC7">
      <w:pPr>
        <w:pStyle w:val="Nidungvnbn"/>
        <w:numPr>
          <w:ilvl w:val="0"/>
          <w:numId w:val="44"/>
        </w:numPr>
      </w:pPr>
      <w:r w:rsidRPr="00F14BC7">
        <w:t>Thay vì tự định nghĩa các bước của một quy trình phức tạp thì CartController chỉ cần ủy quyền cho FacadeService thực hiện.</w:t>
      </w:r>
    </w:p>
    <w:p w14:paraId="49A3E25F" w14:textId="77777777" w:rsidR="00F14BC7" w:rsidRPr="00086C63" w:rsidRDefault="00F14BC7" w:rsidP="00F14BC7">
      <w:pPr>
        <w:pStyle w:val="Nidungvnbn"/>
        <w:rPr>
          <w:b/>
        </w:rPr>
      </w:pPr>
      <w:r w:rsidRPr="00086C63">
        <w:rPr>
          <w:b/>
        </w:rPr>
        <w:t>FacadeService: </w:t>
      </w:r>
    </w:p>
    <w:p w14:paraId="2F302005" w14:textId="77777777" w:rsidR="00F14BC7" w:rsidRPr="00F14BC7" w:rsidRDefault="00F14BC7" w:rsidP="00F14BC7">
      <w:pPr>
        <w:pStyle w:val="Nidungvnbn"/>
        <w:numPr>
          <w:ilvl w:val="0"/>
          <w:numId w:val="45"/>
        </w:numPr>
      </w:pPr>
      <w:r w:rsidRPr="00F14BC7">
        <w:t>Đây là lớp facade. Nó chứa các tham chiếu đến các lớp service khác (CartService, ProductService, UserService) thông qua composition (thể hiện bằng các biến thành viên private cartService, productService, userService).</w:t>
      </w:r>
    </w:p>
    <w:p w14:paraId="64491A8F" w14:textId="77777777" w:rsidR="00F14BC7" w:rsidRPr="00F14BC7" w:rsidRDefault="00F14BC7" w:rsidP="00F14BC7">
      <w:pPr>
        <w:pStyle w:val="Nidungvnbn"/>
        <w:numPr>
          <w:ilvl w:val="0"/>
          <w:numId w:val="45"/>
        </w:numPr>
      </w:pPr>
      <w:r w:rsidRPr="00F14BC7">
        <w:t>Lớp FacadeService cung cấp các phương thức đơn giản hóa như addToCart và removeFromCart. Các phương thức này sẽ định nghĩa, xây dựng và cung cấp các quy trình phức tạp cho lớp client sử dụng thông qua lời gọi phương thức.</w:t>
      </w:r>
    </w:p>
    <w:p w14:paraId="35004312" w14:textId="77777777" w:rsidR="00F14BC7" w:rsidRPr="00F14BC7" w:rsidRDefault="00F14BC7" w:rsidP="00F14BC7">
      <w:pPr>
        <w:pStyle w:val="Nidungvnbn"/>
        <w:numPr>
          <w:ilvl w:val="0"/>
          <w:numId w:val="45"/>
        </w:numPr>
      </w:pPr>
      <w:r w:rsidRPr="00F14BC7">
        <w:t>Khi các phương thức này được gọi, lớp facade sẽ điều phối và ủy quyền các yêu cầu đến các service tương ứng trong subsystem để hoàn thành nghiệp vụ.</w:t>
      </w:r>
    </w:p>
    <w:p w14:paraId="2B163128" w14:textId="15CEE5E6" w:rsidR="00F14BC7" w:rsidRPr="00086C63" w:rsidRDefault="00F14BC7" w:rsidP="00F14BC7">
      <w:pPr>
        <w:pStyle w:val="Nidungvnbn"/>
        <w:rPr>
          <w:b/>
          <w:bCs/>
        </w:rPr>
      </w:pPr>
      <w:r w:rsidRPr="00086C63">
        <w:rPr>
          <w:b/>
          <w:bCs/>
        </w:rPr>
        <w:t>CartService, ProductService, UserService: </w:t>
      </w:r>
    </w:p>
    <w:p w14:paraId="0D6897BD" w14:textId="77777777" w:rsidR="00F14BC7" w:rsidRPr="00F14BC7" w:rsidRDefault="00F14BC7" w:rsidP="00F14BC7">
      <w:pPr>
        <w:pStyle w:val="Nidungvnbn"/>
        <w:numPr>
          <w:ilvl w:val="0"/>
          <w:numId w:val="45"/>
        </w:numPr>
      </w:pPr>
      <w:r w:rsidRPr="00F14BC7">
        <w:t>Đây là các lớp service cốt lõi, tạo nên subsystem phức tạp. Mỗi lớp chịu trách nhiệm về một khía cạnh cụ thể của hệ thống.</w:t>
      </w:r>
    </w:p>
    <w:p w14:paraId="0091D6BA" w14:textId="77777777" w:rsidR="00F14BC7" w:rsidRPr="00F14BC7" w:rsidRDefault="00F14BC7" w:rsidP="00F14BC7">
      <w:pPr>
        <w:pStyle w:val="Nidungvnbn"/>
        <w:numPr>
          <w:ilvl w:val="0"/>
          <w:numId w:val="45"/>
        </w:numPr>
      </w:pPr>
      <w:r w:rsidRPr="00F14BC7">
        <w:t>CartService là lớp làm việc với giỏ hàng, cung cấp các chức năng quản lý giỏ hàng (thêm, xóa, sửa,... sản phẩm trong giỏ hàng). Lớp này đảm nhận vai trò chính của quy trình trong FacadeService là thao tác với giỏ hàng.</w:t>
      </w:r>
    </w:p>
    <w:p w14:paraId="75E73F5C" w14:textId="77777777" w:rsidR="00F14BC7" w:rsidRPr="00F14BC7" w:rsidRDefault="00F14BC7" w:rsidP="00F14BC7">
      <w:pPr>
        <w:pStyle w:val="Nidungvnbn"/>
        <w:numPr>
          <w:ilvl w:val="0"/>
          <w:numId w:val="45"/>
        </w:numPr>
      </w:pPr>
      <w:r w:rsidRPr="00F14BC7">
        <w:lastRenderedPageBreak/>
        <w:t>ProductService cung cấp các chức năng quản lý danh sách sản phẩm (thêm, xóa, sửa,... sản phẩm trong kho hàng). Trong FacadeService, lớp này đảm nhận vai trò kiểm tra, tăng, giảm số lượng của sản phẩm khi sản phẩm đó được thêm hoặc xóa khỏi giỏ hàng.</w:t>
      </w:r>
    </w:p>
    <w:p w14:paraId="4376A98E" w14:textId="77777777" w:rsidR="00F14BC7" w:rsidRPr="00F14BC7" w:rsidRDefault="00F14BC7" w:rsidP="00F14BC7">
      <w:pPr>
        <w:pStyle w:val="Nidungvnbn"/>
        <w:numPr>
          <w:ilvl w:val="0"/>
          <w:numId w:val="45"/>
        </w:numPr>
      </w:pPr>
      <w:r w:rsidRPr="00F14BC7">
        <w:t>UserService cung cấp chức năng quản lý danh sách người dùng (thêm, xóa, cập nhật thông tin,... người dùng). Lớp này giúp thực hiện công việc xác thực danh tính người dùng, kiểm tra người dùng đã đăng nhập hay chưa, giỏ hàng của người dùng đã tồn tại hay chưa.</w:t>
      </w:r>
    </w:p>
    <w:p w14:paraId="3A5378A4" w14:textId="77777777" w:rsidR="00F14BC7" w:rsidRPr="00F14BC7" w:rsidRDefault="00F14BC7" w:rsidP="00F14BC7">
      <w:pPr>
        <w:pStyle w:val="Nidungvnbn"/>
        <w:numPr>
          <w:ilvl w:val="0"/>
          <w:numId w:val="45"/>
        </w:numPr>
      </w:pPr>
      <w:r w:rsidRPr="00F14BC7">
        <w:t>Các mũi tên từ FacadeService đến các lớp service này cho thấy FacadeService phụ thuộc và sử dụng các service này.</w:t>
      </w:r>
    </w:p>
    <w:p w14:paraId="2F47ED11" w14:textId="3E59BB61" w:rsidR="00F14BC7" w:rsidRPr="00F14BC7" w:rsidRDefault="00F14BC7" w:rsidP="00F14BC7">
      <w:pPr>
        <w:pStyle w:val="Tiumccp2"/>
      </w:pPr>
      <w:bookmarkStart w:id="16" w:name="_Toc197269764"/>
      <w:r>
        <w:t>1</w:t>
      </w:r>
      <w:r>
        <w:rPr>
          <w:lang w:val="vi-VN"/>
        </w:rPr>
        <w:t>.</w:t>
      </w:r>
      <w:r w:rsidRPr="00F14BC7">
        <w:t>2.2 Nhận xét</w:t>
      </w:r>
      <w:bookmarkEnd w:id="16"/>
    </w:p>
    <w:p w14:paraId="755E7592" w14:textId="77777777" w:rsidR="00F14BC7" w:rsidRPr="00086C63" w:rsidRDefault="00F14BC7" w:rsidP="00F14BC7">
      <w:pPr>
        <w:pStyle w:val="Nidungvnbn"/>
        <w:rPr>
          <w:b/>
          <w:bCs/>
        </w:rPr>
      </w:pPr>
      <w:r w:rsidRPr="00086C63">
        <w:rPr>
          <w:b/>
          <w:bCs/>
        </w:rPr>
        <w:t>Ưu điểm:</w:t>
      </w:r>
    </w:p>
    <w:p w14:paraId="43D15E6C" w14:textId="77777777" w:rsidR="00F14BC7" w:rsidRPr="00F14BC7" w:rsidRDefault="00F14BC7" w:rsidP="00F14BC7">
      <w:pPr>
        <w:pStyle w:val="Nidungvnbn"/>
        <w:numPr>
          <w:ilvl w:val="0"/>
          <w:numId w:val="46"/>
        </w:numPr>
      </w:pPr>
      <w:r w:rsidRPr="00F14BC7">
        <w:t>Sơ đồ lớp cho ta các nhìn tổng quan về Facade Pattern khi áp dụng vào hệ thống. Từ đó việc triển khai, áp dụng, mở rộng và bảo trì hệ thống sẽ trở nên đơn giản hơn.</w:t>
      </w:r>
    </w:p>
    <w:p w14:paraId="52201CCA" w14:textId="77777777" w:rsidR="00F14BC7" w:rsidRPr="00F14BC7" w:rsidRDefault="00F14BC7" w:rsidP="00F14BC7">
      <w:pPr>
        <w:pStyle w:val="Nidungvnbn"/>
        <w:numPr>
          <w:ilvl w:val="0"/>
          <w:numId w:val="46"/>
        </w:numPr>
      </w:pPr>
      <w:r w:rsidRPr="00F14BC7">
        <w:t>Hệ thống có thể dễ dàng thay thế hoặc mở rộng các lớp service bên dưới (CartService, ProductService, UserService) mà không làm thay đổi lớp client (CartController). Ví dụ, nếu cần thay thế CartService hiện tại bằng một phiên bản mới tích hợp với cache để tối ưu hiệu suất, ta chỉ cần điều chỉnh bên trong FacadeService mà không cần sửa đổi bất kỳ logic nào trong CartController.</w:t>
      </w:r>
    </w:p>
    <w:p w14:paraId="34FD5D21" w14:textId="77777777" w:rsidR="00F14BC7" w:rsidRPr="00F14BC7" w:rsidRDefault="00F14BC7" w:rsidP="00F14BC7">
      <w:pPr>
        <w:pStyle w:val="Nidungvnbn"/>
        <w:numPr>
          <w:ilvl w:val="0"/>
          <w:numId w:val="46"/>
        </w:numPr>
      </w:pPr>
      <w:r w:rsidRPr="00F14BC7">
        <w:t>Điều này giúp tăng tính module hóa (modularity) và khả năng bảo trì (maintainability) của hệ thống, đồng thời giảm sự phụ thuộc chặt chẽ giữa các lớp, tuân thủ nguyên lý "Dependency Inversion" và "Open/Closed Principle" trong SOLID.</w:t>
      </w:r>
    </w:p>
    <w:p w14:paraId="76EA9C78" w14:textId="1CC14DCA" w:rsidR="00F14BC7" w:rsidRPr="00086C63" w:rsidRDefault="00703346" w:rsidP="00F14BC7">
      <w:pPr>
        <w:pStyle w:val="Nidungvnbn"/>
        <w:rPr>
          <w:b/>
          <w:bCs/>
        </w:rPr>
      </w:pPr>
      <w:r>
        <w:rPr>
          <w:b/>
          <w:bCs/>
        </w:rPr>
        <w:t>Hạn chế</w:t>
      </w:r>
      <w:r w:rsidR="00F14BC7" w:rsidRPr="00086C63">
        <w:rPr>
          <w:b/>
          <w:bCs/>
        </w:rPr>
        <w:t>:</w:t>
      </w:r>
    </w:p>
    <w:p w14:paraId="21818D80" w14:textId="77777777" w:rsidR="00F14BC7" w:rsidRPr="00F14BC7" w:rsidRDefault="00F14BC7" w:rsidP="00F14BC7">
      <w:pPr>
        <w:pStyle w:val="Nidungvnbn"/>
        <w:numPr>
          <w:ilvl w:val="0"/>
          <w:numId w:val="47"/>
        </w:numPr>
      </w:pPr>
      <w:r w:rsidRPr="00F14BC7">
        <w:lastRenderedPageBreak/>
        <w:t xml:space="preserve">Mặc dù facade giúp đơn giản hóa tương tác với hệ thống con và giảm sự phụ thuộc giữa các lớp, nhưng nếu </w:t>
      </w:r>
      <w:r w:rsidRPr="00F14BC7">
        <w:rPr>
          <w:bCs/>
        </w:rPr>
        <w:t>FacadeService</w:t>
      </w:r>
      <w:r w:rsidRPr="00F14BC7">
        <w:t xml:space="preserve"> đảm nhận quá nhiều logic nghiệp vụ phức tạp hoặc điều phối quá nhiều lớp con sẽ biến nó trở thành một “God Object” (một lớp quá lớn và quá phức tạp), khó kiểm soát làm ảnh hướng đến khả năng mở rộng và bảo trì hệ thống.</w:t>
      </w:r>
    </w:p>
    <w:p w14:paraId="021E1C2E" w14:textId="77777777" w:rsidR="00F14BC7" w:rsidRPr="00F14BC7" w:rsidRDefault="00F14BC7" w:rsidP="00F14BC7">
      <w:pPr>
        <w:pStyle w:val="Nidungvnbn"/>
        <w:numPr>
          <w:ilvl w:val="0"/>
          <w:numId w:val="47"/>
        </w:numPr>
      </w:pPr>
      <w:r w:rsidRPr="00F14BC7">
        <w:t xml:space="preserve">Ngoài ra, việc gom nhiều luồng logic nghiệp vụ lại một chỗ có thể khiến lớp facade vi phạm nguyên lý </w:t>
      </w:r>
      <w:r w:rsidRPr="00F14BC7">
        <w:rPr>
          <w:bCs/>
        </w:rPr>
        <w:t>Single Responsibility Principle</w:t>
      </w:r>
      <w:r w:rsidRPr="00F14BC7">
        <w:t>.</w:t>
      </w:r>
    </w:p>
    <w:p w14:paraId="0EAA2CBC" w14:textId="1CB116F0" w:rsidR="00F14BC7" w:rsidRPr="00F14BC7" w:rsidRDefault="00F14BC7" w:rsidP="00F14BC7">
      <w:pPr>
        <w:pStyle w:val="Nidungvnbn"/>
        <w:numPr>
          <w:ilvl w:val="0"/>
          <w:numId w:val="47"/>
        </w:numPr>
      </w:pPr>
      <w:r w:rsidRPr="00F14BC7">
        <w:t>Vì vậy để lớp facade phát triển thêm nhiều chức năng, ta có thể thêm vào các lớp “addition facade” (lớp mở rộng, định nghĩa các nghiệp vụ khác với nghiệp vụ trong lớp facade gốc).</w:t>
      </w:r>
    </w:p>
    <w:p w14:paraId="3182D900" w14:textId="22D954B4" w:rsidR="00F14BC7" w:rsidRPr="004E3479" w:rsidRDefault="00F14BC7" w:rsidP="00F14BC7">
      <w:pPr>
        <w:pStyle w:val="Tiumccp1"/>
        <w:rPr>
          <w:lang w:val="vi-VN"/>
        </w:rPr>
      </w:pPr>
      <w:bookmarkStart w:id="17" w:name="_Toc197269765"/>
      <w:r>
        <w:t>1</w:t>
      </w:r>
      <w:r>
        <w:rPr>
          <w:lang w:val="vi-VN"/>
        </w:rPr>
        <w:t>.</w:t>
      </w:r>
      <w:r w:rsidRPr="00F14BC7">
        <w:t xml:space="preserve">3 </w:t>
      </w:r>
      <w:r w:rsidR="004E3479">
        <w:t>Source</w:t>
      </w:r>
      <w:r w:rsidR="004E3479">
        <w:rPr>
          <w:lang w:val="vi-VN"/>
        </w:rPr>
        <w:t xml:space="preserve"> c</w:t>
      </w:r>
      <w:r w:rsidRPr="00F14BC7">
        <w:t>ode</w:t>
      </w:r>
      <w:r w:rsidR="004E3479">
        <w:rPr>
          <w:lang w:val="vi-VN"/>
        </w:rPr>
        <w:t xml:space="preserve"> Facade Pattern</w:t>
      </w:r>
      <w:bookmarkEnd w:id="17"/>
    </w:p>
    <w:p w14:paraId="03CBB164" w14:textId="7D66C227" w:rsidR="00F14BC7" w:rsidRPr="00F14BC7" w:rsidRDefault="00F14BC7" w:rsidP="00F14BC7">
      <w:pPr>
        <w:pStyle w:val="Tiumccp2"/>
      </w:pPr>
      <w:bookmarkStart w:id="18" w:name="_Toc197269766"/>
      <w:r>
        <w:t>1</w:t>
      </w:r>
      <w:r>
        <w:rPr>
          <w:lang w:val="vi-VN"/>
        </w:rPr>
        <w:t>.</w:t>
      </w:r>
      <w:r w:rsidRPr="00F14BC7">
        <w:t xml:space="preserve">3.1 Lớp client </w:t>
      </w:r>
      <w:r w:rsidR="00DC5B24">
        <w:t>–</w:t>
      </w:r>
      <w:r w:rsidRPr="00F14BC7">
        <w:t xml:space="preserve"> CartController.java</w:t>
      </w:r>
      <w:bookmarkEnd w:id="18"/>
    </w:p>
    <w:p w14:paraId="3860FB62" w14:textId="77777777" w:rsidR="00F14BC7" w:rsidRPr="00F14BC7" w:rsidRDefault="00F14BC7" w:rsidP="00F14BC7">
      <w:pPr>
        <w:pStyle w:val="Nidungvnbn"/>
      </w:pPr>
      <w:r w:rsidRPr="00F14BC7">
        <w:t>Lớp CartController:</w:t>
      </w:r>
    </w:p>
    <w:p w14:paraId="7B989EF6" w14:textId="4A5330E5" w:rsidR="00F14BC7" w:rsidRDefault="00F14BC7" w:rsidP="00726EF3">
      <w:pPr>
        <w:rPr>
          <w:lang w:val="vi-VN"/>
        </w:rPr>
      </w:pPr>
      <w:r w:rsidRPr="00F14BC7">
        <w:rPr>
          <w:noProof/>
        </w:rPr>
        <w:lastRenderedPageBreak/>
        <w:drawing>
          <wp:inline distT="0" distB="0" distL="0" distR="0" wp14:anchorId="56B6419B" wp14:editId="03E971B8">
            <wp:extent cx="5730240" cy="4907280"/>
            <wp:effectExtent l="0" t="0" r="3810" b="7620"/>
            <wp:docPr id="1274523915" name="Picture 3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23915" name="Picture 37" descr="A screen shot of a computer program&#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4907280"/>
                    </a:xfrm>
                    <a:prstGeom prst="rect">
                      <a:avLst/>
                    </a:prstGeom>
                    <a:noFill/>
                    <a:ln>
                      <a:noFill/>
                    </a:ln>
                  </pic:spPr>
                </pic:pic>
              </a:graphicData>
            </a:graphic>
          </wp:inline>
        </w:drawing>
      </w:r>
    </w:p>
    <w:p w14:paraId="1B032D2B" w14:textId="279ACEF5" w:rsidR="004F0FA6" w:rsidRPr="004F0FA6" w:rsidRDefault="004F0FA6" w:rsidP="004F0FA6">
      <w:pPr>
        <w:pStyle w:val="Caption"/>
        <w:rPr>
          <w:lang w:val="vi-VN"/>
        </w:rPr>
      </w:pPr>
      <w:bookmarkStart w:id="19" w:name="_Toc197268964"/>
      <w:r>
        <w:t xml:space="preserve">Hình 1. </w:t>
      </w:r>
      <w:fldSimple w:instr=" SEQ Hình_1. \* ARABIC ">
        <w:r w:rsidR="00AD6143">
          <w:rPr>
            <w:noProof/>
          </w:rPr>
          <w:t>2</w:t>
        </w:r>
      </w:fldSimple>
      <w:r>
        <w:rPr>
          <w:lang w:val="vi-VN"/>
        </w:rPr>
        <w:t xml:space="preserve"> Lớp CartController.</w:t>
      </w:r>
      <w:bookmarkEnd w:id="19"/>
    </w:p>
    <w:p w14:paraId="291744B2" w14:textId="77777777" w:rsidR="00F14BC7" w:rsidRPr="00F14BC7" w:rsidRDefault="00F14BC7" w:rsidP="00726EF3">
      <w:pPr>
        <w:pStyle w:val="Nidungvnbn"/>
        <w:numPr>
          <w:ilvl w:val="0"/>
          <w:numId w:val="48"/>
        </w:numPr>
      </w:pPr>
      <w:r w:rsidRPr="00F14BC7">
        <w:t>Đây là lớp đại diện cho client trong Facade Pattern.</w:t>
      </w:r>
    </w:p>
    <w:p w14:paraId="7CB327EB" w14:textId="77777777" w:rsidR="00F14BC7" w:rsidRPr="00F14BC7" w:rsidRDefault="00F14BC7" w:rsidP="00726EF3">
      <w:pPr>
        <w:pStyle w:val="Nidungvnbn"/>
        <w:numPr>
          <w:ilvl w:val="0"/>
          <w:numId w:val="48"/>
        </w:numPr>
      </w:pPr>
      <w:r w:rsidRPr="00F14BC7">
        <w:t>Lớp này đóng vai trò là một REST Controller trong ứng dụng Java Spring Boot, chịu trách nhiệm xử lý các yêu cầu HTTP liên quan đến giỏ hàng được gửi từ front end.</w:t>
      </w:r>
    </w:p>
    <w:p w14:paraId="000F589D" w14:textId="77777777" w:rsidR="00F14BC7" w:rsidRPr="00F14BC7" w:rsidRDefault="00F14BC7" w:rsidP="00726EF3">
      <w:pPr>
        <w:pStyle w:val="Nidungvnbn"/>
        <w:numPr>
          <w:ilvl w:val="0"/>
          <w:numId w:val="48"/>
        </w:numPr>
      </w:pPr>
      <w:r w:rsidRPr="00F14BC7">
        <w:t>CartController là cầu nối giữa front end với service, để thực hiện các chức năng của hệ thống:</w:t>
      </w:r>
    </w:p>
    <w:p w14:paraId="67C7246C" w14:textId="77777777" w:rsidR="00F14BC7" w:rsidRPr="00F14BC7" w:rsidRDefault="00F14BC7" w:rsidP="00726EF3">
      <w:pPr>
        <w:pStyle w:val="Nidungvnbn"/>
        <w:numPr>
          <w:ilvl w:val="1"/>
          <w:numId w:val="48"/>
        </w:numPr>
      </w:pPr>
      <w:r w:rsidRPr="00F14BC7">
        <w:t>Thêm sản phẩm vào giỏ hàng: “addItemToCart”.</w:t>
      </w:r>
    </w:p>
    <w:p w14:paraId="5DCD3593" w14:textId="77777777" w:rsidR="00F14BC7" w:rsidRPr="00F14BC7" w:rsidRDefault="00F14BC7" w:rsidP="00726EF3">
      <w:pPr>
        <w:pStyle w:val="Nidungvnbn"/>
        <w:numPr>
          <w:ilvl w:val="1"/>
          <w:numId w:val="48"/>
        </w:numPr>
      </w:pPr>
      <w:r w:rsidRPr="00F14BC7">
        <w:t>Xóa sản phẩm khỏi giỏ hàng: “removeItemFromCart”.</w:t>
      </w:r>
    </w:p>
    <w:p w14:paraId="248D36EC" w14:textId="77777777" w:rsidR="00F14BC7" w:rsidRPr="00F14BC7" w:rsidRDefault="00F14BC7" w:rsidP="00726EF3">
      <w:pPr>
        <w:pStyle w:val="Nidungvnbn"/>
        <w:numPr>
          <w:ilvl w:val="1"/>
          <w:numId w:val="48"/>
        </w:numPr>
      </w:pPr>
      <w:r w:rsidRPr="00F14BC7">
        <w:lastRenderedPageBreak/>
        <w:t>Lấy giỏ hàng theo mã số người dùng: “getCart”.</w:t>
      </w:r>
    </w:p>
    <w:p w14:paraId="5880D280" w14:textId="77777777" w:rsidR="00F14BC7" w:rsidRPr="00F14BC7" w:rsidRDefault="00F14BC7" w:rsidP="00726EF3">
      <w:pPr>
        <w:pStyle w:val="Nidungvnbn"/>
        <w:numPr>
          <w:ilvl w:val="1"/>
          <w:numId w:val="48"/>
        </w:numPr>
      </w:pPr>
      <w:r w:rsidRPr="00F14BC7">
        <w:t>Xóa tất cả sản phẩm trong giỏ hàng: “clearCart”.</w:t>
      </w:r>
    </w:p>
    <w:p w14:paraId="61185F60" w14:textId="77777777" w:rsidR="00F14BC7" w:rsidRPr="00F14BC7" w:rsidRDefault="00F14BC7" w:rsidP="00F14BC7">
      <w:pPr>
        <w:pStyle w:val="Nidungvnbn"/>
      </w:pPr>
      <w:r w:rsidRPr="00F14BC7">
        <w:t>Các thành phần được sử dụng trong CarController:</w:t>
      </w:r>
    </w:p>
    <w:p w14:paraId="7F0FCEC5" w14:textId="09788FE2" w:rsidR="00F14BC7" w:rsidRDefault="00F14BC7" w:rsidP="00726EF3">
      <w:pPr>
        <w:rPr>
          <w:lang w:val="vi-VN"/>
        </w:rPr>
      </w:pPr>
      <w:r w:rsidRPr="00F14BC7">
        <w:rPr>
          <w:noProof/>
        </w:rPr>
        <w:drawing>
          <wp:inline distT="0" distB="0" distL="0" distR="0" wp14:anchorId="28FFAAA1" wp14:editId="2DBC5A84">
            <wp:extent cx="4556760" cy="541020"/>
            <wp:effectExtent l="0" t="0" r="0" b="0"/>
            <wp:docPr id="623622011" name="Picture 36"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22011" name="Picture 36" descr="A black background with white text&#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56760" cy="541020"/>
                    </a:xfrm>
                    <a:prstGeom prst="rect">
                      <a:avLst/>
                    </a:prstGeom>
                    <a:noFill/>
                    <a:ln>
                      <a:noFill/>
                    </a:ln>
                  </pic:spPr>
                </pic:pic>
              </a:graphicData>
            </a:graphic>
          </wp:inline>
        </w:drawing>
      </w:r>
    </w:p>
    <w:p w14:paraId="7FD6EE33" w14:textId="25F75910" w:rsidR="007F7A19" w:rsidRPr="007F7A19" w:rsidRDefault="007F7A19" w:rsidP="007F7A19">
      <w:pPr>
        <w:pStyle w:val="Caption"/>
        <w:rPr>
          <w:lang w:val="vi-VN"/>
        </w:rPr>
      </w:pPr>
      <w:bookmarkStart w:id="20" w:name="_Toc197268965"/>
      <w:r>
        <w:t xml:space="preserve">Hình 1. </w:t>
      </w:r>
      <w:fldSimple w:instr=" SEQ Hình_1. \* ARABIC ">
        <w:r w:rsidR="00AD6143">
          <w:rPr>
            <w:noProof/>
          </w:rPr>
          <w:t>3</w:t>
        </w:r>
      </w:fldSimple>
      <w:r>
        <w:rPr>
          <w:lang w:val="vi-VN"/>
        </w:rPr>
        <w:t xml:space="preserve"> Thành phần được sử dụng trong lớp CartController.</w:t>
      </w:r>
      <w:bookmarkEnd w:id="20"/>
    </w:p>
    <w:p w14:paraId="1C7C6729" w14:textId="77777777" w:rsidR="00F14BC7" w:rsidRPr="00F14BC7" w:rsidRDefault="00F14BC7" w:rsidP="00726EF3">
      <w:pPr>
        <w:pStyle w:val="Nidungvnbn"/>
        <w:numPr>
          <w:ilvl w:val="0"/>
          <w:numId w:val="49"/>
        </w:numPr>
      </w:pPr>
      <w:r w:rsidRPr="00F14BC7">
        <w:t>Chỉ có duy nhất một thành phần được sử dụng trong lớp CartController là FacadeService.</w:t>
      </w:r>
    </w:p>
    <w:p w14:paraId="6B8E52A7" w14:textId="77777777" w:rsidR="00F14BC7" w:rsidRPr="00F14BC7" w:rsidRDefault="00F14BC7" w:rsidP="00726EF3">
      <w:pPr>
        <w:pStyle w:val="Nidungvnbn"/>
        <w:numPr>
          <w:ilvl w:val="0"/>
          <w:numId w:val="49"/>
        </w:numPr>
      </w:pPr>
      <w:r w:rsidRPr="00F14BC7">
        <w:t>Chứng tỏ Facade Pattern giúp đơn giản hóa phần code ở phía client. CartController không cần phải điều phối nhiều lớp service khác nhau mà chỉ cần sử dụng một lớp duy nhất.</w:t>
      </w:r>
    </w:p>
    <w:p w14:paraId="4E05CACD" w14:textId="77777777" w:rsidR="00F14BC7" w:rsidRPr="00F14BC7" w:rsidRDefault="00F14BC7" w:rsidP="00F14BC7">
      <w:pPr>
        <w:pStyle w:val="Nidungvnbn"/>
      </w:pPr>
      <w:r w:rsidRPr="00F14BC7">
        <w:t>Phương thức “addItemToCart”:</w:t>
      </w:r>
    </w:p>
    <w:p w14:paraId="4F41F74F" w14:textId="2E50A50C" w:rsidR="00F14BC7" w:rsidRDefault="00F14BC7" w:rsidP="00726EF3">
      <w:pPr>
        <w:rPr>
          <w:lang w:val="vi-VN"/>
        </w:rPr>
      </w:pPr>
      <w:r w:rsidRPr="00F14BC7">
        <w:rPr>
          <w:noProof/>
        </w:rPr>
        <w:drawing>
          <wp:inline distT="0" distB="0" distL="0" distR="0" wp14:anchorId="7341BBBA" wp14:editId="2DE9360C">
            <wp:extent cx="5730240" cy="1828800"/>
            <wp:effectExtent l="0" t="0" r="3810" b="0"/>
            <wp:docPr id="1076405434" name="Picture 3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05434" name="Picture 35" descr="A screen shot of a computer program&#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1828800"/>
                    </a:xfrm>
                    <a:prstGeom prst="rect">
                      <a:avLst/>
                    </a:prstGeom>
                    <a:noFill/>
                    <a:ln>
                      <a:noFill/>
                    </a:ln>
                  </pic:spPr>
                </pic:pic>
              </a:graphicData>
            </a:graphic>
          </wp:inline>
        </w:drawing>
      </w:r>
    </w:p>
    <w:p w14:paraId="1D91B82D" w14:textId="52A634C7" w:rsidR="00852434" w:rsidRPr="00852434" w:rsidRDefault="00852434" w:rsidP="00852434">
      <w:pPr>
        <w:pStyle w:val="Caption"/>
        <w:rPr>
          <w:lang w:val="vi-VN"/>
        </w:rPr>
      </w:pPr>
      <w:bookmarkStart w:id="21" w:name="_Toc197268966"/>
      <w:r>
        <w:t xml:space="preserve">Hình 1. </w:t>
      </w:r>
      <w:fldSimple w:instr=" SEQ Hình_1. \* ARABIC ">
        <w:r w:rsidR="00AD6143">
          <w:rPr>
            <w:noProof/>
          </w:rPr>
          <w:t>4</w:t>
        </w:r>
      </w:fldSimple>
      <w:r>
        <w:rPr>
          <w:lang w:val="vi-VN"/>
        </w:rPr>
        <w:t xml:space="preserve"> </w:t>
      </w:r>
      <w:r w:rsidR="00C12D20">
        <w:rPr>
          <w:lang w:val="vi-VN"/>
        </w:rPr>
        <w:t xml:space="preserve">Phương thức </w:t>
      </w:r>
      <w:r>
        <w:rPr>
          <w:lang w:val="vi-VN"/>
        </w:rPr>
        <w:t>“addItemToCart”.</w:t>
      </w:r>
      <w:bookmarkEnd w:id="21"/>
    </w:p>
    <w:p w14:paraId="30B96D90" w14:textId="77777777" w:rsidR="00F14BC7" w:rsidRPr="00F14BC7" w:rsidRDefault="00F14BC7" w:rsidP="00726EF3">
      <w:pPr>
        <w:pStyle w:val="Nidungvnbn"/>
        <w:numPr>
          <w:ilvl w:val="0"/>
          <w:numId w:val="50"/>
        </w:numPr>
      </w:pPr>
      <w:r w:rsidRPr="00F14BC7">
        <w:t>Phương thức này yêu cầu hai tham số đầu vào là: userId (mã số người dùng) và cartItem (sản phẩm cần thêm vào giỏ hàng).</w:t>
      </w:r>
    </w:p>
    <w:p w14:paraId="54ACFB50" w14:textId="77777777" w:rsidR="00F14BC7" w:rsidRPr="00F14BC7" w:rsidRDefault="00F14BC7" w:rsidP="00726EF3">
      <w:pPr>
        <w:pStyle w:val="Nidungvnbn"/>
        <w:numPr>
          <w:ilvl w:val="0"/>
          <w:numId w:val="50"/>
        </w:numPr>
      </w:pPr>
      <w:r w:rsidRPr="00F14BC7">
        <w:t>Hai tham số này được cung cấp thông qua request từ front end (@PathVariable, @RequestBody).</w:t>
      </w:r>
    </w:p>
    <w:p w14:paraId="0B320947" w14:textId="77777777" w:rsidR="00F14BC7" w:rsidRPr="00F14BC7" w:rsidRDefault="00F14BC7" w:rsidP="00726EF3">
      <w:pPr>
        <w:pStyle w:val="Nidungvnbn"/>
        <w:numPr>
          <w:ilvl w:val="0"/>
          <w:numId w:val="50"/>
        </w:numPr>
      </w:pPr>
      <w:r w:rsidRPr="00F14BC7">
        <w:t>“addItemToCart” không cần xử lý quy trình thêm sản phẩm vào giỏ hàng mà chỉ cần gọi đến phương thức  “addItemToCart” của FacadeService.</w:t>
      </w:r>
    </w:p>
    <w:p w14:paraId="199A9AC6" w14:textId="77777777" w:rsidR="00F14BC7" w:rsidRPr="00F14BC7" w:rsidRDefault="00F14BC7" w:rsidP="00726EF3">
      <w:pPr>
        <w:pStyle w:val="Nidungvnbn"/>
        <w:numPr>
          <w:ilvl w:val="0"/>
          <w:numId w:val="50"/>
        </w:numPr>
      </w:pPr>
      <w:r w:rsidRPr="00F14BC7">
        <w:lastRenderedPageBreak/>
        <w:t>Trả về phản hồi với trạng thái tương ứng (CREATED nếu thành công và BAD_REQUEST nếu thất bại).</w:t>
      </w:r>
    </w:p>
    <w:p w14:paraId="041B2E7E" w14:textId="77777777" w:rsidR="00726EF3" w:rsidRDefault="00F14BC7" w:rsidP="00F14BC7">
      <w:pPr>
        <w:pStyle w:val="Nidungvnbn"/>
        <w:rPr>
          <w:lang w:val="vi-VN"/>
        </w:rPr>
      </w:pPr>
      <w:r w:rsidRPr="00F14BC7">
        <w:t>Tương tự  “addItemToCart”, các phương thức còn lại cũng ủy thác việc xử lý cho lớp FacadeService thay vì tự thực hiện:</w:t>
      </w:r>
    </w:p>
    <w:p w14:paraId="5B305753" w14:textId="0F106C66" w:rsidR="00F14BC7" w:rsidRDefault="00F14BC7" w:rsidP="00726EF3">
      <w:pPr>
        <w:rPr>
          <w:lang w:val="vi-VN"/>
        </w:rPr>
      </w:pPr>
      <w:r w:rsidRPr="00F14BC7">
        <w:rPr>
          <w:noProof/>
        </w:rPr>
        <w:drawing>
          <wp:inline distT="0" distB="0" distL="0" distR="0" wp14:anchorId="3BCBB539" wp14:editId="66CB37C2">
            <wp:extent cx="5730240" cy="1714500"/>
            <wp:effectExtent l="0" t="0" r="3810" b="0"/>
            <wp:docPr id="1372908146" name="Picture 3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08146" name="Picture 34" descr="A screen shot of a computer code&#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1714500"/>
                    </a:xfrm>
                    <a:prstGeom prst="rect">
                      <a:avLst/>
                    </a:prstGeom>
                    <a:noFill/>
                    <a:ln>
                      <a:noFill/>
                    </a:ln>
                  </pic:spPr>
                </pic:pic>
              </a:graphicData>
            </a:graphic>
          </wp:inline>
        </w:drawing>
      </w:r>
    </w:p>
    <w:p w14:paraId="1A8C4D5A" w14:textId="7A3AEDAE" w:rsidR="003339A0" w:rsidRPr="003339A0" w:rsidRDefault="003339A0" w:rsidP="003339A0">
      <w:pPr>
        <w:pStyle w:val="Caption"/>
        <w:rPr>
          <w:lang w:val="vi-VN"/>
        </w:rPr>
      </w:pPr>
      <w:bookmarkStart w:id="22" w:name="_Toc197268967"/>
      <w:r>
        <w:t xml:space="preserve">Hình 1. </w:t>
      </w:r>
      <w:fldSimple w:instr=" SEQ Hình_1. \* ARABIC ">
        <w:r w:rsidR="00AD6143">
          <w:rPr>
            <w:noProof/>
          </w:rPr>
          <w:t>5</w:t>
        </w:r>
      </w:fldSimple>
      <w:r>
        <w:rPr>
          <w:lang w:val="vi-VN"/>
        </w:rPr>
        <w:t xml:space="preserve"> Phương thức “removeItemFromCart”.</w:t>
      </w:r>
      <w:bookmarkEnd w:id="22"/>
    </w:p>
    <w:p w14:paraId="1038E83C" w14:textId="77777777" w:rsidR="003339A0" w:rsidRDefault="00F14BC7" w:rsidP="00726EF3">
      <w:pPr>
        <w:rPr>
          <w:lang w:val="vi-VN"/>
        </w:rPr>
      </w:pPr>
      <w:r w:rsidRPr="00F14BC7">
        <w:rPr>
          <w:noProof/>
        </w:rPr>
        <w:drawing>
          <wp:inline distT="0" distB="0" distL="0" distR="0" wp14:anchorId="10F41FDB" wp14:editId="1D26FFAB">
            <wp:extent cx="5730240" cy="1531620"/>
            <wp:effectExtent l="0" t="0" r="3810" b="0"/>
            <wp:docPr id="1022259247" name="Picture 33"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59247" name="Picture 33" descr="A screen shot of a computer cod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1531620"/>
                    </a:xfrm>
                    <a:prstGeom prst="rect">
                      <a:avLst/>
                    </a:prstGeom>
                    <a:noFill/>
                    <a:ln>
                      <a:noFill/>
                    </a:ln>
                  </pic:spPr>
                </pic:pic>
              </a:graphicData>
            </a:graphic>
          </wp:inline>
        </w:drawing>
      </w:r>
    </w:p>
    <w:p w14:paraId="0201066F" w14:textId="0708E863" w:rsidR="003339A0" w:rsidRPr="003339A0" w:rsidRDefault="003339A0" w:rsidP="003339A0">
      <w:pPr>
        <w:pStyle w:val="Caption"/>
        <w:rPr>
          <w:lang w:val="vi-VN"/>
        </w:rPr>
      </w:pPr>
      <w:bookmarkStart w:id="23" w:name="_Toc197268968"/>
      <w:r>
        <w:t xml:space="preserve">Hình 1. </w:t>
      </w:r>
      <w:fldSimple w:instr=" SEQ Hình_1. \* ARABIC ">
        <w:r w:rsidR="00AD6143">
          <w:rPr>
            <w:noProof/>
          </w:rPr>
          <w:t>6</w:t>
        </w:r>
      </w:fldSimple>
      <w:r>
        <w:rPr>
          <w:lang w:val="vi-VN"/>
        </w:rPr>
        <w:t xml:space="preserve"> Phướng thức “getCartByUserId”.</w:t>
      </w:r>
      <w:bookmarkEnd w:id="23"/>
    </w:p>
    <w:p w14:paraId="6892EA3C" w14:textId="3D62BEA7" w:rsidR="00F14BC7" w:rsidRDefault="00F14BC7" w:rsidP="00726EF3">
      <w:pPr>
        <w:rPr>
          <w:lang w:val="vi-VN"/>
        </w:rPr>
      </w:pPr>
      <w:r w:rsidRPr="00F14BC7">
        <w:rPr>
          <w:noProof/>
        </w:rPr>
        <w:drawing>
          <wp:inline distT="0" distB="0" distL="0" distR="0" wp14:anchorId="0076C75D" wp14:editId="7C2B1610">
            <wp:extent cx="5730240" cy="1524000"/>
            <wp:effectExtent l="0" t="0" r="3810" b="0"/>
            <wp:docPr id="289872738" name="Picture 3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72738" name="Picture 32" descr="A screen shot of a computer program&#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1524000"/>
                    </a:xfrm>
                    <a:prstGeom prst="rect">
                      <a:avLst/>
                    </a:prstGeom>
                    <a:noFill/>
                    <a:ln>
                      <a:noFill/>
                    </a:ln>
                  </pic:spPr>
                </pic:pic>
              </a:graphicData>
            </a:graphic>
          </wp:inline>
        </w:drawing>
      </w:r>
    </w:p>
    <w:p w14:paraId="3A2C3E3C" w14:textId="6FCE0533" w:rsidR="003339A0" w:rsidRPr="003339A0" w:rsidRDefault="003339A0" w:rsidP="003339A0">
      <w:pPr>
        <w:pStyle w:val="Caption"/>
        <w:rPr>
          <w:lang w:val="vi-VN"/>
        </w:rPr>
      </w:pPr>
      <w:bookmarkStart w:id="24" w:name="_Toc197268969"/>
      <w:r>
        <w:t xml:space="preserve">Hình 1. </w:t>
      </w:r>
      <w:fldSimple w:instr=" SEQ Hình_1. \* ARABIC ">
        <w:r w:rsidR="00AD6143">
          <w:rPr>
            <w:noProof/>
          </w:rPr>
          <w:t>7</w:t>
        </w:r>
      </w:fldSimple>
      <w:r w:rsidRPr="003339A0">
        <w:rPr>
          <w:lang w:val="vi-VN"/>
        </w:rPr>
        <w:t xml:space="preserve"> </w:t>
      </w:r>
      <w:r>
        <w:rPr>
          <w:lang w:val="vi-VN"/>
        </w:rPr>
        <w:t>Phướng thức “clearCartItemsList”.</w:t>
      </w:r>
      <w:bookmarkEnd w:id="24"/>
    </w:p>
    <w:p w14:paraId="6730ECE4" w14:textId="1D5A5A6C" w:rsidR="00F14BC7" w:rsidRPr="00F14BC7" w:rsidRDefault="00726EF3" w:rsidP="00F14BC7">
      <w:pPr>
        <w:pStyle w:val="Nidungvnbn"/>
      </w:pPr>
      <w:r w:rsidRPr="00726EF3">
        <w:rPr>
          <w:lang w:val="vi-VN"/>
        </w:rPr>
        <w:sym w:font="Wingdings" w:char="F0E0"/>
      </w:r>
      <w:r>
        <w:rPr>
          <w:lang w:val="vi-VN"/>
        </w:rPr>
        <w:t xml:space="preserve"> Vậy </w:t>
      </w:r>
      <w:r w:rsidR="00F14BC7" w:rsidRPr="00F14BC7">
        <w:t>lớp CarController  tách biệt rõ lớp giao diện (controller) khỏi lớp xử lý logic (service) và dùng một “mặt tiền“ đại diện cho nhiều lớp khác nhau, đúng theo mẫu thiết kế Facade và mô hình kiến trúc MVC của Spring Boot.</w:t>
      </w:r>
    </w:p>
    <w:p w14:paraId="5AFCD2A6" w14:textId="64EA23DC" w:rsidR="00F14BC7" w:rsidRPr="00F14BC7" w:rsidRDefault="00726EF3" w:rsidP="00726EF3">
      <w:pPr>
        <w:pStyle w:val="Tiumccp2"/>
      </w:pPr>
      <w:bookmarkStart w:id="25" w:name="_Toc197269767"/>
      <w:r>
        <w:lastRenderedPageBreak/>
        <w:t>1</w:t>
      </w:r>
      <w:r>
        <w:rPr>
          <w:lang w:val="vi-VN"/>
        </w:rPr>
        <w:t>.</w:t>
      </w:r>
      <w:r w:rsidR="00F14BC7" w:rsidRPr="00F14BC7">
        <w:t xml:space="preserve">3.2 Lớp facade </w:t>
      </w:r>
      <w:r w:rsidR="00452DF2">
        <w:rPr>
          <w:lang w:val="vi-VN"/>
        </w:rPr>
        <w:t>–</w:t>
      </w:r>
      <w:r w:rsidR="00F14BC7" w:rsidRPr="00F14BC7">
        <w:t xml:space="preserve"> FacadeService.java</w:t>
      </w:r>
      <w:bookmarkEnd w:id="25"/>
    </w:p>
    <w:p w14:paraId="302A12C2" w14:textId="77777777" w:rsidR="00F14BC7" w:rsidRPr="00F14BC7" w:rsidRDefault="00F14BC7" w:rsidP="00F14BC7">
      <w:pPr>
        <w:pStyle w:val="Nidungvnbn"/>
      </w:pPr>
      <w:r w:rsidRPr="00F14BC7">
        <w:t>Lớp FacadeService là lớp facade (“mặt tiền”) trong Facade Pattern, lớp này giúp đơn giản hóa việc xử lý các nghiệp vụ phức tạp liên quan đến quản lý giỏ thông qua một loạt các service con (CartService, ProductService, UserService).</w:t>
      </w:r>
    </w:p>
    <w:p w14:paraId="591E57E5" w14:textId="4CBD161E" w:rsidR="00F14BC7" w:rsidRDefault="00F14BC7" w:rsidP="00726EF3">
      <w:pPr>
        <w:rPr>
          <w:lang w:val="vi-VN"/>
        </w:rPr>
      </w:pPr>
      <w:r w:rsidRPr="00F14BC7">
        <w:rPr>
          <w:noProof/>
        </w:rPr>
        <w:drawing>
          <wp:inline distT="0" distB="0" distL="0" distR="0" wp14:anchorId="67CAF41A" wp14:editId="1BFA66F1">
            <wp:extent cx="5730240" cy="3817620"/>
            <wp:effectExtent l="0" t="0" r="3810" b="0"/>
            <wp:docPr id="1034659599" name="Picture 3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59599" name="Picture 31" descr="A screen 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817620"/>
                    </a:xfrm>
                    <a:prstGeom prst="rect">
                      <a:avLst/>
                    </a:prstGeom>
                    <a:noFill/>
                    <a:ln>
                      <a:noFill/>
                    </a:ln>
                  </pic:spPr>
                </pic:pic>
              </a:graphicData>
            </a:graphic>
          </wp:inline>
        </w:drawing>
      </w:r>
    </w:p>
    <w:p w14:paraId="27A77916" w14:textId="487BAA8C" w:rsidR="00855D1A" w:rsidRPr="00855D1A" w:rsidRDefault="00855D1A" w:rsidP="00855D1A">
      <w:pPr>
        <w:pStyle w:val="Caption"/>
        <w:rPr>
          <w:lang w:val="vi-VN"/>
        </w:rPr>
      </w:pPr>
      <w:bookmarkStart w:id="26" w:name="_Toc197268970"/>
      <w:r>
        <w:t xml:space="preserve">Hình 1. </w:t>
      </w:r>
      <w:fldSimple w:instr=" SEQ Hình_1. \* ARABIC ">
        <w:r w:rsidR="00AD6143">
          <w:rPr>
            <w:noProof/>
          </w:rPr>
          <w:t>8</w:t>
        </w:r>
      </w:fldSimple>
      <w:r>
        <w:rPr>
          <w:lang w:val="vi-VN"/>
        </w:rPr>
        <w:t xml:space="preserve"> Lớp FacadeService.</w:t>
      </w:r>
      <w:bookmarkEnd w:id="26"/>
    </w:p>
    <w:p w14:paraId="7C1EC79A" w14:textId="77777777" w:rsidR="00F14BC7" w:rsidRPr="00F14BC7" w:rsidRDefault="00F14BC7" w:rsidP="00726EF3">
      <w:pPr>
        <w:pStyle w:val="Nidungvnbn"/>
        <w:numPr>
          <w:ilvl w:val="0"/>
          <w:numId w:val="51"/>
        </w:numPr>
      </w:pPr>
      <w:r w:rsidRPr="00F14BC7">
        <w:t>FacadeService kết hợp nhiều bước nghiệp vụ nhỏ lại thành một quy trình lớn duy nhất để cung cấp cho client (CartController).</w:t>
      </w:r>
    </w:p>
    <w:p w14:paraId="43DC4FDD" w14:textId="77777777" w:rsidR="00F14BC7" w:rsidRPr="00F14BC7" w:rsidRDefault="00F14BC7" w:rsidP="00726EF3">
      <w:pPr>
        <w:pStyle w:val="Nidungvnbn"/>
        <w:numPr>
          <w:ilvl w:val="0"/>
          <w:numId w:val="51"/>
        </w:numPr>
      </w:pPr>
      <w:r w:rsidRPr="00F14BC7">
        <w:t>Việc ủy thác toàn bộ cho facade làm giảm độ phức tạp trong controller, đồng thời các thao tác cũng được gói gọn trong một quy trình có kiểm soát (thường đi kèm với annotation @Transactional).</w:t>
      </w:r>
    </w:p>
    <w:p w14:paraId="75F0A0EE" w14:textId="77777777" w:rsidR="00F14BC7" w:rsidRPr="00F14BC7" w:rsidRDefault="00F14BC7" w:rsidP="00726EF3">
      <w:pPr>
        <w:pStyle w:val="Nidungvnbn"/>
        <w:numPr>
          <w:ilvl w:val="0"/>
          <w:numId w:val="51"/>
        </w:numPr>
      </w:pPr>
      <w:r w:rsidRPr="00F14BC7">
        <w:t xml:space="preserve">Annotation @Transactional trong FacadeService đóng vai trò quan trọng trong việc đảm bảo tính toàn vẹn và nhất quán của dữ liệu khi thực hiện các thao tác liên quan đến giỏ hàng, đặc biệt quan trọng trong hệ thống </w:t>
      </w:r>
      <w:r w:rsidRPr="00F14BC7">
        <w:lastRenderedPageBreak/>
        <w:t>thương mại điện tử nơi việc xử lý chính xác các giao dịch là yếu tố then chốt.</w:t>
      </w:r>
    </w:p>
    <w:p w14:paraId="2B5ACDE3" w14:textId="77777777" w:rsidR="00F14BC7" w:rsidRPr="00F14BC7" w:rsidRDefault="00F14BC7" w:rsidP="00F14BC7">
      <w:pPr>
        <w:pStyle w:val="Nidungvnbn"/>
      </w:pPr>
      <w:r w:rsidRPr="00F14BC7">
        <w:t>Các thành phần:</w:t>
      </w:r>
    </w:p>
    <w:p w14:paraId="55994804" w14:textId="058666A3" w:rsidR="00F14BC7" w:rsidRDefault="00F14BC7" w:rsidP="00726EF3">
      <w:pPr>
        <w:rPr>
          <w:lang w:val="vi-VN"/>
        </w:rPr>
      </w:pPr>
      <w:r w:rsidRPr="00F14BC7">
        <w:rPr>
          <w:noProof/>
        </w:rPr>
        <w:drawing>
          <wp:inline distT="0" distB="0" distL="0" distR="0" wp14:anchorId="700387EC" wp14:editId="704BDA3A">
            <wp:extent cx="5730240" cy="731520"/>
            <wp:effectExtent l="0" t="0" r="3810" b="0"/>
            <wp:docPr id="388979733" name="Picture 30"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79733" name="Picture 30" descr="A black background with white tex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731520"/>
                    </a:xfrm>
                    <a:prstGeom prst="rect">
                      <a:avLst/>
                    </a:prstGeom>
                    <a:noFill/>
                    <a:ln>
                      <a:noFill/>
                    </a:ln>
                  </pic:spPr>
                </pic:pic>
              </a:graphicData>
            </a:graphic>
          </wp:inline>
        </w:drawing>
      </w:r>
    </w:p>
    <w:p w14:paraId="3CF03CFD" w14:textId="34F4A4BF" w:rsidR="00855D1A" w:rsidRPr="00855D1A" w:rsidRDefault="00855D1A" w:rsidP="00855D1A">
      <w:pPr>
        <w:pStyle w:val="Caption"/>
        <w:rPr>
          <w:lang w:val="vi-VN"/>
        </w:rPr>
      </w:pPr>
      <w:bookmarkStart w:id="27" w:name="_Toc197268971"/>
      <w:r>
        <w:t xml:space="preserve">Hình 1. </w:t>
      </w:r>
      <w:fldSimple w:instr=" SEQ Hình_1. \* ARABIC ">
        <w:r w:rsidR="00AD6143">
          <w:rPr>
            <w:noProof/>
          </w:rPr>
          <w:t>9</w:t>
        </w:r>
      </w:fldSimple>
      <w:r>
        <w:rPr>
          <w:lang w:val="vi-VN"/>
        </w:rPr>
        <w:t xml:space="preserve"> Các thành phần trong lớp FacadeService.</w:t>
      </w:r>
      <w:bookmarkEnd w:id="27"/>
    </w:p>
    <w:p w14:paraId="746CB763" w14:textId="77777777" w:rsidR="00F14BC7" w:rsidRPr="00F14BC7" w:rsidRDefault="00F14BC7" w:rsidP="00726EF3">
      <w:pPr>
        <w:pStyle w:val="Nidungvnbn"/>
        <w:numPr>
          <w:ilvl w:val="0"/>
          <w:numId w:val="52"/>
        </w:numPr>
      </w:pPr>
      <w:r w:rsidRPr="00F14BC7">
        <w:t>Các thành phần CartService, ProductService, UserService là những service con được facade sử dụng để xử lý các phần nghiệp vụ riêng biệt tương ứng với từng service (giỏ hàng, sản phẩm, người dùng).</w:t>
      </w:r>
    </w:p>
    <w:p w14:paraId="09C44D6D" w14:textId="77777777" w:rsidR="00F14BC7" w:rsidRPr="00F14BC7" w:rsidRDefault="00F14BC7" w:rsidP="00726EF3">
      <w:pPr>
        <w:pStyle w:val="Nidungvnbn"/>
        <w:numPr>
          <w:ilvl w:val="0"/>
          <w:numId w:val="52"/>
        </w:numPr>
      </w:pPr>
      <w:r w:rsidRPr="00F14BC7">
        <w:t>FacadeService sẽ làm việc với những lớp con này để thực hiện các nghiệp vụ thay cho CartController.</w:t>
      </w:r>
    </w:p>
    <w:p w14:paraId="4ADAF6D5" w14:textId="0B107465" w:rsidR="00F14BC7" w:rsidRPr="00F14BC7" w:rsidRDefault="00F14BC7" w:rsidP="00F14BC7">
      <w:pPr>
        <w:pStyle w:val="Nidungvnbn"/>
      </w:pPr>
      <w:r w:rsidRPr="00F14BC7">
        <w:t>Phương thức khởi tạo</w:t>
      </w:r>
      <w:r w:rsidR="00726EF3" w:rsidRPr="00726EF3">
        <w:t xml:space="preserve"> </w:t>
      </w:r>
      <w:r w:rsidR="00726EF3" w:rsidRPr="00F14BC7">
        <w:t>của lớp FacadeService bắt buộc phải có 3 tham số tương ứng với 3 thành phần service con.</w:t>
      </w:r>
    </w:p>
    <w:p w14:paraId="4D3C37F9" w14:textId="0146D4BC" w:rsidR="00F14BC7" w:rsidRDefault="00F14BC7" w:rsidP="00726EF3">
      <w:pPr>
        <w:rPr>
          <w:lang w:val="vi-VN"/>
        </w:rPr>
      </w:pPr>
      <w:r w:rsidRPr="00726EF3">
        <w:rPr>
          <w:noProof/>
        </w:rPr>
        <w:drawing>
          <wp:inline distT="0" distB="0" distL="0" distR="0" wp14:anchorId="5282656A" wp14:editId="28FFE97E">
            <wp:extent cx="5730240" cy="807720"/>
            <wp:effectExtent l="0" t="0" r="3810" b="0"/>
            <wp:docPr id="1712595085" name="Picture 29"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595085" name="Picture 29" descr="A black screen with white tex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807720"/>
                    </a:xfrm>
                    <a:prstGeom prst="rect">
                      <a:avLst/>
                    </a:prstGeom>
                    <a:noFill/>
                    <a:ln>
                      <a:noFill/>
                    </a:ln>
                  </pic:spPr>
                </pic:pic>
              </a:graphicData>
            </a:graphic>
          </wp:inline>
        </w:drawing>
      </w:r>
    </w:p>
    <w:p w14:paraId="11EF386D" w14:textId="77738404" w:rsidR="00261569" w:rsidRPr="00261569" w:rsidRDefault="00261569" w:rsidP="00261569">
      <w:pPr>
        <w:pStyle w:val="Caption"/>
        <w:rPr>
          <w:lang w:val="vi-VN"/>
        </w:rPr>
      </w:pPr>
      <w:bookmarkStart w:id="28" w:name="_Toc197268972"/>
      <w:r>
        <w:t xml:space="preserve">Hình 1. </w:t>
      </w:r>
      <w:fldSimple w:instr=" SEQ Hình_1. \* ARABIC ">
        <w:r w:rsidR="00AD6143">
          <w:rPr>
            <w:noProof/>
          </w:rPr>
          <w:t>10</w:t>
        </w:r>
      </w:fldSimple>
      <w:r>
        <w:rPr>
          <w:lang w:val="vi-VN"/>
        </w:rPr>
        <w:t xml:space="preserve"> Phương thức khởi tạo lớp FacadeService.</w:t>
      </w:r>
      <w:bookmarkEnd w:id="28"/>
    </w:p>
    <w:p w14:paraId="11051F8F" w14:textId="77777777" w:rsidR="00F14BC7" w:rsidRPr="00984729" w:rsidRDefault="00F14BC7" w:rsidP="00984729">
      <w:pPr>
        <w:pStyle w:val="Nidungvnbn"/>
      </w:pPr>
      <w:r w:rsidRPr="00984729">
        <w:t>Phương thức “addItemToCart”:</w:t>
      </w:r>
    </w:p>
    <w:p w14:paraId="0C9873DD" w14:textId="2EE89AF4" w:rsidR="00F14BC7" w:rsidRDefault="00F14BC7" w:rsidP="00984729">
      <w:pPr>
        <w:rPr>
          <w:lang w:val="vi-VN"/>
        </w:rPr>
      </w:pPr>
      <w:r w:rsidRPr="00F14BC7">
        <w:rPr>
          <w:noProof/>
        </w:rPr>
        <w:lastRenderedPageBreak/>
        <w:drawing>
          <wp:inline distT="0" distB="0" distL="0" distR="0" wp14:anchorId="6F7976EF" wp14:editId="7CAD5B84">
            <wp:extent cx="5730240" cy="3345180"/>
            <wp:effectExtent l="0" t="0" r="3810" b="7620"/>
            <wp:docPr id="133675094" name="Picture 2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5094" name="Picture 28" descr="A screenshot of a computer program&#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3345180"/>
                    </a:xfrm>
                    <a:prstGeom prst="rect">
                      <a:avLst/>
                    </a:prstGeom>
                    <a:noFill/>
                    <a:ln>
                      <a:noFill/>
                    </a:ln>
                  </pic:spPr>
                </pic:pic>
              </a:graphicData>
            </a:graphic>
          </wp:inline>
        </w:drawing>
      </w:r>
    </w:p>
    <w:p w14:paraId="23E51178" w14:textId="776DED8F" w:rsidR="00261569" w:rsidRPr="00261569" w:rsidRDefault="00261569" w:rsidP="00261569">
      <w:pPr>
        <w:pStyle w:val="Caption"/>
        <w:rPr>
          <w:lang w:val="vi-VN"/>
        </w:rPr>
      </w:pPr>
      <w:bookmarkStart w:id="29" w:name="_Toc197268973"/>
      <w:r>
        <w:t xml:space="preserve">Hình 1. </w:t>
      </w:r>
      <w:fldSimple w:instr=" SEQ Hình_1. \* ARABIC ">
        <w:r w:rsidR="00AD6143">
          <w:rPr>
            <w:noProof/>
          </w:rPr>
          <w:t>11</w:t>
        </w:r>
      </w:fldSimple>
      <w:r>
        <w:rPr>
          <w:lang w:val="vi-VN"/>
        </w:rPr>
        <w:t xml:space="preserve"> Phương thức “addItemToCart”.</w:t>
      </w:r>
      <w:bookmarkEnd w:id="29"/>
    </w:p>
    <w:p w14:paraId="4FA1A0A1" w14:textId="77777777" w:rsidR="00F14BC7" w:rsidRPr="00984729" w:rsidRDefault="00F14BC7" w:rsidP="00984729">
      <w:pPr>
        <w:pStyle w:val="Nidungvnbn"/>
        <w:numPr>
          <w:ilvl w:val="0"/>
          <w:numId w:val="53"/>
        </w:numPr>
      </w:pPr>
      <w:r w:rsidRPr="00984729">
        <w:t>Phương thức này thực hiện nghiệp vụ thêm một sản phẩm vào giỏ hàng của người dùng.</w:t>
      </w:r>
    </w:p>
    <w:p w14:paraId="069C14F0" w14:textId="77777777" w:rsidR="00F14BC7" w:rsidRPr="00984729" w:rsidRDefault="00F14BC7" w:rsidP="00984729">
      <w:pPr>
        <w:pStyle w:val="Nidungvnbn"/>
        <w:numPr>
          <w:ilvl w:val="0"/>
          <w:numId w:val="53"/>
        </w:numPr>
      </w:pPr>
      <w:r w:rsidRPr="00984729">
        <w:t>Tham số đầu vào là userId và carItem (mã số người dùng và đối tượng sản phẩm cần thêm vào giỏ hàng).</w:t>
      </w:r>
    </w:p>
    <w:p w14:paraId="2CDBE380" w14:textId="77777777" w:rsidR="00F14BC7" w:rsidRPr="00984729" w:rsidRDefault="00F14BC7" w:rsidP="00984729">
      <w:pPr>
        <w:pStyle w:val="Nidungvnbn"/>
        <w:numPr>
          <w:ilvl w:val="0"/>
          <w:numId w:val="53"/>
        </w:numPr>
      </w:pPr>
      <w:r w:rsidRPr="00984729">
        <w:t>Giá trị trả về là một đối tượng ApiRespone&lt;&gt; với các ApiStatus khác nhau tương ứng với từng trạng thái khác nhau (NOT_FOUND và INVALID_TOKEN nếu thất bại, SUCCESS nếu thành công.</w:t>
      </w:r>
    </w:p>
    <w:p w14:paraId="0AB374B4" w14:textId="77777777" w:rsidR="00F14BC7" w:rsidRPr="00984729" w:rsidRDefault="00F14BC7" w:rsidP="00984729">
      <w:pPr>
        <w:pStyle w:val="Nidungvnbn"/>
        <w:numPr>
          <w:ilvl w:val="0"/>
          <w:numId w:val="53"/>
        </w:numPr>
      </w:pPr>
      <w:r w:rsidRPr="00984729">
        <w:t>Quy trình:</w:t>
      </w:r>
    </w:p>
    <w:p w14:paraId="2190D0A5" w14:textId="253F85E9" w:rsidR="00F14BC7" w:rsidRPr="00984729" w:rsidRDefault="00F14BC7" w:rsidP="00984729">
      <w:pPr>
        <w:pStyle w:val="Nidungvnbn"/>
        <w:numPr>
          <w:ilvl w:val="1"/>
          <w:numId w:val="53"/>
        </w:numPr>
      </w:pPr>
      <w:r w:rsidRPr="00984729">
        <w:t>Bước 1: Kiểm tra người dùng từ UserService, đảm bảo rằng mã số của người dùng là hợp lệ (tránh nhận vào mã số không tồn tại hoặc sai mã số).</w:t>
      </w:r>
    </w:p>
    <w:p w14:paraId="4BA106B5" w14:textId="715D0AD2" w:rsidR="00F14BC7" w:rsidRPr="00984729" w:rsidRDefault="00F14BC7" w:rsidP="00984729">
      <w:pPr>
        <w:pStyle w:val="Nidungvnbn"/>
        <w:numPr>
          <w:ilvl w:val="1"/>
          <w:numId w:val="53"/>
        </w:numPr>
      </w:pPr>
      <w:r w:rsidRPr="00984729">
        <w:t>Bước 2: Lấy thông tin sản phẩm từ ProductService, kiểm tra tồn kho. Tránh trình trạng thêm sản phẩm đã hết hàng vào trong giỏ hàng.</w:t>
      </w:r>
    </w:p>
    <w:p w14:paraId="7B8B3381" w14:textId="3A08023B" w:rsidR="00F14BC7" w:rsidRPr="00984729" w:rsidRDefault="00F14BC7" w:rsidP="00984729">
      <w:pPr>
        <w:pStyle w:val="Nidungvnbn"/>
        <w:numPr>
          <w:ilvl w:val="1"/>
          <w:numId w:val="53"/>
        </w:numPr>
      </w:pPr>
      <w:r w:rsidRPr="00984729">
        <w:lastRenderedPageBreak/>
        <w:t>Bước 3: Gọi CartService để thêm sản phẩm vào giỏ hàng. Đây là nghiệp vụ con chủ đạo của phương thức này.</w:t>
      </w:r>
    </w:p>
    <w:p w14:paraId="2643CF54" w14:textId="77777777" w:rsidR="00F14BC7" w:rsidRPr="00984729" w:rsidRDefault="00F14BC7" w:rsidP="00984729">
      <w:pPr>
        <w:pStyle w:val="Nidungvnbn"/>
        <w:numPr>
          <w:ilvl w:val="1"/>
          <w:numId w:val="53"/>
        </w:numPr>
      </w:pPr>
      <w:r w:rsidRPr="00984729">
        <w:t>Bước 4: Gọi ProductService để trừ số lượng tồn kho tương ứng.</w:t>
      </w:r>
    </w:p>
    <w:p w14:paraId="12759FE9" w14:textId="77777777" w:rsidR="00F14BC7" w:rsidRPr="00F14BC7" w:rsidRDefault="00F14BC7" w:rsidP="00F14BC7">
      <w:pPr>
        <w:pStyle w:val="Nidungvnbn"/>
      </w:pPr>
      <w:r w:rsidRPr="00F14BC7">
        <w:t>Phương thức “removeItemFromCart”:</w:t>
      </w:r>
    </w:p>
    <w:p w14:paraId="458471AE" w14:textId="45422BC0" w:rsidR="00F14BC7" w:rsidRDefault="00F14BC7" w:rsidP="00984729">
      <w:pPr>
        <w:rPr>
          <w:lang w:val="vi-VN"/>
        </w:rPr>
      </w:pPr>
      <w:r w:rsidRPr="00F14BC7">
        <w:rPr>
          <w:noProof/>
        </w:rPr>
        <w:drawing>
          <wp:inline distT="0" distB="0" distL="0" distR="0" wp14:anchorId="21D4B074" wp14:editId="219CC181">
            <wp:extent cx="5730240" cy="3078480"/>
            <wp:effectExtent l="0" t="0" r="3810" b="7620"/>
            <wp:docPr id="978788459" name="Picture 27"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88459" name="Picture 27" descr="A screen shot of a computer code&#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17D47A42" w14:textId="69767D32" w:rsidR="00261569" w:rsidRPr="00261569" w:rsidRDefault="00261569" w:rsidP="00261569">
      <w:pPr>
        <w:pStyle w:val="Caption"/>
        <w:rPr>
          <w:lang w:val="vi-VN"/>
        </w:rPr>
      </w:pPr>
      <w:bookmarkStart w:id="30" w:name="_Toc197268974"/>
      <w:r>
        <w:t xml:space="preserve">Hình 1. </w:t>
      </w:r>
      <w:fldSimple w:instr=" SEQ Hình_1. \* ARABIC ">
        <w:r w:rsidR="00AD6143">
          <w:rPr>
            <w:noProof/>
          </w:rPr>
          <w:t>12</w:t>
        </w:r>
      </w:fldSimple>
      <w:r>
        <w:rPr>
          <w:lang w:val="vi-VN"/>
        </w:rPr>
        <w:t xml:space="preserve"> Phương thức </w:t>
      </w:r>
      <w:r w:rsidRPr="00F14BC7">
        <w:t>“removeItemFromCart”</w:t>
      </w:r>
      <w:r>
        <w:rPr>
          <w:lang w:val="vi-VN"/>
        </w:rPr>
        <w:t xml:space="preserve"> – 1.</w:t>
      </w:r>
      <w:bookmarkEnd w:id="30"/>
    </w:p>
    <w:p w14:paraId="0509F75B" w14:textId="21A98505" w:rsidR="00F14BC7" w:rsidRDefault="00F14BC7" w:rsidP="00984729">
      <w:pPr>
        <w:rPr>
          <w:lang w:val="vi-VN"/>
        </w:rPr>
      </w:pPr>
      <w:r w:rsidRPr="00F14BC7">
        <w:rPr>
          <w:noProof/>
        </w:rPr>
        <w:drawing>
          <wp:inline distT="0" distB="0" distL="0" distR="0" wp14:anchorId="77820EE8" wp14:editId="15B830BB">
            <wp:extent cx="5730240" cy="1676400"/>
            <wp:effectExtent l="0" t="0" r="3810" b="0"/>
            <wp:docPr id="1276951730" name="Picture 2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51730" name="Picture 26" descr="A screenshot of a computer program&#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1676400"/>
                    </a:xfrm>
                    <a:prstGeom prst="rect">
                      <a:avLst/>
                    </a:prstGeom>
                    <a:noFill/>
                    <a:ln>
                      <a:noFill/>
                    </a:ln>
                  </pic:spPr>
                </pic:pic>
              </a:graphicData>
            </a:graphic>
          </wp:inline>
        </w:drawing>
      </w:r>
    </w:p>
    <w:p w14:paraId="50238AC0" w14:textId="6882F17E" w:rsidR="00FC4533" w:rsidRPr="00FC4533" w:rsidRDefault="00FC4533" w:rsidP="00FC4533">
      <w:pPr>
        <w:pStyle w:val="Caption"/>
        <w:rPr>
          <w:lang w:val="vi-VN"/>
        </w:rPr>
      </w:pPr>
      <w:bookmarkStart w:id="31" w:name="_Toc197268975"/>
      <w:r>
        <w:t xml:space="preserve">Hình 1. </w:t>
      </w:r>
      <w:fldSimple w:instr=" SEQ Hình_1. \* ARABIC ">
        <w:r w:rsidR="00AD6143">
          <w:rPr>
            <w:noProof/>
          </w:rPr>
          <w:t>13</w:t>
        </w:r>
      </w:fldSimple>
      <w:r w:rsidRPr="00FC4533">
        <w:rPr>
          <w:lang w:val="vi-VN"/>
        </w:rPr>
        <w:t xml:space="preserve"> </w:t>
      </w:r>
      <w:r>
        <w:rPr>
          <w:lang w:val="vi-VN"/>
        </w:rPr>
        <w:t xml:space="preserve">Phương thức </w:t>
      </w:r>
      <w:r w:rsidRPr="00F14BC7">
        <w:t>“removeItemFromCart”</w:t>
      </w:r>
      <w:r>
        <w:rPr>
          <w:lang w:val="vi-VN"/>
        </w:rPr>
        <w:t xml:space="preserve"> – 2.</w:t>
      </w:r>
      <w:bookmarkEnd w:id="31"/>
    </w:p>
    <w:p w14:paraId="6A631B0C" w14:textId="77777777" w:rsidR="00F14BC7" w:rsidRPr="00F14BC7" w:rsidRDefault="00F14BC7" w:rsidP="00984729">
      <w:pPr>
        <w:pStyle w:val="Nidungvnbn"/>
        <w:numPr>
          <w:ilvl w:val="0"/>
          <w:numId w:val="54"/>
        </w:numPr>
      </w:pPr>
      <w:r w:rsidRPr="00F14BC7">
        <w:t>Đây là phương thức đảm nhận nghiệp vụ xóa sản phẩm khỏi giỏ hàng của người dùng.</w:t>
      </w:r>
    </w:p>
    <w:p w14:paraId="77119604" w14:textId="77777777" w:rsidR="00F14BC7" w:rsidRPr="00F14BC7" w:rsidRDefault="00F14BC7" w:rsidP="00984729">
      <w:pPr>
        <w:pStyle w:val="Nidungvnbn"/>
        <w:numPr>
          <w:ilvl w:val="0"/>
          <w:numId w:val="54"/>
        </w:numPr>
      </w:pPr>
      <w:r w:rsidRPr="00F14BC7">
        <w:t xml:space="preserve">Tham số đầu vào là mã số người dùng (userId) và mã số sản phẩm (productId) thay vì là một đối tượng đại diện cho sản phẩm (cartItem). Vì </w:t>
      </w:r>
      <w:r w:rsidRPr="00F14BC7">
        <w:lastRenderedPageBreak/>
        <w:t>khi thực hiện nghiệp vụ xóa một sản phẩm khỏi giỏ hàng thì chỉ cần biết mã số của sản phẩm cần xóa mà không quan tâm đến các thông tin khác của sản phẩm (tên, loại, giá,...).</w:t>
      </w:r>
    </w:p>
    <w:p w14:paraId="78B4FE8D" w14:textId="77777777" w:rsidR="00F14BC7" w:rsidRPr="00F14BC7" w:rsidRDefault="00F14BC7" w:rsidP="00984729">
      <w:pPr>
        <w:pStyle w:val="Nidungvnbn"/>
        <w:numPr>
          <w:ilvl w:val="0"/>
          <w:numId w:val="54"/>
        </w:numPr>
      </w:pPr>
      <w:r w:rsidRPr="00F14BC7">
        <w:t>Phương thức cũng trả về một đối tượng ApiRespone&lt;&gt;.</w:t>
      </w:r>
    </w:p>
    <w:p w14:paraId="52966507" w14:textId="77777777" w:rsidR="00F14BC7" w:rsidRPr="00F14BC7" w:rsidRDefault="00F14BC7" w:rsidP="00984729">
      <w:pPr>
        <w:pStyle w:val="Nidungvnbn"/>
        <w:numPr>
          <w:ilvl w:val="0"/>
          <w:numId w:val="54"/>
        </w:numPr>
      </w:pPr>
      <w:r w:rsidRPr="00F14BC7">
        <w:t>Quy trình:</w:t>
      </w:r>
    </w:p>
    <w:p w14:paraId="6EAE967B" w14:textId="77777777" w:rsidR="00F14BC7" w:rsidRPr="00F14BC7" w:rsidRDefault="00F14BC7" w:rsidP="00984729">
      <w:pPr>
        <w:pStyle w:val="Nidungvnbn"/>
        <w:numPr>
          <w:ilvl w:val="1"/>
          <w:numId w:val="54"/>
        </w:numPr>
      </w:pPr>
      <w:r w:rsidRPr="00F14BC7">
        <w:t>Bước 1: Kiểm tra người dùng từ UserService tương tự như phương thức “addItemToCart”.</w:t>
      </w:r>
    </w:p>
    <w:p w14:paraId="3ACFDDD3" w14:textId="77777777" w:rsidR="00F14BC7" w:rsidRPr="00F14BC7" w:rsidRDefault="00F14BC7" w:rsidP="00984729">
      <w:pPr>
        <w:pStyle w:val="Nidungvnbn"/>
        <w:numPr>
          <w:ilvl w:val="1"/>
          <w:numId w:val="54"/>
        </w:numPr>
      </w:pPr>
      <w:r w:rsidRPr="00F14BC7">
        <w:t>Bước 2: Kiểm tra sản phẩm trong giỏ hàng. Đảm bảo rằng sản phẩm cần xóa phải tồn tại trọng giỏ hàng.</w:t>
      </w:r>
    </w:p>
    <w:p w14:paraId="537DCC48" w14:textId="77777777" w:rsidR="00F14BC7" w:rsidRPr="00F14BC7" w:rsidRDefault="00F14BC7" w:rsidP="00984729">
      <w:pPr>
        <w:pStyle w:val="Nidungvnbn"/>
        <w:numPr>
          <w:ilvl w:val="1"/>
          <w:numId w:val="54"/>
        </w:numPr>
      </w:pPr>
      <w:r w:rsidRPr="00F14BC7">
        <w:t>Bước 3: Gọi CartService để thực hiện nghiệp vụ xóa sản phẩm khỏi giỏ hàng. Đây là nghiệp vụ chính của phương thức này.</w:t>
      </w:r>
    </w:p>
    <w:p w14:paraId="1C12BDD3" w14:textId="77777777" w:rsidR="00F14BC7" w:rsidRPr="00F14BC7" w:rsidRDefault="00F14BC7" w:rsidP="00984729">
      <w:pPr>
        <w:pStyle w:val="Nidungvnbn"/>
        <w:numPr>
          <w:ilvl w:val="1"/>
          <w:numId w:val="54"/>
        </w:numPr>
      </w:pPr>
      <w:r w:rsidRPr="00F14BC7">
        <w:t>Bước 4: Tăng số lượng tồn kho của sản phẩm.</w:t>
      </w:r>
    </w:p>
    <w:p w14:paraId="16090F10" w14:textId="77777777" w:rsidR="00F14BC7" w:rsidRPr="00F14BC7" w:rsidRDefault="00F14BC7" w:rsidP="00984729">
      <w:pPr>
        <w:pStyle w:val="Nidungvnbn"/>
      </w:pPr>
      <w:r w:rsidRPr="00F14BC7">
        <w:t>Phương thức “getCartByUserId”:</w:t>
      </w:r>
    </w:p>
    <w:p w14:paraId="74939042" w14:textId="79FFC7CB" w:rsidR="00F14BC7" w:rsidRDefault="00F14BC7" w:rsidP="00984729">
      <w:pPr>
        <w:rPr>
          <w:lang w:val="vi-VN"/>
        </w:rPr>
      </w:pPr>
      <w:r w:rsidRPr="00F14BC7">
        <w:rPr>
          <w:noProof/>
        </w:rPr>
        <w:drawing>
          <wp:inline distT="0" distB="0" distL="0" distR="0" wp14:anchorId="5382C008" wp14:editId="5632389E">
            <wp:extent cx="5730240" cy="1828800"/>
            <wp:effectExtent l="0" t="0" r="3810" b="0"/>
            <wp:docPr id="728102232" name="Picture 25"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02232" name="Picture 25" descr="A computer screen shot of text&#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1828800"/>
                    </a:xfrm>
                    <a:prstGeom prst="rect">
                      <a:avLst/>
                    </a:prstGeom>
                    <a:noFill/>
                    <a:ln>
                      <a:noFill/>
                    </a:ln>
                  </pic:spPr>
                </pic:pic>
              </a:graphicData>
            </a:graphic>
          </wp:inline>
        </w:drawing>
      </w:r>
    </w:p>
    <w:p w14:paraId="77E6F248" w14:textId="0A6E7111" w:rsidR="00433457" w:rsidRPr="00433457" w:rsidRDefault="00433457" w:rsidP="00433457">
      <w:pPr>
        <w:pStyle w:val="Caption"/>
        <w:rPr>
          <w:lang w:val="vi-VN"/>
        </w:rPr>
      </w:pPr>
      <w:bookmarkStart w:id="32" w:name="_Toc197268976"/>
      <w:r>
        <w:t xml:space="preserve">Hình 1. </w:t>
      </w:r>
      <w:fldSimple w:instr=" SEQ Hình_1. \* ARABIC ">
        <w:r w:rsidR="00AD6143">
          <w:rPr>
            <w:noProof/>
          </w:rPr>
          <w:t>14</w:t>
        </w:r>
      </w:fldSimple>
      <w:r w:rsidRPr="00433457">
        <w:t xml:space="preserve"> </w:t>
      </w:r>
      <w:r w:rsidRPr="00F14BC7">
        <w:t>Phương thức “getCa</w:t>
      </w:r>
      <w:r>
        <w:t>rtByUserId</w:t>
      </w:r>
      <w:r>
        <w:rPr>
          <w:lang w:val="vi-VN"/>
        </w:rPr>
        <w:t>”.</w:t>
      </w:r>
      <w:bookmarkEnd w:id="32"/>
    </w:p>
    <w:p w14:paraId="5C121DB3" w14:textId="77777777" w:rsidR="00F14BC7" w:rsidRPr="00F14BC7" w:rsidRDefault="00F14BC7" w:rsidP="00984729">
      <w:pPr>
        <w:pStyle w:val="Nidungvnbn"/>
        <w:numPr>
          <w:ilvl w:val="0"/>
          <w:numId w:val="55"/>
        </w:numPr>
      </w:pPr>
      <w:r w:rsidRPr="00F14BC7">
        <w:t>Phương thức này dùng để lấy đối tượng giỏ hàng của người dùng theo mã số.</w:t>
      </w:r>
    </w:p>
    <w:p w14:paraId="3E0A4142" w14:textId="77777777" w:rsidR="00F14BC7" w:rsidRPr="00F14BC7" w:rsidRDefault="00F14BC7" w:rsidP="00984729">
      <w:pPr>
        <w:pStyle w:val="Nidungvnbn"/>
        <w:numPr>
          <w:ilvl w:val="0"/>
          <w:numId w:val="55"/>
        </w:numPr>
      </w:pPr>
      <w:r w:rsidRPr="00F14BC7">
        <w:t>Phương thức này sẽ trả về một đối tượng ApiRespone&lt;&gt; có chứ thông tin của giỏ hàng (cart).</w:t>
      </w:r>
    </w:p>
    <w:p w14:paraId="2A7643AA" w14:textId="77777777" w:rsidR="00F14BC7" w:rsidRPr="00F14BC7" w:rsidRDefault="00F14BC7" w:rsidP="00984729">
      <w:pPr>
        <w:pStyle w:val="Nidungvnbn"/>
        <w:numPr>
          <w:ilvl w:val="0"/>
          <w:numId w:val="55"/>
        </w:numPr>
      </w:pPr>
      <w:r w:rsidRPr="00F14BC7">
        <w:t>Quy trình:</w:t>
      </w:r>
    </w:p>
    <w:p w14:paraId="160E9D90" w14:textId="77777777" w:rsidR="00F14BC7" w:rsidRPr="00F14BC7" w:rsidRDefault="00F14BC7" w:rsidP="00984729">
      <w:pPr>
        <w:pStyle w:val="Nidungvnbn"/>
        <w:numPr>
          <w:ilvl w:val="1"/>
          <w:numId w:val="55"/>
        </w:numPr>
      </w:pPr>
      <w:r w:rsidRPr="00F14BC7">
        <w:lastRenderedPageBreak/>
        <w:t>Bước 1: Tương tự như các quy trình trên, kiểm tra thông tin của người dùng.</w:t>
      </w:r>
    </w:p>
    <w:p w14:paraId="49BF57C2" w14:textId="77777777" w:rsidR="00F14BC7" w:rsidRPr="00F14BC7" w:rsidRDefault="00F14BC7" w:rsidP="00984729">
      <w:pPr>
        <w:pStyle w:val="Nidungvnbn"/>
        <w:numPr>
          <w:ilvl w:val="1"/>
          <w:numId w:val="55"/>
        </w:numPr>
      </w:pPr>
      <w:r w:rsidRPr="00F14BC7">
        <w:t>Bước 2: gọi CartService để lấy đối tượng đại diện cho giỏ hàng (Cart) theo mã số người dùng (userId).</w:t>
      </w:r>
    </w:p>
    <w:p w14:paraId="4C967B07" w14:textId="77777777" w:rsidR="00F14BC7" w:rsidRPr="00F14BC7" w:rsidRDefault="00F14BC7" w:rsidP="00F14BC7">
      <w:pPr>
        <w:pStyle w:val="Nidungvnbn"/>
      </w:pPr>
      <w:r w:rsidRPr="00F14BC7">
        <w:t>Phương thức “clearCartItemsList”:</w:t>
      </w:r>
    </w:p>
    <w:p w14:paraId="43FA954F" w14:textId="7248929B" w:rsidR="00F14BC7" w:rsidRDefault="00F14BC7" w:rsidP="00984729">
      <w:pPr>
        <w:rPr>
          <w:lang w:val="vi-VN"/>
        </w:rPr>
      </w:pPr>
      <w:r w:rsidRPr="00F14BC7">
        <w:rPr>
          <w:noProof/>
        </w:rPr>
        <w:drawing>
          <wp:inline distT="0" distB="0" distL="0" distR="0" wp14:anchorId="5A0DE685" wp14:editId="5FB2F890">
            <wp:extent cx="5730240" cy="1836420"/>
            <wp:effectExtent l="0" t="0" r="3810" b="0"/>
            <wp:docPr id="511112359" name="Picture 24"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12359" name="Picture 24" descr="A computer screen shot of text&#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4C7FC76A" w14:textId="029E691D" w:rsidR="009F365A" w:rsidRPr="009F365A" w:rsidRDefault="009F365A" w:rsidP="003564C1">
      <w:pPr>
        <w:pStyle w:val="Caption"/>
        <w:rPr>
          <w:lang w:val="vi-VN"/>
        </w:rPr>
      </w:pPr>
      <w:bookmarkStart w:id="33" w:name="_Toc197268977"/>
      <w:r>
        <w:t xml:space="preserve">Hình 1. </w:t>
      </w:r>
      <w:fldSimple w:instr=" SEQ Hình_1. \* ARABIC ">
        <w:r w:rsidR="00AD6143">
          <w:rPr>
            <w:noProof/>
          </w:rPr>
          <w:t>15</w:t>
        </w:r>
      </w:fldSimple>
      <w:r w:rsidRPr="009F365A">
        <w:t xml:space="preserve"> </w:t>
      </w:r>
      <w:r w:rsidRPr="00F14BC7">
        <w:t>Phương thức “clearCartItemsList”</w:t>
      </w:r>
      <w:r>
        <w:rPr>
          <w:lang w:val="vi-VN"/>
        </w:rPr>
        <w:t>.</w:t>
      </w:r>
      <w:bookmarkEnd w:id="33"/>
    </w:p>
    <w:p w14:paraId="7F3EC266" w14:textId="77777777" w:rsidR="00F14BC7" w:rsidRPr="00F14BC7" w:rsidRDefault="00F14BC7" w:rsidP="00984729">
      <w:pPr>
        <w:pStyle w:val="Nidungvnbn"/>
        <w:numPr>
          <w:ilvl w:val="0"/>
          <w:numId w:val="56"/>
        </w:numPr>
      </w:pPr>
      <w:r w:rsidRPr="00F14BC7">
        <w:t>Quy trình dọn sạch giỏ hàng được thực hiện trong phương thức này.</w:t>
      </w:r>
    </w:p>
    <w:p w14:paraId="25B4C6EE" w14:textId="77777777" w:rsidR="00F14BC7" w:rsidRPr="00F14BC7" w:rsidRDefault="00F14BC7" w:rsidP="00984729">
      <w:pPr>
        <w:pStyle w:val="Nidungvnbn"/>
        <w:numPr>
          <w:ilvl w:val="0"/>
          <w:numId w:val="56"/>
        </w:numPr>
      </w:pPr>
      <w:r w:rsidRPr="00F14BC7">
        <w:t>Giá trị trả về vẫn là một đối tượng ApiRepsone&lt;&gt; tương tự với các quy trình khác.</w:t>
      </w:r>
    </w:p>
    <w:p w14:paraId="23406650" w14:textId="77777777" w:rsidR="00F14BC7" w:rsidRPr="00F14BC7" w:rsidRDefault="00F14BC7" w:rsidP="00984729">
      <w:pPr>
        <w:pStyle w:val="Nidungvnbn"/>
        <w:numPr>
          <w:ilvl w:val="0"/>
          <w:numId w:val="56"/>
        </w:numPr>
      </w:pPr>
      <w:r w:rsidRPr="00F14BC7">
        <w:t>Quy trình: </w:t>
      </w:r>
    </w:p>
    <w:p w14:paraId="78A1DA55" w14:textId="77777777" w:rsidR="00F14BC7" w:rsidRPr="00F14BC7" w:rsidRDefault="00F14BC7" w:rsidP="00984729">
      <w:pPr>
        <w:pStyle w:val="Nidungvnbn"/>
        <w:numPr>
          <w:ilvl w:val="1"/>
          <w:numId w:val="56"/>
        </w:numPr>
      </w:pPr>
      <w:r w:rsidRPr="00F14BC7">
        <w:t>Bước 1: Kiểm tra người dùng.</w:t>
      </w:r>
    </w:p>
    <w:p w14:paraId="7441F5D2" w14:textId="77777777" w:rsidR="00F14BC7" w:rsidRPr="00F14BC7" w:rsidRDefault="00F14BC7" w:rsidP="00984729">
      <w:pPr>
        <w:pStyle w:val="Nidungvnbn"/>
        <w:numPr>
          <w:ilvl w:val="1"/>
          <w:numId w:val="56"/>
        </w:numPr>
      </w:pPr>
      <w:r w:rsidRPr="00F14BC7">
        <w:t>Bước 2: Gọi CarService để thực hiện nghiệp vụ xóa toàn bộ sản phẩm có trong giỏ hàng của người dùng theo mã số (userId).</w:t>
      </w:r>
    </w:p>
    <w:p w14:paraId="21807EBD" w14:textId="5E8DEA50" w:rsidR="00F14BC7" w:rsidRPr="00F14BC7" w:rsidRDefault="00984729" w:rsidP="00F14BC7">
      <w:pPr>
        <w:pStyle w:val="Nidungvnbn"/>
      </w:pPr>
      <w:r w:rsidRPr="00984729">
        <w:rPr>
          <w:lang w:val="vi-VN"/>
        </w:rPr>
        <w:sym w:font="Wingdings" w:char="F0E0"/>
      </w:r>
      <w:r>
        <w:rPr>
          <w:lang w:val="vi-VN"/>
        </w:rPr>
        <w:t xml:space="preserve"> </w:t>
      </w:r>
      <w:r w:rsidR="00F14BC7" w:rsidRPr="00F14BC7">
        <w:t>Nhìn chung, lớp FacadeService này đảm nhận tốt vai quản lý quy trình nghiệp vụ liên quan đến giỏ hàng. Facade này cũng không quá phức tạp nhưng lại đầy đủ chức năng, tạo được sự tách biệt rõ ràng giữa CartController và các lớp service con. Đáp ứng đầy đủ các tiêu chí trong Design Pattern.</w:t>
      </w:r>
    </w:p>
    <w:p w14:paraId="598ADF77" w14:textId="771B0231" w:rsidR="00F14BC7" w:rsidRPr="00F14BC7" w:rsidRDefault="000C2731" w:rsidP="000C2731">
      <w:pPr>
        <w:pStyle w:val="Tiumccp2"/>
      </w:pPr>
      <w:bookmarkStart w:id="34" w:name="_Toc197269768"/>
      <w:r>
        <w:t>1</w:t>
      </w:r>
      <w:r>
        <w:rPr>
          <w:lang w:val="vi-VN"/>
        </w:rPr>
        <w:t>.</w:t>
      </w:r>
      <w:r w:rsidR="00F14BC7" w:rsidRPr="00F14BC7">
        <w:t xml:space="preserve">3.3 </w:t>
      </w:r>
      <w:r w:rsidR="0032671B">
        <w:t>L</w:t>
      </w:r>
      <w:r w:rsidR="00F14BC7" w:rsidRPr="00F14BC7">
        <w:t>ớp subsystem</w:t>
      </w:r>
      <w:r w:rsidR="005102E2">
        <w:rPr>
          <w:lang w:val="vi-VN"/>
        </w:rPr>
        <w:t xml:space="preserve"> </w:t>
      </w:r>
      <w:r w:rsidR="00452DF2">
        <w:rPr>
          <w:lang w:val="vi-VN"/>
        </w:rPr>
        <w:t>–</w:t>
      </w:r>
      <w:r w:rsidR="005102E2">
        <w:rPr>
          <w:lang w:val="vi-VN"/>
        </w:rPr>
        <w:t xml:space="preserve"> </w:t>
      </w:r>
      <w:r w:rsidR="00F14BC7" w:rsidRPr="00F14BC7">
        <w:t>CartService.java/ProductService.java/UserService.java</w:t>
      </w:r>
      <w:bookmarkEnd w:id="34"/>
    </w:p>
    <w:p w14:paraId="3FABCB05" w14:textId="77777777" w:rsidR="00F14BC7" w:rsidRPr="00F14BC7" w:rsidRDefault="00F14BC7" w:rsidP="00F14BC7">
      <w:pPr>
        <w:pStyle w:val="Nidungvnbn"/>
      </w:pPr>
      <w:r w:rsidRPr="00F14BC7">
        <w:t>Lớp CarService:</w:t>
      </w:r>
    </w:p>
    <w:p w14:paraId="3C986325" w14:textId="76ACB212" w:rsidR="00F14BC7" w:rsidRDefault="00F14BC7" w:rsidP="003A7D81">
      <w:pPr>
        <w:rPr>
          <w:lang w:val="vi-VN"/>
        </w:rPr>
      </w:pPr>
      <w:r w:rsidRPr="00F14BC7">
        <w:rPr>
          <w:noProof/>
        </w:rPr>
        <w:lastRenderedPageBreak/>
        <w:drawing>
          <wp:inline distT="0" distB="0" distL="0" distR="0" wp14:anchorId="62516092" wp14:editId="6FF68D1E">
            <wp:extent cx="5730240" cy="3467100"/>
            <wp:effectExtent l="0" t="0" r="3810" b="0"/>
            <wp:docPr id="1045484723" name="Picture 2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84723" name="Picture 23" descr="A screenshot of a computer pro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3467100"/>
                    </a:xfrm>
                    <a:prstGeom prst="rect">
                      <a:avLst/>
                    </a:prstGeom>
                    <a:noFill/>
                    <a:ln>
                      <a:noFill/>
                    </a:ln>
                  </pic:spPr>
                </pic:pic>
              </a:graphicData>
            </a:graphic>
          </wp:inline>
        </w:drawing>
      </w:r>
    </w:p>
    <w:p w14:paraId="637E2E64" w14:textId="5BE7FAA8" w:rsidR="003564C1" w:rsidRPr="003564C1" w:rsidRDefault="003564C1" w:rsidP="003564C1">
      <w:pPr>
        <w:pStyle w:val="Caption"/>
        <w:rPr>
          <w:lang w:val="vi-VN"/>
        </w:rPr>
      </w:pPr>
      <w:bookmarkStart w:id="35" w:name="_Toc197268978"/>
      <w:r>
        <w:t xml:space="preserve">Hình 1. </w:t>
      </w:r>
      <w:fldSimple w:instr=" SEQ Hình_1. \* ARABIC ">
        <w:r w:rsidR="00AD6143">
          <w:rPr>
            <w:noProof/>
          </w:rPr>
          <w:t>16</w:t>
        </w:r>
      </w:fldSimple>
      <w:r>
        <w:rPr>
          <w:lang w:val="vi-VN"/>
        </w:rPr>
        <w:t xml:space="preserve"> Lớp CartService.</w:t>
      </w:r>
      <w:bookmarkEnd w:id="35"/>
    </w:p>
    <w:p w14:paraId="3D206499" w14:textId="77777777" w:rsidR="00F14BC7" w:rsidRPr="00F14BC7" w:rsidRDefault="00F14BC7" w:rsidP="003A7D81">
      <w:pPr>
        <w:pStyle w:val="Nidungvnbn"/>
        <w:numPr>
          <w:ilvl w:val="0"/>
          <w:numId w:val="57"/>
        </w:numPr>
      </w:pPr>
      <w:r w:rsidRPr="00F14BC7">
        <w:t>Vai trò: Quản lý các thao tác liên quan đến giỏ hàng (Cart) của người dùng.</w:t>
      </w:r>
    </w:p>
    <w:p w14:paraId="1EC0197A" w14:textId="77777777" w:rsidR="00F14BC7" w:rsidRPr="00F14BC7" w:rsidRDefault="00F14BC7" w:rsidP="003A7D81">
      <w:pPr>
        <w:pStyle w:val="Nidungvnbn"/>
        <w:numPr>
          <w:ilvl w:val="0"/>
          <w:numId w:val="57"/>
        </w:numPr>
      </w:pPr>
      <w:r w:rsidRPr="00F14BC7">
        <w:t>Chức năng chính:</w:t>
      </w:r>
    </w:p>
    <w:p w14:paraId="4A9E1345" w14:textId="77777777" w:rsidR="00F14BC7" w:rsidRPr="00F14BC7" w:rsidRDefault="00F14BC7" w:rsidP="003A7D81">
      <w:pPr>
        <w:pStyle w:val="Nidungvnbn"/>
        <w:numPr>
          <w:ilvl w:val="0"/>
          <w:numId w:val="57"/>
        </w:numPr>
      </w:pPr>
      <w:r w:rsidRPr="00F14BC7">
        <w:t>getCartByUserId: Lấy giỏ hàng của người dùng. Nếu chưa có, tạo mới giỏ hàng.</w:t>
      </w:r>
    </w:p>
    <w:p w14:paraId="2D560F84" w14:textId="77777777" w:rsidR="00F14BC7" w:rsidRPr="00F14BC7" w:rsidRDefault="00F14BC7" w:rsidP="003A7D81">
      <w:pPr>
        <w:pStyle w:val="Nidungvnbn"/>
        <w:numPr>
          <w:ilvl w:val="0"/>
          <w:numId w:val="57"/>
        </w:numPr>
      </w:pPr>
      <w:r w:rsidRPr="00F14BC7">
        <w:t>addItemToCart: Thêm sản phẩm vào giỏ hàng. Nếu sản phẩm đã có thì tăng số lượng.</w:t>
      </w:r>
    </w:p>
    <w:p w14:paraId="599DFF70" w14:textId="77777777" w:rsidR="00F14BC7" w:rsidRPr="00F14BC7" w:rsidRDefault="00F14BC7" w:rsidP="003A7D81">
      <w:pPr>
        <w:pStyle w:val="Nidungvnbn"/>
        <w:numPr>
          <w:ilvl w:val="0"/>
          <w:numId w:val="57"/>
        </w:numPr>
      </w:pPr>
      <w:r w:rsidRPr="00F14BC7">
        <w:t>removeItemFromCart: Xóa sản phẩm ra khỏi giỏ hàng.</w:t>
      </w:r>
    </w:p>
    <w:p w14:paraId="1D5D4647" w14:textId="77777777" w:rsidR="00F14BC7" w:rsidRPr="00F14BC7" w:rsidRDefault="00F14BC7" w:rsidP="003A7D81">
      <w:pPr>
        <w:pStyle w:val="Nidungvnbn"/>
        <w:numPr>
          <w:ilvl w:val="0"/>
          <w:numId w:val="57"/>
        </w:numPr>
      </w:pPr>
      <w:r w:rsidRPr="00F14BC7">
        <w:t>clearCartItemsList: Xóa toàn bộ danh sách sản phẩm trong giỏ hàng.</w:t>
      </w:r>
    </w:p>
    <w:p w14:paraId="1E5DDC6D" w14:textId="77777777" w:rsidR="00F14BC7" w:rsidRPr="00F14BC7" w:rsidRDefault="00F14BC7" w:rsidP="003A7D81">
      <w:pPr>
        <w:pStyle w:val="Nidungvnbn"/>
        <w:numPr>
          <w:ilvl w:val="0"/>
          <w:numId w:val="57"/>
        </w:numPr>
      </w:pPr>
      <w:r w:rsidRPr="00F14BC7">
        <w:t>updateCartTotalPrice: Cập nhật tổng giá trị giỏ hàng sau mỗi thay đổi.</w:t>
      </w:r>
    </w:p>
    <w:p w14:paraId="11DDF1C8" w14:textId="77777777" w:rsidR="00F14BC7" w:rsidRPr="00F14BC7" w:rsidRDefault="00F14BC7" w:rsidP="003A7D81">
      <w:pPr>
        <w:pStyle w:val="Nidungvnbn"/>
        <w:numPr>
          <w:ilvl w:val="0"/>
          <w:numId w:val="57"/>
        </w:numPr>
      </w:pPr>
      <w:r w:rsidRPr="00F14BC7">
        <w:t>Tổng quan: Đây là service logic trung tâm xử lý giỏ hàng, đóng vai trò là tầng trung gian giữa controller và repository.</w:t>
      </w:r>
    </w:p>
    <w:p w14:paraId="0A913145" w14:textId="77777777" w:rsidR="00F14BC7" w:rsidRPr="00F14BC7" w:rsidRDefault="00F14BC7" w:rsidP="00F14BC7">
      <w:pPr>
        <w:pStyle w:val="Nidungvnbn"/>
      </w:pPr>
      <w:r w:rsidRPr="00F14BC7">
        <w:t>Lớp ProductService:</w:t>
      </w:r>
    </w:p>
    <w:p w14:paraId="7F1BCC99" w14:textId="03766432" w:rsidR="00F14BC7" w:rsidRDefault="00F14BC7" w:rsidP="003A7D81">
      <w:pPr>
        <w:rPr>
          <w:lang w:val="vi-VN"/>
        </w:rPr>
      </w:pPr>
      <w:r w:rsidRPr="00F14BC7">
        <w:rPr>
          <w:noProof/>
        </w:rPr>
        <w:lastRenderedPageBreak/>
        <w:drawing>
          <wp:inline distT="0" distB="0" distL="0" distR="0" wp14:anchorId="66F29C3A" wp14:editId="6090ABD0">
            <wp:extent cx="5730240" cy="4838700"/>
            <wp:effectExtent l="0" t="0" r="3810" b="0"/>
            <wp:docPr id="339735456" name="Picture 2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35456" name="Picture 22" descr="A screen shot of a computer program&#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4838700"/>
                    </a:xfrm>
                    <a:prstGeom prst="rect">
                      <a:avLst/>
                    </a:prstGeom>
                    <a:noFill/>
                    <a:ln>
                      <a:noFill/>
                    </a:ln>
                  </pic:spPr>
                </pic:pic>
              </a:graphicData>
            </a:graphic>
          </wp:inline>
        </w:drawing>
      </w:r>
    </w:p>
    <w:p w14:paraId="26DAA260" w14:textId="55F4F6D0" w:rsidR="006E6AFA" w:rsidRPr="006E6AFA" w:rsidRDefault="006E6AFA" w:rsidP="006E6AFA">
      <w:pPr>
        <w:pStyle w:val="Caption"/>
        <w:rPr>
          <w:lang w:val="vi-VN"/>
        </w:rPr>
      </w:pPr>
      <w:bookmarkStart w:id="36" w:name="_Toc197268979"/>
      <w:r>
        <w:t xml:space="preserve">Hình 1. </w:t>
      </w:r>
      <w:fldSimple w:instr=" SEQ Hình_1. \* ARABIC ">
        <w:r w:rsidR="00AD6143">
          <w:rPr>
            <w:noProof/>
          </w:rPr>
          <w:t>17</w:t>
        </w:r>
      </w:fldSimple>
      <w:r>
        <w:rPr>
          <w:lang w:val="vi-VN"/>
        </w:rPr>
        <w:t xml:space="preserve"> Lớp ProductService – 1.</w:t>
      </w:r>
      <w:bookmarkEnd w:id="36"/>
    </w:p>
    <w:p w14:paraId="6885140C" w14:textId="293BA062" w:rsidR="00F14BC7" w:rsidRDefault="00F14BC7" w:rsidP="003A7D81">
      <w:pPr>
        <w:rPr>
          <w:lang w:val="vi-VN"/>
        </w:rPr>
      </w:pPr>
      <w:r w:rsidRPr="00F14BC7">
        <w:rPr>
          <w:noProof/>
        </w:rPr>
        <w:drawing>
          <wp:inline distT="0" distB="0" distL="0" distR="0" wp14:anchorId="04603916" wp14:editId="291C2467">
            <wp:extent cx="5730240" cy="1562100"/>
            <wp:effectExtent l="0" t="0" r="3810" b="0"/>
            <wp:docPr id="2052139136" name="Picture 2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39136" name="Picture 21" descr="A screen shot of a computer code&#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1562100"/>
                    </a:xfrm>
                    <a:prstGeom prst="rect">
                      <a:avLst/>
                    </a:prstGeom>
                    <a:noFill/>
                    <a:ln>
                      <a:noFill/>
                    </a:ln>
                  </pic:spPr>
                </pic:pic>
              </a:graphicData>
            </a:graphic>
          </wp:inline>
        </w:drawing>
      </w:r>
    </w:p>
    <w:p w14:paraId="45BDDA1F" w14:textId="7A2CD39D" w:rsidR="00700F4C" w:rsidRPr="00700F4C" w:rsidRDefault="00700F4C" w:rsidP="00700F4C">
      <w:pPr>
        <w:pStyle w:val="Caption"/>
        <w:rPr>
          <w:lang w:val="vi-VN"/>
        </w:rPr>
      </w:pPr>
      <w:bookmarkStart w:id="37" w:name="_Toc197268980"/>
      <w:r>
        <w:t xml:space="preserve">Hình 1. </w:t>
      </w:r>
      <w:fldSimple w:instr=" SEQ Hình_1. \* ARABIC ">
        <w:r w:rsidR="00AD6143">
          <w:rPr>
            <w:noProof/>
          </w:rPr>
          <w:t>18</w:t>
        </w:r>
      </w:fldSimple>
      <w:r w:rsidRPr="00700F4C">
        <w:rPr>
          <w:lang w:val="vi-VN"/>
        </w:rPr>
        <w:t xml:space="preserve"> </w:t>
      </w:r>
      <w:r>
        <w:rPr>
          <w:lang w:val="vi-VN"/>
        </w:rPr>
        <w:t>Lớp ProductService – 2.</w:t>
      </w:r>
      <w:bookmarkEnd w:id="37"/>
    </w:p>
    <w:p w14:paraId="545F03F9" w14:textId="77777777" w:rsidR="00F14BC7" w:rsidRPr="00F14BC7" w:rsidRDefault="00F14BC7" w:rsidP="003A7D81">
      <w:pPr>
        <w:pStyle w:val="Nidungvnbn"/>
        <w:numPr>
          <w:ilvl w:val="0"/>
          <w:numId w:val="58"/>
        </w:numPr>
      </w:pPr>
      <w:r w:rsidRPr="00F14BC7">
        <w:t>Vai trò: Quản lý sản phẩm, bao gồm các thao tác CRUD và nghiệp vụ liên quan đến sản phẩm.</w:t>
      </w:r>
    </w:p>
    <w:p w14:paraId="5C284BB6" w14:textId="77777777" w:rsidR="00F14BC7" w:rsidRPr="00F14BC7" w:rsidRDefault="00F14BC7" w:rsidP="003A7D81">
      <w:pPr>
        <w:pStyle w:val="Nidungvnbn"/>
        <w:numPr>
          <w:ilvl w:val="0"/>
          <w:numId w:val="58"/>
        </w:numPr>
      </w:pPr>
      <w:r w:rsidRPr="00F14BC7">
        <w:lastRenderedPageBreak/>
        <w:t>Chức năng chính:</w:t>
      </w:r>
    </w:p>
    <w:p w14:paraId="10ED604F" w14:textId="77777777" w:rsidR="00F14BC7" w:rsidRPr="00F14BC7" w:rsidRDefault="00F14BC7" w:rsidP="003A7D81">
      <w:pPr>
        <w:pStyle w:val="Nidungvnbn"/>
        <w:numPr>
          <w:ilvl w:val="0"/>
          <w:numId w:val="58"/>
        </w:numPr>
      </w:pPr>
      <w:r w:rsidRPr="00F14BC7">
        <w:t>getProductById, getAllProducts, searchProducts: Truy xuất thông tin sản phẩm.</w:t>
      </w:r>
    </w:p>
    <w:p w14:paraId="7D946C58" w14:textId="77777777" w:rsidR="00F14BC7" w:rsidRPr="00F14BC7" w:rsidRDefault="00F14BC7" w:rsidP="003A7D81">
      <w:pPr>
        <w:pStyle w:val="Nidungvnbn"/>
        <w:numPr>
          <w:ilvl w:val="0"/>
          <w:numId w:val="58"/>
        </w:numPr>
      </w:pPr>
      <w:r w:rsidRPr="00F14BC7">
        <w:t>createProduct, updateProduct, deleteProduct: Quản lý vòng đời sản phẩm.</w:t>
      </w:r>
    </w:p>
    <w:p w14:paraId="420D6E45" w14:textId="77777777" w:rsidR="00F14BC7" w:rsidRPr="00F14BC7" w:rsidRDefault="00F14BC7" w:rsidP="003A7D81">
      <w:pPr>
        <w:pStyle w:val="Nidungvnbn"/>
        <w:numPr>
          <w:ilvl w:val="0"/>
          <w:numId w:val="58"/>
        </w:numPr>
      </w:pPr>
      <w:r w:rsidRPr="00F14BC7">
        <w:t>applyDiscountToProduct, applyDiscountToBrand, applyDiscountToProductType: Áp dụng chiết khấu theo nhiều cấp độ.</w:t>
      </w:r>
    </w:p>
    <w:p w14:paraId="184C221D" w14:textId="77777777" w:rsidR="00F14BC7" w:rsidRPr="00F14BC7" w:rsidRDefault="00F14BC7" w:rsidP="003A7D81">
      <w:pPr>
        <w:pStyle w:val="Nidungvnbn"/>
        <w:numPr>
          <w:ilvl w:val="0"/>
          <w:numId w:val="58"/>
        </w:numPr>
      </w:pPr>
      <w:r w:rsidRPr="00F14BC7">
        <w:t>increaseQuantity, decreaseQuantity: Cập nhật số lượng tồn kho của sản phẩm.</w:t>
      </w:r>
    </w:p>
    <w:p w14:paraId="3BC56C3B" w14:textId="77777777" w:rsidR="00F14BC7" w:rsidRPr="00F14BC7" w:rsidRDefault="00F14BC7" w:rsidP="003A7D81">
      <w:pPr>
        <w:pStyle w:val="Nidungvnbn"/>
        <w:numPr>
          <w:ilvl w:val="0"/>
          <w:numId w:val="58"/>
        </w:numPr>
      </w:pPr>
      <w:r w:rsidRPr="00F14BC7">
        <w:t>Tổng quan: Lớp này chịu trách nhiệm cho toàn bộ logic nghiệp vụ liên quan đến sản phẩm trong hệ thống.</w:t>
      </w:r>
    </w:p>
    <w:p w14:paraId="1FD5E808" w14:textId="77777777" w:rsidR="00F14BC7" w:rsidRPr="00F14BC7" w:rsidRDefault="00F14BC7" w:rsidP="00F14BC7">
      <w:pPr>
        <w:pStyle w:val="Nidungvnbn"/>
      </w:pPr>
      <w:r w:rsidRPr="00F14BC7">
        <w:t>Lớp UserService:</w:t>
      </w:r>
    </w:p>
    <w:p w14:paraId="6C333127" w14:textId="4B958E0A" w:rsidR="00F14BC7" w:rsidRDefault="00F14BC7" w:rsidP="003A7D81">
      <w:pPr>
        <w:rPr>
          <w:lang w:val="vi-VN"/>
        </w:rPr>
      </w:pPr>
      <w:r w:rsidRPr="00F14BC7">
        <w:rPr>
          <w:noProof/>
        </w:rPr>
        <w:drawing>
          <wp:inline distT="0" distB="0" distL="0" distR="0" wp14:anchorId="7A7AB690" wp14:editId="37AD5517">
            <wp:extent cx="5730240" cy="4145280"/>
            <wp:effectExtent l="0" t="0" r="3810" b="7620"/>
            <wp:docPr id="109010512" name="Picture 2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0512" name="Picture 20" descr="A screenshot of a computer program&#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4145280"/>
                    </a:xfrm>
                    <a:prstGeom prst="rect">
                      <a:avLst/>
                    </a:prstGeom>
                    <a:noFill/>
                    <a:ln>
                      <a:noFill/>
                    </a:ln>
                  </pic:spPr>
                </pic:pic>
              </a:graphicData>
            </a:graphic>
          </wp:inline>
        </w:drawing>
      </w:r>
    </w:p>
    <w:p w14:paraId="52CEC44C" w14:textId="5CDA35C1" w:rsidR="00AD6143" w:rsidRPr="00AD6143" w:rsidRDefault="00AD6143" w:rsidP="00AD6143">
      <w:pPr>
        <w:pStyle w:val="Caption"/>
        <w:rPr>
          <w:lang w:val="vi-VN"/>
        </w:rPr>
      </w:pPr>
      <w:bookmarkStart w:id="38" w:name="_Toc197268981"/>
      <w:r>
        <w:t xml:space="preserve">Hình 1. </w:t>
      </w:r>
      <w:fldSimple w:instr=" SEQ Hình_1. \* ARABIC ">
        <w:r>
          <w:rPr>
            <w:noProof/>
          </w:rPr>
          <w:t>19</w:t>
        </w:r>
      </w:fldSimple>
      <w:r>
        <w:rPr>
          <w:lang w:val="vi-VN"/>
        </w:rPr>
        <w:t xml:space="preserve"> Lớp UserService.</w:t>
      </w:r>
      <w:bookmarkEnd w:id="38"/>
    </w:p>
    <w:p w14:paraId="02F1927E" w14:textId="77777777" w:rsidR="00F14BC7" w:rsidRPr="00F14BC7" w:rsidRDefault="00F14BC7" w:rsidP="003A7D81">
      <w:pPr>
        <w:pStyle w:val="Nidungvnbn"/>
        <w:numPr>
          <w:ilvl w:val="0"/>
          <w:numId w:val="59"/>
        </w:numPr>
      </w:pPr>
      <w:r w:rsidRPr="00F14BC7">
        <w:lastRenderedPageBreak/>
        <w:t>Vai trò: Quản lý người dùng, bao gồm đăng ký, xác thực và cập nhật thông tin cá nhân.</w:t>
      </w:r>
    </w:p>
    <w:p w14:paraId="088D9FDA" w14:textId="77777777" w:rsidR="00F14BC7" w:rsidRPr="00F14BC7" w:rsidRDefault="00F14BC7" w:rsidP="003A7D81">
      <w:pPr>
        <w:pStyle w:val="Nidungvnbn"/>
        <w:numPr>
          <w:ilvl w:val="0"/>
          <w:numId w:val="59"/>
        </w:numPr>
      </w:pPr>
      <w:r w:rsidRPr="00F14BC7">
        <w:t>Chức năng chính:</w:t>
      </w:r>
    </w:p>
    <w:p w14:paraId="3C3A2AE4" w14:textId="77777777" w:rsidR="00F14BC7" w:rsidRPr="00F14BC7" w:rsidRDefault="00F14BC7" w:rsidP="003A7D81">
      <w:pPr>
        <w:pStyle w:val="Nidungvnbn"/>
        <w:numPr>
          <w:ilvl w:val="0"/>
          <w:numId w:val="59"/>
        </w:numPr>
      </w:pPr>
      <w:r w:rsidRPr="00F14BC7">
        <w:t>registerUser: Đăng ký người dùng mới, mã hóa mật khẩu, gán thông tin mặc định.</w:t>
      </w:r>
    </w:p>
    <w:p w14:paraId="1E8C3C3F" w14:textId="77777777" w:rsidR="00F14BC7" w:rsidRPr="00F14BC7" w:rsidRDefault="00F14BC7" w:rsidP="003A7D81">
      <w:pPr>
        <w:pStyle w:val="Nidungvnbn"/>
        <w:numPr>
          <w:ilvl w:val="0"/>
          <w:numId w:val="59"/>
        </w:numPr>
      </w:pPr>
      <w:r w:rsidRPr="00F14BC7">
        <w:t>authenticateUser: Xác thực người dùng (dành cho đăng nhập).</w:t>
      </w:r>
    </w:p>
    <w:p w14:paraId="04EFF5C3" w14:textId="77777777" w:rsidR="00F14BC7" w:rsidRPr="00F14BC7" w:rsidRDefault="00F14BC7" w:rsidP="003A7D81">
      <w:pPr>
        <w:pStyle w:val="Nidungvnbn"/>
        <w:numPr>
          <w:ilvl w:val="0"/>
          <w:numId w:val="59"/>
        </w:numPr>
      </w:pPr>
      <w:r w:rsidRPr="00F14BC7">
        <w:t>updateUser: Cho phép cập nhật thông tin người dùng.</w:t>
      </w:r>
    </w:p>
    <w:p w14:paraId="04B3E826" w14:textId="77777777" w:rsidR="00F14BC7" w:rsidRPr="00F14BC7" w:rsidRDefault="00F14BC7" w:rsidP="003A7D81">
      <w:pPr>
        <w:pStyle w:val="Nidungvnbn"/>
        <w:numPr>
          <w:ilvl w:val="0"/>
          <w:numId w:val="59"/>
        </w:numPr>
      </w:pPr>
      <w:r w:rsidRPr="00F14BC7">
        <w:t>loadUserByUsername: Triển khai cho Spring Security để xác thực đăng nhập.</w:t>
      </w:r>
    </w:p>
    <w:p w14:paraId="04DDB706" w14:textId="77777777" w:rsidR="00F14BC7" w:rsidRPr="00F14BC7" w:rsidRDefault="00F14BC7" w:rsidP="003A7D81">
      <w:pPr>
        <w:pStyle w:val="Nidungvnbn"/>
        <w:numPr>
          <w:ilvl w:val="0"/>
          <w:numId w:val="59"/>
        </w:numPr>
      </w:pPr>
      <w:r w:rsidRPr="00F14BC7">
        <w:t>isUsernameExists, isEmailExists: Kiểm tra username/email có tồn tại chưa.</w:t>
      </w:r>
    </w:p>
    <w:p w14:paraId="48C32404" w14:textId="77777777" w:rsidR="00F14BC7" w:rsidRPr="00F14BC7" w:rsidRDefault="00F14BC7" w:rsidP="003A7D81">
      <w:pPr>
        <w:pStyle w:val="Nidungvnbn"/>
        <w:numPr>
          <w:ilvl w:val="0"/>
          <w:numId w:val="59"/>
        </w:numPr>
      </w:pPr>
      <w:r w:rsidRPr="00F14BC7">
        <w:t>getUserById, getUserByUsername: Truy xuất người dùng.</w:t>
      </w:r>
    </w:p>
    <w:p w14:paraId="01498832" w14:textId="77777777" w:rsidR="00F14BC7" w:rsidRPr="00F14BC7" w:rsidRDefault="00F14BC7" w:rsidP="003A7D81">
      <w:pPr>
        <w:pStyle w:val="Nidungvnbn"/>
        <w:numPr>
          <w:ilvl w:val="0"/>
          <w:numId w:val="59"/>
        </w:numPr>
      </w:pPr>
      <w:r w:rsidRPr="00F14BC7">
        <w:t>Tổng quan: Là tầng xử lý logic liên quan đến người dùng, hoạt động song song với bảo mật và cơ chế đăng nhập.</w:t>
      </w:r>
    </w:p>
    <w:p w14:paraId="7CFA985D" w14:textId="2ADD5F2F" w:rsidR="00F14BC7" w:rsidRPr="00F14BC7" w:rsidRDefault="003A7D81" w:rsidP="00F14BC7">
      <w:pPr>
        <w:pStyle w:val="Nidungvnbn"/>
      </w:pPr>
      <w:r w:rsidRPr="003A7D81">
        <w:rPr>
          <w:lang w:val="vi-VN"/>
        </w:rPr>
        <w:sym w:font="Wingdings" w:char="F0E0"/>
      </w:r>
      <w:r>
        <w:rPr>
          <w:lang w:val="vi-VN"/>
        </w:rPr>
        <w:t xml:space="preserve"> </w:t>
      </w:r>
      <w:r w:rsidR="00F14BC7" w:rsidRPr="00F14BC7">
        <w:t>Vậy các service con này đã đảm nhiệm vai trò thao tác với lớp repository thông qua các lớp model (Cart, Product, User), từ đó thực hiện các câu lệnh lên database. Mỗi lớp service khác nhau đảm nhận chức năng khác nhau, điều này chứng tỏ Facade Pattern đã được áp dụng đúng quy cách và vẫn đảm bảo cấu trúc của MVC Spring Boot.</w:t>
      </w:r>
    </w:p>
    <w:p w14:paraId="34B41C73" w14:textId="386E5E78" w:rsidR="00F14BC7" w:rsidRPr="00F14BC7" w:rsidRDefault="008C329C" w:rsidP="008C329C">
      <w:pPr>
        <w:pStyle w:val="Tiumccp1"/>
      </w:pPr>
      <w:bookmarkStart w:id="39" w:name="_Toc197269769"/>
      <w:r>
        <w:t>1</w:t>
      </w:r>
      <w:r>
        <w:rPr>
          <w:lang w:val="vi-VN"/>
        </w:rPr>
        <w:t>.</w:t>
      </w:r>
      <w:r w:rsidR="00F14BC7" w:rsidRPr="00F14BC7">
        <w:t>4 Kết quả áp dụng</w:t>
      </w:r>
      <w:r w:rsidR="00291DF7" w:rsidRPr="00291DF7">
        <w:rPr>
          <w:lang w:val="vi-VN"/>
        </w:rPr>
        <w:t xml:space="preserve"> </w:t>
      </w:r>
      <w:r w:rsidR="00291DF7">
        <w:rPr>
          <w:lang w:val="vi-VN"/>
        </w:rPr>
        <w:t>Facade Pattern</w:t>
      </w:r>
      <w:bookmarkEnd w:id="39"/>
    </w:p>
    <w:p w14:paraId="7CB4461C" w14:textId="3B1E5098" w:rsidR="00AB212E" w:rsidRDefault="00F14BC7" w:rsidP="00F14BC7">
      <w:pPr>
        <w:pStyle w:val="Nidungvnbn"/>
      </w:pPr>
      <w:r w:rsidRPr="00F14BC7">
        <w:t>Việc áp dụng mẫu thiết kế Facade với lớp FacadeService đã giúp đơn giản hóa đáng kể giao diện mà lớp client (CartController) cần tương tác khi thực hiện các nghiệp vụ phức tạp liên quan đến giỏ hàng và sản phẩm. Nó che giấu sự phức tạp của việc điều phối các lệnh gọi giữa UserService, ProductService, và CartService, giúp code trở nên mạch lạc, dễ bảo trì và giảm thiểu sự phụ thuộc giữa các thành phần.</w:t>
      </w:r>
    </w:p>
    <w:p w14:paraId="150698B6" w14:textId="77777777" w:rsidR="00AB212E" w:rsidRDefault="00AB212E">
      <w:pPr>
        <w:spacing w:after="200" w:line="276" w:lineRule="auto"/>
        <w:rPr>
          <w:sz w:val="26"/>
          <w:szCs w:val="26"/>
        </w:rPr>
      </w:pPr>
      <w:r>
        <w:br w:type="page"/>
      </w:r>
    </w:p>
    <w:p w14:paraId="52027E0F" w14:textId="1C17F5BB" w:rsidR="00AB212E" w:rsidRPr="00AB212E" w:rsidRDefault="00AB212E" w:rsidP="00AB212E">
      <w:pPr>
        <w:pStyle w:val="Chng"/>
        <w:rPr>
          <w:lang w:val="vi-VN"/>
        </w:rPr>
      </w:pPr>
      <w:bookmarkStart w:id="40" w:name="_Toc197269770"/>
      <w:r>
        <w:lastRenderedPageBreak/>
        <w:t>CHƯƠNG</w:t>
      </w:r>
      <w:r>
        <w:rPr>
          <w:lang w:val="vi-VN"/>
        </w:rPr>
        <w:t xml:space="preserve"> 2 – OBSERVER PATTERN</w:t>
      </w:r>
      <w:bookmarkEnd w:id="40"/>
    </w:p>
    <w:p w14:paraId="44AAF0E5" w14:textId="1189928B" w:rsidR="00AB212E" w:rsidRPr="00AE0542" w:rsidRDefault="00AE0542" w:rsidP="00AE0542">
      <w:pPr>
        <w:pStyle w:val="Tiumccp1"/>
        <w:rPr>
          <w:lang w:val="vi-VN"/>
        </w:rPr>
      </w:pPr>
      <w:bookmarkStart w:id="41" w:name="_Toc197269771"/>
      <w:r>
        <w:t>2</w:t>
      </w:r>
      <w:r>
        <w:rPr>
          <w:lang w:val="vi-VN"/>
        </w:rPr>
        <w:t>.</w:t>
      </w:r>
      <w:r w:rsidR="00AB212E" w:rsidRPr="00AB212E">
        <w:t xml:space="preserve">1 Lý do </w:t>
      </w:r>
      <w:r>
        <w:t>áp</w:t>
      </w:r>
      <w:r>
        <w:rPr>
          <w:lang w:val="vi-VN"/>
        </w:rPr>
        <w:t xml:space="preserve"> dụng </w:t>
      </w:r>
      <w:r w:rsidR="00E7750E">
        <w:rPr>
          <w:lang w:val="vi-VN"/>
        </w:rPr>
        <w:t>O</w:t>
      </w:r>
      <w:r>
        <w:rPr>
          <w:lang w:val="vi-VN"/>
        </w:rPr>
        <w:t xml:space="preserve">bserver </w:t>
      </w:r>
      <w:r w:rsidR="00E7750E">
        <w:rPr>
          <w:lang w:val="vi-VN"/>
        </w:rPr>
        <w:t>P</w:t>
      </w:r>
      <w:r>
        <w:rPr>
          <w:lang w:val="vi-VN"/>
        </w:rPr>
        <w:t>attern</w:t>
      </w:r>
      <w:bookmarkEnd w:id="41"/>
    </w:p>
    <w:p w14:paraId="6CE86D29" w14:textId="77777777" w:rsidR="00AB212E" w:rsidRPr="00AB212E" w:rsidRDefault="00AB212E" w:rsidP="00AB212E">
      <w:pPr>
        <w:pStyle w:val="Nidungvnbn"/>
      </w:pPr>
      <w:r w:rsidRPr="00AB212E">
        <w:t>Trong một hệ thống thương mại điện tử, có rất nhiều thông tin cần được cập nhật và hiển thị ở nhiều vị trí khác nhau trong giao diện người dùng. Cụ thể trong trường lớp này là:</w:t>
      </w:r>
    </w:p>
    <w:p w14:paraId="2BB0B448" w14:textId="77777777" w:rsidR="00AB212E" w:rsidRPr="00AB212E" w:rsidRDefault="00AB212E" w:rsidP="007A2A44">
      <w:pPr>
        <w:pStyle w:val="Nidungvnbn"/>
        <w:numPr>
          <w:ilvl w:val="0"/>
          <w:numId w:val="72"/>
        </w:numPr>
      </w:pPr>
      <w:r w:rsidRPr="00AB212E">
        <w:t>Trên thanh tìm kiếm (AppSearchBar), cần cập nhật hiển thị số lượng sản phẩm trong giỏ hàng dưới dạng huy hiệu (badge).</w:t>
      </w:r>
    </w:p>
    <w:p w14:paraId="350107B2" w14:textId="77777777" w:rsidR="00AB212E" w:rsidRPr="00AB212E" w:rsidRDefault="00AB212E" w:rsidP="007A2A44">
      <w:pPr>
        <w:pStyle w:val="Nidungvnbn"/>
        <w:numPr>
          <w:ilvl w:val="0"/>
          <w:numId w:val="72"/>
        </w:numPr>
      </w:pPr>
      <w:r w:rsidRPr="00AB212E">
        <w:t>Trong màn hình giỏ hàng (CartScreen), cần cập nhật hiển thị danh sách các sản phẩm và tổng tiền.</w:t>
      </w:r>
    </w:p>
    <w:p w14:paraId="039113D4" w14:textId="77777777" w:rsidR="00AB212E" w:rsidRPr="00AB212E" w:rsidRDefault="00AB212E" w:rsidP="00AB212E">
      <w:pPr>
        <w:pStyle w:val="Nidungvnbn"/>
      </w:pPr>
      <w:r w:rsidRPr="00AB212E">
        <w:t>Khi người dùng thực hiện các chức năng làm thay đổi trạng thái của giỏ hàng (thêm/xóa sản phẩm, thanh toán, áp dụng mã giảm giá,...) thì phần giao diện hiển thị các trạng thái này cần được thông báo và cập nhật tương ứng.</w:t>
      </w:r>
    </w:p>
    <w:p w14:paraId="6FB26F86" w14:textId="77777777" w:rsidR="00AB212E" w:rsidRPr="00AB212E" w:rsidRDefault="00AB212E" w:rsidP="00AB212E">
      <w:pPr>
        <w:pStyle w:val="Nidungvnbn"/>
      </w:pPr>
      <w:r w:rsidRPr="00AB212E">
        <w:t>Nếu thiết kế theo hướng thông thường:</w:t>
      </w:r>
    </w:p>
    <w:p w14:paraId="2B6D5AC5" w14:textId="77777777" w:rsidR="00AB212E" w:rsidRPr="00AB212E" w:rsidRDefault="00AB212E" w:rsidP="007A2A44">
      <w:pPr>
        <w:pStyle w:val="Nidungvnbn"/>
        <w:numPr>
          <w:ilvl w:val="0"/>
          <w:numId w:val="73"/>
        </w:numPr>
      </w:pPr>
      <w:r w:rsidRPr="00AB212E">
        <w:t>Lớp quản lý giỏ hàng (CartManager) sẽ phải biết trực tiếp về tất cả các thành phần giao diện cần cập nhật (thanh tìm kiếm, màn hình giỏ hàng) và gọi các phương thức cập nhật của chúng. Điều này tạo ra sự phụ thuộc chặt chẽ giữa lớp quản lý dữ liệu và các lớp giao diện, vi phạm nguyên tắc đóng gói và làm cho hệ thống khó mở rộng, bảo trì.</w:t>
      </w:r>
    </w:p>
    <w:p w14:paraId="1D401168" w14:textId="77777777" w:rsidR="00AB212E" w:rsidRPr="00AB212E" w:rsidRDefault="00AB212E" w:rsidP="007A2A44">
      <w:pPr>
        <w:pStyle w:val="Nidungvnbn"/>
        <w:numPr>
          <w:ilvl w:val="0"/>
          <w:numId w:val="73"/>
        </w:numPr>
      </w:pPr>
      <w:r w:rsidRPr="00AB212E">
        <w:t>Khi có một thành phần giao diện mới cần hiển thị trạng thái giỏ hàng, chúng ta sẽ phải sửa đổi lớp quản lý giỏ hàng để thêm logic thông báo cho thành phần mới này.</w:t>
      </w:r>
    </w:p>
    <w:p w14:paraId="3DE89474" w14:textId="77777777" w:rsidR="00AB212E" w:rsidRPr="00AB212E" w:rsidRDefault="00AB212E" w:rsidP="00AB212E">
      <w:pPr>
        <w:pStyle w:val="Nidungvnbn"/>
      </w:pPr>
      <w:r w:rsidRPr="00AB212E">
        <w:t>Khi áp dụng mẫu thiết kế Observer vào hệ thống, các vấn đề trên sẽ được giải quyết. Nó định nghĩa mối quan hệ một-nhiều giữa các đối tượng, trong đó một đối tượng (được gọi là Subject hoặc Observable) duy trì một danh sách các đối tượng phụ thuộc (được gọi là Observer) và thông báo cho chúng biết về bất kỳ thay đổi trạng thái nào, thường bằng cách gọi một phương thức của chúng.</w:t>
      </w:r>
    </w:p>
    <w:p w14:paraId="1E93FF88" w14:textId="77777777" w:rsidR="00AB212E" w:rsidRPr="00AB212E" w:rsidRDefault="00AB212E" w:rsidP="007A2A44">
      <w:pPr>
        <w:pStyle w:val="Nidungvnbn"/>
        <w:numPr>
          <w:ilvl w:val="0"/>
          <w:numId w:val="74"/>
        </w:numPr>
      </w:pPr>
      <w:r w:rsidRPr="007A2A44">
        <w:rPr>
          <w:b/>
          <w:bCs/>
        </w:rPr>
        <w:lastRenderedPageBreak/>
        <w:t>Giảm sự phụ thuộc (Decoupling):</w:t>
      </w:r>
      <w:r w:rsidRPr="00AB212E">
        <w:t xml:space="preserve"> Subject không cần biết chi tiết về các Observer của nó; nó chỉ cần biết rằng chúng triển khai một giao diện Observer và có thể được thông báo qua phương thức update(). Các Observer cũng không cần biết về nhau.</w:t>
      </w:r>
    </w:p>
    <w:p w14:paraId="2EBED2A2" w14:textId="77777777" w:rsidR="00AB212E" w:rsidRPr="00AB212E" w:rsidRDefault="00AB212E" w:rsidP="007A2A44">
      <w:pPr>
        <w:pStyle w:val="Nidungvnbn"/>
        <w:numPr>
          <w:ilvl w:val="0"/>
          <w:numId w:val="74"/>
        </w:numPr>
      </w:pPr>
      <w:r w:rsidRPr="007A2A44">
        <w:rPr>
          <w:b/>
          <w:bCs/>
        </w:rPr>
        <w:t>Tăng khả năng tái sử dụng và mở rộng:</w:t>
      </w:r>
      <w:r w:rsidRPr="00AB212E">
        <w:t xml:space="preserve"> Dễ dàng thêm các Observer mới mà không cần sửa đổi Subject hoặc các Observer hiện có.</w:t>
      </w:r>
    </w:p>
    <w:p w14:paraId="69A35C9A" w14:textId="77777777" w:rsidR="00AB212E" w:rsidRPr="00AB212E" w:rsidRDefault="00AB212E" w:rsidP="007A2A44">
      <w:pPr>
        <w:pStyle w:val="Nidungvnbn"/>
        <w:numPr>
          <w:ilvl w:val="0"/>
          <w:numId w:val="74"/>
        </w:numPr>
      </w:pPr>
      <w:r w:rsidRPr="007A2A44">
        <w:rPr>
          <w:b/>
          <w:bCs/>
        </w:rPr>
        <w:t>Đảm bảo tính nhất quán:</w:t>
      </w:r>
      <w:r w:rsidRPr="00AB212E">
        <w:t xml:space="preserve"> Khi trạng thái của Subject thay đổi, tất cả các Observer đăng ký đều được thông báo, giúp giữ cho các thành phần phụ thuộc luôn được đồng bộ.</w:t>
      </w:r>
    </w:p>
    <w:p w14:paraId="3B247249" w14:textId="7954AF06" w:rsidR="00AB212E" w:rsidRPr="00086C63" w:rsidRDefault="00086C63" w:rsidP="00086C63">
      <w:pPr>
        <w:pStyle w:val="Tiumccp1"/>
        <w:rPr>
          <w:lang w:val="vi-VN"/>
        </w:rPr>
      </w:pPr>
      <w:bookmarkStart w:id="42" w:name="_Toc197269772"/>
      <w:r>
        <w:t>2</w:t>
      </w:r>
      <w:r>
        <w:rPr>
          <w:lang w:val="vi-VN"/>
        </w:rPr>
        <w:t>.</w:t>
      </w:r>
      <w:r w:rsidR="00AB212E" w:rsidRPr="00AB212E">
        <w:t>2 Sơ đồ lớp</w:t>
      </w:r>
      <w:r>
        <w:rPr>
          <w:lang w:val="vi-VN"/>
        </w:rPr>
        <w:t xml:space="preserve"> Observer Pattern</w:t>
      </w:r>
      <w:bookmarkEnd w:id="42"/>
    </w:p>
    <w:p w14:paraId="00413B68" w14:textId="36F0D140" w:rsidR="00AB212E" w:rsidRDefault="00982758" w:rsidP="00086C63">
      <w:pPr>
        <w:rPr>
          <w:lang w:val="vi-VN"/>
        </w:rPr>
      </w:pPr>
      <w:r>
        <w:rPr>
          <w:noProof/>
        </w:rPr>
        <w:drawing>
          <wp:inline distT="0" distB="0" distL="0" distR="0" wp14:anchorId="5B419EDC" wp14:editId="0A248AE3">
            <wp:extent cx="5784215" cy="4017645"/>
            <wp:effectExtent l="0" t="0" r="6985" b="1905"/>
            <wp:docPr id="2661345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84215" cy="4017645"/>
                    </a:xfrm>
                    <a:prstGeom prst="rect">
                      <a:avLst/>
                    </a:prstGeom>
                    <a:noFill/>
                    <a:ln>
                      <a:noFill/>
                    </a:ln>
                  </pic:spPr>
                </pic:pic>
              </a:graphicData>
            </a:graphic>
          </wp:inline>
        </w:drawing>
      </w:r>
    </w:p>
    <w:p w14:paraId="5E438333" w14:textId="72182BE4" w:rsidR="00D12282" w:rsidRPr="00D12282" w:rsidRDefault="00D12282" w:rsidP="00D12282">
      <w:pPr>
        <w:pStyle w:val="Caption"/>
        <w:rPr>
          <w:lang w:val="vi-VN"/>
        </w:rPr>
      </w:pPr>
      <w:bookmarkStart w:id="43" w:name="_Toc197269006"/>
      <w:r>
        <w:t xml:space="preserve">Hình 2. </w:t>
      </w:r>
      <w:fldSimple w:instr=" SEQ Hình_2. \* ARABIC ">
        <w:r w:rsidR="00F0145E">
          <w:rPr>
            <w:noProof/>
          </w:rPr>
          <w:t>1</w:t>
        </w:r>
      </w:fldSimple>
      <w:r>
        <w:rPr>
          <w:lang w:val="vi-VN"/>
        </w:rPr>
        <w:t xml:space="preserve"> Sơ đồ lớp Observer Pattern.</w:t>
      </w:r>
      <w:bookmarkEnd w:id="43"/>
    </w:p>
    <w:p w14:paraId="6190B2EF" w14:textId="3B654F57" w:rsidR="00AB212E" w:rsidRPr="00AB212E" w:rsidRDefault="00086C63" w:rsidP="00086C63">
      <w:pPr>
        <w:pStyle w:val="Tiumccp2"/>
      </w:pPr>
      <w:bookmarkStart w:id="44" w:name="_Toc197269773"/>
      <w:r>
        <w:t>2</w:t>
      </w:r>
      <w:r>
        <w:rPr>
          <w:lang w:val="vi-VN"/>
        </w:rPr>
        <w:t>.</w:t>
      </w:r>
      <w:r w:rsidR="00AB212E" w:rsidRPr="00AB212E">
        <w:t>2.1 Mô tả</w:t>
      </w:r>
      <w:bookmarkEnd w:id="44"/>
    </w:p>
    <w:p w14:paraId="072D76D6" w14:textId="77777777" w:rsidR="00AB212E" w:rsidRPr="00AB212E" w:rsidRDefault="00AB212E" w:rsidP="00BA005D">
      <w:pPr>
        <w:pStyle w:val="Nidungvnbn"/>
        <w:ind w:firstLine="0"/>
      </w:pPr>
      <w:r w:rsidRPr="00AB212E">
        <w:lastRenderedPageBreak/>
        <w:t>Khi áp dụng Observer Pattern vào hệ thống, các lớp được tổ chức như sau:</w:t>
      </w:r>
    </w:p>
    <w:p w14:paraId="7634A2D7" w14:textId="77777777" w:rsidR="00AB212E" w:rsidRPr="00AB212E" w:rsidRDefault="00AB212E" w:rsidP="00AB212E">
      <w:pPr>
        <w:pStyle w:val="Nidungvnbn"/>
      </w:pPr>
      <w:r w:rsidRPr="00BA005D">
        <w:rPr>
          <w:b/>
          <w:bCs/>
        </w:rPr>
        <w:t>CartSubject:</w:t>
      </w:r>
      <w:r w:rsidRPr="00AB212E">
        <w:t xml:space="preserve"> Một interface (hoặc abstract class) định nghĩa các phương thức để quản lý danh sách các Observer: “attach”, “detach”, và “notify”. Đây là hợp đồng cho bất kỳ lớp nào muốn trở thành một Subject có thể quan sát được.</w:t>
      </w:r>
    </w:p>
    <w:p w14:paraId="5C580DA9" w14:textId="77777777" w:rsidR="00AB212E" w:rsidRPr="00AB212E" w:rsidRDefault="00AB212E" w:rsidP="00AB212E">
      <w:pPr>
        <w:pStyle w:val="Nidungvnbn"/>
      </w:pPr>
      <w:r w:rsidRPr="00BA005D">
        <w:rPr>
          <w:b/>
          <w:bCs/>
        </w:rPr>
        <w:t>CartObserver:</w:t>
      </w:r>
      <w:r w:rsidRPr="00AB212E">
        <w:t xml:space="preserve"> Một interface (hoặc abstract class) định nghĩa phương thức update. Đây là hợp đồng cho bất kỳ lớp nào muốn trở thành một Observer lắng nghe các thay đổi từ Subject. Phương thức “update“ nhận trạng thái mới của giỏ hàng khi có thay đổi.</w:t>
      </w:r>
    </w:p>
    <w:p w14:paraId="3910FA77" w14:textId="77777777" w:rsidR="00AB212E" w:rsidRPr="00AB212E" w:rsidRDefault="00AB212E" w:rsidP="00AB212E">
      <w:pPr>
        <w:pStyle w:val="Nidungvnbn"/>
      </w:pPr>
      <w:r w:rsidRPr="00BA005D">
        <w:rPr>
          <w:b/>
          <w:bCs/>
        </w:rPr>
        <w:t>CartManager:</w:t>
      </w:r>
      <w:r w:rsidRPr="00AB212E">
        <w:t xml:space="preserve"> Lớp triển khai Concrete Subject. Nó:</w:t>
      </w:r>
    </w:p>
    <w:p w14:paraId="5B657A8D" w14:textId="77777777" w:rsidR="00AB212E" w:rsidRPr="00AB212E" w:rsidRDefault="00AB212E" w:rsidP="00BA005D">
      <w:pPr>
        <w:pStyle w:val="Nidungvnbn"/>
        <w:numPr>
          <w:ilvl w:val="0"/>
          <w:numId w:val="75"/>
        </w:numPr>
      </w:pPr>
      <w:r w:rsidRPr="00AB212E">
        <w:t>Triển khai lớp CartSubject.</w:t>
      </w:r>
    </w:p>
    <w:p w14:paraId="5F1B4C76" w14:textId="77777777" w:rsidR="00AB212E" w:rsidRPr="00AB212E" w:rsidRDefault="00AB212E" w:rsidP="00BA005D">
      <w:pPr>
        <w:pStyle w:val="Nidungvnbn"/>
        <w:numPr>
          <w:ilvl w:val="0"/>
          <w:numId w:val="75"/>
        </w:numPr>
      </w:pPr>
      <w:r w:rsidRPr="00AB212E">
        <w:t>Duy trì một danh sách các CartObserver (_observers).</w:t>
      </w:r>
    </w:p>
    <w:p w14:paraId="35513185" w14:textId="77777777" w:rsidR="00AB212E" w:rsidRPr="00AB212E" w:rsidRDefault="00AB212E" w:rsidP="00BA005D">
      <w:pPr>
        <w:pStyle w:val="Nidungvnbn"/>
        <w:numPr>
          <w:ilvl w:val="0"/>
          <w:numId w:val="75"/>
        </w:numPr>
      </w:pPr>
      <w:r w:rsidRPr="00AB212E">
        <w:t>Chứa trạng thái thực tế của giỏ hàng (_items).</w:t>
      </w:r>
    </w:p>
    <w:p w14:paraId="06E58F51" w14:textId="77777777" w:rsidR="00AB212E" w:rsidRPr="00AB212E" w:rsidRDefault="00AB212E" w:rsidP="00BA005D">
      <w:pPr>
        <w:pStyle w:val="Nidungvnbn"/>
        <w:numPr>
          <w:ilvl w:val="0"/>
          <w:numId w:val="75"/>
        </w:numPr>
      </w:pPr>
      <w:r w:rsidRPr="00AB212E">
        <w:t>Định nghĩa các phương thức thay đổi trạng thái giỏ hàng (“addItem“, “removeItem“, “fetchCart“,...).</w:t>
      </w:r>
    </w:p>
    <w:p w14:paraId="2FB7BB4B" w14:textId="77777777" w:rsidR="00AB212E" w:rsidRPr="00AB212E" w:rsidRDefault="00AB212E" w:rsidP="00BA005D">
      <w:pPr>
        <w:pStyle w:val="Nidungvnbn"/>
        <w:numPr>
          <w:ilvl w:val="0"/>
          <w:numId w:val="75"/>
        </w:numPr>
      </w:pPr>
      <w:r w:rsidRPr="00AB212E">
        <w:t>Quan trọng: Sau khi thay đổi trạng thái của _items, nó gọi phương thức notify() để thông báo cho tất cả các Observer đã đăng ký.</w:t>
      </w:r>
    </w:p>
    <w:p w14:paraId="3698EDCF" w14:textId="77777777" w:rsidR="00AB212E" w:rsidRPr="00AB212E" w:rsidRDefault="00AB212E" w:rsidP="00BA005D">
      <w:pPr>
        <w:pStyle w:val="Nidungvnbn"/>
        <w:numPr>
          <w:ilvl w:val="0"/>
          <w:numId w:val="75"/>
        </w:numPr>
      </w:pPr>
      <w:r w:rsidRPr="00AB212E">
        <w:t>Lớp này được thiết kế như một Singleton để đảm bảo chỉ có một instance quản lý giỏ hàng duy nhất trong ứng dụng.</w:t>
      </w:r>
    </w:p>
    <w:p w14:paraId="23E7F591" w14:textId="77777777" w:rsidR="00AB212E" w:rsidRPr="00AB212E" w:rsidRDefault="00AB212E" w:rsidP="00AB212E">
      <w:pPr>
        <w:pStyle w:val="Nidungvnbn"/>
      </w:pPr>
      <w:r w:rsidRPr="00BA005D">
        <w:rPr>
          <w:b/>
          <w:bCs/>
        </w:rPr>
        <w:t>CartBadgeObserver:</w:t>
      </w:r>
      <w:r w:rsidRPr="00AB212E">
        <w:t xml:space="preserve"> Lớp triển khai Concrete Observer:</w:t>
      </w:r>
    </w:p>
    <w:p w14:paraId="14C48D93" w14:textId="77777777" w:rsidR="00AB212E" w:rsidRPr="00AB212E" w:rsidRDefault="00AB212E" w:rsidP="00BA005D">
      <w:pPr>
        <w:pStyle w:val="Nidungvnbn"/>
        <w:numPr>
          <w:ilvl w:val="0"/>
          <w:numId w:val="76"/>
        </w:numPr>
      </w:pPr>
      <w:r w:rsidRPr="00AB212E">
        <w:t>Triển khai lớp CartObserver.</w:t>
      </w:r>
    </w:p>
    <w:p w14:paraId="53780855" w14:textId="77777777" w:rsidR="00AB212E" w:rsidRPr="00AB212E" w:rsidRDefault="00AB212E" w:rsidP="00BA005D">
      <w:pPr>
        <w:pStyle w:val="Nidungvnbn"/>
        <w:numPr>
          <w:ilvl w:val="0"/>
          <w:numId w:val="76"/>
        </w:numPr>
      </w:pPr>
      <w:r w:rsidRPr="00AB212E">
        <w:t>Trong phương thức “update”, nó nhận danh sách các mục giỏ hàng mới và để thông báo số lượng sản phẩm trong giỏ hàng.</w:t>
      </w:r>
    </w:p>
    <w:p w14:paraId="3EE48D1B" w14:textId="77777777" w:rsidR="00AB212E" w:rsidRPr="00AB212E" w:rsidRDefault="00AB212E" w:rsidP="00AB212E">
      <w:pPr>
        <w:pStyle w:val="Nidungvnbn"/>
      </w:pPr>
      <w:r w:rsidRPr="00BA005D">
        <w:rPr>
          <w:b/>
          <w:bCs/>
        </w:rPr>
        <w:t>CartTotalObserver:</w:t>
      </w:r>
      <w:r w:rsidRPr="00AB212E">
        <w:t xml:space="preserve"> Lớp triển khai Concrete Observer:</w:t>
      </w:r>
    </w:p>
    <w:p w14:paraId="610611AF" w14:textId="77777777" w:rsidR="00AB212E" w:rsidRPr="00AB212E" w:rsidRDefault="00AB212E" w:rsidP="00BA005D">
      <w:pPr>
        <w:pStyle w:val="Nidungvnbn"/>
        <w:numPr>
          <w:ilvl w:val="0"/>
          <w:numId w:val="77"/>
        </w:numPr>
      </w:pPr>
      <w:r w:rsidRPr="00AB212E">
        <w:t>Triển khai lớp CartObserver.</w:t>
      </w:r>
    </w:p>
    <w:p w14:paraId="40E14E5A" w14:textId="77777777" w:rsidR="00AB212E" w:rsidRPr="00AB212E" w:rsidRDefault="00AB212E" w:rsidP="00BA005D">
      <w:pPr>
        <w:pStyle w:val="Nidungvnbn"/>
        <w:numPr>
          <w:ilvl w:val="0"/>
          <w:numId w:val="77"/>
        </w:numPr>
      </w:pPr>
      <w:r w:rsidRPr="00AB212E">
        <w:t>Trong phương thức “update“, nó tính toán tổng giá trị từ danh sách các mục giỏ hàng mới.</w:t>
      </w:r>
    </w:p>
    <w:p w14:paraId="1E879C21" w14:textId="77777777" w:rsidR="00AB212E" w:rsidRPr="00AB212E" w:rsidRDefault="00AB212E" w:rsidP="00AB212E">
      <w:pPr>
        <w:pStyle w:val="Nidungvnbn"/>
      </w:pPr>
      <w:r w:rsidRPr="00BA005D">
        <w:rPr>
          <w:b/>
          <w:bCs/>
        </w:rPr>
        <w:t>CartProvider:</w:t>
      </w:r>
      <w:r w:rsidRPr="00AB212E">
        <w:t xml:space="preserve"> Đây là lớp quản lý trạng thái chính sử dụng Provider:</w:t>
      </w:r>
    </w:p>
    <w:p w14:paraId="537D51C3" w14:textId="77777777" w:rsidR="00AB212E" w:rsidRPr="00AB212E" w:rsidRDefault="00AB212E" w:rsidP="00BA005D">
      <w:pPr>
        <w:pStyle w:val="Nidungvnbn"/>
        <w:numPr>
          <w:ilvl w:val="0"/>
          <w:numId w:val="78"/>
        </w:numPr>
      </w:pPr>
      <w:r w:rsidRPr="00AB212E">
        <w:lastRenderedPageBreak/>
        <w:t>Duy trì một instance của CartManager (subject).</w:t>
      </w:r>
    </w:p>
    <w:p w14:paraId="09B69363" w14:textId="77777777" w:rsidR="00AB212E" w:rsidRPr="00AB212E" w:rsidRDefault="00AB212E" w:rsidP="00BA005D">
      <w:pPr>
        <w:pStyle w:val="Nidungvnbn"/>
        <w:numPr>
          <w:ilvl w:val="0"/>
          <w:numId w:val="78"/>
        </w:numPr>
      </w:pPr>
      <w:r w:rsidRPr="00AB212E">
        <w:t>Tạo và duy trì các instance của CartBadgeObserver và CartTotalObserver.</w:t>
      </w:r>
    </w:p>
    <w:p w14:paraId="3C4105DF" w14:textId="77777777" w:rsidR="00AB212E" w:rsidRPr="00AB212E" w:rsidRDefault="00AB212E" w:rsidP="00BA005D">
      <w:pPr>
        <w:pStyle w:val="Nidungvnbn"/>
        <w:numPr>
          <w:ilvl w:val="0"/>
          <w:numId w:val="78"/>
        </w:numPr>
      </w:pPr>
      <w:r w:rsidRPr="00AB212E">
        <w:t>Cung cấp các getter (itemCount, total) để UI có thể truy cập trạng thái được cập nhật bởi các Observer.</w:t>
      </w:r>
    </w:p>
    <w:p w14:paraId="258B0BBD" w14:textId="77777777" w:rsidR="00AB212E" w:rsidRPr="00AB212E" w:rsidRDefault="00AB212E" w:rsidP="00BA005D">
      <w:pPr>
        <w:pStyle w:val="Nidungvnbn"/>
        <w:numPr>
          <w:ilvl w:val="0"/>
          <w:numId w:val="78"/>
        </w:numPr>
      </w:pPr>
      <w:r w:rsidRPr="00AB212E">
        <w:t>Khi các Observer gọi, CartProvider cập nhật trạng thái nội bộ của nó và gọi “notifyListeners“ để thông báo cho các widget UI đang lắng nghe Provider.</w:t>
      </w:r>
    </w:p>
    <w:p w14:paraId="624E0F53" w14:textId="77777777" w:rsidR="00AB212E" w:rsidRPr="00AB212E" w:rsidRDefault="00AB212E" w:rsidP="00BA005D">
      <w:pPr>
        <w:pStyle w:val="Nidungvnbn"/>
        <w:numPr>
          <w:ilvl w:val="0"/>
          <w:numId w:val="78"/>
        </w:numPr>
      </w:pPr>
      <w:r w:rsidRPr="00AB212E">
        <w:t>Đảm bảo hủy đăng ký (detach) các Observer trong phương thức “dispose“.</w:t>
      </w:r>
    </w:p>
    <w:p w14:paraId="67AECFCC" w14:textId="77777777" w:rsidR="00AB212E" w:rsidRPr="00AB212E" w:rsidRDefault="00AB212E" w:rsidP="00BA005D">
      <w:pPr>
        <w:pStyle w:val="Nidungvnbn"/>
        <w:numPr>
          <w:ilvl w:val="0"/>
          <w:numId w:val="78"/>
        </w:numPr>
      </w:pPr>
      <w:r w:rsidRPr="00AB212E">
        <w:t>Đồng thời nó cũng cung cấp các phương thức sửa đổi giỏ hàng (“addItem“, “removeItem“, “fetchCart“,…) được ủy quyền cho CartManager.</w:t>
      </w:r>
    </w:p>
    <w:p w14:paraId="3866AD7C" w14:textId="2085421D" w:rsidR="00AB212E" w:rsidRPr="00AB212E" w:rsidRDefault="009E794E" w:rsidP="009E794E">
      <w:pPr>
        <w:pStyle w:val="Tiumccp2"/>
      </w:pPr>
      <w:bookmarkStart w:id="45" w:name="_Toc197269774"/>
      <w:r>
        <w:t>2</w:t>
      </w:r>
      <w:r>
        <w:rPr>
          <w:lang w:val="vi-VN"/>
        </w:rPr>
        <w:t>.</w:t>
      </w:r>
      <w:r w:rsidR="00AB212E" w:rsidRPr="00AB212E">
        <w:t>2.2 Nhận xét</w:t>
      </w:r>
      <w:bookmarkEnd w:id="45"/>
    </w:p>
    <w:p w14:paraId="561A48DC" w14:textId="6023A00E" w:rsidR="00AB212E" w:rsidRPr="00005A35" w:rsidRDefault="00AB212E" w:rsidP="0059159A">
      <w:pPr>
        <w:pStyle w:val="Nidungvnbn"/>
        <w:rPr>
          <w:b/>
          <w:bCs/>
        </w:rPr>
      </w:pPr>
      <w:r w:rsidRPr="00005A35">
        <w:rPr>
          <w:b/>
          <w:bCs/>
        </w:rPr>
        <w:t>Ưu điểm</w:t>
      </w:r>
    </w:p>
    <w:p w14:paraId="4969FF75" w14:textId="77777777" w:rsidR="00AB212E" w:rsidRPr="00AB212E" w:rsidRDefault="00AB212E" w:rsidP="00005A35">
      <w:pPr>
        <w:pStyle w:val="Nidungvnbn"/>
        <w:numPr>
          <w:ilvl w:val="0"/>
          <w:numId w:val="79"/>
        </w:numPr>
      </w:pPr>
      <w:r w:rsidRPr="00AB212E">
        <w:t>Cấu trúc chuẩn theo Observer Pattern:</w:t>
      </w:r>
    </w:p>
    <w:p w14:paraId="0279F5B0" w14:textId="77777777" w:rsidR="00AB212E" w:rsidRPr="00AB212E" w:rsidRDefault="00AB212E" w:rsidP="00005A35">
      <w:pPr>
        <w:pStyle w:val="Nidungvnbn"/>
        <w:numPr>
          <w:ilvl w:val="0"/>
          <w:numId w:val="79"/>
        </w:numPr>
      </w:pPr>
      <w:r w:rsidRPr="00AB212E">
        <w:t>Tách rõ hai vai trò chính: CartSubject (Subject) và CartObserver (Observer).</w:t>
      </w:r>
    </w:p>
    <w:p w14:paraId="1BD30DAC" w14:textId="77777777" w:rsidR="00AB212E" w:rsidRPr="00AB212E" w:rsidRDefault="00AB212E" w:rsidP="00005A35">
      <w:pPr>
        <w:pStyle w:val="Nidungvnbn"/>
        <w:numPr>
          <w:ilvl w:val="0"/>
          <w:numId w:val="79"/>
        </w:numPr>
      </w:pPr>
      <w:r w:rsidRPr="00AB212E">
        <w:t>Triển khai CartManager như một Concrete Subject, chứa danh sách các Observer và tự động “notify” sau mỗi thay đổi.</w:t>
      </w:r>
    </w:p>
    <w:p w14:paraId="0AC043D3" w14:textId="77777777" w:rsidR="00AB212E" w:rsidRPr="00AB212E" w:rsidRDefault="00AB212E" w:rsidP="00005A35">
      <w:pPr>
        <w:pStyle w:val="Nidungvnbn"/>
        <w:numPr>
          <w:ilvl w:val="0"/>
          <w:numId w:val="79"/>
        </w:numPr>
      </w:pPr>
      <w:r w:rsidRPr="00AB212E">
        <w:t>Dễ dàng mở rộng bằng cách thêm các Observer mới mà không cần sửa đổi Subject. Ví dụ: gửi notification, cập nhật lịch sử đơn hàng,...</w:t>
      </w:r>
    </w:p>
    <w:p w14:paraId="7336B71C" w14:textId="77777777" w:rsidR="00005A35" w:rsidRPr="00005A35" w:rsidRDefault="00AB212E" w:rsidP="00005A35">
      <w:pPr>
        <w:pStyle w:val="Nidungvnbn"/>
        <w:numPr>
          <w:ilvl w:val="0"/>
          <w:numId w:val="79"/>
        </w:numPr>
      </w:pPr>
      <w:r w:rsidRPr="00AB212E">
        <w:t>Điều này đáp ứng nguyên lý Open/Closed trong SOLID.</w:t>
      </w:r>
    </w:p>
    <w:p w14:paraId="0CF6B2F2" w14:textId="18C504C0" w:rsidR="00AB212E" w:rsidRPr="00005A35" w:rsidRDefault="00703346" w:rsidP="00005A35">
      <w:pPr>
        <w:pStyle w:val="Nidungvnbn"/>
        <w:rPr>
          <w:b/>
          <w:bCs/>
        </w:rPr>
      </w:pPr>
      <w:r>
        <w:rPr>
          <w:b/>
          <w:bCs/>
        </w:rPr>
        <w:t>Hạn chế</w:t>
      </w:r>
    </w:p>
    <w:p w14:paraId="6F3BB7B7" w14:textId="77777777" w:rsidR="00AB212E" w:rsidRPr="00AB212E" w:rsidRDefault="00AB212E" w:rsidP="00005A35">
      <w:pPr>
        <w:pStyle w:val="Nidungvnbn"/>
        <w:numPr>
          <w:ilvl w:val="0"/>
          <w:numId w:val="80"/>
        </w:numPr>
      </w:pPr>
      <w:r w:rsidRPr="00AB212E">
        <w:t>Observer Pattern cũng có nhược điểm. Nếu số lượng Observer nhiều, hoặc mỗi Observer có logic nặng, thì việc cập nhật đồng loạt có thể gây chậm ứng dụng, gây khó kiểm soát và ảnh hưởng đến hiệu năng.</w:t>
      </w:r>
    </w:p>
    <w:p w14:paraId="24AEDEFB" w14:textId="26267603" w:rsidR="00AB212E" w:rsidRPr="0059159A" w:rsidRDefault="00AB212E" w:rsidP="00005A35">
      <w:pPr>
        <w:pStyle w:val="Nidungvnbn"/>
        <w:numPr>
          <w:ilvl w:val="0"/>
          <w:numId w:val="80"/>
        </w:numPr>
        <w:rPr>
          <w:lang w:val="vi-VN"/>
        </w:rPr>
      </w:pPr>
      <w:r w:rsidRPr="00AB212E">
        <w:t>Có khả năng xảy ra memory leak nếu không hủy đăng ký đúng cách.</w:t>
      </w:r>
    </w:p>
    <w:p w14:paraId="63AD0172" w14:textId="3B0E9C55" w:rsidR="00AB212E" w:rsidRPr="007141C4" w:rsidRDefault="007141C4" w:rsidP="00404C5E">
      <w:pPr>
        <w:pStyle w:val="Tiumccp1"/>
        <w:rPr>
          <w:lang w:val="vi-VN"/>
        </w:rPr>
      </w:pPr>
      <w:bookmarkStart w:id="46" w:name="_Toc197269775"/>
      <w:r>
        <w:t>2</w:t>
      </w:r>
      <w:r>
        <w:rPr>
          <w:lang w:val="vi-VN"/>
        </w:rPr>
        <w:t>.</w:t>
      </w:r>
      <w:r w:rsidR="00AB212E" w:rsidRPr="00AB212E">
        <w:t xml:space="preserve">3 </w:t>
      </w:r>
      <w:r>
        <w:t>Source</w:t>
      </w:r>
      <w:r>
        <w:rPr>
          <w:lang w:val="vi-VN"/>
        </w:rPr>
        <w:t xml:space="preserve"> c</w:t>
      </w:r>
      <w:r w:rsidR="00AB212E" w:rsidRPr="00AB212E">
        <w:t>ode</w:t>
      </w:r>
      <w:r>
        <w:rPr>
          <w:lang w:val="vi-VN"/>
        </w:rPr>
        <w:t xml:space="preserve"> Observer Pattern</w:t>
      </w:r>
      <w:bookmarkEnd w:id="46"/>
    </w:p>
    <w:p w14:paraId="7F1D7071" w14:textId="35EB25F4" w:rsidR="00AB212E" w:rsidRPr="00AB212E" w:rsidRDefault="00404C5E" w:rsidP="00404C5E">
      <w:pPr>
        <w:pStyle w:val="Tiumccp2"/>
      </w:pPr>
      <w:bookmarkStart w:id="47" w:name="_Toc197269776"/>
      <w:r>
        <w:lastRenderedPageBreak/>
        <w:t>2</w:t>
      </w:r>
      <w:r>
        <w:rPr>
          <w:lang w:val="vi-VN"/>
        </w:rPr>
        <w:t>.</w:t>
      </w:r>
      <w:r w:rsidR="00AB212E" w:rsidRPr="00AB212E">
        <w:t>3.1 Interface Subject - cart_subject.dart</w:t>
      </w:r>
      <w:bookmarkEnd w:id="47"/>
    </w:p>
    <w:p w14:paraId="276F8CD3" w14:textId="77777777" w:rsidR="00AB212E" w:rsidRPr="00AB212E" w:rsidRDefault="00AB212E" w:rsidP="00AB212E">
      <w:pPr>
        <w:pStyle w:val="Nidungvnbn"/>
      </w:pPr>
      <w:r w:rsidRPr="00AB212E">
        <w:t>Lớp CartSubject:</w:t>
      </w:r>
    </w:p>
    <w:p w14:paraId="7D7A322C" w14:textId="474D0AE8" w:rsidR="00AB212E" w:rsidRDefault="00AB212E" w:rsidP="00773F4C">
      <w:pPr>
        <w:rPr>
          <w:lang w:val="vi-VN"/>
        </w:rPr>
      </w:pPr>
      <w:r w:rsidRPr="00AB212E">
        <w:rPr>
          <w:noProof/>
        </w:rPr>
        <w:drawing>
          <wp:inline distT="0" distB="0" distL="0" distR="0" wp14:anchorId="18B3DE2F" wp14:editId="0579779D">
            <wp:extent cx="5730240" cy="1264920"/>
            <wp:effectExtent l="0" t="0" r="3810" b="0"/>
            <wp:docPr id="1355615276" name="Picture 8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15276" name="Picture 81" descr="A screen shot of a compute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1264920"/>
                    </a:xfrm>
                    <a:prstGeom prst="rect">
                      <a:avLst/>
                    </a:prstGeom>
                    <a:noFill/>
                    <a:ln>
                      <a:noFill/>
                    </a:ln>
                  </pic:spPr>
                </pic:pic>
              </a:graphicData>
            </a:graphic>
          </wp:inline>
        </w:drawing>
      </w:r>
    </w:p>
    <w:p w14:paraId="2538A6D7" w14:textId="3BF4C925" w:rsidR="00C37F47" w:rsidRPr="00C37F47" w:rsidRDefault="00C37F47" w:rsidP="00C37F47">
      <w:pPr>
        <w:pStyle w:val="Caption"/>
        <w:rPr>
          <w:lang w:val="vi-VN"/>
        </w:rPr>
      </w:pPr>
      <w:bookmarkStart w:id="48" w:name="_Toc197269007"/>
      <w:r>
        <w:t xml:space="preserve">Hình 2. </w:t>
      </w:r>
      <w:fldSimple w:instr=" SEQ Hình_2. \* ARABIC ">
        <w:r w:rsidR="00F0145E">
          <w:rPr>
            <w:noProof/>
          </w:rPr>
          <w:t>2</w:t>
        </w:r>
      </w:fldSimple>
      <w:r>
        <w:rPr>
          <w:lang w:val="vi-VN"/>
        </w:rPr>
        <w:t xml:space="preserve"> </w:t>
      </w:r>
      <w:r w:rsidR="00620A6F">
        <w:rPr>
          <w:lang w:val="vi-VN"/>
        </w:rPr>
        <w:t xml:space="preserve">Interface </w:t>
      </w:r>
      <w:r>
        <w:rPr>
          <w:lang w:val="vi-VN"/>
        </w:rPr>
        <w:t>CartSubject.</w:t>
      </w:r>
      <w:bookmarkEnd w:id="48"/>
    </w:p>
    <w:p w14:paraId="53E3B2AD" w14:textId="77777777" w:rsidR="00AB212E" w:rsidRPr="00AB212E" w:rsidRDefault="00AB212E" w:rsidP="00404C5E">
      <w:pPr>
        <w:pStyle w:val="Nidungvnbn"/>
        <w:numPr>
          <w:ilvl w:val="0"/>
          <w:numId w:val="81"/>
        </w:numPr>
      </w:pPr>
      <w:r w:rsidRPr="00AB212E">
        <w:t>CartSubject là lớp trừu tượng(abstract class), định nghĩa một giao diện (interface) cho các đối tượng có thể được quan sát.</w:t>
      </w:r>
    </w:p>
    <w:p w14:paraId="614A77E1" w14:textId="77777777" w:rsidR="00AB212E" w:rsidRPr="00AB212E" w:rsidRDefault="00AB212E" w:rsidP="00404C5E">
      <w:pPr>
        <w:pStyle w:val="Nidungvnbn"/>
        <w:numPr>
          <w:ilvl w:val="0"/>
          <w:numId w:val="81"/>
        </w:numPr>
      </w:pPr>
      <w:r w:rsidRPr="00AB212E">
        <w:t>Mục đích để cho phép các CartObserver đăng ký (attach), hủy đăng ký (detach) và được thông báo khi có sự thay đổi (notify).</w:t>
      </w:r>
    </w:p>
    <w:p w14:paraId="00E5D533" w14:textId="77777777" w:rsidR="00AB212E" w:rsidRPr="00AB212E" w:rsidRDefault="00AB212E" w:rsidP="00AB212E">
      <w:pPr>
        <w:pStyle w:val="Nidungvnbn"/>
      </w:pPr>
      <w:r w:rsidRPr="00AB212E">
        <w:t>Các phương thức chính:</w:t>
      </w:r>
    </w:p>
    <w:p w14:paraId="0C30AC92" w14:textId="77777777" w:rsidR="00AB212E" w:rsidRPr="00AB212E" w:rsidRDefault="00AB212E" w:rsidP="00404C5E">
      <w:pPr>
        <w:pStyle w:val="Nidungvnbn"/>
        <w:numPr>
          <w:ilvl w:val="0"/>
          <w:numId w:val="82"/>
        </w:numPr>
      </w:pPr>
      <w:r w:rsidRPr="00AB212E">
        <w:t>“attach”: Đăng ký một observer để nhận thông báo khi có thay đổi.</w:t>
      </w:r>
    </w:p>
    <w:p w14:paraId="42590281" w14:textId="77777777" w:rsidR="00AB212E" w:rsidRPr="00AB212E" w:rsidRDefault="00AB212E" w:rsidP="00404C5E">
      <w:pPr>
        <w:pStyle w:val="Nidungvnbn"/>
        <w:numPr>
          <w:ilvl w:val="0"/>
          <w:numId w:val="82"/>
        </w:numPr>
      </w:pPr>
      <w:r w:rsidRPr="00AB212E">
        <w:t>“detach”: Gỡ bỏ một observer khỏi danh sách nhận thông báo.</w:t>
      </w:r>
    </w:p>
    <w:p w14:paraId="6BC1ED4F" w14:textId="77777777" w:rsidR="00AB212E" w:rsidRPr="00AB212E" w:rsidRDefault="00AB212E" w:rsidP="00404C5E">
      <w:pPr>
        <w:pStyle w:val="Nidungvnbn"/>
        <w:numPr>
          <w:ilvl w:val="0"/>
          <w:numId w:val="82"/>
        </w:numPr>
      </w:pPr>
      <w:r w:rsidRPr="00AB212E">
        <w:t>“notify”: Gửi thông báo đến tất cả các observers đã đăng ký, thường được gọi khi trạng thái của subject thay đổi.</w:t>
      </w:r>
    </w:p>
    <w:p w14:paraId="09B9DB26" w14:textId="713779A0" w:rsidR="00AB212E" w:rsidRPr="00AB212E" w:rsidRDefault="00404C5E" w:rsidP="00404C5E">
      <w:pPr>
        <w:pStyle w:val="Tiumccp2"/>
      </w:pPr>
      <w:bookmarkStart w:id="49" w:name="_Toc197269777"/>
      <w:r>
        <w:t>2</w:t>
      </w:r>
      <w:r>
        <w:rPr>
          <w:lang w:val="vi-VN"/>
        </w:rPr>
        <w:t>.</w:t>
      </w:r>
      <w:r w:rsidR="00AB212E" w:rsidRPr="00AB212E">
        <w:t>3.2 Interface Observer - cart_observer.dart</w:t>
      </w:r>
      <w:bookmarkEnd w:id="49"/>
    </w:p>
    <w:p w14:paraId="3A190690" w14:textId="77777777" w:rsidR="00AB212E" w:rsidRPr="00AB212E" w:rsidRDefault="00AB212E" w:rsidP="00AB212E">
      <w:pPr>
        <w:pStyle w:val="Nidungvnbn"/>
      </w:pPr>
      <w:r w:rsidRPr="00AB212E">
        <w:t>Lớp CartObserver</w:t>
      </w:r>
    </w:p>
    <w:p w14:paraId="71F2D08F" w14:textId="77777777" w:rsidR="00773F4C" w:rsidRDefault="00AB212E" w:rsidP="00773F4C">
      <w:pPr>
        <w:rPr>
          <w:lang w:val="vi-VN"/>
        </w:rPr>
      </w:pPr>
      <w:r w:rsidRPr="00AB212E">
        <w:rPr>
          <w:noProof/>
        </w:rPr>
        <w:drawing>
          <wp:inline distT="0" distB="0" distL="0" distR="0" wp14:anchorId="475F812C" wp14:editId="1FEE7B0F">
            <wp:extent cx="5730240" cy="1104900"/>
            <wp:effectExtent l="0" t="0" r="3810" b="0"/>
            <wp:docPr id="2126008579" name="Picture 80"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08579" name="Picture 80" descr="A computer screen shot of a computer code&#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1104900"/>
                    </a:xfrm>
                    <a:prstGeom prst="rect">
                      <a:avLst/>
                    </a:prstGeom>
                    <a:noFill/>
                    <a:ln>
                      <a:noFill/>
                    </a:ln>
                  </pic:spPr>
                </pic:pic>
              </a:graphicData>
            </a:graphic>
          </wp:inline>
        </w:drawing>
      </w:r>
    </w:p>
    <w:p w14:paraId="6D1DA045" w14:textId="4F9A6A74" w:rsidR="00AB212E" w:rsidRPr="009350FF" w:rsidRDefault="009350FF" w:rsidP="009350FF">
      <w:pPr>
        <w:pStyle w:val="Caption"/>
        <w:rPr>
          <w:lang w:val="vi-VN"/>
        </w:rPr>
      </w:pPr>
      <w:bookmarkStart w:id="50" w:name="_Toc197269008"/>
      <w:r>
        <w:t xml:space="preserve">Hình 2. </w:t>
      </w:r>
      <w:fldSimple w:instr=" SEQ Hình_2. \* ARABIC ">
        <w:r w:rsidR="00F0145E">
          <w:rPr>
            <w:noProof/>
          </w:rPr>
          <w:t>3</w:t>
        </w:r>
      </w:fldSimple>
      <w:r>
        <w:rPr>
          <w:lang w:val="vi-VN"/>
        </w:rPr>
        <w:t xml:space="preserve"> </w:t>
      </w:r>
      <w:r w:rsidR="00620A6F">
        <w:rPr>
          <w:lang w:val="vi-VN"/>
        </w:rPr>
        <w:t xml:space="preserve">Interface </w:t>
      </w:r>
      <w:r>
        <w:rPr>
          <w:lang w:val="vi-VN"/>
        </w:rPr>
        <w:t>CartObserver.</w:t>
      </w:r>
      <w:bookmarkEnd w:id="50"/>
    </w:p>
    <w:p w14:paraId="249A6EBB" w14:textId="77777777" w:rsidR="00AB212E" w:rsidRPr="00AB212E" w:rsidRDefault="00AB212E" w:rsidP="00AB212E">
      <w:pPr>
        <w:pStyle w:val="Nidungvnbn"/>
      </w:pPr>
      <w:r w:rsidRPr="00AB212E">
        <w:t>Đây là một abstract class định nghĩa cho các đối tượng muốn theo dõi giỏ hàng (CartSubject).</w:t>
      </w:r>
    </w:p>
    <w:p w14:paraId="5396B28E" w14:textId="77777777" w:rsidR="00AB212E" w:rsidRPr="00AB212E" w:rsidRDefault="00AB212E" w:rsidP="00AB212E">
      <w:pPr>
        <w:pStyle w:val="Nidungvnbn"/>
      </w:pPr>
      <w:r w:rsidRPr="00AB212E">
        <w:t>Mỗi observer sẽ cài đặt phương thức update, để cập nhật khi giỏ hàng thay đổi.</w:t>
      </w:r>
    </w:p>
    <w:p w14:paraId="574CDB62" w14:textId="77777777" w:rsidR="00AB212E" w:rsidRPr="00AB212E" w:rsidRDefault="00AB212E" w:rsidP="00AB212E">
      <w:pPr>
        <w:pStyle w:val="Nidungvnbn"/>
      </w:pPr>
      <w:r w:rsidRPr="00AB212E">
        <w:lastRenderedPageBreak/>
        <w:t>Phương thức “update”: Được gọi khi giỏ hàng thay đổi, truyền vào danh sách các sản phẩm hiện tại trong cart.</w:t>
      </w:r>
    </w:p>
    <w:p w14:paraId="3A892AB9" w14:textId="46DFF7DA" w:rsidR="00AB212E" w:rsidRPr="00AB212E" w:rsidRDefault="00404C5E" w:rsidP="00404C5E">
      <w:pPr>
        <w:pStyle w:val="Tiumccp2"/>
      </w:pPr>
      <w:bookmarkStart w:id="51" w:name="_Toc197269778"/>
      <w:r>
        <w:t>2</w:t>
      </w:r>
      <w:r>
        <w:rPr>
          <w:lang w:val="vi-VN"/>
        </w:rPr>
        <w:t>.</w:t>
      </w:r>
      <w:r w:rsidR="00AB212E" w:rsidRPr="00AB212E">
        <w:t>3.3 Concrete Subject - cart_manager.dart</w:t>
      </w:r>
      <w:bookmarkEnd w:id="51"/>
    </w:p>
    <w:p w14:paraId="3B38D92B" w14:textId="77777777" w:rsidR="00AB212E" w:rsidRPr="00AB212E" w:rsidRDefault="00AB212E" w:rsidP="00AB212E">
      <w:pPr>
        <w:pStyle w:val="Nidungvnbn"/>
      </w:pPr>
      <w:r w:rsidRPr="00AB212E">
        <w:t>Lớp CartManager</w:t>
      </w:r>
    </w:p>
    <w:p w14:paraId="0EF017EC" w14:textId="0D2157D9" w:rsidR="00AB212E" w:rsidRDefault="00AB212E" w:rsidP="00404C5E">
      <w:pPr>
        <w:rPr>
          <w:lang w:val="vi-VN"/>
        </w:rPr>
      </w:pPr>
      <w:r w:rsidRPr="00AB212E">
        <w:rPr>
          <w:noProof/>
        </w:rPr>
        <w:drawing>
          <wp:inline distT="0" distB="0" distL="0" distR="0" wp14:anchorId="35EB557E" wp14:editId="2FFB98EB">
            <wp:extent cx="5524641" cy="6347460"/>
            <wp:effectExtent l="0" t="0" r="0" b="0"/>
            <wp:docPr id="68317129" name="Picture 7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17129" name="Picture 79" descr="A screen shot of a computer program&#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62767" cy="6391264"/>
                    </a:xfrm>
                    <a:prstGeom prst="rect">
                      <a:avLst/>
                    </a:prstGeom>
                    <a:noFill/>
                    <a:ln>
                      <a:noFill/>
                    </a:ln>
                  </pic:spPr>
                </pic:pic>
              </a:graphicData>
            </a:graphic>
          </wp:inline>
        </w:drawing>
      </w:r>
    </w:p>
    <w:p w14:paraId="1CE037C3" w14:textId="3BE3BBE6" w:rsidR="002A0E37" w:rsidRPr="002A0E37" w:rsidRDefault="002A0E37" w:rsidP="002A0E37">
      <w:pPr>
        <w:pStyle w:val="Caption"/>
        <w:rPr>
          <w:lang w:val="vi-VN"/>
        </w:rPr>
      </w:pPr>
      <w:bookmarkStart w:id="52" w:name="_Toc197269009"/>
      <w:r>
        <w:t xml:space="preserve">Hình 2. </w:t>
      </w:r>
      <w:fldSimple w:instr=" SEQ Hình_2. \* ARABIC ">
        <w:r w:rsidR="00F0145E">
          <w:rPr>
            <w:noProof/>
          </w:rPr>
          <w:t>4</w:t>
        </w:r>
      </w:fldSimple>
      <w:r>
        <w:rPr>
          <w:lang w:val="vi-VN"/>
        </w:rPr>
        <w:t xml:space="preserve"> Lớp CartManager.</w:t>
      </w:r>
      <w:bookmarkEnd w:id="52"/>
    </w:p>
    <w:p w14:paraId="2BD26F49" w14:textId="77777777" w:rsidR="00AB212E" w:rsidRPr="00AB212E" w:rsidRDefault="00AB212E" w:rsidP="00404C5E">
      <w:pPr>
        <w:pStyle w:val="Nidungvnbn"/>
        <w:numPr>
          <w:ilvl w:val="0"/>
          <w:numId w:val="83"/>
        </w:numPr>
      </w:pPr>
      <w:r w:rsidRPr="00AB212E">
        <w:lastRenderedPageBreak/>
        <w:t>Lớp CartManager là một Singleton kết hợp mô hình Observer, giúp quản lý giỏ hàng.</w:t>
      </w:r>
    </w:p>
    <w:p w14:paraId="4303FFFD" w14:textId="77777777" w:rsidR="00AB212E" w:rsidRPr="00AB212E" w:rsidRDefault="00AB212E" w:rsidP="00404C5E">
      <w:pPr>
        <w:pStyle w:val="Nidungvnbn"/>
        <w:numPr>
          <w:ilvl w:val="0"/>
          <w:numId w:val="83"/>
        </w:numPr>
      </w:pPr>
      <w:r w:rsidRPr="00AB212E">
        <w:t>Lớp này hiện thực CartSubject và đóng vai trò là một subject trong mô hình Observer.</w:t>
      </w:r>
    </w:p>
    <w:p w14:paraId="0B8056CB" w14:textId="03C39197" w:rsidR="00AB212E" w:rsidRDefault="00AB212E" w:rsidP="00404C5E">
      <w:pPr>
        <w:rPr>
          <w:lang w:val="vi-VN"/>
        </w:rPr>
      </w:pPr>
      <w:r w:rsidRPr="00AB212E">
        <w:rPr>
          <w:noProof/>
        </w:rPr>
        <w:drawing>
          <wp:inline distT="0" distB="0" distL="0" distR="0" wp14:anchorId="203B9AD1" wp14:editId="10E823A4">
            <wp:extent cx="4358640" cy="5661660"/>
            <wp:effectExtent l="0" t="0" r="3810" b="0"/>
            <wp:docPr id="2002670935" name="Picture 7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70935" name="Picture 78" descr="A screen shot of a computer program&#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8640" cy="5661660"/>
                    </a:xfrm>
                    <a:prstGeom prst="rect">
                      <a:avLst/>
                    </a:prstGeom>
                    <a:noFill/>
                    <a:ln>
                      <a:noFill/>
                    </a:ln>
                  </pic:spPr>
                </pic:pic>
              </a:graphicData>
            </a:graphic>
          </wp:inline>
        </w:drawing>
      </w:r>
    </w:p>
    <w:p w14:paraId="47EEC61A" w14:textId="3F5C8930" w:rsidR="002A0E37" w:rsidRPr="002A0E37" w:rsidRDefault="002A0E37" w:rsidP="002A0E37">
      <w:pPr>
        <w:pStyle w:val="Caption"/>
        <w:rPr>
          <w:lang w:val="vi-VN"/>
        </w:rPr>
      </w:pPr>
      <w:bookmarkStart w:id="53" w:name="_Toc197269010"/>
      <w:r>
        <w:t xml:space="preserve">Hình 2. </w:t>
      </w:r>
      <w:fldSimple w:instr=" SEQ Hình_2. \* ARABIC ">
        <w:r w:rsidR="00F0145E">
          <w:rPr>
            <w:noProof/>
          </w:rPr>
          <w:t>5</w:t>
        </w:r>
      </w:fldSimple>
      <w:r>
        <w:rPr>
          <w:lang w:val="vi-VN"/>
        </w:rPr>
        <w:t xml:space="preserve"> Các phương thức trong lớp CartManager.</w:t>
      </w:r>
      <w:bookmarkEnd w:id="53"/>
    </w:p>
    <w:p w14:paraId="558E60F8" w14:textId="77777777" w:rsidR="00AB212E" w:rsidRPr="00AB212E" w:rsidRDefault="00AB212E" w:rsidP="00AB212E">
      <w:pPr>
        <w:pStyle w:val="Nidungvnbn"/>
      </w:pPr>
      <w:r w:rsidRPr="00AB212E">
        <w:t>Các thành phần được sử dụng:</w:t>
      </w:r>
    </w:p>
    <w:p w14:paraId="522ADEE9" w14:textId="43CB740A" w:rsidR="00AB212E" w:rsidRDefault="00AB212E" w:rsidP="00404C5E">
      <w:pPr>
        <w:rPr>
          <w:lang w:val="vi-VN"/>
        </w:rPr>
      </w:pPr>
      <w:r w:rsidRPr="00AB212E">
        <w:rPr>
          <w:noProof/>
        </w:rPr>
        <w:lastRenderedPageBreak/>
        <w:drawing>
          <wp:inline distT="0" distB="0" distL="0" distR="0" wp14:anchorId="29AF07D0" wp14:editId="34AC0E2A">
            <wp:extent cx="5509260" cy="693420"/>
            <wp:effectExtent l="0" t="0" r="0" b="0"/>
            <wp:docPr id="1083219444" name="Picture 77"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19444" name="Picture 77" descr="A black background with white text&#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9260" cy="693420"/>
                    </a:xfrm>
                    <a:prstGeom prst="rect">
                      <a:avLst/>
                    </a:prstGeom>
                    <a:noFill/>
                    <a:ln>
                      <a:noFill/>
                    </a:ln>
                  </pic:spPr>
                </pic:pic>
              </a:graphicData>
            </a:graphic>
          </wp:inline>
        </w:drawing>
      </w:r>
    </w:p>
    <w:p w14:paraId="53F47063" w14:textId="54DE0F75" w:rsidR="006E64F0" w:rsidRPr="006E64F0" w:rsidRDefault="006E64F0" w:rsidP="006E64F0">
      <w:pPr>
        <w:pStyle w:val="Caption"/>
        <w:rPr>
          <w:lang w:val="vi-VN"/>
        </w:rPr>
      </w:pPr>
      <w:bookmarkStart w:id="54" w:name="_Toc197269011"/>
      <w:r>
        <w:t xml:space="preserve">Hình 2. </w:t>
      </w:r>
      <w:fldSimple w:instr=" SEQ Hình_2. \* ARABIC ">
        <w:r w:rsidR="00F0145E">
          <w:rPr>
            <w:noProof/>
          </w:rPr>
          <w:t>6</w:t>
        </w:r>
      </w:fldSimple>
      <w:r>
        <w:rPr>
          <w:lang w:val="vi-VN"/>
        </w:rPr>
        <w:t xml:space="preserve"> Các thành phần trong lớp CartManager.</w:t>
      </w:r>
      <w:bookmarkEnd w:id="54"/>
    </w:p>
    <w:p w14:paraId="51B68229" w14:textId="77777777" w:rsidR="00AB212E" w:rsidRPr="00AB212E" w:rsidRDefault="00AB212E" w:rsidP="00AB212E">
      <w:pPr>
        <w:pStyle w:val="Nidungvnbn"/>
      </w:pPr>
      <w:r w:rsidRPr="00AB212E">
        <w:t>Lớp này cung cấp các chức năng quản lý giỏ hàng thông qua các phương thức: “addItem”, “removeItem”, “fetchCart”,...</w:t>
      </w:r>
    </w:p>
    <w:p w14:paraId="61AC3FDA" w14:textId="77777777" w:rsidR="00AB212E" w:rsidRPr="00AB212E" w:rsidRDefault="00AB212E" w:rsidP="00AB212E">
      <w:pPr>
        <w:pStyle w:val="Nidungvnbn"/>
      </w:pPr>
      <w:r w:rsidRPr="00AB212E">
        <w:t>Phương thức “addItem”:</w:t>
      </w:r>
    </w:p>
    <w:p w14:paraId="281A69AF" w14:textId="4E4CF7C0" w:rsidR="00AB212E" w:rsidRDefault="00AB212E" w:rsidP="00404C5E">
      <w:pPr>
        <w:rPr>
          <w:lang w:val="vi-VN"/>
        </w:rPr>
      </w:pPr>
      <w:r w:rsidRPr="00AB212E">
        <w:rPr>
          <w:noProof/>
        </w:rPr>
        <w:drawing>
          <wp:inline distT="0" distB="0" distL="0" distR="0" wp14:anchorId="3ACB7FC5" wp14:editId="47A834F4">
            <wp:extent cx="5730240" cy="3878580"/>
            <wp:effectExtent l="0" t="0" r="3810" b="7620"/>
            <wp:docPr id="575826416" name="Picture 76"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26416" name="Picture 76" descr="A screen shot of a computer code&#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3878580"/>
                    </a:xfrm>
                    <a:prstGeom prst="rect">
                      <a:avLst/>
                    </a:prstGeom>
                    <a:noFill/>
                    <a:ln>
                      <a:noFill/>
                    </a:ln>
                  </pic:spPr>
                </pic:pic>
              </a:graphicData>
            </a:graphic>
          </wp:inline>
        </w:drawing>
      </w:r>
    </w:p>
    <w:p w14:paraId="445892C3" w14:textId="6A2FD887" w:rsidR="002B3D1A" w:rsidRPr="002B3D1A" w:rsidRDefault="002B3D1A" w:rsidP="002B3D1A">
      <w:pPr>
        <w:pStyle w:val="Caption"/>
        <w:rPr>
          <w:lang w:val="vi-VN"/>
        </w:rPr>
      </w:pPr>
      <w:bookmarkStart w:id="55" w:name="_Toc197269012"/>
      <w:r>
        <w:t xml:space="preserve">Hình 2. </w:t>
      </w:r>
      <w:fldSimple w:instr=" SEQ Hình_2. \* ARABIC ">
        <w:r w:rsidR="00F0145E">
          <w:rPr>
            <w:noProof/>
          </w:rPr>
          <w:t>7</w:t>
        </w:r>
      </w:fldSimple>
      <w:r>
        <w:rPr>
          <w:lang w:val="vi-VN"/>
        </w:rPr>
        <w:t xml:space="preserve"> Phương thức “addItem”.</w:t>
      </w:r>
      <w:bookmarkEnd w:id="55"/>
    </w:p>
    <w:p w14:paraId="18553019" w14:textId="77777777" w:rsidR="00AB212E" w:rsidRPr="00AB212E" w:rsidRDefault="00AB212E" w:rsidP="00404C5E">
      <w:pPr>
        <w:pStyle w:val="Nidungvnbn"/>
        <w:numPr>
          <w:ilvl w:val="0"/>
          <w:numId w:val="84"/>
        </w:numPr>
      </w:pPr>
      <w:r w:rsidRPr="00AB212E">
        <w:t>Phương thức này nhận vào một đối tương CartItemModel.</w:t>
      </w:r>
    </w:p>
    <w:p w14:paraId="1722FA8A" w14:textId="77777777" w:rsidR="00AB212E" w:rsidRPr="00AB212E" w:rsidRDefault="00AB212E" w:rsidP="00404C5E">
      <w:pPr>
        <w:pStyle w:val="Nidungvnbn"/>
        <w:numPr>
          <w:ilvl w:val="0"/>
          <w:numId w:val="84"/>
        </w:numPr>
      </w:pPr>
      <w:r w:rsidRPr="00AB212E">
        <w:t>Thông qua lời gọi đến đối tượng CartRepository để thêm một sản phẩm vào giỏ hàng.</w:t>
      </w:r>
    </w:p>
    <w:p w14:paraId="33F2303D" w14:textId="77777777" w:rsidR="00AB212E" w:rsidRPr="00AB212E" w:rsidRDefault="00AB212E" w:rsidP="00404C5E">
      <w:pPr>
        <w:pStyle w:val="Nidungvnbn"/>
        <w:numPr>
          <w:ilvl w:val="0"/>
          <w:numId w:val="84"/>
        </w:numPr>
      </w:pPr>
      <w:r w:rsidRPr="00AB212E">
        <w:t>Nếu sản phẩm được thêm thành công sẽ gọi phương thức “notify” để gửi thông báo. </w:t>
      </w:r>
    </w:p>
    <w:p w14:paraId="6D315F29" w14:textId="77777777" w:rsidR="00AB212E" w:rsidRPr="00AB212E" w:rsidRDefault="00AB212E" w:rsidP="00404C5E">
      <w:pPr>
        <w:pStyle w:val="Nidungvnbn"/>
        <w:numPr>
          <w:ilvl w:val="0"/>
          <w:numId w:val="84"/>
        </w:numPr>
      </w:pPr>
      <w:r w:rsidRPr="00AB212E">
        <w:lastRenderedPageBreak/>
        <w:t>Giá trị trả về là một đối tượng ApiRespone&lt;&gt;.</w:t>
      </w:r>
    </w:p>
    <w:p w14:paraId="1A1CA148" w14:textId="77777777" w:rsidR="00AB212E" w:rsidRPr="00AB212E" w:rsidRDefault="00AB212E" w:rsidP="00AB212E">
      <w:pPr>
        <w:pStyle w:val="Nidungvnbn"/>
      </w:pPr>
      <w:r w:rsidRPr="00AB212E">
        <w:t>Phương thức “removeItem” dùng để xóa một sản phẩm khỏi giỏ hàng.</w:t>
      </w:r>
    </w:p>
    <w:p w14:paraId="57640485" w14:textId="2F6DA73A" w:rsidR="00AB212E" w:rsidRDefault="00AB212E" w:rsidP="00404C5E">
      <w:pPr>
        <w:rPr>
          <w:lang w:val="vi-VN"/>
        </w:rPr>
      </w:pPr>
      <w:r w:rsidRPr="00AB212E">
        <w:rPr>
          <w:noProof/>
        </w:rPr>
        <w:drawing>
          <wp:inline distT="0" distB="0" distL="0" distR="0" wp14:anchorId="2BF16DCD" wp14:editId="273725D2">
            <wp:extent cx="5730240" cy="3017520"/>
            <wp:effectExtent l="0" t="0" r="3810" b="0"/>
            <wp:docPr id="1409151326" name="Picture 75"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51326" name="Picture 75" descr="A computer screen with text on it&#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3017520"/>
                    </a:xfrm>
                    <a:prstGeom prst="rect">
                      <a:avLst/>
                    </a:prstGeom>
                    <a:noFill/>
                    <a:ln>
                      <a:noFill/>
                    </a:ln>
                  </pic:spPr>
                </pic:pic>
              </a:graphicData>
            </a:graphic>
          </wp:inline>
        </w:drawing>
      </w:r>
    </w:p>
    <w:p w14:paraId="484F1EF4" w14:textId="3AECE6DB" w:rsidR="000F663C" w:rsidRPr="000F663C" w:rsidRDefault="000F663C" w:rsidP="000F663C">
      <w:pPr>
        <w:pStyle w:val="Caption"/>
        <w:rPr>
          <w:lang w:val="vi-VN"/>
        </w:rPr>
      </w:pPr>
      <w:bookmarkStart w:id="56" w:name="_Toc197269013"/>
      <w:r>
        <w:t xml:space="preserve">Hình 2. </w:t>
      </w:r>
      <w:fldSimple w:instr=" SEQ Hình_2. \* ARABIC ">
        <w:r w:rsidR="00F0145E">
          <w:rPr>
            <w:noProof/>
          </w:rPr>
          <w:t>8</w:t>
        </w:r>
      </w:fldSimple>
      <w:r>
        <w:rPr>
          <w:lang w:val="vi-VN"/>
        </w:rPr>
        <w:t xml:space="preserve"> Phương thức “removeItem”.</w:t>
      </w:r>
      <w:bookmarkEnd w:id="56"/>
    </w:p>
    <w:p w14:paraId="330E5974" w14:textId="26253AC5" w:rsidR="00AB212E" w:rsidRPr="00AB212E" w:rsidRDefault="00AB212E" w:rsidP="00AB212E">
      <w:pPr>
        <w:pStyle w:val="Nidungvnbn"/>
      </w:pPr>
      <w:r w:rsidRPr="00AB212E">
        <w:t>Phương thức “</w:t>
      </w:r>
      <w:r w:rsidR="00662786">
        <w:t>setItems</w:t>
      </w:r>
      <w:r w:rsidRPr="00AB212E">
        <w:t>” dùng để gán lại danh sách sản phẩm cho đối tượng _items.</w:t>
      </w:r>
    </w:p>
    <w:p w14:paraId="488A89A3" w14:textId="6A896FA7" w:rsidR="00AB212E" w:rsidRDefault="00AB212E" w:rsidP="00404C5E">
      <w:pPr>
        <w:rPr>
          <w:lang w:val="vi-VN"/>
        </w:rPr>
      </w:pPr>
      <w:r w:rsidRPr="00AB212E">
        <w:rPr>
          <w:noProof/>
        </w:rPr>
        <w:drawing>
          <wp:inline distT="0" distB="0" distL="0" distR="0" wp14:anchorId="680E2504" wp14:editId="621344D2">
            <wp:extent cx="4701540" cy="1173480"/>
            <wp:effectExtent l="0" t="0" r="3810" b="7620"/>
            <wp:docPr id="2146679689" name="Picture 7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79689" name="Picture 74" descr="A screen shot of a computer code&#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01540" cy="1173480"/>
                    </a:xfrm>
                    <a:prstGeom prst="rect">
                      <a:avLst/>
                    </a:prstGeom>
                    <a:noFill/>
                    <a:ln>
                      <a:noFill/>
                    </a:ln>
                  </pic:spPr>
                </pic:pic>
              </a:graphicData>
            </a:graphic>
          </wp:inline>
        </w:drawing>
      </w:r>
    </w:p>
    <w:p w14:paraId="0052F82D" w14:textId="05DE1780" w:rsidR="006B64E1" w:rsidRPr="006B64E1" w:rsidRDefault="006B64E1" w:rsidP="006B64E1">
      <w:pPr>
        <w:pStyle w:val="Caption"/>
        <w:rPr>
          <w:lang w:val="vi-VN"/>
        </w:rPr>
      </w:pPr>
      <w:bookmarkStart w:id="57" w:name="_Toc197269014"/>
      <w:r>
        <w:t xml:space="preserve">Hình 2. </w:t>
      </w:r>
      <w:fldSimple w:instr=" SEQ Hình_2. \* ARABIC ">
        <w:r w:rsidR="00F0145E">
          <w:rPr>
            <w:noProof/>
          </w:rPr>
          <w:t>9</w:t>
        </w:r>
      </w:fldSimple>
      <w:r w:rsidRPr="006B64E1">
        <w:rPr>
          <w:lang w:val="vi-VN"/>
        </w:rPr>
        <w:t xml:space="preserve"> </w:t>
      </w:r>
      <w:r>
        <w:rPr>
          <w:lang w:val="vi-VN"/>
        </w:rPr>
        <w:t>Phương thức “setItems”.</w:t>
      </w:r>
      <w:bookmarkEnd w:id="57"/>
    </w:p>
    <w:p w14:paraId="05CF0B89" w14:textId="77777777" w:rsidR="00AB212E" w:rsidRPr="00AB212E" w:rsidRDefault="00AB212E" w:rsidP="00AB212E">
      <w:pPr>
        <w:pStyle w:val="Nidungvnbn"/>
      </w:pPr>
      <w:r w:rsidRPr="00AB212E">
        <w:t>Phương thức “clearItems” dùng để xóa toàn bộ sản phẩm trong giỏ hàng:</w:t>
      </w:r>
    </w:p>
    <w:p w14:paraId="72FA27A9" w14:textId="63CA6468" w:rsidR="00AB212E" w:rsidRDefault="00AB212E" w:rsidP="00404C5E">
      <w:pPr>
        <w:rPr>
          <w:lang w:val="vi-VN"/>
        </w:rPr>
      </w:pPr>
      <w:r w:rsidRPr="00AB212E">
        <w:rPr>
          <w:noProof/>
        </w:rPr>
        <w:drawing>
          <wp:inline distT="0" distB="0" distL="0" distR="0" wp14:anchorId="01AEF89A" wp14:editId="184404DB">
            <wp:extent cx="2552700" cy="929640"/>
            <wp:effectExtent l="0" t="0" r="0" b="3810"/>
            <wp:docPr id="87707422" name="Picture 73"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7422" name="Picture 73" descr="A screen shot of a computer code&#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52700" cy="929640"/>
                    </a:xfrm>
                    <a:prstGeom prst="rect">
                      <a:avLst/>
                    </a:prstGeom>
                    <a:noFill/>
                    <a:ln>
                      <a:noFill/>
                    </a:ln>
                  </pic:spPr>
                </pic:pic>
              </a:graphicData>
            </a:graphic>
          </wp:inline>
        </w:drawing>
      </w:r>
    </w:p>
    <w:p w14:paraId="64E6A907" w14:textId="4581BB6B" w:rsidR="00996ECC" w:rsidRPr="00996ECC" w:rsidRDefault="00996ECC" w:rsidP="00996ECC">
      <w:pPr>
        <w:pStyle w:val="Caption"/>
        <w:rPr>
          <w:lang w:val="vi-VN"/>
        </w:rPr>
      </w:pPr>
      <w:bookmarkStart w:id="58" w:name="_Toc197269015"/>
      <w:r>
        <w:t xml:space="preserve">Hình 2. </w:t>
      </w:r>
      <w:fldSimple w:instr=" SEQ Hình_2. \* ARABIC ">
        <w:r w:rsidR="00F0145E">
          <w:rPr>
            <w:noProof/>
          </w:rPr>
          <w:t>10</w:t>
        </w:r>
      </w:fldSimple>
      <w:r>
        <w:rPr>
          <w:lang w:val="vi-VN"/>
        </w:rPr>
        <w:t xml:space="preserve"> Phương thức “clearItems”.</w:t>
      </w:r>
      <w:bookmarkEnd w:id="58"/>
    </w:p>
    <w:p w14:paraId="01D074A3" w14:textId="77777777" w:rsidR="00AB212E" w:rsidRPr="00AB212E" w:rsidRDefault="00AB212E" w:rsidP="00AB212E">
      <w:pPr>
        <w:pStyle w:val="Nidungvnbn"/>
      </w:pPr>
      <w:r w:rsidRPr="00AB212E">
        <w:t>Phương thức “getTotalPrice” dùng để tính tổng tiền sản phẩm có trong giỏ hàng.</w:t>
      </w:r>
    </w:p>
    <w:p w14:paraId="3517369B" w14:textId="23396F9F" w:rsidR="00AB212E" w:rsidRDefault="00AB212E" w:rsidP="00404C5E">
      <w:pPr>
        <w:rPr>
          <w:lang w:val="vi-VN"/>
        </w:rPr>
      </w:pPr>
      <w:r w:rsidRPr="00AB212E">
        <w:rPr>
          <w:noProof/>
        </w:rPr>
        <w:lastRenderedPageBreak/>
        <w:drawing>
          <wp:inline distT="0" distB="0" distL="0" distR="0" wp14:anchorId="3083DFDF" wp14:editId="635A88A8">
            <wp:extent cx="5730240" cy="525780"/>
            <wp:effectExtent l="0" t="0" r="3810" b="7620"/>
            <wp:docPr id="114795534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525780"/>
                    </a:xfrm>
                    <a:prstGeom prst="rect">
                      <a:avLst/>
                    </a:prstGeom>
                    <a:noFill/>
                    <a:ln>
                      <a:noFill/>
                    </a:ln>
                  </pic:spPr>
                </pic:pic>
              </a:graphicData>
            </a:graphic>
          </wp:inline>
        </w:drawing>
      </w:r>
    </w:p>
    <w:p w14:paraId="1468A6CA" w14:textId="73F77997" w:rsidR="003428E0" w:rsidRPr="003428E0" w:rsidRDefault="003428E0" w:rsidP="003428E0">
      <w:pPr>
        <w:pStyle w:val="Caption"/>
        <w:rPr>
          <w:lang w:val="vi-VN"/>
        </w:rPr>
      </w:pPr>
      <w:bookmarkStart w:id="59" w:name="_Toc197269016"/>
      <w:r>
        <w:t xml:space="preserve">Hình 2. </w:t>
      </w:r>
      <w:fldSimple w:instr=" SEQ Hình_2. \* ARABIC ">
        <w:r w:rsidR="00F0145E">
          <w:rPr>
            <w:noProof/>
          </w:rPr>
          <w:t>11</w:t>
        </w:r>
      </w:fldSimple>
      <w:r w:rsidRPr="003428E0">
        <w:rPr>
          <w:lang w:val="vi-VN"/>
        </w:rPr>
        <w:t xml:space="preserve"> </w:t>
      </w:r>
      <w:r>
        <w:rPr>
          <w:lang w:val="vi-VN"/>
        </w:rPr>
        <w:t>Phương thức “getTotalPrice”.</w:t>
      </w:r>
      <w:bookmarkEnd w:id="59"/>
    </w:p>
    <w:p w14:paraId="5696A44A" w14:textId="77777777" w:rsidR="00AB212E" w:rsidRPr="00AB212E" w:rsidRDefault="00AB212E" w:rsidP="00AB212E">
      <w:pPr>
        <w:pStyle w:val="Nidungvnbn"/>
      </w:pPr>
      <w:r w:rsidRPr="00AB212E">
        <w:t>Phương thức “fetchCart” dùng để gọi API từ back end lấy danh sách sản phẩm có trong giỏ hàng.</w:t>
      </w:r>
    </w:p>
    <w:p w14:paraId="6C297C67" w14:textId="15496052" w:rsidR="00AB212E" w:rsidRDefault="00AB212E" w:rsidP="00404C5E">
      <w:pPr>
        <w:rPr>
          <w:lang w:val="vi-VN"/>
        </w:rPr>
      </w:pPr>
      <w:r w:rsidRPr="00AB212E">
        <w:rPr>
          <w:noProof/>
        </w:rPr>
        <w:drawing>
          <wp:inline distT="0" distB="0" distL="0" distR="0" wp14:anchorId="4E304322" wp14:editId="047B13DD">
            <wp:extent cx="5730240" cy="5143500"/>
            <wp:effectExtent l="0" t="0" r="3810" b="0"/>
            <wp:docPr id="444396690" name="Picture 7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96690" name="Picture 71" descr="A screen shot of a computer program&#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5143500"/>
                    </a:xfrm>
                    <a:prstGeom prst="rect">
                      <a:avLst/>
                    </a:prstGeom>
                    <a:noFill/>
                    <a:ln>
                      <a:noFill/>
                    </a:ln>
                  </pic:spPr>
                </pic:pic>
              </a:graphicData>
            </a:graphic>
          </wp:inline>
        </w:drawing>
      </w:r>
    </w:p>
    <w:p w14:paraId="03EAB389" w14:textId="44A0EE48" w:rsidR="0034209C" w:rsidRPr="0034209C" w:rsidRDefault="0034209C" w:rsidP="0034209C">
      <w:pPr>
        <w:pStyle w:val="Caption"/>
        <w:rPr>
          <w:lang w:val="vi-VN"/>
        </w:rPr>
      </w:pPr>
      <w:bookmarkStart w:id="60" w:name="_Toc197269017"/>
      <w:r>
        <w:t xml:space="preserve">Hình 2. </w:t>
      </w:r>
      <w:fldSimple w:instr=" SEQ Hình_2. \* ARABIC ">
        <w:r w:rsidR="00F0145E">
          <w:rPr>
            <w:noProof/>
          </w:rPr>
          <w:t>12</w:t>
        </w:r>
      </w:fldSimple>
      <w:r w:rsidRPr="0034209C">
        <w:rPr>
          <w:lang w:val="vi-VN"/>
        </w:rPr>
        <w:t xml:space="preserve"> </w:t>
      </w:r>
      <w:r>
        <w:rPr>
          <w:lang w:val="vi-VN"/>
        </w:rPr>
        <w:t>Phương thức “fetchCart”.</w:t>
      </w:r>
      <w:bookmarkEnd w:id="60"/>
    </w:p>
    <w:p w14:paraId="0E966D3D" w14:textId="752D55CB" w:rsidR="00AB212E" w:rsidRPr="00AB212E" w:rsidRDefault="00404C5E" w:rsidP="00404C5E">
      <w:pPr>
        <w:pStyle w:val="Tiumccp2"/>
      </w:pPr>
      <w:bookmarkStart w:id="61" w:name="_Toc197269779"/>
      <w:r>
        <w:t>2</w:t>
      </w:r>
      <w:r>
        <w:rPr>
          <w:lang w:val="vi-VN"/>
        </w:rPr>
        <w:t>.</w:t>
      </w:r>
      <w:r w:rsidR="00AB212E" w:rsidRPr="00AB212E">
        <w:t>3.4 Concrete Observer - cart_badge_observer.dart/cart_total_observer.dart</w:t>
      </w:r>
      <w:bookmarkEnd w:id="61"/>
    </w:p>
    <w:p w14:paraId="3BE96D57" w14:textId="77777777" w:rsidR="00AB212E" w:rsidRPr="00AB212E" w:rsidRDefault="00AB212E" w:rsidP="00AB212E">
      <w:pPr>
        <w:pStyle w:val="Nidungvnbn"/>
      </w:pPr>
      <w:r w:rsidRPr="00AB212E">
        <w:t>Lớp CartBadgeObserver:</w:t>
      </w:r>
    </w:p>
    <w:p w14:paraId="05147495" w14:textId="682D125A" w:rsidR="00AB212E" w:rsidRDefault="00AB212E" w:rsidP="00404C5E">
      <w:pPr>
        <w:rPr>
          <w:lang w:val="vi-VN"/>
        </w:rPr>
      </w:pPr>
      <w:r w:rsidRPr="00AB212E">
        <w:rPr>
          <w:noProof/>
        </w:rPr>
        <w:lastRenderedPageBreak/>
        <w:drawing>
          <wp:inline distT="0" distB="0" distL="0" distR="0" wp14:anchorId="2C8C4705" wp14:editId="00B5B1A6">
            <wp:extent cx="5730240" cy="2369820"/>
            <wp:effectExtent l="0" t="0" r="3810" b="0"/>
            <wp:docPr id="341495685" name="Picture 7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95685" name="Picture 70" descr="A screen shot of a computer program&#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2369820"/>
                    </a:xfrm>
                    <a:prstGeom prst="rect">
                      <a:avLst/>
                    </a:prstGeom>
                    <a:noFill/>
                    <a:ln>
                      <a:noFill/>
                    </a:ln>
                  </pic:spPr>
                </pic:pic>
              </a:graphicData>
            </a:graphic>
          </wp:inline>
        </w:drawing>
      </w:r>
    </w:p>
    <w:p w14:paraId="060BAF7F" w14:textId="477A2B00" w:rsidR="006A32E7" w:rsidRPr="006A32E7" w:rsidRDefault="006A32E7" w:rsidP="006A32E7">
      <w:pPr>
        <w:pStyle w:val="Caption"/>
        <w:rPr>
          <w:lang w:val="vi-VN"/>
        </w:rPr>
      </w:pPr>
      <w:bookmarkStart w:id="62" w:name="_Toc197269018"/>
      <w:r>
        <w:t xml:space="preserve">Hình 2. </w:t>
      </w:r>
      <w:fldSimple w:instr=" SEQ Hình_2. \* ARABIC ">
        <w:r w:rsidR="00F0145E">
          <w:rPr>
            <w:noProof/>
          </w:rPr>
          <w:t>13</w:t>
        </w:r>
      </w:fldSimple>
      <w:r>
        <w:rPr>
          <w:lang w:val="vi-VN"/>
        </w:rPr>
        <w:t xml:space="preserve"> Lớp CartBadgeObserver.</w:t>
      </w:r>
      <w:bookmarkEnd w:id="62"/>
    </w:p>
    <w:p w14:paraId="7CC920A9" w14:textId="77777777" w:rsidR="00AB212E" w:rsidRPr="00AB212E" w:rsidRDefault="00AB212E" w:rsidP="00AB212E">
      <w:pPr>
        <w:pStyle w:val="Nidungvnbn"/>
      </w:pPr>
      <w:r w:rsidRPr="00AB212E">
        <w:t>Lớp CartTotalObserver:</w:t>
      </w:r>
    </w:p>
    <w:p w14:paraId="4AF6FDDD" w14:textId="7931BCB0" w:rsidR="00AB212E" w:rsidRDefault="00AB212E" w:rsidP="00404C5E">
      <w:pPr>
        <w:rPr>
          <w:lang w:val="vi-VN"/>
        </w:rPr>
      </w:pPr>
      <w:r w:rsidRPr="00AB212E">
        <w:rPr>
          <w:noProof/>
        </w:rPr>
        <w:drawing>
          <wp:inline distT="0" distB="0" distL="0" distR="0" wp14:anchorId="1C8D523A" wp14:editId="556CCECC">
            <wp:extent cx="5730240" cy="3055620"/>
            <wp:effectExtent l="0" t="0" r="3810" b="0"/>
            <wp:docPr id="486075610" name="Picture 6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75610" name="Picture 69" descr="A screen shot of a computer program&#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p>
    <w:p w14:paraId="077301BE" w14:textId="52262679" w:rsidR="00F53292" w:rsidRPr="00F53292" w:rsidRDefault="00F53292" w:rsidP="00F53292">
      <w:pPr>
        <w:pStyle w:val="Caption"/>
        <w:rPr>
          <w:lang w:val="vi-VN"/>
        </w:rPr>
      </w:pPr>
      <w:bookmarkStart w:id="63" w:name="_Toc197269019"/>
      <w:r>
        <w:t xml:space="preserve">Hình 2. </w:t>
      </w:r>
      <w:fldSimple w:instr=" SEQ Hình_2. \* ARABIC ">
        <w:r w:rsidR="00F0145E">
          <w:rPr>
            <w:noProof/>
          </w:rPr>
          <w:t>14</w:t>
        </w:r>
      </w:fldSimple>
      <w:r>
        <w:rPr>
          <w:lang w:val="vi-VN"/>
        </w:rPr>
        <w:t xml:space="preserve"> Lớp CartTotalObserver.</w:t>
      </w:r>
      <w:bookmarkEnd w:id="63"/>
    </w:p>
    <w:p w14:paraId="0075D48A" w14:textId="124AE411" w:rsidR="00AB212E" w:rsidRPr="00404C5E" w:rsidRDefault="00AB212E" w:rsidP="00AB212E">
      <w:pPr>
        <w:pStyle w:val="Nidungvnbn"/>
        <w:rPr>
          <w:lang w:val="vi-VN"/>
        </w:rPr>
      </w:pPr>
      <w:r w:rsidRPr="00AB212E">
        <w:t xml:space="preserve">Hai lớp này là concrete subject triển khai lớp CartObserver. Chúng hiện thực phương thức “update” theo cách </w:t>
      </w:r>
      <w:r w:rsidR="00404C5E">
        <w:t>riêng</w:t>
      </w:r>
      <w:r w:rsidR="00404C5E">
        <w:rPr>
          <w:lang w:val="vi-VN"/>
        </w:rPr>
        <w:t>:</w:t>
      </w:r>
    </w:p>
    <w:p w14:paraId="43677006" w14:textId="77777777" w:rsidR="00AB212E" w:rsidRPr="00AB212E" w:rsidRDefault="00AB212E" w:rsidP="00404C5E">
      <w:pPr>
        <w:pStyle w:val="Nidungvnbn"/>
        <w:numPr>
          <w:ilvl w:val="0"/>
          <w:numId w:val="85"/>
        </w:numPr>
      </w:pPr>
      <w:r w:rsidRPr="00AB212E">
        <w:t>CartBadgeObserver lắng nghe thay đổi từ CartManager và cập nhật số lượng sản phẩm đang có trong giỏ hàng. Dữ liệu này được sử dụng để hiển thị số lượng tại biểu tượng giỏ hàng.</w:t>
      </w:r>
    </w:p>
    <w:p w14:paraId="7241715E" w14:textId="77777777" w:rsidR="00AB212E" w:rsidRPr="00AB212E" w:rsidRDefault="00AB212E" w:rsidP="00404C5E">
      <w:pPr>
        <w:pStyle w:val="Nidungvnbn"/>
        <w:numPr>
          <w:ilvl w:val="0"/>
          <w:numId w:val="85"/>
        </w:numPr>
      </w:pPr>
      <w:r w:rsidRPr="00AB212E">
        <w:lastRenderedPageBreak/>
        <w:t>CartTotalObserver đảm nhận chức năng cập nhật tổng giá trị đơn hàng mỗi khi giỏ hàng thay đổi, dùng để hiển thị trên giao diện giỏ hàng.</w:t>
      </w:r>
    </w:p>
    <w:p w14:paraId="53A70AA0" w14:textId="0063DC73" w:rsidR="00AB212E" w:rsidRPr="00AB212E" w:rsidRDefault="00023710" w:rsidP="006F755F">
      <w:pPr>
        <w:pStyle w:val="Tiumccp2"/>
      </w:pPr>
      <w:bookmarkStart w:id="64" w:name="_Toc197269780"/>
      <w:r>
        <w:t>2</w:t>
      </w:r>
      <w:r>
        <w:rPr>
          <w:lang w:val="vi-VN"/>
        </w:rPr>
        <w:t>.</w:t>
      </w:r>
      <w:r w:rsidR="00AB212E" w:rsidRPr="00AB212E">
        <w:t>3.5 Lớp sử dụng Observer - cart_provider.dart</w:t>
      </w:r>
      <w:bookmarkEnd w:id="64"/>
    </w:p>
    <w:p w14:paraId="4A4F701F" w14:textId="77777777" w:rsidR="00AB212E" w:rsidRPr="00AB212E" w:rsidRDefault="00AB212E" w:rsidP="00AB212E">
      <w:pPr>
        <w:pStyle w:val="Nidungvnbn"/>
      </w:pPr>
      <w:r w:rsidRPr="00AB212E">
        <w:t>Lớp CartProvider là một observer coordinator đóng vai trò trung gian giữa giỏ hàng và giao diện người dùng:</w:t>
      </w:r>
    </w:p>
    <w:p w14:paraId="648D207D" w14:textId="6AD97E1F" w:rsidR="00AB212E" w:rsidRDefault="00AB212E" w:rsidP="006F755F">
      <w:pPr>
        <w:rPr>
          <w:lang w:val="vi-VN"/>
        </w:rPr>
      </w:pPr>
      <w:r w:rsidRPr="00AB212E">
        <w:rPr>
          <w:noProof/>
        </w:rPr>
        <w:drawing>
          <wp:inline distT="0" distB="0" distL="0" distR="0" wp14:anchorId="74983284" wp14:editId="1B044A5C">
            <wp:extent cx="5730240" cy="5669280"/>
            <wp:effectExtent l="0" t="0" r="3810" b="7620"/>
            <wp:docPr id="115693100" name="Picture 6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3100" name="Picture 68" descr="A screen shot of a computer program&#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5669280"/>
                    </a:xfrm>
                    <a:prstGeom prst="rect">
                      <a:avLst/>
                    </a:prstGeom>
                    <a:noFill/>
                    <a:ln>
                      <a:noFill/>
                    </a:ln>
                  </pic:spPr>
                </pic:pic>
              </a:graphicData>
            </a:graphic>
          </wp:inline>
        </w:drawing>
      </w:r>
    </w:p>
    <w:p w14:paraId="5F0DA937" w14:textId="62035D94" w:rsidR="00826B01" w:rsidRPr="00826B01" w:rsidRDefault="00826B01" w:rsidP="00826B01">
      <w:pPr>
        <w:pStyle w:val="Caption"/>
        <w:rPr>
          <w:lang w:val="vi-VN"/>
        </w:rPr>
      </w:pPr>
      <w:bookmarkStart w:id="65" w:name="_Toc197269020"/>
      <w:r>
        <w:t xml:space="preserve">Hình 2. </w:t>
      </w:r>
      <w:fldSimple w:instr=" SEQ Hình_2. \* ARABIC ">
        <w:r w:rsidR="00F0145E">
          <w:rPr>
            <w:noProof/>
          </w:rPr>
          <w:t>15</w:t>
        </w:r>
      </w:fldSimple>
      <w:r>
        <w:rPr>
          <w:lang w:val="vi-VN"/>
        </w:rPr>
        <w:t xml:space="preserve"> Lớp CartProvider.</w:t>
      </w:r>
      <w:bookmarkEnd w:id="65"/>
    </w:p>
    <w:p w14:paraId="15244357" w14:textId="77777777" w:rsidR="00AB212E" w:rsidRPr="00AB212E" w:rsidRDefault="00AB212E" w:rsidP="006F755F">
      <w:pPr>
        <w:pStyle w:val="Nidungvnbn"/>
        <w:numPr>
          <w:ilvl w:val="0"/>
          <w:numId w:val="86"/>
        </w:numPr>
      </w:pPr>
      <w:r w:rsidRPr="00AB212E">
        <w:lastRenderedPageBreak/>
        <w:t>Lớp này khởi tạo các thành phần và sử dụng chúng: CartManager và các observer như CartBadgeObserver, CartTotalObserver.</w:t>
      </w:r>
    </w:p>
    <w:p w14:paraId="2B38119C" w14:textId="77777777" w:rsidR="00AB212E" w:rsidRPr="00AB212E" w:rsidRDefault="00AB212E" w:rsidP="006F755F">
      <w:pPr>
        <w:pStyle w:val="Nidungvnbn"/>
        <w:numPr>
          <w:ilvl w:val="0"/>
          <w:numId w:val="86"/>
        </w:numPr>
      </w:pPr>
      <w:r w:rsidRPr="00AB212E">
        <w:t>Đăng ký các observer này vào CartManager.</w:t>
      </w:r>
    </w:p>
    <w:p w14:paraId="21085F92" w14:textId="77777777" w:rsidR="00AB212E" w:rsidRPr="00AB212E" w:rsidRDefault="00AB212E" w:rsidP="006F755F">
      <w:pPr>
        <w:pStyle w:val="Nidungvnbn"/>
        <w:numPr>
          <w:ilvl w:val="0"/>
          <w:numId w:val="86"/>
        </w:numPr>
      </w:pPr>
      <w:r w:rsidRPr="00AB212E">
        <w:t>Cung cấp các thuộc tính như itemCount, totalAmount cho UI thông qua các getter.</w:t>
      </w:r>
    </w:p>
    <w:p w14:paraId="59472BF8" w14:textId="77777777" w:rsidR="00AB212E" w:rsidRPr="00AB212E" w:rsidRDefault="00AB212E" w:rsidP="006F755F">
      <w:pPr>
        <w:pStyle w:val="Nidungvnbn"/>
        <w:numPr>
          <w:ilvl w:val="0"/>
          <w:numId w:val="86"/>
        </w:numPr>
      </w:pPr>
      <w:r w:rsidRPr="00AB212E">
        <w:t>Đảm bảo hủy đăng ký các Observer khi không cần thiết trong dispose() để tránh memory leak.</w:t>
      </w:r>
    </w:p>
    <w:p w14:paraId="417F68FF" w14:textId="77777777" w:rsidR="006F755F" w:rsidRDefault="00AB212E" w:rsidP="00AB212E">
      <w:pPr>
        <w:pStyle w:val="Nidungvnbn"/>
        <w:rPr>
          <w:lang w:val="vi-VN"/>
        </w:rPr>
      </w:pPr>
      <w:r w:rsidRPr="00AB212E">
        <w:t>Phương thức “_initializeObservers”:</w:t>
      </w:r>
    </w:p>
    <w:p w14:paraId="1A6EB152" w14:textId="62285CDD" w:rsidR="00AB212E" w:rsidRDefault="00AB212E" w:rsidP="006F755F">
      <w:pPr>
        <w:rPr>
          <w:lang w:val="vi-VN"/>
        </w:rPr>
      </w:pPr>
      <w:r w:rsidRPr="00AB212E">
        <w:rPr>
          <w:noProof/>
        </w:rPr>
        <w:drawing>
          <wp:inline distT="0" distB="0" distL="0" distR="0" wp14:anchorId="0DD6DBAE" wp14:editId="0EA57D79">
            <wp:extent cx="4960620" cy="4053840"/>
            <wp:effectExtent l="0" t="0" r="0" b="3810"/>
            <wp:docPr id="498591773" name="Picture 6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91773" name="Picture 67" descr="A screen shot of a computer program&#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60620" cy="4053840"/>
                    </a:xfrm>
                    <a:prstGeom prst="rect">
                      <a:avLst/>
                    </a:prstGeom>
                    <a:noFill/>
                    <a:ln>
                      <a:noFill/>
                    </a:ln>
                  </pic:spPr>
                </pic:pic>
              </a:graphicData>
            </a:graphic>
          </wp:inline>
        </w:drawing>
      </w:r>
    </w:p>
    <w:p w14:paraId="48641A8D" w14:textId="12B4B2E9" w:rsidR="00826B01" w:rsidRPr="00826B01" w:rsidRDefault="00826B01" w:rsidP="00826B01">
      <w:pPr>
        <w:pStyle w:val="Caption"/>
        <w:rPr>
          <w:lang w:val="vi-VN"/>
        </w:rPr>
      </w:pPr>
      <w:bookmarkStart w:id="66" w:name="_Toc197269021"/>
      <w:r>
        <w:t xml:space="preserve">Hình 2. </w:t>
      </w:r>
      <w:fldSimple w:instr=" SEQ Hình_2. \* ARABIC ">
        <w:r w:rsidR="00F0145E">
          <w:rPr>
            <w:noProof/>
          </w:rPr>
          <w:t>16</w:t>
        </w:r>
      </w:fldSimple>
      <w:r>
        <w:rPr>
          <w:lang w:val="vi-VN"/>
        </w:rPr>
        <w:t xml:space="preserve"> Phương thức “_</w:t>
      </w:r>
      <w:r w:rsidRPr="00AB212E">
        <w:t>initializ</w:t>
      </w:r>
      <w:r>
        <w:t>eObservers</w:t>
      </w:r>
      <w:r>
        <w:rPr>
          <w:lang w:val="vi-VN"/>
        </w:rPr>
        <w:t>”.</w:t>
      </w:r>
      <w:bookmarkEnd w:id="66"/>
    </w:p>
    <w:p w14:paraId="239563AB" w14:textId="77777777" w:rsidR="00AB212E" w:rsidRPr="00AB212E" w:rsidRDefault="00AB212E" w:rsidP="006F755F">
      <w:pPr>
        <w:pStyle w:val="Nidungvnbn"/>
        <w:numPr>
          <w:ilvl w:val="0"/>
          <w:numId w:val="87"/>
        </w:numPr>
      </w:pPr>
      <w:r w:rsidRPr="00AB212E">
        <w:t>Dùng để đăng ký các observer: CartBadgeObser, CarTotalObserver.</w:t>
      </w:r>
    </w:p>
    <w:p w14:paraId="351D5889" w14:textId="77777777" w:rsidR="00AB212E" w:rsidRPr="00AB212E" w:rsidRDefault="00AB212E" w:rsidP="006F755F">
      <w:pPr>
        <w:pStyle w:val="Nidungvnbn"/>
        <w:numPr>
          <w:ilvl w:val="0"/>
          <w:numId w:val="87"/>
        </w:numPr>
      </w:pPr>
      <w:r w:rsidRPr="00AB212E">
        <w:t>Phương thức này được gọi đến khi lớp CartProvider được khởi tạo.</w:t>
      </w:r>
    </w:p>
    <w:p w14:paraId="41DA4933" w14:textId="77777777" w:rsidR="00AB212E" w:rsidRPr="00AB212E" w:rsidRDefault="00AB212E" w:rsidP="00AB212E">
      <w:pPr>
        <w:pStyle w:val="Nidungvnbn"/>
      </w:pPr>
      <w:r w:rsidRPr="00AB212E">
        <w:lastRenderedPageBreak/>
        <w:t>Phương thức “addItem”: gọi đến _cartManager để thêm một sản phẩm vào giỏ hàng.</w:t>
      </w:r>
    </w:p>
    <w:p w14:paraId="6E3703AA" w14:textId="5B448B7C" w:rsidR="00AB212E" w:rsidRDefault="00AB212E" w:rsidP="006F755F">
      <w:pPr>
        <w:rPr>
          <w:lang w:val="vi-VN"/>
        </w:rPr>
      </w:pPr>
      <w:r w:rsidRPr="00AB212E">
        <w:rPr>
          <w:noProof/>
        </w:rPr>
        <w:drawing>
          <wp:inline distT="0" distB="0" distL="0" distR="0" wp14:anchorId="06B66114" wp14:editId="74FAF98D">
            <wp:extent cx="5730240" cy="640080"/>
            <wp:effectExtent l="0" t="0" r="3810" b="7620"/>
            <wp:docPr id="195109778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640080"/>
                    </a:xfrm>
                    <a:prstGeom prst="rect">
                      <a:avLst/>
                    </a:prstGeom>
                    <a:noFill/>
                    <a:ln>
                      <a:noFill/>
                    </a:ln>
                  </pic:spPr>
                </pic:pic>
              </a:graphicData>
            </a:graphic>
          </wp:inline>
        </w:drawing>
      </w:r>
    </w:p>
    <w:p w14:paraId="7DF4F331" w14:textId="453837BA" w:rsidR="00FB11B0" w:rsidRPr="00FB11B0" w:rsidRDefault="00FB11B0" w:rsidP="00FB11B0">
      <w:pPr>
        <w:pStyle w:val="Caption"/>
        <w:rPr>
          <w:lang w:val="vi-VN"/>
        </w:rPr>
      </w:pPr>
      <w:bookmarkStart w:id="67" w:name="_Toc197269022"/>
      <w:r>
        <w:t xml:space="preserve">Hình 2. </w:t>
      </w:r>
      <w:fldSimple w:instr=" SEQ Hình_2. \* ARABIC ">
        <w:r w:rsidR="00F0145E">
          <w:rPr>
            <w:noProof/>
          </w:rPr>
          <w:t>17</w:t>
        </w:r>
      </w:fldSimple>
      <w:r w:rsidRPr="00FB11B0">
        <w:t xml:space="preserve"> </w:t>
      </w:r>
      <w:r w:rsidRPr="00AB212E">
        <w:t>Phương thức “addItem”</w:t>
      </w:r>
      <w:r>
        <w:rPr>
          <w:lang w:val="vi-VN"/>
        </w:rPr>
        <w:t>.</w:t>
      </w:r>
      <w:bookmarkEnd w:id="67"/>
    </w:p>
    <w:p w14:paraId="4F947E4D" w14:textId="77777777" w:rsidR="00AB212E" w:rsidRPr="00AB212E" w:rsidRDefault="00AB212E" w:rsidP="00AB212E">
      <w:pPr>
        <w:pStyle w:val="Nidungvnbn"/>
      </w:pPr>
      <w:r w:rsidRPr="00AB212E">
        <w:t>Phương thức “removeItem”:</w:t>
      </w:r>
    </w:p>
    <w:p w14:paraId="0EBE3F65" w14:textId="2253A4AE" w:rsidR="00AB212E" w:rsidRDefault="00AB212E" w:rsidP="006F755F">
      <w:pPr>
        <w:rPr>
          <w:lang w:val="vi-VN"/>
        </w:rPr>
      </w:pPr>
      <w:r w:rsidRPr="00AB212E">
        <w:rPr>
          <w:noProof/>
        </w:rPr>
        <w:drawing>
          <wp:inline distT="0" distB="0" distL="0" distR="0" wp14:anchorId="1DB6FEF4" wp14:editId="7DCB3A75">
            <wp:extent cx="5326380" cy="708660"/>
            <wp:effectExtent l="0" t="0" r="7620" b="0"/>
            <wp:docPr id="714901729" name="Picture 65"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01729" name="Picture 65" descr="A black screen with white text&#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26380" cy="708660"/>
                    </a:xfrm>
                    <a:prstGeom prst="rect">
                      <a:avLst/>
                    </a:prstGeom>
                    <a:noFill/>
                    <a:ln>
                      <a:noFill/>
                    </a:ln>
                  </pic:spPr>
                </pic:pic>
              </a:graphicData>
            </a:graphic>
          </wp:inline>
        </w:drawing>
      </w:r>
    </w:p>
    <w:p w14:paraId="525B23F3" w14:textId="4BC86FB7" w:rsidR="009E08F5" w:rsidRPr="009E08F5" w:rsidRDefault="009E08F5" w:rsidP="009E08F5">
      <w:pPr>
        <w:pStyle w:val="Caption"/>
        <w:rPr>
          <w:lang w:val="vi-VN"/>
        </w:rPr>
      </w:pPr>
      <w:bookmarkStart w:id="68" w:name="_Toc197269023"/>
      <w:r>
        <w:t xml:space="preserve">Hình 2. </w:t>
      </w:r>
      <w:fldSimple w:instr=" SEQ Hình_2. \* ARABIC ">
        <w:r w:rsidR="00F0145E">
          <w:rPr>
            <w:noProof/>
          </w:rPr>
          <w:t>18</w:t>
        </w:r>
      </w:fldSimple>
      <w:r>
        <w:rPr>
          <w:lang w:val="vi-VN"/>
        </w:rPr>
        <w:t xml:space="preserve"> </w:t>
      </w:r>
      <w:r w:rsidRPr="00AB212E">
        <w:t>Phương thức “</w:t>
      </w:r>
      <w:r>
        <w:t>removeItem</w:t>
      </w:r>
      <w:r>
        <w:rPr>
          <w:lang w:val="vi-VN"/>
        </w:rPr>
        <w:t>”.</w:t>
      </w:r>
      <w:bookmarkEnd w:id="68"/>
    </w:p>
    <w:p w14:paraId="3392BCFD" w14:textId="77777777" w:rsidR="00AB212E" w:rsidRPr="00AB212E" w:rsidRDefault="00AB212E" w:rsidP="00AB212E">
      <w:pPr>
        <w:pStyle w:val="Nidungvnbn"/>
      </w:pPr>
      <w:r w:rsidRPr="00AB212E">
        <w:t>Phương thức “getTotalPrice”:</w:t>
      </w:r>
    </w:p>
    <w:p w14:paraId="1F6911B3" w14:textId="5DB5DDC4" w:rsidR="00AB212E" w:rsidRDefault="00AB212E" w:rsidP="006F755F">
      <w:pPr>
        <w:rPr>
          <w:lang w:val="vi-VN"/>
        </w:rPr>
      </w:pPr>
      <w:r w:rsidRPr="00AB212E">
        <w:rPr>
          <w:noProof/>
        </w:rPr>
        <w:drawing>
          <wp:inline distT="0" distB="0" distL="0" distR="0" wp14:anchorId="105FA372" wp14:editId="788EA0D9">
            <wp:extent cx="4518660" cy="1676400"/>
            <wp:effectExtent l="0" t="0" r="0" b="0"/>
            <wp:docPr id="241081254" name="Picture 6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81254" name="Picture 64" descr="A screen shot of a computer code&#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18660" cy="1676400"/>
                    </a:xfrm>
                    <a:prstGeom prst="rect">
                      <a:avLst/>
                    </a:prstGeom>
                    <a:noFill/>
                    <a:ln>
                      <a:noFill/>
                    </a:ln>
                  </pic:spPr>
                </pic:pic>
              </a:graphicData>
            </a:graphic>
          </wp:inline>
        </w:drawing>
      </w:r>
    </w:p>
    <w:p w14:paraId="52A5DEB2" w14:textId="62C147C9" w:rsidR="009E08F5" w:rsidRPr="009E08F5" w:rsidRDefault="009E08F5" w:rsidP="009E08F5">
      <w:pPr>
        <w:pStyle w:val="Caption"/>
        <w:rPr>
          <w:lang w:val="vi-VN"/>
        </w:rPr>
      </w:pPr>
      <w:bookmarkStart w:id="69" w:name="_Toc197269024"/>
      <w:r>
        <w:t xml:space="preserve">Hình 2. </w:t>
      </w:r>
      <w:fldSimple w:instr=" SEQ Hình_2. \* ARABIC ">
        <w:r w:rsidR="00F0145E">
          <w:rPr>
            <w:noProof/>
          </w:rPr>
          <w:t>19</w:t>
        </w:r>
      </w:fldSimple>
      <w:r w:rsidRPr="009E08F5">
        <w:t xml:space="preserve"> </w:t>
      </w:r>
      <w:r w:rsidRPr="00AB212E">
        <w:t>Phương thức “get</w:t>
      </w:r>
      <w:r>
        <w:t>TotalPrice</w:t>
      </w:r>
      <w:r>
        <w:rPr>
          <w:lang w:val="vi-VN"/>
        </w:rPr>
        <w:t>”.</w:t>
      </w:r>
      <w:bookmarkEnd w:id="69"/>
    </w:p>
    <w:p w14:paraId="1CD8C710" w14:textId="77777777" w:rsidR="00AB212E" w:rsidRPr="00AB212E" w:rsidRDefault="00AB212E" w:rsidP="00AB212E">
      <w:pPr>
        <w:pStyle w:val="Nidungvnbn"/>
      </w:pPr>
      <w:r w:rsidRPr="00AB212E">
        <w:t>Phương thức “fetchCart”:</w:t>
      </w:r>
    </w:p>
    <w:p w14:paraId="43596BC8" w14:textId="015E0330" w:rsidR="00AB212E" w:rsidRDefault="00AB212E" w:rsidP="006F755F">
      <w:pPr>
        <w:rPr>
          <w:lang w:val="vi-VN"/>
        </w:rPr>
      </w:pPr>
      <w:r w:rsidRPr="00AB212E">
        <w:rPr>
          <w:noProof/>
        </w:rPr>
        <w:drawing>
          <wp:inline distT="0" distB="0" distL="0" distR="0" wp14:anchorId="400E06DC" wp14:editId="12BD98E6">
            <wp:extent cx="3848100" cy="792480"/>
            <wp:effectExtent l="0" t="0" r="0" b="7620"/>
            <wp:docPr id="355839776" name="Picture 63"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39776" name="Picture 63" descr="A black screen with white text&#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48100" cy="792480"/>
                    </a:xfrm>
                    <a:prstGeom prst="rect">
                      <a:avLst/>
                    </a:prstGeom>
                    <a:noFill/>
                    <a:ln>
                      <a:noFill/>
                    </a:ln>
                  </pic:spPr>
                </pic:pic>
              </a:graphicData>
            </a:graphic>
          </wp:inline>
        </w:drawing>
      </w:r>
    </w:p>
    <w:p w14:paraId="54E9829C" w14:textId="4FC150FB" w:rsidR="001A08FB" w:rsidRPr="001A08FB" w:rsidRDefault="001A08FB" w:rsidP="001A08FB">
      <w:pPr>
        <w:pStyle w:val="Caption"/>
        <w:rPr>
          <w:lang w:val="vi-VN"/>
        </w:rPr>
      </w:pPr>
      <w:bookmarkStart w:id="70" w:name="_Toc197269025"/>
      <w:r>
        <w:t xml:space="preserve">Hình 2. </w:t>
      </w:r>
      <w:fldSimple w:instr=" SEQ Hình_2. \* ARABIC ">
        <w:r w:rsidR="00F0145E">
          <w:rPr>
            <w:noProof/>
          </w:rPr>
          <w:t>20</w:t>
        </w:r>
      </w:fldSimple>
      <w:r w:rsidRPr="001A08FB">
        <w:t xml:space="preserve"> </w:t>
      </w:r>
      <w:r w:rsidRPr="00AB212E">
        <w:t>Phương thức “</w:t>
      </w:r>
      <w:r>
        <w:t>fetchCart</w:t>
      </w:r>
      <w:r>
        <w:rPr>
          <w:lang w:val="vi-VN"/>
        </w:rPr>
        <w:t>”.</w:t>
      </w:r>
      <w:bookmarkEnd w:id="70"/>
    </w:p>
    <w:p w14:paraId="5888AF9F" w14:textId="77777777" w:rsidR="00AB212E" w:rsidRPr="00AB212E" w:rsidRDefault="00AB212E" w:rsidP="00AB212E">
      <w:pPr>
        <w:pStyle w:val="Nidungvnbn"/>
      </w:pPr>
      <w:r w:rsidRPr="00AB212E">
        <w:t>Phương thức “clearCart”:</w:t>
      </w:r>
    </w:p>
    <w:p w14:paraId="0EC64A0C" w14:textId="045071E6" w:rsidR="00AB212E" w:rsidRDefault="00AB212E" w:rsidP="006F755F">
      <w:pPr>
        <w:rPr>
          <w:lang w:val="vi-VN"/>
        </w:rPr>
      </w:pPr>
      <w:r w:rsidRPr="00AB212E">
        <w:rPr>
          <w:noProof/>
        </w:rPr>
        <w:drawing>
          <wp:inline distT="0" distB="0" distL="0" distR="0" wp14:anchorId="7529F378" wp14:editId="0E9F70F8">
            <wp:extent cx="3733800" cy="762000"/>
            <wp:effectExtent l="0" t="0" r="0" b="0"/>
            <wp:docPr id="1462197320" name="Picture 62"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97320" name="Picture 62" descr="A screen shot of a computer screen&#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33800" cy="762000"/>
                    </a:xfrm>
                    <a:prstGeom prst="rect">
                      <a:avLst/>
                    </a:prstGeom>
                    <a:noFill/>
                    <a:ln>
                      <a:noFill/>
                    </a:ln>
                  </pic:spPr>
                </pic:pic>
              </a:graphicData>
            </a:graphic>
          </wp:inline>
        </w:drawing>
      </w:r>
    </w:p>
    <w:p w14:paraId="5ADEC519" w14:textId="4BD7FA76" w:rsidR="00420A1D" w:rsidRPr="00420A1D" w:rsidRDefault="00420A1D" w:rsidP="00420A1D">
      <w:pPr>
        <w:pStyle w:val="Caption"/>
        <w:rPr>
          <w:lang w:val="vi-VN"/>
        </w:rPr>
      </w:pPr>
      <w:bookmarkStart w:id="71" w:name="_Toc197269026"/>
      <w:r>
        <w:lastRenderedPageBreak/>
        <w:t xml:space="preserve">Hình 2. </w:t>
      </w:r>
      <w:fldSimple w:instr=" SEQ Hình_2. \* ARABIC ">
        <w:r w:rsidR="00F0145E">
          <w:rPr>
            <w:noProof/>
          </w:rPr>
          <w:t>21</w:t>
        </w:r>
      </w:fldSimple>
      <w:r w:rsidRPr="00420A1D">
        <w:t xml:space="preserve"> </w:t>
      </w:r>
      <w:r w:rsidRPr="00AB212E">
        <w:t>Phương thức “</w:t>
      </w:r>
      <w:r>
        <w:t>clearCart</w:t>
      </w:r>
      <w:r>
        <w:rPr>
          <w:lang w:val="vi-VN"/>
        </w:rPr>
        <w:t>”.</w:t>
      </w:r>
      <w:bookmarkEnd w:id="71"/>
    </w:p>
    <w:p w14:paraId="68135552" w14:textId="77777777" w:rsidR="00AB212E" w:rsidRPr="00AB212E" w:rsidRDefault="00AB212E" w:rsidP="00AB212E">
      <w:pPr>
        <w:pStyle w:val="Nidungvnbn"/>
      </w:pPr>
      <w:r w:rsidRPr="00AB212E">
        <w:t>Phương thức “dispose”: cung cấp chức năng hủy đăng ký các observer sau khi sử dụng xong để tránh xảy hiện tượng memory leak.</w:t>
      </w:r>
    </w:p>
    <w:p w14:paraId="48BD1603" w14:textId="67BA72D4" w:rsidR="00AB212E" w:rsidRDefault="00AB212E" w:rsidP="006F755F">
      <w:pPr>
        <w:rPr>
          <w:lang w:val="vi-VN"/>
        </w:rPr>
      </w:pPr>
      <w:r w:rsidRPr="00AB212E">
        <w:rPr>
          <w:noProof/>
        </w:rPr>
        <w:drawing>
          <wp:inline distT="0" distB="0" distL="0" distR="0" wp14:anchorId="656E42B8" wp14:editId="15BDA387">
            <wp:extent cx="4320540" cy="1607820"/>
            <wp:effectExtent l="0" t="0" r="3810" b="0"/>
            <wp:docPr id="1784410684" name="Picture 6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10684" name="Picture 61" descr="A screen shot of a computer code&#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540" cy="1607820"/>
                    </a:xfrm>
                    <a:prstGeom prst="rect">
                      <a:avLst/>
                    </a:prstGeom>
                    <a:noFill/>
                    <a:ln>
                      <a:noFill/>
                    </a:ln>
                  </pic:spPr>
                </pic:pic>
              </a:graphicData>
            </a:graphic>
          </wp:inline>
        </w:drawing>
      </w:r>
    </w:p>
    <w:p w14:paraId="06F5C88A" w14:textId="160C2F79" w:rsidR="00F0145E" w:rsidRPr="00F0145E" w:rsidRDefault="00F0145E" w:rsidP="00F0145E">
      <w:pPr>
        <w:pStyle w:val="Caption"/>
        <w:rPr>
          <w:lang w:val="vi-VN"/>
        </w:rPr>
      </w:pPr>
      <w:bookmarkStart w:id="72" w:name="_Toc197269027"/>
      <w:r>
        <w:t xml:space="preserve">Hình 2. </w:t>
      </w:r>
      <w:fldSimple w:instr=" SEQ Hình_2. \* ARABIC ">
        <w:r>
          <w:rPr>
            <w:noProof/>
          </w:rPr>
          <w:t>22</w:t>
        </w:r>
      </w:fldSimple>
      <w:r>
        <w:rPr>
          <w:lang w:val="vi-VN"/>
        </w:rPr>
        <w:t xml:space="preserve"> Phương thức “dispose”.</w:t>
      </w:r>
      <w:bookmarkEnd w:id="72"/>
    </w:p>
    <w:p w14:paraId="19024829" w14:textId="01FED86B" w:rsidR="00AB212E" w:rsidRPr="006F755F" w:rsidRDefault="006F755F" w:rsidP="00BD1B7A">
      <w:pPr>
        <w:pStyle w:val="Tiumccp1"/>
        <w:rPr>
          <w:lang w:val="vi-VN"/>
        </w:rPr>
      </w:pPr>
      <w:bookmarkStart w:id="73" w:name="_Toc197269781"/>
      <w:r>
        <w:t>2</w:t>
      </w:r>
      <w:r>
        <w:rPr>
          <w:lang w:val="vi-VN"/>
        </w:rPr>
        <w:t>.</w:t>
      </w:r>
      <w:r w:rsidR="00AB212E" w:rsidRPr="00AB212E">
        <w:t>4 Kết quả áp dụng</w:t>
      </w:r>
      <w:r>
        <w:rPr>
          <w:lang w:val="vi-VN"/>
        </w:rPr>
        <w:t xml:space="preserve"> Observer Pattern</w:t>
      </w:r>
      <w:bookmarkEnd w:id="73"/>
    </w:p>
    <w:p w14:paraId="0B78FA13" w14:textId="7FE79697" w:rsidR="00782C48" w:rsidRDefault="00AB212E" w:rsidP="00BD1B7A">
      <w:pPr>
        <w:pStyle w:val="Nidungvnbn"/>
      </w:pPr>
      <w:r w:rsidRPr="00BD1B7A">
        <w:t>Việc áp dụng mẫu thiết kế Observer thông qua CartSubject, CartObserver, CartManager, CartBadgeObserver, và CartTotalObserver, kết hợp với hệ thống quản lý trạng thái provider (CartProvider), đã tạo ra một cơ chế linh hoạt và hiệu quả để quản lý và thông báo các thay đổi của giỏ hàng đến các thành phần giao diện phụ thuộc. Điều này giúp giảm đáng kể sự phụ thuộc trực tiếp giữa logic nghiệp vụ giỏ hàng và giao diện người dùng, làm cho code dễ đọc, dễ bảo trì và dễ mở rộng hơn khi cần thêm các thành phần mới quan sát trạng thái giỏ hàng.</w:t>
      </w:r>
    </w:p>
    <w:p w14:paraId="72892EB7" w14:textId="77777777" w:rsidR="00782C48" w:rsidRDefault="00782C48">
      <w:pPr>
        <w:spacing w:after="200" w:line="276" w:lineRule="auto"/>
        <w:rPr>
          <w:sz w:val="26"/>
          <w:szCs w:val="26"/>
        </w:rPr>
      </w:pPr>
      <w:r>
        <w:br w:type="page"/>
      </w:r>
    </w:p>
    <w:p w14:paraId="01038A91" w14:textId="0667E6AC" w:rsidR="00F14BC7" w:rsidRDefault="00782C48" w:rsidP="00782C48">
      <w:pPr>
        <w:pStyle w:val="Chng"/>
        <w:rPr>
          <w:lang w:val="vi-VN"/>
        </w:rPr>
      </w:pPr>
      <w:bookmarkStart w:id="74" w:name="_Toc197269782"/>
      <w:r>
        <w:lastRenderedPageBreak/>
        <w:t>CHƯƠNG</w:t>
      </w:r>
      <w:r>
        <w:rPr>
          <w:lang w:val="vi-VN"/>
        </w:rPr>
        <w:t xml:space="preserve"> 3 – MEDIATOR PATTERN</w:t>
      </w:r>
      <w:bookmarkEnd w:id="74"/>
    </w:p>
    <w:p w14:paraId="0355679F" w14:textId="205D631A" w:rsidR="00782C48" w:rsidRDefault="00941F2A" w:rsidP="00941F2A">
      <w:pPr>
        <w:pStyle w:val="Tiumccp1"/>
        <w:rPr>
          <w:lang w:val="vi-VN"/>
        </w:rPr>
      </w:pPr>
      <w:bookmarkStart w:id="75" w:name="_Toc197269783"/>
      <w:r>
        <w:rPr>
          <w:lang w:val="vi-VN"/>
        </w:rPr>
        <w:t>3.1 Lý do áp dụng</w:t>
      </w:r>
      <w:r w:rsidR="00EC203A">
        <w:rPr>
          <w:lang w:val="vi-VN"/>
        </w:rPr>
        <w:t xml:space="preserve"> Mediator Pattern</w:t>
      </w:r>
      <w:bookmarkEnd w:id="75"/>
    </w:p>
    <w:p w14:paraId="441C8FFF" w14:textId="470A7523" w:rsidR="00397FFE" w:rsidRPr="00397FFE" w:rsidRDefault="00397FFE" w:rsidP="00397FFE">
      <w:pPr>
        <w:pStyle w:val="Nidungvnbn"/>
      </w:pPr>
      <w:r w:rsidRPr="00397FFE">
        <w:t>Trong hệ thống xử lý đơn hàng và thanh toán của một ứng dụng thương mại điện tử</w:t>
      </w:r>
      <w:r w:rsidR="00C75EAE">
        <w:rPr>
          <w:lang w:val="vi-VN"/>
        </w:rPr>
        <w:t xml:space="preserve"> kinh doanh linh kiện máy tính</w:t>
      </w:r>
      <w:r w:rsidRPr="00397FFE">
        <w:t>, các nghiệp vụ như tạo đơn hàng hoặc xử lý kết quả thanh toán là rất phức tạp. Chúng không chỉ liên quan đến một lớp duy nhất mà cần phối hợp hoạt động của nhiều thành phần (services) khác nhau như:</w:t>
      </w:r>
    </w:p>
    <w:p w14:paraId="16CD1456" w14:textId="07D9F2B1" w:rsidR="00397FFE" w:rsidRPr="00397FFE" w:rsidRDefault="00397FFE" w:rsidP="00397FFE">
      <w:pPr>
        <w:pStyle w:val="Nidungvnbn"/>
        <w:numPr>
          <w:ilvl w:val="0"/>
          <w:numId w:val="91"/>
        </w:numPr>
      </w:pPr>
      <w:r w:rsidRPr="00CD6AB9">
        <w:rPr>
          <w:b/>
          <w:bCs/>
        </w:rPr>
        <w:t xml:space="preserve">Quản lý giỏ </w:t>
      </w:r>
      <w:r w:rsidR="00CD6AB9" w:rsidRPr="00CD6AB9">
        <w:rPr>
          <w:b/>
          <w:bCs/>
        </w:rPr>
        <w:t>hàng</w:t>
      </w:r>
      <w:r w:rsidR="00CD6AB9" w:rsidRPr="00CD6AB9">
        <w:rPr>
          <w:b/>
          <w:bCs/>
          <w:lang w:val="vi-VN"/>
        </w:rPr>
        <w:t>:</w:t>
      </w:r>
      <w:r w:rsidR="00CD6AB9">
        <w:rPr>
          <w:lang w:val="vi-VN"/>
        </w:rPr>
        <w:t xml:space="preserve"> </w:t>
      </w:r>
      <w:r w:rsidRPr="00397FFE">
        <w:t>để lấy danh sách sản phẩm cần đặt, hoặc xóa sản phẩm sau khi thanh toán thành công.</w:t>
      </w:r>
    </w:p>
    <w:p w14:paraId="5491F3E5" w14:textId="2954FC80" w:rsidR="00397FFE" w:rsidRPr="00397FFE" w:rsidRDefault="00397FFE" w:rsidP="00397FFE">
      <w:pPr>
        <w:pStyle w:val="Nidungvnbn"/>
        <w:numPr>
          <w:ilvl w:val="0"/>
          <w:numId w:val="91"/>
        </w:numPr>
      </w:pPr>
      <w:r w:rsidRPr="00CD6AB9">
        <w:rPr>
          <w:b/>
          <w:bCs/>
        </w:rPr>
        <w:t xml:space="preserve">Quản lý sản </w:t>
      </w:r>
      <w:r w:rsidR="00CD6AB9" w:rsidRPr="00CD6AB9">
        <w:rPr>
          <w:b/>
          <w:bCs/>
        </w:rPr>
        <w:t>phẩm</w:t>
      </w:r>
      <w:r w:rsidR="00CD6AB9" w:rsidRPr="00CD6AB9">
        <w:rPr>
          <w:b/>
          <w:bCs/>
          <w:lang w:val="vi-VN"/>
        </w:rPr>
        <w:t>:</w:t>
      </w:r>
      <w:r w:rsidR="00CD6AB9">
        <w:rPr>
          <w:lang w:val="vi-VN"/>
        </w:rPr>
        <w:t xml:space="preserve"> </w:t>
      </w:r>
      <w:r w:rsidRPr="00397FFE">
        <w:t>để kiểm tra số lượng tồn kho và cập nhật số lượng sau khi đặt hàng.</w:t>
      </w:r>
    </w:p>
    <w:p w14:paraId="7E466B0F" w14:textId="325CCA90" w:rsidR="00397FFE" w:rsidRPr="00397FFE" w:rsidRDefault="00397FFE" w:rsidP="00397FFE">
      <w:pPr>
        <w:pStyle w:val="Nidungvnbn"/>
        <w:numPr>
          <w:ilvl w:val="0"/>
          <w:numId w:val="91"/>
        </w:numPr>
      </w:pPr>
      <w:r w:rsidRPr="00CD6AB9">
        <w:rPr>
          <w:b/>
          <w:bCs/>
        </w:rPr>
        <w:t xml:space="preserve">Xử lý thanh </w:t>
      </w:r>
      <w:r w:rsidR="00CD6AB9" w:rsidRPr="00CD6AB9">
        <w:rPr>
          <w:b/>
          <w:bCs/>
        </w:rPr>
        <w:t>toán</w:t>
      </w:r>
      <w:r w:rsidR="00CD6AB9" w:rsidRPr="00CD6AB9">
        <w:rPr>
          <w:b/>
          <w:bCs/>
          <w:lang w:val="vi-VN"/>
        </w:rPr>
        <w:t>:</w:t>
      </w:r>
      <w:r w:rsidR="00CD6AB9">
        <w:rPr>
          <w:lang w:val="vi-VN"/>
        </w:rPr>
        <w:t xml:space="preserve"> </w:t>
      </w:r>
      <w:r w:rsidRPr="00397FFE">
        <w:t>để thực hiện giao dịch thanh toán và xác định phương thức thanh toán hợp lệ.</w:t>
      </w:r>
    </w:p>
    <w:p w14:paraId="6E861A9A" w14:textId="7AE8950F" w:rsidR="00397FFE" w:rsidRPr="00397FFE" w:rsidRDefault="00397FFE" w:rsidP="00397FFE">
      <w:pPr>
        <w:pStyle w:val="Nidungvnbn"/>
        <w:numPr>
          <w:ilvl w:val="0"/>
          <w:numId w:val="91"/>
        </w:numPr>
      </w:pPr>
      <w:r w:rsidRPr="00CD6AB9">
        <w:rPr>
          <w:b/>
          <w:bCs/>
        </w:rPr>
        <w:t xml:space="preserve">Lưu trữ đơn </w:t>
      </w:r>
      <w:r w:rsidR="00CD6AB9" w:rsidRPr="00CD6AB9">
        <w:rPr>
          <w:b/>
          <w:bCs/>
        </w:rPr>
        <w:t>hàng</w:t>
      </w:r>
      <w:r w:rsidR="00CD6AB9" w:rsidRPr="00CD6AB9">
        <w:rPr>
          <w:b/>
          <w:bCs/>
          <w:lang w:val="vi-VN"/>
        </w:rPr>
        <w:t>:</w:t>
      </w:r>
      <w:r w:rsidR="00CD6AB9">
        <w:rPr>
          <w:lang w:val="vi-VN"/>
        </w:rPr>
        <w:t xml:space="preserve"> </w:t>
      </w:r>
      <w:r w:rsidRPr="00397FFE">
        <w:t>để tạo và cập nhật trạng thái đơn hàng.</w:t>
      </w:r>
    </w:p>
    <w:p w14:paraId="21588B27" w14:textId="1D5D22CB" w:rsidR="00397FFE" w:rsidRPr="00397FFE" w:rsidRDefault="00397FFE" w:rsidP="00397FFE">
      <w:pPr>
        <w:pStyle w:val="Nidungvnbn"/>
      </w:pPr>
      <w:r w:rsidRPr="00397FFE">
        <w:t xml:space="preserve">Nếu các nghiệp vụ phức tạp này được xử lý trực tiếp trong </w:t>
      </w:r>
      <w:r w:rsidR="003B0489">
        <w:t>các</w:t>
      </w:r>
      <w:r w:rsidR="003B0489">
        <w:rPr>
          <w:lang w:val="vi-VN"/>
        </w:rPr>
        <w:t xml:space="preserve"> lớp </w:t>
      </w:r>
      <w:r w:rsidR="00B851D3">
        <w:rPr>
          <w:lang w:val="vi-VN"/>
        </w:rPr>
        <w:t xml:space="preserve">service, </w:t>
      </w:r>
      <w:r w:rsidRPr="00397FFE">
        <w:t>lớp đó sẽ trở thành một "kiến trúc sư" phải biết chi tiết về cách gọi và phối hợp các phương thức của tất cả các service khác. Điều này dẫn đến các vấn đề sau:</w:t>
      </w:r>
    </w:p>
    <w:p w14:paraId="008572D9" w14:textId="4C8A01D5" w:rsidR="00397FFE" w:rsidRPr="00397FFE" w:rsidRDefault="00397FFE" w:rsidP="00283497">
      <w:pPr>
        <w:pStyle w:val="Nidungvnbn"/>
        <w:numPr>
          <w:ilvl w:val="0"/>
          <w:numId w:val="92"/>
        </w:numPr>
        <w:rPr>
          <w:lang w:val="vi-VN"/>
        </w:rPr>
      </w:pPr>
      <w:r w:rsidRPr="00B86772">
        <w:rPr>
          <w:b/>
          <w:bCs/>
        </w:rPr>
        <w:t>Phụ thuộc chéo phức tạp:</w:t>
      </w:r>
      <w:r w:rsidRPr="00397FFE">
        <w:t> Các lớp service</w:t>
      </w:r>
      <w:r>
        <w:rPr>
          <w:lang w:val="vi-VN"/>
        </w:rPr>
        <w:t xml:space="preserve"> </w:t>
      </w:r>
      <w:r w:rsidRPr="00397FFE">
        <w:t xml:space="preserve">có thể sẽ phải biết về nhau để thực hiện các bước trong quy trình, tạo ra mạng lưới phụ thuộc phức tạp và khó quản </w:t>
      </w:r>
      <w:r>
        <w:t>lý</w:t>
      </w:r>
      <w:r w:rsidRPr="00397FFE">
        <w:t>.</w:t>
      </w:r>
    </w:p>
    <w:p w14:paraId="1A93ABAD" w14:textId="2CCA1C95" w:rsidR="00397FFE" w:rsidRPr="00397FFE" w:rsidRDefault="00397FFE" w:rsidP="00283497">
      <w:pPr>
        <w:pStyle w:val="Nidungvnbn"/>
        <w:numPr>
          <w:ilvl w:val="0"/>
          <w:numId w:val="92"/>
        </w:numPr>
      </w:pPr>
      <w:r w:rsidRPr="00B86772">
        <w:rPr>
          <w:b/>
          <w:bCs/>
        </w:rPr>
        <w:t>Tăng độ phức tạp cho lớp điều phối:</w:t>
      </w:r>
      <w:r w:rsidRPr="00397FFE">
        <w:t> Lớp </w:t>
      </w:r>
      <w:r w:rsidR="000906AD">
        <w:t>service</w:t>
      </w:r>
      <w:r w:rsidR="000906AD">
        <w:rPr>
          <w:lang w:val="vi-VN"/>
        </w:rPr>
        <w:t xml:space="preserve"> </w:t>
      </w:r>
      <w:r w:rsidRPr="00397FFE">
        <w:t>trở nên rất phức tạp, chứa đựng nhiều logic về luồng điều khiển, kiểm tra điều kiện và gọi các service khác. Nó trở thành "God Object" hoặc lớp có trách nhiệm quá tải.</w:t>
      </w:r>
    </w:p>
    <w:p w14:paraId="2E2DD235" w14:textId="568DBFAF" w:rsidR="00397FFE" w:rsidRPr="00397FFE" w:rsidRDefault="00397FFE" w:rsidP="00283497">
      <w:pPr>
        <w:pStyle w:val="Nidungvnbn"/>
        <w:numPr>
          <w:ilvl w:val="0"/>
          <w:numId w:val="92"/>
        </w:numPr>
      </w:pPr>
      <w:r w:rsidRPr="00B86772">
        <w:rPr>
          <w:b/>
          <w:bCs/>
        </w:rPr>
        <w:t>Khó bảo trì và mở rộng:</w:t>
      </w:r>
      <w:r w:rsidRPr="00397FFE">
        <w:t xml:space="preserve"> Khi quy trình nghiệp vụ thay </w:t>
      </w:r>
      <w:r w:rsidR="000906AD">
        <w:t>đổi</w:t>
      </w:r>
      <w:r w:rsidR="000906AD">
        <w:rPr>
          <w:lang w:val="vi-VN"/>
        </w:rPr>
        <w:t xml:space="preserve">, </w:t>
      </w:r>
      <w:r w:rsidRPr="00397FFE">
        <w:t>việc sửa đổi sẽ ảnh hưởng đến nhiều lớp và dễ gây ra lỗi. Việc thêm một loại thanh toán mới hoặc một bước xử lý sản phẩm mới sẽ yêu cầu thay đổi đáng kể trong lớp điều phối.</w:t>
      </w:r>
    </w:p>
    <w:p w14:paraId="2EE60FBD" w14:textId="215D1738" w:rsidR="00397FFE" w:rsidRDefault="00397FFE" w:rsidP="00397FFE">
      <w:pPr>
        <w:pStyle w:val="Nidungvnbn"/>
        <w:rPr>
          <w:lang w:val="vi-VN"/>
        </w:rPr>
      </w:pPr>
      <w:r w:rsidRPr="00397FFE">
        <w:lastRenderedPageBreak/>
        <w:t>Mẫu thiết kế Mediator được áp dụng để giải quyết những vấn đề này. Nó định nghĩa một đối tượng trung gian (</w:t>
      </w:r>
      <w:r w:rsidR="00BD24D8">
        <w:t>m</w:t>
      </w:r>
      <w:r w:rsidRPr="00397FFE">
        <w:t>ediator) để đóng gói cách một tập hợp các đối tượng tương tác. Thay vì các đối tượng (</w:t>
      </w:r>
      <w:r w:rsidR="001E4CB1">
        <w:t>c</w:t>
      </w:r>
      <w:r w:rsidRPr="00397FFE">
        <w:t>olleagues</w:t>
      </w:r>
      <w:r w:rsidR="00D615D2">
        <w:rPr>
          <w:lang w:val="vi-VN"/>
        </w:rPr>
        <w:t xml:space="preserve"> –</w:t>
      </w:r>
      <w:r w:rsidRPr="00397FFE">
        <w:t xml:space="preserve"> ở đây là các services) tương tác trực tiếp với nhau, chúng tương tác thông qua đối tượng Mediator. Điều này giúp:</w:t>
      </w:r>
    </w:p>
    <w:p w14:paraId="4DD15FF9" w14:textId="5553EA1F" w:rsidR="007A0107" w:rsidRPr="007A0107" w:rsidRDefault="007A0107" w:rsidP="007A0107">
      <w:pPr>
        <w:pStyle w:val="Nidungvnbn"/>
        <w:numPr>
          <w:ilvl w:val="0"/>
          <w:numId w:val="93"/>
        </w:numPr>
        <w:rPr>
          <w:lang w:val="vi-VN"/>
        </w:rPr>
      </w:pPr>
      <w:r w:rsidRPr="008D5C65">
        <w:rPr>
          <w:b/>
          <w:bCs/>
          <w:lang w:val="vi-VN"/>
        </w:rPr>
        <w:t>Giảm sự phụ thuộc chéo:</w:t>
      </w:r>
      <w:r w:rsidRPr="007A0107">
        <w:rPr>
          <w:lang w:val="vi-VN"/>
        </w:rPr>
        <w:t xml:space="preserve"> Các services</w:t>
      </w:r>
      <w:r w:rsidR="000906AD">
        <w:rPr>
          <w:lang w:val="vi-VN"/>
        </w:rPr>
        <w:t xml:space="preserve"> </w:t>
      </w:r>
      <w:r w:rsidRPr="007A0107">
        <w:rPr>
          <w:lang w:val="vi-VN"/>
        </w:rPr>
        <w:t xml:space="preserve">chỉ cần biết về </w:t>
      </w:r>
      <w:r w:rsidR="00BD24D8">
        <w:rPr>
          <w:lang w:val="vi-VN"/>
        </w:rPr>
        <w:t>m</w:t>
      </w:r>
      <w:r w:rsidRPr="007A0107">
        <w:rPr>
          <w:lang w:val="vi-VN"/>
        </w:rPr>
        <w:t>ediator chứ không cần biết chi tiết về các services khác mà chúng phối hợp cùng. Chúng chỉ cần thực hiện các tác vụ cụ thể của mình khi được ediator yêu cầu.</w:t>
      </w:r>
    </w:p>
    <w:p w14:paraId="6E4B4188" w14:textId="497D40FA" w:rsidR="00397FFE" w:rsidRPr="00397FFE" w:rsidRDefault="00397FFE" w:rsidP="007A0107">
      <w:pPr>
        <w:pStyle w:val="Nidungvnbn"/>
        <w:numPr>
          <w:ilvl w:val="0"/>
          <w:numId w:val="93"/>
        </w:numPr>
      </w:pPr>
      <w:r w:rsidRPr="008D5C65">
        <w:rPr>
          <w:b/>
          <w:bCs/>
        </w:rPr>
        <w:t>Tập trung logic phức tạp:</w:t>
      </w:r>
      <w:r w:rsidRPr="00397FFE">
        <w:t> </w:t>
      </w:r>
      <w:r w:rsidR="003D1935" w:rsidRPr="003D1935">
        <w:t xml:space="preserve">Logic điều phối quy trình nghiệp vụ phức tạp được tập trung vào lớp </w:t>
      </w:r>
      <w:r w:rsidR="00B33F8C">
        <w:t>m</w:t>
      </w:r>
      <w:r w:rsidR="003D1935" w:rsidRPr="003D1935">
        <w:t xml:space="preserve">ediator. Lớp </w:t>
      </w:r>
      <w:r w:rsidR="00936953">
        <w:t>client</w:t>
      </w:r>
      <w:r w:rsidR="00936953">
        <w:rPr>
          <w:lang w:val="vi-VN"/>
        </w:rPr>
        <w:t xml:space="preserve"> sử dụng mediator</w:t>
      </w:r>
      <w:r w:rsidR="003D1935" w:rsidRPr="003D1935">
        <w:t xml:space="preserve"> trở nên đơn giản hơn, chỉ cần ủy quyền các yêu cầu phức tạp cho </w:t>
      </w:r>
      <w:r w:rsidR="00BD4720">
        <w:t>m</w:t>
      </w:r>
      <w:r w:rsidR="003D1935" w:rsidRPr="003D1935">
        <w:t>ediator tương ứng.</w:t>
      </w:r>
    </w:p>
    <w:p w14:paraId="151B7850" w14:textId="2C0F7063" w:rsidR="00397FFE" w:rsidRPr="00397FFE" w:rsidRDefault="00397FFE" w:rsidP="007A0107">
      <w:pPr>
        <w:pStyle w:val="Nidungvnbn"/>
        <w:numPr>
          <w:ilvl w:val="0"/>
          <w:numId w:val="93"/>
        </w:numPr>
      </w:pPr>
      <w:r w:rsidRPr="008D5C65">
        <w:rPr>
          <w:b/>
          <w:bCs/>
        </w:rPr>
        <w:t>Tăng khả năng tái sử dụng và mở rộng:</w:t>
      </w:r>
      <w:r w:rsidRPr="00397FFE">
        <w:t xml:space="preserve"> Các services riêng lẻ dễ dàng được tái sử dụng. Việc thêm một quy trình nghiệp vụ mới hoặc thay đổi quy trình hiện có chỉ cần sửa đổi hoặc thêm một lớp </w:t>
      </w:r>
      <w:r w:rsidR="00C84D39">
        <w:t>m</w:t>
      </w:r>
      <w:r w:rsidRPr="00397FFE">
        <w:t>ediator mới mà ít ảnh hưởng đến các services cốt lõi.</w:t>
      </w:r>
    </w:p>
    <w:p w14:paraId="72CD4C30" w14:textId="2F97B34D" w:rsidR="007118C7" w:rsidRDefault="00941F2A" w:rsidP="00941F2A">
      <w:pPr>
        <w:pStyle w:val="Tiumccp1"/>
        <w:rPr>
          <w:lang w:val="vi-VN"/>
        </w:rPr>
      </w:pPr>
      <w:bookmarkStart w:id="76" w:name="_Toc197269784"/>
      <w:r>
        <w:rPr>
          <w:lang w:val="vi-VN"/>
        </w:rPr>
        <w:t>3.2 Sơ đồ lớp</w:t>
      </w:r>
      <w:r w:rsidR="00EC203A">
        <w:rPr>
          <w:lang w:val="vi-VN"/>
        </w:rPr>
        <w:t xml:space="preserve"> </w:t>
      </w:r>
      <w:r w:rsidR="00BB7216">
        <w:rPr>
          <w:lang w:val="vi-VN"/>
        </w:rPr>
        <w:t xml:space="preserve">Mediator </w:t>
      </w:r>
      <w:r w:rsidR="007118C7">
        <w:rPr>
          <w:lang w:val="vi-VN"/>
        </w:rPr>
        <w:t>Pattern</w:t>
      </w:r>
      <w:bookmarkEnd w:id="76"/>
    </w:p>
    <w:p w14:paraId="32DA1231" w14:textId="2AA1D691" w:rsidR="00941F2A" w:rsidRDefault="00A15FE8" w:rsidP="00230B37">
      <w:pPr>
        <w:rPr>
          <w:lang w:val="vi-VN"/>
        </w:rPr>
      </w:pPr>
      <w:r>
        <w:rPr>
          <w:noProof/>
          <w:lang w:val="vi-VN"/>
        </w:rPr>
        <w:lastRenderedPageBreak/>
        <w:drawing>
          <wp:inline distT="0" distB="0" distL="0" distR="0" wp14:anchorId="3B8FC7BA" wp14:editId="07DC547C">
            <wp:extent cx="5784215" cy="6802755"/>
            <wp:effectExtent l="0" t="0" r="6985" b="0"/>
            <wp:docPr id="17799774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84215" cy="6802755"/>
                    </a:xfrm>
                    <a:prstGeom prst="rect">
                      <a:avLst/>
                    </a:prstGeom>
                    <a:noFill/>
                    <a:ln>
                      <a:noFill/>
                    </a:ln>
                  </pic:spPr>
                </pic:pic>
              </a:graphicData>
            </a:graphic>
          </wp:inline>
        </w:drawing>
      </w:r>
    </w:p>
    <w:p w14:paraId="41FFB797" w14:textId="48B8EEDD" w:rsidR="00E95B23" w:rsidRPr="00E95B23" w:rsidRDefault="00E95B23" w:rsidP="00E95B23">
      <w:pPr>
        <w:pStyle w:val="Caption"/>
        <w:rPr>
          <w:lang w:val="vi-VN"/>
        </w:rPr>
      </w:pPr>
      <w:bookmarkStart w:id="77" w:name="_Toc197269038"/>
      <w:r>
        <w:t xml:space="preserve">Hình 3. </w:t>
      </w:r>
      <w:fldSimple w:instr=" SEQ Hình_3. \* ARABIC ">
        <w:r w:rsidR="00D329E6">
          <w:rPr>
            <w:noProof/>
          </w:rPr>
          <w:t>1</w:t>
        </w:r>
      </w:fldSimple>
      <w:r>
        <w:rPr>
          <w:lang w:val="vi-VN"/>
        </w:rPr>
        <w:t xml:space="preserve"> Sơ đồ lớp Mediator Pattern.</w:t>
      </w:r>
      <w:bookmarkEnd w:id="77"/>
    </w:p>
    <w:p w14:paraId="512D1D65" w14:textId="3B9925FE" w:rsidR="00941F2A" w:rsidRDefault="00941F2A" w:rsidP="00941F2A">
      <w:pPr>
        <w:pStyle w:val="Tiumccp2"/>
        <w:rPr>
          <w:lang w:val="vi-VN"/>
        </w:rPr>
      </w:pPr>
      <w:bookmarkStart w:id="78" w:name="_Toc197269785"/>
      <w:r>
        <w:rPr>
          <w:lang w:val="vi-VN"/>
        </w:rPr>
        <w:t>3.2.1 Mô tả sơ đồ lớp</w:t>
      </w:r>
      <w:bookmarkEnd w:id="78"/>
    </w:p>
    <w:p w14:paraId="3CD5FCD2" w14:textId="77777777" w:rsidR="000B516D" w:rsidRPr="000B516D" w:rsidRDefault="000B516D" w:rsidP="000B516D">
      <w:pPr>
        <w:pStyle w:val="Nidungvnbn"/>
        <w:ind w:firstLine="0"/>
      </w:pPr>
      <w:r w:rsidRPr="000B516D">
        <w:t>Sơ đồ lớp minh họa cấu trúc của mẫu thiết kế Mediator được áp dụng như sau:</w:t>
      </w:r>
    </w:p>
    <w:p w14:paraId="7850DCDA" w14:textId="77777777" w:rsidR="000B516D" w:rsidRPr="00E36752" w:rsidRDefault="000B516D" w:rsidP="000B516D">
      <w:pPr>
        <w:pStyle w:val="Nidungvnbn"/>
        <w:rPr>
          <w:b/>
          <w:bCs/>
        </w:rPr>
      </w:pPr>
      <w:r w:rsidRPr="00E36752">
        <w:rPr>
          <w:b/>
          <w:bCs/>
        </w:rPr>
        <w:lastRenderedPageBreak/>
        <w:t>Mediator Interfaces:</w:t>
      </w:r>
    </w:p>
    <w:p w14:paraId="51358BDC" w14:textId="3A2544F7" w:rsidR="000B516D" w:rsidRPr="000B516D" w:rsidRDefault="000B516D" w:rsidP="005858E9">
      <w:pPr>
        <w:pStyle w:val="Nidungvnbn"/>
        <w:numPr>
          <w:ilvl w:val="0"/>
          <w:numId w:val="95"/>
        </w:numPr>
      </w:pPr>
      <w:r w:rsidRPr="00AA6ACB">
        <w:rPr>
          <w:b/>
          <w:bCs/>
        </w:rPr>
        <w:t xml:space="preserve">OrderCreationMediator: </w:t>
      </w:r>
      <w:r w:rsidRPr="000B516D">
        <w:t>Định nghĩa giao diện cho việc tạo đơn hàng, với phương thức </w:t>
      </w:r>
      <w:r w:rsidR="005858E9">
        <w:rPr>
          <w:lang w:val="vi-VN"/>
        </w:rPr>
        <w:t>“</w:t>
      </w:r>
      <w:r w:rsidRPr="000B516D">
        <w:t>c</w:t>
      </w:r>
      <w:r w:rsidR="005858E9">
        <w:t>reateOrder</w:t>
      </w:r>
      <w:r w:rsidR="005858E9">
        <w:rPr>
          <w:lang w:val="vi-VN"/>
        </w:rPr>
        <w:t>”</w:t>
      </w:r>
      <w:r w:rsidRPr="000B516D">
        <w:t>.</w:t>
      </w:r>
    </w:p>
    <w:p w14:paraId="0E4349B9" w14:textId="72A10486" w:rsidR="000B516D" w:rsidRPr="000B516D" w:rsidRDefault="000B516D" w:rsidP="005858E9">
      <w:pPr>
        <w:pStyle w:val="Nidungvnbn"/>
        <w:numPr>
          <w:ilvl w:val="0"/>
          <w:numId w:val="95"/>
        </w:numPr>
      </w:pPr>
      <w:r w:rsidRPr="00AA6ACB">
        <w:rPr>
          <w:b/>
          <w:bCs/>
        </w:rPr>
        <w:t>OrderPaymentMediator:</w:t>
      </w:r>
      <w:r w:rsidRPr="000B516D">
        <w:t xml:space="preserve"> Định nghĩa giao diện cho việc xử lý kết quả thanh toán, với phương thức </w:t>
      </w:r>
      <w:r w:rsidR="007C09ED">
        <w:rPr>
          <w:lang w:val="vi-VN"/>
        </w:rPr>
        <w:t>“</w:t>
      </w:r>
      <w:r w:rsidRPr="000B516D">
        <w:t>handlePay</w:t>
      </w:r>
      <w:r w:rsidR="007C09ED">
        <w:t>mentResult</w:t>
      </w:r>
      <w:r w:rsidR="007C09ED">
        <w:rPr>
          <w:lang w:val="vi-VN"/>
        </w:rPr>
        <w:t>”</w:t>
      </w:r>
      <w:r w:rsidRPr="000B516D">
        <w:t>.</w:t>
      </w:r>
    </w:p>
    <w:p w14:paraId="466FE6AB" w14:textId="77777777" w:rsidR="000B516D" w:rsidRDefault="000B516D" w:rsidP="000B516D">
      <w:pPr>
        <w:pStyle w:val="Nidungvnbn"/>
        <w:rPr>
          <w:b/>
          <w:bCs/>
          <w:lang w:val="vi-VN"/>
        </w:rPr>
      </w:pPr>
      <w:r w:rsidRPr="0076491B">
        <w:rPr>
          <w:b/>
          <w:bCs/>
        </w:rPr>
        <w:t>Concrete Mediators:</w:t>
      </w:r>
    </w:p>
    <w:p w14:paraId="1CB4E22D" w14:textId="0BA4AE25" w:rsidR="00AC1834" w:rsidRDefault="00AC1834" w:rsidP="00AC1834">
      <w:pPr>
        <w:pStyle w:val="Nidungvnbn"/>
        <w:numPr>
          <w:ilvl w:val="0"/>
          <w:numId w:val="96"/>
        </w:numPr>
        <w:rPr>
          <w:lang w:val="vi-VN"/>
        </w:rPr>
      </w:pPr>
      <w:r w:rsidRPr="00AA6ACB">
        <w:rPr>
          <w:b/>
          <w:bCs/>
        </w:rPr>
        <w:t>OrderCreationMediatorImpl:</w:t>
      </w:r>
      <w:r w:rsidRPr="00AC1834">
        <w:t xml:space="preserve"> Triển khai OrderCreationMediator. Lớp này giữ các tham chiếu đến các </w:t>
      </w:r>
      <w:r w:rsidR="005E29A7">
        <w:t>c</w:t>
      </w:r>
      <w:r w:rsidRPr="00AC1834">
        <w:t xml:space="preserve">olleagues cần thiết cho việc tạo đơn hàng (CartService, PaymentService, ProductService, OrderRepository). Phương thức </w:t>
      </w:r>
      <w:r w:rsidR="00D071A8">
        <w:rPr>
          <w:lang w:val="vi-VN"/>
        </w:rPr>
        <w:t>“</w:t>
      </w:r>
      <w:r w:rsidRPr="00AC1834">
        <w:t>c</w:t>
      </w:r>
      <w:r w:rsidR="00D071A8">
        <w:t>reateOrder</w:t>
      </w:r>
      <w:r w:rsidR="00D071A8">
        <w:rPr>
          <w:lang w:val="vi-VN"/>
        </w:rPr>
        <w:t>”</w:t>
      </w:r>
      <w:r w:rsidRPr="00AC1834">
        <w:t xml:space="preserve"> trong lớp này chứa toàn bộ logic điều </w:t>
      </w:r>
      <w:r w:rsidR="00CC3ADD">
        <w:t>phối</w:t>
      </w:r>
      <w:r w:rsidR="00CC3ADD">
        <w:rPr>
          <w:lang w:val="vi-VN"/>
        </w:rPr>
        <w:t>.</w:t>
      </w:r>
    </w:p>
    <w:p w14:paraId="5023E0F6" w14:textId="7ABD0152" w:rsidR="00AC1834" w:rsidRPr="00AC1834" w:rsidRDefault="00AC1834" w:rsidP="00AC1834">
      <w:pPr>
        <w:pStyle w:val="Nidungvnbn"/>
        <w:numPr>
          <w:ilvl w:val="0"/>
          <w:numId w:val="96"/>
        </w:numPr>
        <w:rPr>
          <w:lang w:val="vi-VN"/>
        </w:rPr>
      </w:pPr>
      <w:r w:rsidRPr="00AA6ACB">
        <w:rPr>
          <w:b/>
          <w:bCs/>
          <w:lang w:val="vi-VN"/>
        </w:rPr>
        <w:t>OrderPaymentMediatorImpl:</w:t>
      </w:r>
      <w:r w:rsidRPr="00AC1834">
        <w:rPr>
          <w:lang w:val="vi-VN"/>
        </w:rPr>
        <w:t xml:space="preserve"> Triển khai OrderPaymentMediator. Lớp này giữ các tham chiếu đến các </w:t>
      </w:r>
      <w:r w:rsidR="001F439C">
        <w:t>c</w:t>
      </w:r>
      <w:r w:rsidR="001F439C" w:rsidRPr="00AC1834">
        <w:t>olleagues</w:t>
      </w:r>
      <w:r w:rsidR="001F439C" w:rsidRPr="00AC1834">
        <w:rPr>
          <w:lang w:val="vi-VN"/>
        </w:rPr>
        <w:t xml:space="preserve"> </w:t>
      </w:r>
      <w:r w:rsidRPr="00AC1834">
        <w:rPr>
          <w:lang w:val="vi-VN"/>
        </w:rPr>
        <w:t>cần thiết cho việc xử lý kết quả</w:t>
      </w:r>
      <w:r w:rsidR="00F521F4">
        <w:rPr>
          <w:lang w:val="vi-VN"/>
        </w:rPr>
        <w:t xml:space="preserve"> </w:t>
      </w:r>
      <w:r w:rsidRPr="00AC1834">
        <w:rPr>
          <w:lang w:val="vi-VN"/>
        </w:rPr>
        <w:t>thanh toán (OrderRepository, CartService). Phương thức</w:t>
      </w:r>
      <w:r w:rsidR="00A76454">
        <w:rPr>
          <w:lang w:val="vi-VN"/>
        </w:rPr>
        <w:t xml:space="preserve"> </w:t>
      </w:r>
      <w:r w:rsidR="001F01B6">
        <w:rPr>
          <w:lang w:val="vi-VN"/>
        </w:rPr>
        <w:t>“</w:t>
      </w:r>
      <w:r w:rsidRPr="00AC1834">
        <w:rPr>
          <w:lang w:val="vi-VN"/>
        </w:rPr>
        <w:t>handlePay</w:t>
      </w:r>
      <w:r w:rsidR="001F01B6">
        <w:rPr>
          <w:lang w:val="vi-VN"/>
        </w:rPr>
        <w:t>mentResult”</w:t>
      </w:r>
      <w:r w:rsidRPr="00AC1834">
        <w:rPr>
          <w:lang w:val="vi-VN"/>
        </w:rPr>
        <w:t xml:space="preserve"> chứa logic điều phối dựa trên kết quả thanh </w:t>
      </w:r>
      <w:r w:rsidR="00B83F31">
        <w:rPr>
          <w:lang w:val="vi-VN"/>
        </w:rPr>
        <w:t>toán.</w:t>
      </w:r>
    </w:p>
    <w:p w14:paraId="2D989E37" w14:textId="77777777" w:rsidR="000B516D" w:rsidRPr="000B516D" w:rsidRDefault="000B516D" w:rsidP="000B516D">
      <w:pPr>
        <w:pStyle w:val="Nidungvnbn"/>
      </w:pPr>
      <w:r w:rsidRPr="00D11D71">
        <w:rPr>
          <w:b/>
          <w:bCs/>
        </w:rPr>
        <w:t>Colleagues: </w:t>
      </w:r>
      <w:r w:rsidRPr="000B516D">
        <w:t>Các lớp service tham gia vào quy trình mà không tương tác trực tiếp với nhau thông qua nghiệp vụ này. Chúng bao gồm:</w:t>
      </w:r>
    </w:p>
    <w:p w14:paraId="52FA5C53" w14:textId="77777777" w:rsidR="000B516D" w:rsidRPr="000B516D" w:rsidRDefault="000B516D" w:rsidP="006875B0">
      <w:pPr>
        <w:pStyle w:val="Nidungvnbn"/>
        <w:numPr>
          <w:ilvl w:val="0"/>
          <w:numId w:val="97"/>
        </w:numPr>
      </w:pPr>
      <w:r w:rsidRPr="006875B0">
        <w:rPr>
          <w:b/>
          <w:bCs/>
        </w:rPr>
        <w:t>CartService:</w:t>
      </w:r>
      <w:r w:rsidRPr="000B516D">
        <w:t xml:space="preserve"> Cung cấp các chức năng liên quan đến giỏ hàng (lấy giỏ hàng, xóa mục).</w:t>
      </w:r>
    </w:p>
    <w:p w14:paraId="69B4CCC4" w14:textId="77777777" w:rsidR="000B516D" w:rsidRPr="000B516D" w:rsidRDefault="000B516D" w:rsidP="006875B0">
      <w:pPr>
        <w:pStyle w:val="Nidungvnbn"/>
        <w:numPr>
          <w:ilvl w:val="0"/>
          <w:numId w:val="97"/>
        </w:numPr>
      </w:pPr>
      <w:r w:rsidRPr="006875B0">
        <w:rPr>
          <w:b/>
          <w:bCs/>
        </w:rPr>
        <w:t>ProductService:</w:t>
      </w:r>
      <w:r w:rsidRPr="000B516D">
        <w:t xml:space="preserve"> Cung cấp các chức năng liên quan đến sản phẩm (lấy sản phẩm, cập nhật số lượng).</w:t>
      </w:r>
    </w:p>
    <w:p w14:paraId="58207BA1" w14:textId="6401B90E" w:rsidR="000B516D" w:rsidRPr="000B516D" w:rsidRDefault="000B516D" w:rsidP="006875B0">
      <w:pPr>
        <w:pStyle w:val="Nidungvnbn"/>
        <w:numPr>
          <w:ilvl w:val="0"/>
          <w:numId w:val="97"/>
        </w:numPr>
      </w:pPr>
      <w:r w:rsidRPr="006875B0">
        <w:rPr>
          <w:b/>
          <w:bCs/>
        </w:rPr>
        <w:t>PaymentService:</w:t>
      </w:r>
      <w:r w:rsidRPr="000B516D">
        <w:t xml:space="preserve"> Cung cấp chức năng xử lý thanh toán và danh sách phương thức hỗ trợ. PaymentService </w:t>
      </w:r>
      <w:r w:rsidR="002F01EA">
        <w:t>sử</w:t>
      </w:r>
      <w:r w:rsidRPr="000B516D">
        <w:t xml:space="preserve"> dụng mẫu Strategy để quản lý các phương thức thanh toán khác </w:t>
      </w:r>
      <w:r w:rsidR="00447F74">
        <w:t>nhau</w:t>
      </w:r>
      <w:r w:rsidR="00447F74">
        <w:rPr>
          <w:lang w:val="vi-VN"/>
        </w:rPr>
        <w:t>.</w:t>
      </w:r>
    </w:p>
    <w:p w14:paraId="7133B610" w14:textId="77777777" w:rsidR="000B516D" w:rsidRPr="000B516D" w:rsidRDefault="000B516D" w:rsidP="006875B0">
      <w:pPr>
        <w:pStyle w:val="Nidungvnbn"/>
        <w:numPr>
          <w:ilvl w:val="0"/>
          <w:numId w:val="97"/>
        </w:numPr>
      </w:pPr>
      <w:r w:rsidRPr="006875B0">
        <w:rPr>
          <w:b/>
          <w:bCs/>
        </w:rPr>
        <w:t>OrderRepository:</w:t>
      </w:r>
      <w:r w:rsidRPr="000B516D">
        <w:t xml:space="preserve"> Cung cấp chức năng truy cập và lưu trữ dữ liệu đơn hàng.</w:t>
      </w:r>
    </w:p>
    <w:p w14:paraId="0FD5D53E" w14:textId="42477607" w:rsidR="000B516D" w:rsidRPr="00A15FE8" w:rsidRDefault="000B516D" w:rsidP="00A15FE8">
      <w:pPr>
        <w:pStyle w:val="Nidungvnbn"/>
        <w:rPr>
          <w:lang w:val="vi-VN"/>
        </w:rPr>
      </w:pPr>
      <w:r w:rsidRPr="00653DBD">
        <w:rPr>
          <w:b/>
          <w:bCs/>
        </w:rPr>
        <w:lastRenderedPageBreak/>
        <w:t>Client:</w:t>
      </w:r>
      <w:r w:rsidRPr="000B516D">
        <w:t> </w:t>
      </w:r>
      <w:r w:rsidRPr="00860170">
        <w:rPr>
          <w:b/>
          <w:bCs/>
        </w:rPr>
        <w:t>O</w:t>
      </w:r>
      <w:r w:rsidR="00860170">
        <w:rPr>
          <w:b/>
          <w:bCs/>
        </w:rPr>
        <w:t>rderService</w:t>
      </w:r>
      <w:r w:rsidR="00860170">
        <w:rPr>
          <w:b/>
          <w:bCs/>
          <w:lang w:val="vi-VN"/>
        </w:rPr>
        <w:t>:</w:t>
      </w:r>
      <w:r w:rsidRPr="000B516D">
        <w:t xml:space="preserve"> </w:t>
      </w:r>
      <w:r w:rsidR="00694FF7" w:rsidRPr="00694FF7">
        <w:t xml:space="preserve">Đây là lớp sử dụng Mediator. Nó không tự xử lý logic tạo đơn hàng hoặc xử lý thanh toán phức tạp. Thay vào đó, nó giữ các tham chiếu đến các </w:t>
      </w:r>
      <w:r w:rsidR="00A06049">
        <w:t>m</w:t>
      </w:r>
      <w:r w:rsidR="00694FF7" w:rsidRPr="00694FF7">
        <w:t xml:space="preserve">ediator và ủy quyền các yêu cầu đến </w:t>
      </w:r>
      <w:r w:rsidR="00A06049">
        <w:t>m</w:t>
      </w:r>
      <w:r w:rsidR="00694FF7" w:rsidRPr="00694FF7">
        <w:t>ediator phù hợp.</w:t>
      </w:r>
    </w:p>
    <w:p w14:paraId="00A1E74F" w14:textId="51BB1353" w:rsidR="00941F2A" w:rsidRDefault="00941F2A" w:rsidP="00941F2A">
      <w:pPr>
        <w:pStyle w:val="Tiumccp2"/>
        <w:rPr>
          <w:lang w:val="vi-VN"/>
        </w:rPr>
      </w:pPr>
      <w:bookmarkStart w:id="79" w:name="_Toc197269786"/>
      <w:r>
        <w:rPr>
          <w:lang w:val="vi-VN"/>
        </w:rPr>
        <w:t>3.2.2 Nhận xét</w:t>
      </w:r>
      <w:bookmarkEnd w:id="79"/>
    </w:p>
    <w:p w14:paraId="02AA74D2" w14:textId="77777777" w:rsidR="002D4AAD" w:rsidRPr="00310017" w:rsidRDefault="002D4AAD" w:rsidP="002D4AAD">
      <w:pPr>
        <w:pStyle w:val="Nidungvnbn"/>
        <w:rPr>
          <w:b/>
          <w:bCs/>
          <w:lang w:val="vi-VN"/>
        </w:rPr>
      </w:pPr>
      <w:r w:rsidRPr="00310017">
        <w:rPr>
          <w:b/>
          <w:bCs/>
        </w:rPr>
        <w:t>Ưu điểm:</w:t>
      </w:r>
    </w:p>
    <w:p w14:paraId="0A14D8D7" w14:textId="2342C265" w:rsidR="002D4AAD" w:rsidRPr="002D4AAD" w:rsidRDefault="002D4AAD" w:rsidP="002D4AAD">
      <w:pPr>
        <w:pStyle w:val="Nidungvnbn"/>
        <w:numPr>
          <w:ilvl w:val="0"/>
          <w:numId w:val="99"/>
        </w:numPr>
        <w:rPr>
          <w:lang w:val="vi-VN"/>
        </w:rPr>
      </w:pPr>
      <w:r w:rsidRPr="003C13E9">
        <w:rPr>
          <w:b/>
          <w:bCs/>
        </w:rPr>
        <w:t>Giảm Coupling:</w:t>
      </w:r>
      <w:r w:rsidRPr="002D4AAD">
        <w:t xml:space="preserve"> Các service không phải biết nhau trực tiếp, chỉ cần giao tiếp với Mediator.</w:t>
      </w:r>
    </w:p>
    <w:p w14:paraId="1D3A2523" w14:textId="0EB5B87A" w:rsidR="002D4AAD" w:rsidRPr="002D4AAD" w:rsidRDefault="002D4AAD" w:rsidP="002D4AAD">
      <w:pPr>
        <w:pStyle w:val="Nidungvnbn"/>
        <w:numPr>
          <w:ilvl w:val="0"/>
          <w:numId w:val="99"/>
        </w:numPr>
      </w:pPr>
      <w:r w:rsidRPr="003C13E9">
        <w:rPr>
          <w:b/>
          <w:bCs/>
        </w:rPr>
        <w:t>Dễ mở rộng:</w:t>
      </w:r>
      <w:r w:rsidRPr="002D4AAD">
        <w:t xml:space="preserve"> Có thể thêm các quy trình kiểm tra hoặc các loại thanh toán mới bằng cách mở rộng </w:t>
      </w:r>
      <w:r w:rsidR="0082269E">
        <w:t>m</w:t>
      </w:r>
      <w:r w:rsidRPr="002D4AAD">
        <w:t xml:space="preserve">ediator mà không ảnh hưởng đến các lớp hiện tại. </w:t>
      </w:r>
    </w:p>
    <w:p w14:paraId="6804C186" w14:textId="1A35AB08" w:rsidR="009976D4" w:rsidRPr="004F3C7D" w:rsidRDefault="002D4AAD" w:rsidP="002D4AAD">
      <w:pPr>
        <w:pStyle w:val="Nidungvnbn"/>
        <w:numPr>
          <w:ilvl w:val="0"/>
          <w:numId w:val="99"/>
        </w:numPr>
      </w:pPr>
      <w:r w:rsidRPr="003C13E9">
        <w:rPr>
          <w:b/>
          <w:bCs/>
        </w:rPr>
        <w:t>Đơn giản hóa OrderService:</w:t>
      </w:r>
      <w:r w:rsidRPr="002D4AAD">
        <w:t xml:space="preserve"> OrderService đóng vai trò điều phối cấp cao, không xử lý chi tiết nghiệp vụ.</w:t>
      </w:r>
    </w:p>
    <w:p w14:paraId="4888C872" w14:textId="04B210E2" w:rsidR="004F3C7D" w:rsidRPr="00C66F5B" w:rsidRDefault="00703346" w:rsidP="00C66F5B">
      <w:pPr>
        <w:pStyle w:val="Nidungvnbn"/>
        <w:rPr>
          <w:b/>
          <w:bCs/>
        </w:rPr>
      </w:pPr>
      <w:r>
        <w:rPr>
          <w:b/>
          <w:bCs/>
        </w:rPr>
        <w:t>Hạn chế</w:t>
      </w:r>
      <w:r w:rsidR="004F3C7D" w:rsidRPr="00C66F5B">
        <w:rPr>
          <w:b/>
          <w:bCs/>
        </w:rPr>
        <w:t>:</w:t>
      </w:r>
    </w:p>
    <w:p w14:paraId="11C26E60" w14:textId="77777777" w:rsidR="00C66F5B" w:rsidRPr="00C66F5B" w:rsidRDefault="00C66F5B" w:rsidP="00C66F5B">
      <w:pPr>
        <w:pStyle w:val="Nidungvnbn"/>
        <w:numPr>
          <w:ilvl w:val="0"/>
          <w:numId w:val="100"/>
        </w:numPr>
      </w:pPr>
      <w:r w:rsidRPr="003C13E9">
        <w:rPr>
          <w:b/>
          <w:bCs/>
        </w:rPr>
        <w:t>Mediator có thể phình to:</w:t>
      </w:r>
      <w:r w:rsidRPr="00C66F5B">
        <w:t xml:space="preserve"> Nếu quá nhiều nghiệp vụ đổ dồn vào Mediator, lớp này có thể trở thành God Object, khó bảo trì. </w:t>
      </w:r>
    </w:p>
    <w:p w14:paraId="4761C129" w14:textId="76AE24B0" w:rsidR="004F3C7D" w:rsidRPr="00C66F5B" w:rsidRDefault="00C66F5B" w:rsidP="00C66F5B">
      <w:pPr>
        <w:pStyle w:val="Nidungvnbn"/>
        <w:numPr>
          <w:ilvl w:val="0"/>
          <w:numId w:val="100"/>
        </w:numPr>
      </w:pPr>
      <w:r w:rsidRPr="003C13E9">
        <w:rPr>
          <w:b/>
          <w:bCs/>
        </w:rPr>
        <w:t>Độ phức tạp tổng thể tăng:</w:t>
      </w:r>
      <w:r w:rsidRPr="00C66F5B">
        <w:t xml:space="preserve"> Thay vì gọi thẳng, việc giao tiếp gián tiếp qua Mediator có thể gây khó khăn cho việc debug hoặc trace flow xử lý nếu không có hệ thống log tốt.</w:t>
      </w:r>
    </w:p>
    <w:p w14:paraId="2CEFF19E" w14:textId="72788615" w:rsidR="00243613" w:rsidRPr="00782C48" w:rsidRDefault="00243613" w:rsidP="00243613">
      <w:pPr>
        <w:pStyle w:val="Tiumccp1"/>
        <w:rPr>
          <w:lang w:val="vi-VN"/>
        </w:rPr>
      </w:pPr>
      <w:bookmarkStart w:id="80" w:name="_Toc197269787"/>
      <w:r>
        <w:rPr>
          <w:lang w:val="vi-VN"/>
        </w:rPr>
        <w:t>3.3 Source code Mediator Pattern</w:t>
      </w:r>
      <w:bookmarkEnd w:id="80"/>
    </w:p>
    <w:p w14:paraId="29B22ECB" w14:textId="77777777" w:rsidR="00556F9D" w:rsidRDefault="00F6265D" w:rsidP="00F6265D">
      <w:pPr>
        <w:pStyle w:val="Tiumccp2"/>
        <w:rPr>
          <w:lang w:val="vi-VN"/>
        </w:rPr>
      </w:pPr>
      <w:bookmarkStart w:id="81" w:name="_Toc197269788"/>
      <w:r>
        <w:t>3</w:t>
      </w:r>
      <w:r>
        <w:rPr>
          <w:lang w:val="vi-VN"/>
        </w:rPr>
        <w:t xml:space="preserve">.3.1 Interface Mediator – </w:t>
      </w:r>
      <w:r w:rsidRPr="00F6265D">
        <w:rPr>
          <w:lang w:val="vi-VN"/>
        </w:rPr>
        <w:t>OrderCreationMediator.</w:t>
      </w:r>
      <w:r>
        <w:rPr>
          <w:lang w:val="vi-VN"/>
        </w:rPr>
        <w:t>java/</w:t>
      </w:r>
      <w:r w:rsidRPr="00F6265D">
        <w:rPr>
          <w:lang w:val="vi-VN"/>
        </w:rPr>
        <w:t>OrderPaymentMediator.java</w:t>
      </w:r>
      <w:bookmarkEnd w:id="81"/>
    </w:p>
    <w:p w14:paraId="2EDEC4C1" w14:textId="2C21F8AE" w:rsidR="0054395C" w:rsidRPr="00103995" w:rsidRDefault="0054395C" w:rsidP="0054395C">
      <w:pPr>
        <w:pStyle w:val="Nidungvnbn"/>
        <w:rPr>
          <w:lang w:val="vi-VN"/>
        </w:rPr>
      </w:pPr>
      <w:r>
        <w:rPr>
          <w:lang w:val="vi-VN"/>
        </w:rPr>
        <w:t>Lớp Ord</w:t>
      </w:r>
      <w:r w:rsidR="00723FC5">
        <w:rPr>
          <w:lang w:val="vi-VN"/>
        </w:rPr>
        <w:t xml:space="preserve">erCreationMediator: là một interface rất đơn giản, </w:t>
      </w:r>
      <w:r w:rsidR="00723FC5" w:rsidRPr="00723FC5">
        <w:t xml:space="preserve">khai báo các phương thức chính mà các </w:t>
      </w:r>
      <w:r w:rsidR="00723FC5">
        <w:t>m</w:t>
      </w:r>
      <w:r w:rsidR="00723FC5" w:rsidRPr="00723FC5">
        <w:t xml:space="preserve">ediator cụ thể sẽ triển </w:t>
      </w:r>
      <w:r w:rsidR="00103995">
        <w:t>khai</w:t>
      </w:r>
      <w:r w:rsidR="00103995">
        <w:rPr>
          <w:lang w:val="vi-VN"/>
        </w:rPr>
        <w:t>:</w:t>
      </w:r>
    </w:p>
    <w:p w14:paraId="752ECE1E" w14:textId="2BA7CC80" w:rsidR="00723FC5" w:rsidRDefault="006826A5" w:rsidP="006826A5">
      <w:pPr>
        <w:rPr>
          <w:lang w:val="vi-VN"/>
        </w:rPr>
      </w:pPr>
      <w:r w:rsidRPr="006826A5">
        <w:rPr>
          <w:noProof/>
          <w:lang w:val="vi-VN"/>
        </w:rPr>
        <w:lastRenderedPageBreak/>
        <w:drawing>
          <wp:inline distT="0" distB="0" distL="0" distR="0" wp14:anchorId="5F5D0445" wp14:editId="23C23FAE">
            <wp:extent cx="5791835" cy="1365250"/>
            <wp:effectExtent l="0" t="0" r="0" b="6350"/>
            <wp:docPr id="92813167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31678" name="Picture 1" descr="A screen shot of a computer program&#10;&#10;AI-generated content may be incorrect."/>
                    <pic:cNvPicPr/>
                  </pic:nvPicPr>
                  <pic:blipFill>
                    <a:blip r:embed="rId52"/>
                    <a:stretch>
                      <a:fillRect/>
                    </a:stretch>
                  </pic:blipFill>
                  <pic:spPr>
                    <a:xfrm>
                      <a:off x="0" y="0"/>
                      <a:ext cx="5791835" cy="1365250"/>
                    </a:xfrm>
                    <a:prstGeom prst="rect">
                      <a:avLst/>
                    </a:prstGeom>
                  </pic:spPr>
                </pic:pic>
              </a:graphicData>
            </a:graphic>
          </wp:inline>
        </w:drawing>
      </w:r>
    </w:p>
    <w:p w14:paraId="650BDEB2" w14:textId="29C565FF" w:rsidR="00404D02" w:rsidRPr="00404D02" w:rsidRDefault="00404D02" w:rsidP="00404D02">
      <w:pPr>
        <w:pStyle w:val="Caption"/>
        <w:rPr>
          <w:lang w:val="vi-VN"/>
        </w:rPr>
      </w:pPr>
      <w:bookmarkStart w:id="82" w:name="_Toc197269039"/>
      <w:r>
        <w:t xml:space="preserve">Hình 3. </w:t>
      </w:r>
      <w:fldSimple w:instr=" SEQ Hình_3. \* ARABIC ">
        <w:r w:rsidR="00D329E6">
          <w:rPr>
            <w:noProof/>
          </w:rPr>
          <w:t>2</w:t>
        </w:r>
      </w:fldSimple>
      <w:r>
        <w:rPr>
          <w:lang w:val="vi-VN"/>
        </w:rPr>
        <w:t xml:space="preserve"> </w:t>
      </w:r>
      <w:r w:rsidR="00903545">
        <w:rPr>
          <w:lang w:val="vi-VN"/>
        </w:rPr>
        <w:t xml:space="preserve">Interface </w:t>
      </w:r>
      <w:r>
        <w:rPr>
          <w:lang w:val="vi-VN"/>
        </w:rPr>
        <w:t>OrderCreationMediator.</w:t>
      </w:r>
      <w:bookmarkEnd w:id="82"/>
    </w:p>
    <w:p w14:paraId="48E1C0B3" w14:textId="7F13247F" w:rsidR="006A7E1C" w:rsidRDefault="00723FC5" w:rsidP="006C4947">
      <w:pPr>
        <w:pStyle w:val="Nidungvnbn"/>
        <w:rPr>
          <w:lang w:val="vi-VN"/>
        </w:rPr>
      </w:pPr>
      <w:r>
        <w:rPr>
          <w:lang w:val="vi-VN"/>
        </w:rPr>
        <w:t xml:space="preserve">Lớp OrderPaymentMediator: cũng là một interface khai báo phương thức cho các mediator cụ thể sẽ triển </w:t>
      </w:r>
      <w:r w:rsidR="008F5CA1">
        <w:rPr>
          <w:lang w:val="vi-VN"/>
        </w:rPr>
        <w:t>khai:</w:t>
      </w:r>
    </w:p>
    <w:p w14:paraId="2BB1917E" w14:textId="71F64130" w:rsidR="006826A5" w:rsidRDefault="006826A5" w:rsidP="006826A5">
      <w:pPr>
        <w:rPr>
          <w:lang w:val="vi-VN"/>
        </w:rPr>
      </w:pPr>
      <w:r w:rsidRPr="006826A5">
        <w:rPr>
          <w:noProof/>
          <w:lang w:val="vi-VN"/>
        </w:rPr>
        <w:drawing>
          <wp:inline distT="0" distB="0" distL="0" distR="0" wp14:anchorId="0F2FD0E4" wp14:editId="21A4F2C4">
            <wp:extent cx="5791835" cy="1485265"/>
            <wp:effectExtent l="0" t="0" r="0" b="635"/>
            <wp:docPr id="149430238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02381" name="Picture 1" descr="A screen shot of a computer program&#10;&#10;AI-generated content may be incorrect."/>
                    <pic:cNvPicPr/>
                  </pic:nvPicPr>
                  <pic:blipFill>
                    <a:blip r:embed="rId53"/>
                    <a:stretch>
                      <a:fillRect/>
                    </a:stretch>
                  </pic:blipFill>
                  <pic:spPr>
                    <a:xfrm>
                      <a:off x="0" y="0"/>
                      <a:ext cx="5791835" cy="1485265"/>
                    </a:xfrm>
                    <a:prstGeom prst="rect">
                      <a:avLst/>
                    </a:prstGeom>
                  </pic:spPr>
                </pic:pic>
              </a:graphicData>
            </a:graphic>
          </wp:inline>
        </w:drawing>
      </w:r>
    </w:p>
    <w:p w14:paraId="41591F76" w14:textId="50DFFF6A" w:rsidR="008778B1" w:rsidRPr="008778B1" w:rsidRDefault="008778B1" w:rsidP="008778B1">
      <w:pPr>
        <w:pStyle w:val="Caption"/>
        <w:rPr>
          <w:lang w:val="vi-VN"/>
        </w:rPr>
      </w:pPr>
      <w:bookmarkStart w:id="83" w:name="_Toc197269040"/>
      <w:r>
        <w:t xml:space="preserve">Hình 3. </w:t>
      </w:r>
      <w:fldSimple w:instr=" SEQ Hình_3. \* ARABIC ">
        <w:r w:rsidR="00D329E6">
          <w:rPr>
            <w:noProof/>
          </w:rPr>
          <w:t>3</w:t>
        </w:r>
      </w:fldSimple>
      <w:r>
        <w:rPr>
          <w:lang w:val="vi-VN"/>
        </w:rPr>
        <w:t xml:space="preserve"> </w:t>
      </w:r>
      <w:r w:rsidR="00903545">
        <w:rPr>
          <w:lang w:val="vi-VN"/>
        </w:rPr>
        <w:t xml:space="preserve">Interface </w:t>
      </w:r>
      <w:r>
        <w:rPr>
          <w:lang w:val="vi-VN"/>
        </w:rPr>
        <w:t>OrderPaymentMediator.</w:t>
      </w:r>
      <w:bookmarkEnd w:id="83"/>
    </w:p>
    <w:p w14:paraId="3D531462" w14:textId="1CBE64E3" w:rsidR="00032918" w:rsidRDefault="00556F9D" w:rsidP="00AB791A">
      <w:pPr>
        <w:pStyle w:val="Tiumccp2"/>
        <w:rPr>
          <w:bCs/>
          <w:lang w:val="vi-VN"/>
        </w:rPr>
      </w:pPr>
      <w:bookmarkStart w:id="84" w:name="_Toc197269789"/>
      <w:r>
        <w:rPr>
          <w:lang w:val="vi-VN"/>
        </w:rPr>
        <w:t xml:space="preserve">3.3.2 Concrete Mediator – </w:t>
      </w:r>
      <w:r w:rsidRPr="00556F9D">
        <w:rPr>
          <w:lang w:val="vi-VN"/>
        </w:rPr>
        <w:t>OrderCreationMediatorImpl.</w:t>
      </w:r>
      <w:r>
        <w:rPr>
          <w:lang w:val="vi-VN"/>
        </w:rPr>
        <w:t>java/</w:t>
      </w:r>
      <w:r w:rsidRPr="00556F9D">
        <w:rPr>
          <w:lang w:val="vi-VN"/>
        </w:rPr>
        <w:t>OrderPaymentMediatorImpl.java</w:t>
      </w:r>
      <w:bookmarkEnd w:id="84"/>
    </w:p>
    <w:p w14:paraId="6000A25C" w14:textId="289066AF" w:rsidR="00D437F2" w:rsidRDefault="00D437F2" w:rsidP="00FE082D">
      <w:pPr>
        <w:pStyle w:val="Nidungvnbn"/>
        <w:rPr>
          <w:lang w:val="vi-VN"/>
        </w:rPr>
      </w:pPr>
      <w:r w:rsidRPr="00D437F2">
        <w:rPr>
          <w:lang w:val="vi-VN"/>
        </w:rPr>
        <w:t>Các lớp OrderCreationMediatorImpl và OrderPaymentMediatorImpl quản lý logic nghiệp vụ phức tạp bằng cách điều phối các service liên quan (CartService, ProductService, PaymentService, OrderRepository) theo đúng trình tự, thay vì để chúng gọi trực tiếp lẫn nhau. Việc sử dụng @Transactional đảm bảo các thao tác (giảm tồn kho, lưu đơn hàng, xóa giỏ hàng) được thực hiện toàn vẹn hoặc rollback toàn bộ khi có lỗi.</w:t>
      </w:r>
    </w:p>
    <w:p w14:paraId="5DD90824" w14:textId="4BAF7F40" w:rsidR="00D437F2" w:rsidRPr="00563D28" w:rsidRDefault="00D437F2" w:rsidP="00FE082D">
      <w:pPr>
        <w:pStyle w:val="Nidungvnbn"/>
        <w:rPr>
          <w:b/>
          <w:bCs/>
          <w:lang w:val="vi-VN"/>
        </w:rPr>
      </w:pPr>
      <w:r w:rsidRPr="00563D28">
        <w:rPr>
          <w:b/>
          <w:bCs/>
          <w:lang w:val="vi-VN"/>
        </w:rPr>
        <w:t xml:space="preserve">Lớp </w:t>
      </w:r>
      <w:r w:rsidR="00572FD5" w:rsidRPr="00563D28">
        <w:rPr>
          <w:b/>
          <w:bCs/>
          <w:lang w:val="vi-VN"/>
        </w:rPr>
        <w:t>OrderCreationMediatorImpl:</w:t>
      </w:r>
    </w:p>
    <w:p w14:paraId="04B371BB" w14:textId="60ECCEBB" w:rsidR="00572FD5" w:rsidRDefault="00572FD5" w:rsidP="00572FD5">
      <w:pPr>
        <w:rPr>
          <w:lang w:val="vi-VN"/>
        </w:rPr>
      </w:pPr>
      <w:r w:rsidRPr="00572FD5">
        <w:rPr>
          <w:noProof/>
          <w:lang w:val="vi-VN"/>
        </w:rPr>
        <w:lastRenderedPageBreak/>
        <w:drawing>
          <wp:inline distT="0" distB="0" distL="0" distR="0" wp14:anchorId="77C3BB3D" wp14:editId="0B9E8392">
            <wp:extent cx="5791835" cy="2974975"/>
            <wp:effectExtent l="0" t="0" r="0" b="0"/>
            <wp:docPr id="1617061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6126" name="Picture 1" descr="A screen shot of a computer program&#10;&#10;AI-generated content may be incorrect."/>
                    <pic:cNvPicPr/>
                  </pic:nvPicPr>
                  <pic:blipFill>
                    <a:blip r:embed="rId54"/>
                    <a:stretch>
                      <a:fillRect/>
                    </a:stretch>
                  </pic:blipFill>
                  <pic:spPr>
                    <a:xfrm>
                      <a:off x="0" y="0"/>
                      <a:ext cx="5791835" cy="2974975"/>
                    </a:xfrm>
                    <a:prstGeom prst="rect">
                      <a:avLst/>
                    </a:prstGeom>
                  </pic:spPr>
                </pic:pic>
              </a:graphicData>
            </a:graphic>
          </wp:inline>
        </w:drawing>
      </w:r>
    </w:p>
    <w:p w14:paraId="3D2BE53C" w14:textId="65422C01" w:rsidR="009A6886" w:rsidRPr="009A6886" w:rsidRDefault="009A6886" w:rsidP="009A6886">
      <w:pPr>
        <w:pStyle w:val="Caption"/>
      </w:pPr>
      <w:bookmarkStart w:id="85" w:name="_Toc197269041"/>
      <w:r w:rsidRPr="009A6886">
        <w:t xml:space="preserve">Hình 3. </w:t>
      </w:r>
      <w:fldSimple w:instr=" SEQ Hình_3. \* ARABIC ">
        <w:r w:rsidR="00D329E6">
          <w:rPr>
            <w:noProof/>
          </w:rPr>
          <w:t>4</w:t>
        </w:r>
      </w:fldSimple>
      <w:r w:rsidRPr="009A6886">
        <w:t xml:space="preserve"> Lớp OrderCreationMediatorImpl.</w:t>
      </w:r>
      <w:bookmarkEnd w:id="85"/>
    </w:p>
    <w:p w14:paraId="7F0773C3" w14:textId="683932D7" w:rsidR="00572FD5" w:rsidRDefault="00563D28" w:rsidP="00563D28">
      <w:pPr>
        <w:pStyle w:val="Nidungvnbn"/>
        <w:numPr>
          <w:ilvl w:val="0"/>
          <w:numId w:val="102"/>
        </w:numPr>
        <w:rPr>
          <w:lang w:val="vi-VN"/>
        </w:rPr>
      </w:pPr>
      <w:r>
        <w:rPr>
          <w:lang w:val="vi-VN"/>
        </w:rPr>
        <w:t xml:space="preserve">Lớp này hiện thực </w:t>
      </w:r>
      <w:r w:rsidR="00AA73D0">
        <w:rPr>
          <w:lang w:val="vi-VN"/>
        </w:rPr>
        <w:t xml:space="preserve">interface OrderCreationMediator. Nó </w:t>
      </w:r>
      <w:r w:rsidR="00AA73D0" w:rsidRPr="00AA73D0">
        <w:t>giúp điều phối nhiều service khác</w:t>
      </w:r>
      <w:r w:rsidR="00AA73D0">
        <w:rPr>
          <w:lang w:val="vi-VN"/>
        </w:rPr>
        <w:t xml:space="preserve"> nhau làm việc cùng nhau để thực hiện</w:t>
      </w:r>
      <w:r w:rsidR="005C0AF9">
        <w:rPr>
          <w:lang w:val="vi-VN"/>
        </w:rPr>
        <w:t xml:space="preserve"> một</w:t>
      </w:r>
      <w:r w:rsidR="00AA73D0">
        <w:rPr>
          <w:lang w:val="vi-VN"/>
        </w:rPr>
        <w:t xml:space="preserve"> quy </w:t>
      </w:r>
      <w:r w:rsidR="00DF230E">
        <w:rPr>
          <w:lang w:val="vi-VN"/>
        </w:rPr>
        <w:t>trình.</w:t>
      </w:r>
    </w:p>
    <w:p w14:paraId="52144535" w14:textId="34D40879" w:rsidR="00D7488E" w:rsidRDefault="00D7488E" w:rsidP="00D7488E">
      <w:pPr>
        <w:pStyle w:val="Nidungvnbn"/>
        <w:numPr>
          <w:ilvl w:val="0"/>
          <w:numId w:val="102"/>
        </w:numPr>
        <w:rPr>
          <w:lang w:val="vi-VN"/>
        </w:rPr>
      </w:pPr>
      <w:r>
        <w:rPr>
          <w:lang w:val="vi-VN"/>
        </w:rPr>
        <w:t xml:space="preserve">Các service gồm có: </w:t>
      </w:r>
      <w:r>
        <w:t>CartService</w:t>
      </w:r>
      <w:r>
        <w:rPr>
          <w:lang w:val="vi-VN"/>
        </w:rPr>
        <w:t>, PaymentService, ProductService, OrderRepository.</w:t>
      </w:r>
    </w:p>
    <w:p w14:paraId="08AF5645" w14:textId="049DBA0A" w:rsidR="00DF230E" w:rsidRDefault="00DF230E" w:rsidP="00D7488E">
      <w:pPr>
        <w:pStyle w:val="Nidungvnbn"/>
        <w:numPr>
          <w:ilvl w:val="0"/>
          <w:numId w:val="102"/>
        </w:numPr>
        <w:rPr>
          <w:lang w:val="vi-VN"/>
        </w:rPr>
      </w:pPr>
      <w:r>
        <w:rPr>
          <w:lang w:val="vi-VN"/>
        </w:rPr>
        <w:t xml:space="preserve">Hiện thực phương thức “createOrder” để thực hiện quy trình tạo đơn </w:t>
      </w:r>
      <w:r w:rsidR="007B7848">
        <w:rPr>
          <w:lang w:val="vi-VN"/>
        </w:rPr>
        <w:t>hàng:</w:t>
      </w:r>
    </w:p>
    <w:p w14:paraId="603CF424" w14:textId="2F30BE31" w:rsidR="007B7848" w:rsidRDefault="007B7848" w:rsidP="007B7848">
      <w:pPr>
        <w:pStyle w:val="Nidungvnbn"/>
        <w:numPr>
          <w:ilvl w:val="1"/>
          <w:numId w:val="102"/>
        </w:numPr>
        <w:rPr>
          <w:lang w:val="vi-VN"/>
        </w:rPr>
      </w:pPr>
      <w:r>
        <w:rPr>
          <w:lang w:val="vi-VN"/>
        </w:rPr>
        <w:t xml:space="preserve">Bước 1: </w:t>
      </w:r>
      <w:r w:rsidRPr="007B7848">
        <w:rPr>
          <w:lang w:val="vi-VN"/>
        </w:rPr>
        <w:t xml:space="preserve">Xác thực phương thức thanh </w:t>
      </w:r>
      <w:r>
        <w:rPr>
          <w:lang w:val="vi-VN"/>
        </w:rPr>
        <w:t>toán.</w:t>
      </w:r>
    </w:p>
    <w:p w14:paraId="5B0EF8E3" w14:textId="7438B995" w:rsidR="00BD5B51" w:rsidRDefault="00BD5B51" w:rsidP="00BD5B51">
      <w:pPr>
        <w:rPr>
          <w:lang w:val="vi-VN"/>
        </w:rPr>
      </w:pPr>
      <w:r w:rsidRPr="00BD5B51">
        <w:rPr>
          <w:noProof/>
          <w:lang w:val="vi-VN"/>
        </w:rPr>
        <w:drawing>
          <wp:inline distT="0" distB="0" distL="0" distR="0" wp14:anchorId="3F348536" wp14:editId="2B3D390E">
            <wp:extent cx="5791835" cy="1581150"/>
            <wp:effectExtent l="0" t="0" r="0" b="0"/>
            <wp:docPr id="84009384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93845" name="Picture 1" descr="A screen shot of a computer code&#10;&#10;AI-generated content may be incorrect."/>
                    <pic:cNvPicPr/>
                  </pic:nvPicPr>
                  <pic:blipFill>
                    <a:blip r:embed="rId55"/>
                    <a:stretch>
                      <a:fillRect/>
                    </a:stretch>
                  </pic:blipFill>
                  <pic:spPr>
                    <a:xfrm>
                      <a:off x="0" y="0"/>
                      <a:ext cx="5791835" cy="1581150"/>
                    </a:xfrm>
                    <a:prstGeom prst="rect">
                      <a:avLst/>
                    </a:prstGeom>
                  </pic:spPr>
                </pic:pic>
              </a:graphicData>
            </a:graphic>
          </wp:inline>
        </w:drawing>
      </w:r>
    </w:p>
    <w:p w14:paraId="1D95C2AE" w14:textId="4BE715A6" w:rsidR="009A6886" w:rsidRPr="009A6886" w:rsidRDefault="009A6886" w:rsidP="009A6886">
      <w:pPr>
        <w:pStyle w:val="Caption"/>
        <w:rPr>
          <w:lang w:val="vi-VN"/>
        </w:rPr>
      </w:pPr>
      <w:bookmarkStart w:id="86" w:name="_Toc197269042"/>
      <w:r>
        <w:t xml:space="preserve">Hình 3. </w:t>
      </w:r>
      <w:fldSimple w:instr=" SEQ Hình_3. \* ARABIC ">
        <w:r w:rsidR="00D329E6">
          <w:rPr>
            <w:noProof/>
          </w:rPr>
          <w:t>5</w:t>
        </w:r>
      </w:fldSimple>
      <w:r>
        <w:rPr>
          <w:lang w:val="vi-VN"/>
        </w:rPr>
        <w:t xml:space="preserve"> Phương thức “createOrder” – Bước 1.</w:t>
      </w:r>
      <w:bookmarkEnd w:id="86"/>
    </w:p>
    <w:p w14:paraId="384D0E4A" w14:textId="6B37F070" w:rsidR="007B7848" w:rsidRDefault="007B7848" w:rsidP="007B7848">
      <w:pPr>
        <w:pStyle w:val="Nidungvnbn"/>
        <w:numPr>
          <w:ilvl w:val="1"/>
          <w:numId w:val="102"/>
        </w:numPr>
        <w:rPr>
          <w:lang w:val="vi-VN"/>
        </w:rPr>
      </w:pPr>
      <w:r>
        <w:rPr>
          <w:lang w:val="vi-VN"/>
        </w:rPr>
        <w:t>Bước 2: Lấy giỏ hàng của người dùng.</w:t>
      </w:r>
    </w:p>
    <w:p w14:paraId="08FB2E5E" w14:textId="2F566BA2" w:rsidR="00BD5B51" w:rsidRDefault="00BD5B51" w:rsidP="00BD5B51">
      <w:pPr>
        <w:rPr>
          <w:lang w:val="vi-VN"/>
        </w:rPr>
      </w:pPr>
      <w:r w:rsidRPr="00BD5B51">
        <w:rPr>
          <w:noProof/>
          <w:lang w:val="vi-VN"/>
        </w:rPr>
        <w:lastRenderedPageBreak/>
        <w:drawing>
          <wp:inline distT="0" distB="0" distL="0" distR="0" wp14:anchorId="216BEE89" wp14:editId="7889ACE6">
            <wp:extent cx="5791835" cy="875665"/>
            <wp:effectExtent l="0" t="0" r="0" b="635"/>
            <wp:docPr id="21602730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27308" name="Picture 1" descr="A screen shot of a computer code&#10;&#10;AI-generated content may be incorrect."/>
                    <pic:cNvPicPr/>
                  </pic:nvPicPr>
                  <pic:blipFill>
                    <a:blip r:embed="rId56"/>
                    <a:stretch>
                      <a:fillRect/>
                    </a:stretch>
                  </pic:blipFill>
                  <pic:spPr>
                    <a:xfrm>
                      <a:off x="0" y="0"/>
                      <a:ext cx="5791835" cy="875665"/>
                    </a:xfrm>
                    <a:prstGeom prst="rect">
                      <a:avLst/>
                    </a:prstGeom>
                  </pic:spPr>
                </pic:pic>
              </a:graphicData>
            </a:graphic>
          </wp:inline>
        </w:drawing>
      </w:r>
    </w:p>
    <w:p w14:paraId="706FFC9F" w14:textId="17898BCE" w:rsidR="0079009F" w:rsidRDefault="0079009F" w:rsidP="0079009F">
      <w:pPr>
        <w:pStyle w:val="Caption"/>
        <w:rPr>
          <w:lang w:val="vi-VN"/>
        </w:rPr>
      </w:pPr>
      <w:bookmarkStart w:id="87" w:name="_Toc197269043"/>
      <w:r>
        <w:t xml:space="preserve">Hình 3. </w:t>
      </w:r>
      <w:fldSimple w:instr=" SEQ Hình_3. \* ARABIC ">
        <w:r w:rsidR="00D329E6">
          <w:rPr>
            <w:noProof/>
          </w:rPr>
          <w:t>6</w:t>
        </w:r>
      </w:fldSimple>
      <w:r w:rsidRPr="0079009F">
        <w:rPr>
          <w:lang w:val="vi-VN"/>
        </w:rPr>
        <w:t xml:space="preserve"> </w:t>
      </w:r>
      <w:r>
        <w:rPr>
          <w:lang w:val="vi-VN"/>
        </w:rPr>
        <w:t>Phương thức “createOrder” – Bước 2.</w:t>
      </w:r>
      <w:bookmarkEnd w:id="87"/>
    </w:p>
    <w:p w14:paraId="68E0B633" w14:textId="4B5C413C" w:rsidR="007B7848" w:rsidRDefault="007B7848" w:rsidP="007B7848">
      <w:pPr>
        <w:pStyle w:val="Nidungvnbn"/>
        <w:numPr>
          <w:ilvl w:val="1"/>
          <w:numId w:val="102"/>
        </w:numPr>
        <w:rPr>
          <w:lang w:val="vi-VN"/>
        </w:rPr>
      </w:pPr>
      <w:r>
        <w:rPr>
          <w:lang w:val="vi-VN"/>
        </w:rPr>
        <w:t>Bước 3: Lọc các sản phẩm cần thanh toán.</w:t>
      </w:r>
    </w:p>
    <w:p w14:paraId="21BBFB85" w14:textId="7E5F1F88" w:rsidR="00BD5B51" w:rsidRDefault="00BD5B51" w:rsidP="00BD5B51">
      <w:pPr>
        <w:rPr>
          <w:lang w:val="vi-VN"/>
        </w:rPr>
      </w:pPr>
      <w:r w:rsidRPr="00BD5B51">
        <w:rPr>
          <w:noProof/>
          <w:lang w:val="vi-VN"/>
        </w:rPr>
        <w:drawing>
          <wp:inline distT="0" distB="0" distL="0" distR="0" wp14:anchorId="22498D88" wp14:editId="4B679D0D">
            <wp:extent cx="5791835" cy="1731645"/>
            <wp:effectExtent l="0" t="0" r="0" b="1905"/>
            <wp:docPr id="37792611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26114" name="Picture 1" descr="A screen shot of a computer code&#10;&#10;AI-generated content may be incorrect."/>
                    <pic:cNvPicPr/>
                  </pic:nvPicPr>
                  <pic:blipFill>
                    <a:blip r:embed="rId57"/>
                    <a:stretch>
                      <a:fillRect/>
                    </a:stretch>
                  </pic:blipFill>
                  <pic:spPr>
                    <a:xfrm>
                      <a:off x="0" y="0"/>
                      <a:ext cx="5791835" cy="1731645"/>
                    </a:xfrm>
                    <a:prstGeom prst="rect">
                      <a:avLst/>
                    </a:prstGeom>
                  </pic:spPr>
                </pic:pic>
              </a:graphicData>
            </a:graphic>
          </wp:inline>
        </w:drawing>
      </w:r>
    </w:p>
    <w:p w14:paraId="209D9B84" w14:textId="57C643A8" w:rsidR="0079009F" w:rsidRDefault="0079009F" w:rsidP="0079009F">
      <w:pPr>
        <w:pStyle w:val="Caption"/>
        <w:rPr>
          <w:lang w:val="vi-VN"/>
        </w:rPr>
      </w:pPr>
      <w:bookmarkStart w:id="88" w:name="_Toc197269044"/>
      <w:r>
        <w:t xml:space="preserve">Hình 3. </w:t>
      </w:r>
      <w:fldSimple w:instr=" SEQ Hình_3. \* ARABIC ">
        <w:r w:rsidR="00D329E6">
          <w:rPr>
            <w:noProof/>
          </w:rPr>
          <w:t>7</w:t>
        </w:r>
      </w:fldSimple>
      <w:r w:rsidRPr="0079009F">
        <w:rPr>
          <w:lang w:val="vi-VN"/>
        </w:rPr>
        <w:t xml:space="preserve"> </w:t>
      </w:r>
      <w:r>
        <w:rPr>
          <w:lang w:val="vi-VN"/>
        </w:rPr>
        <w:t>Phương thức “createOrder” – Bước 3.</w:t>
      </w:r>
      <w:bookmarkEnd w:id="88"/>
    </w:p>
    <w:p w14:paraId="774D78AB" w14:textId="7A1D2901" w:rsidR="007B7848" w:rsidRDefault="007B7848" w:rsidP="007B7848">
      <w:pPr>
        <w:pStyle w:val="Nidungvnbn"/>
        <w:numPr>
          <w:ilvl w:val="1"/>
          <w:numId w:val="102"/>
        </w:numPr>
        <w:rPr>
          <w:lang w:val="vi-VN"/>
        </w:rPr>
      </w:pPr>
      <w:r>
        <w:rPr>
          <w:lang w:val="vi-VN"/>
        </w:rPr>
        <w:t>Bước 4: C</w:t>
      </w:r>
      <w:r w:rsidRPr="007B7848">
        <w:rPr>
          <w:lang w:val="vi-VN"/>
        </w:rPr>
        <w:t xml:space="preserve">huyển đổi các mặt hàng trong giỏ hàng thành các mặt hàng trong đơn hàng và kiểm tra tình trạng sẵn có của sản </w:t>
      </w:r>
      <w:r>
        <w:rPr>
          <w:lang w:val="vi-VN"/>
        </w:rPr>
        <w:t>phẩm.</w:t>
      </w:r>
    </w:p>
    <w:p w14:paraId="62B4800A" w14:textId="29DF2547" w:rsidR="0000766C" w:rsidRDefault="0000766C" w:rsidP="0000766C">
      <w:pPr>
        <w:rPr>
          <w:lang w:val="vi-VN"/>
        </w:rPr>
      </w:pPr>
      <w:r w:rsidRPr="0000766C">
        <w:rPr>
          <w:noProof/>
          <w:lang w:val="vi-VN"/>
        </w:rPr>
        <w:lastRenderedPageBreak/>
        <w:drawing>
          <wp:inline distT="0" distB="0" distL="0" distR="0" wp14:anchorId="70A5EEDB" wp14:editId="07F6EDC6">
            <wp:extent cx="5791835" cy="3740150"/>
            <wp:effectExtent l="0" t="0" r="0" b="0"/>
            <wp:docPr id="1211324459"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24459" name="Picture 1" descr="A computer screen with many colorful text&#10;&#10;AI-generated content may be incorrect."/>
                    <pic:cNvPicPr/>
                  </pic:nvPicPr>
                  <pic:blipFill>
                    <a:blip r:embed="rId58"/>
                    <a:stretch>
                      <a:fillRect/>
                    </a:stretch>
                  </pic:blipFill>
                  <pic:spPr>
                    <a:xfrm>
                      <a:off x="0" y="0"/>
                      <a:ext cx="5791835" cy="3740150"/>
                    </a:xfrm>
                    <a:prstGeom prst="rect">
                      <a:avLst/>
                    </a:prstGeom>
                  </pic:spPr>
                </pic:pic>
              </a:graphicData>
            </a:graphic>
          </wp:inline>
        </w:drawing>
      </w:r>
    </w:p>
    <w:p w14:paraId="3757C9FD" w14:textId="613C5700" w:rsidR="009B7F09" w:rsidRDefault="009B7F09" w:rsidP="009B7F09">
      <w:pPr>
        <w:pStyle w:val="Caption"/>
        <w:rPr>
          <w:lang w:val="vi-VN"/>
        </w:rPr>
      </w:pPr>
      <w:bookmarkStart w:id="89" w:name="_Toc197269045"/>
      <w:r>
        <w:t xml:space="preserve">Hình 3. </w:t>
      </w:r>
      <w:fldSimple w:instr=" SEQ Hình_3. \* ARABIC ">
        <w:r w:rsidR="00D329E6">
          <w:rPr>
            <w:noProof/>
          </w:rPr>
          <w:t>8</w:t>
        </w:r>
      </w:fldSimple>
      <w:r w:rsidRPr="009B7F09">
        <w:rPr>
          <w:lang w:val="vi-VN"/>
        </w:rPr>
        <w:t xml:space="preserve"> </w:t>
      </w:r>
      <w:r>
        <w:rPr>
          <w:lang w:val="vi-VN"/>
        </w:rPr>
        <w:t>Phương thức “createOrder” – Bước 4.</w:t>
      </w:r>
      <w:bookmarkEnd w:id="89"/>
    </w:p>
    <w:p w14:paraId="3668367C" w14:textId="1254BC73" w:rsidR="007B7848" w:rsidRDefault="007B7848" w:rsidP="007B7848">
      <w:pPr>
        <w:pStyle w:val="Nidungvnbn"/>
        <w:numPr>
          <w:ilvl w:val="1"/>
          <w:numId w:val="102"/>
        </w:numPr>
        <w:rPr>
          <w:lang w:val="vi-VN"/>
        </w:rPr>
      </w:pPr>
      <w:r>
        <w:rPr>
          <w:lang w:val="vi-VN"/>
        </w:rPr>
        <w:t>Bước 5: Tạo và lưu lịch sử order vào database.</w:t>
      </w:r>
    </w:p>
    <w:p w14:paraId="68745E5A" w14:textId="3818C23E" w:rsidR="00DF230E" w:rsidRDefault="0000766C" w:rsidP="00DF230E">
      <w:pPr>
        <w:rPr>
          <w:lang w:val="vi-VN"/>
        </w:rPr>
      </w:pPr>
      <w:r w:rsidRPr="0000766C">
        <w:rPr>
          <w:noProof/>
          <w:lang w:val="vi-VN"/>
        </w:rPr>
        <w:drawing>
          <wp:inline distT="0" distB="0" distL="0" distR="0" wp14:anchorId="28E0A269" wp14:editId="6FDE47DA">
            <wp:extent cx="5791835" cy="2694940"/>
            <wp:effectExtent l="0" t="0" r="0" b="0"/>
            <wp:docPr id="6620434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043428" name="Picture 1" descr="A screen shot of a computer program&#10;&#10;AI-generated content may be incorrect."/>
                    <pic:cNvPicPr/>
                  </pic:nvPicPr>
                  <pic:blipFill>
                    <a:blip r:embed="rId59"/>
                    <a:stretch>
                      <a:fillRect/>
                    </a:stretch>
                  </pic:blipFill>
                  <pic:spPr>
                    <a:xfrm>
                      <a:off x="0" y="0"/>
                      <a:ext cx="5791835" cy="2694940"/>
                    </a:xfrm>
                    <a:prstGeom prst="rect">
                      <a:avLst/>
                    </a:prstGeom>
                  </pic:spPr>
                </pic:pic>
              </a:graphicData>
            </a:graphic>
          </wp:inline>
        </w:drawing>
      </w:r>
    </w:p>
    <w:p w14:paraId="508C53DE" w14:textId="62BEE04C" w:rsidR="009B7F09" w:rsidRDefault="009B7F09" w:rsidP="009B7F09">
      <w:pPr>
        <w:pStyle w:val="Caption"/>
        <w:rPr>
          <w:lang w:val="vi-VN"/>
        </w:rPr>
      </w:pPr>
      <w:bookmarkStart w:id="90" w:name="_Toc197269046"/>
      <w:r>
        <w:t xml:space="preserve">Hình 3. </w:t>
      </w:r>
      <w:fldSimple w:instr=" SEQ Hình_3. \* ARABIC ">
        <w:r w:rsidR="00D329E6">
          <w:rPr>
            <w:noProof/>
          </w:rPr>
          <w:t>9</w:t>
        </w:r>
      </w:fldSimple>
      <w:r w:rsidRPr="009B7F09">
        <w:rPr>
          <w:lang w:val="vi-VN"/>
        </w:rPr>
        <w:t xml:space="preserve"> </w:t>
      </w:r>
      <w:r>
        <w:rPr>
          <w:lang w:val="vi-VN"/>
        </w:rPr>
        <w:t>Phương thức “createOrder” – Bước 5.</w:t>
      </w:r>
      <w:bookmarkEnd w:id="90"/>
    </w:p>
    <w:p w14:paraId="14121854" w14:textId="77777777" w:rsidR="00DF230E" w:rsidRPr="00D7488E" w:rsidRDefault="00DF230E" w:rsidP="00DF230E">
      <w:pPr>
        <w:rPr>
          <w:lang w:val="vi-VN"/>
        </w:rPr>
      </w:pPr>
    </w:p>
    <w:p w14:paraId="5B3FD9E7" w14:textId="0073E57A" w:rsidR="00563D28" w:rsidRPr="00CE36E6" w:rsidRDefault="00971D1E" w:rsidP="00762A64">
      <w:pPr>
        <w:pStyle w:val="Nidungvnbn"/>
        <w:rPr>
          <w:b/>
          <w:bCs/>
          <w:lang w:val="vi-VN"/>
        </w:rPr>
      </w:pPr>
      <w:r w:rsidRPr="00CE36E6">
        <w:rPr>
          <w:b/>
          <w:bCs/>
          <w:lang w:val="vi-VN"/>
        </w:rPr>
        <w:lastRenderedPageBreak/>
        <w:t>Lớp OrderPaymentMediatorImpl:</w:t>
      </w:r>
    </w:p>
    <w:p w14:paraId="77B49549" w14:textId="5886750E" w:rsidR="00091DE7" w:rsidRDefault="0062789D" w:rsidP="00091DE7">
      <w:pPr>
        <w:rPr>
          <w:lang w:val="vi-VN"/>
        </w:rPr>
      </w:pPr>
      <w:r w:rsidRPr="0062789D">
        <w:rPr>
          <w:noProof/>
          <w:lang w:val="vi-VN"/>
        </w:rPr>
        <w:drawing>
          <wp:inline distT="0" distB="0" distL="0" distR="0" wp14:anchorId="1E98157C" wp14:editId="5A6599EB">
            <wp:extent cx="5791835" cy="3352165"/>
            <wp:effectExtent l="0" t="0" r="0" b="635"/>
            <wp:docPr id="11553269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26914" name="Picture 1" descr="A screen shot of a computer program&#10;&#10;AI-generated content may be incorrect."/>
                    <pic:cNvPicPr/>
                  </pic:nvPicPr>
                  <pic:blipFill>
                    <a:blip r:embed="rId60"/>
                    <a:stretch>
                      <a:fillRect/>
                    </a:stretch>
                  </pic:blipFill>
                  <pic:spPr>
                    <a:xfrm>
                      <a:off x="0" y="0"/>
                      <a:ext cx="5791835" cy="3352165"/>
                    </a:xfrm>
                    <a:prstGeom prst="rect">
                      <a:avLst/>
                    </a:prstGeom>
                  </pic:spPr>
                </pic:pic>
              </a:graphicData>
            </a:graphic>
          </wp:inline>
        </w:drawing>
      </w:r>
    </w:p>
    <w:p w14:paraId="370F6E5A" w14:textId="7A17B233" w:rsidR="008E213B" w:rsidRPr="008E213B" w:rsidRDefault="008E213B" w:rsidP="008E213B">
      <w:pPr>
        <w:pStyle w:val="Caption"/>
      </w:pPr>
      <w:bookmarkStart w:id="91" w:name="_Toc197269047"/>
      <w:r w:rsidRPr="008E213B">
        <w:t xml:space="preserve">Hình 3. </w:t>
      </w:r>
      <w:fldSimple w:instr=" SEQ Hình_3. \* ARABIC ">
        <w:r w:rsidR="00D329E6">
          <w:rPr>
            <w:noProof/>
          </w:rPr>
          <w:t>10</w:t>
        </w:r>
      </w:fldSimple>
      <w:r w:rsidRPr="008E213B">
        <w:t xml:space="preserve"> Lớp OrderPaymentMediatorImpl.</w:t>
      </w:r>
      <w:bookmarkEnd w:id="91"/>
    </w:p>
    <w:p w14:paraId="399BC52C" w14:textId="00A870C4" w:rsidR="000219DE" w:rsidRPr="000219DE" w:rsidRDefault="000219DE" w:rsidP="000219DE">
      <w:pPr>
        <w:pStyle w:val="ListParagraph"/>
        <w:numPr>
          <w:ilvl w:val="0"/>
          <w:numId w:val="105"/>
        </w:numPr>
        <w:rPr>
          <w:sz w:val="26"/>
          <w:szCs w:val="26"/>
        </w:rPr>
      </w:pPr>
      <w:r w:rsidRPr="000219DE">
        <w:rPr>
          <w:sz w:val="26"/>
          <w:szCs w:val="26"/>
        </w:rPr>
        <w:t xml:space="preserve">Lớp này </w:t>
      </w:r>
      <w:r>
        <w:rPr>
          <w:sz w:val="26"/>
          <w:szCs w:val="26"/>
        </w:rPr>
        <w:t>hiện</w:t>
      </w:r>
      <w:r>
        <w:rPr>
          <w:sz w:val="26"/>
          <w:szCs w:val="26"/>
          <w:lang w:val="vi-VN"/>
        </w:rPr>
        <w:t xml:space="preserve"> thực hóa OrderPaymentMediator, </w:t>
      </w:r>
      <w:r w:rsidR="001E5124">
        <w:rPr>
          <w:sz w:val="26"/>
          <w:szCs w:val="26"/>
          <w:lang w:val="vi-VN"/>
        </w:rPr>
        <w:t xml:space="preserve">nó </w:t>
      </w:r>
      <w:r w:rsidRPr="000219DE">
        <w:rPr>
          <w:sz w:val="26"/>
          <w:szCs w:val="26"/>
        </w:rPr>
        <w:t>chịu trách nhiệm quản lý toàn bộ các hành động sau khi biết kết quả thanh toán (thành công hoặc thất bại).</w:t>
      </w:r>
    </w:p>
    <w:p w14:paraId="14DCD2EC" w14:textId="23F63F5F" w:rsidR="000219DE" w:rsidRPr="00F110DE" w:rsidRDefault="004060C7" w:rsidP="000219DE">
      <w:pPr>
        <w:pStyle w:val="Nidungvnbn"/>
        <w:numPr>
          <w:ilvl w:val="0"/>
          <w:numId w:val="105"/>
        </w:numPr>
      </w:pPr>
      <w:r>
        <w:t>Các</w:t>
      </w:r>
      <w:r>
        <w:rPr>
          <w:lang w:val="vi-VN"/>
        </w:rPr>
        <w:t xml:space="preserve"> thành phần được sử dụng: Orderepository, CartService.</w:t>
      </w:r>
    </w:p>
    <w:p w14:paraId="410AB436" w14:textId="294090B9" w:rsidR="00F110DE" w:rsidRPr="00F110DE" w:rsidRDefault="00F110DE" w:rsidP="000219DE">
      <w:pPr>
        <w:pStyle w:val="Nidungvnbn"/>
        <w:numPr>
          <w:ilvl w:val="0"/>
          <w:numId w:val="105"/>
        </w:numPr>
      </w:pPr>
      <w:r>
        <w:rPr>
          <w:lang w:val="vi-VN"/>
        </w:rPr>
        <w:t>Phương thức “handlePaymentResult”:</w:t>
      </w:r>
    </w:p>
    <w:p w14:paraId="5BD79A76" w14:textId="79B1CDD6" w:rsidR="00F110DE" w:rsidRDefault="0077116E" w:rsidP="00F110DE">
      <w:pPr>
        <w:rPr>
          <w:lang w:val="vi-VN"/>
        </w:rPr>
      </w:pPr>
      <w:r w:rsidRPr="0077116E">
        <w:rPr>
          <w:noProof/>
        </w:rPr>
        <w:drawing>
          <wp:inline distT="0" distB="0" distL="0" distR="0" wp14:anchorId="353294FC" wp14:editId="333E69FA">
            <wp:extent cx="5791835" cy="1816100"/>
            <wp:effectExtent l="0" t="0" r="0" b="0"/>
            <wp:docPr id="81322819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28191" name="Picture 1" descr="A screen shot of a computer code&#10;&#10;AI-generated content may be incorrect."/>
                    <pic:cNvPicPr/>
                  </pic:nvPicPr>
                  <pic:blipFill>
                    <a:blip r:embed="rId61"/>
                    <a:stretch>
                      <a:fillRect/>
                    </a:stretch>
                  </pic:blipFill>
                  <pic:spPr>
                    <a:xfrm>
                      <a:off x="0" y="0"/>
                      <a:ext cx="5791835" cy="1816100"/>
                    </a:xfrm>
                    <a:prstGeom prst="rect">
                      <a:avLst/>
                    </a:prstGeom>
                  </pic:spPr>
                </pic:pic>
              </a:graphicData>
            </a:graphic>
          </wp:inline>
        </w:drawing>
      </w:r>
    </w:p>
    <w:p w14:paraId="7AA2E925" w14:textId="1325B24C" w:rsidR="008E213B" w:rsidRPr="008E213B" w:rsidRDefault="008E213B" w:rsidP="008E213B">
      <w:pPr>
        <w:pStyle w:val="Caption"/>
        <w:rPr>
          <w:lang w:val="vi-VN"/>
        </w:rPr>
      </w:pPr>
      <w:bookmarkStart w:id="92" w:name="_Toc197269048"/>
      <w:r>
        <w:t xml:space="preserve">Hình 3. </w:t>
      </w:r>
      <w:fldSimple w:instr=" SEQ Hình_3. \* ARABIC ">
        <w:r w:rsidR="00D329E6">
          <w:rPr>
            <w:noProof/>
          </w:rPr>
          <w:t>11</w:t>
        </w:r>
      </w:fldSimple>
      <w:r>
        <w:rPr>
          <w:lang w:val="vi-VN"/>
        </w:rPr>
        <w:t xml:space="preserve"> Phương thức “handlePaymentResult”.</w:t>
      </w:r>
      <w:bookmarkEnd w:id="92"/>
    </w:p>
    <w:p w14:paraId="774C9254" w14:textId="25BF574F" w:rsidR="00F110DE" w:rsidRPr="007318E1" w:rsidRDefault="0077116E" w:rsidP="00F110DE">
      <w:pPr>
        <w:pStyle w:val="Nidungvnbn"/>
        <w:numPr>
          <w:ilvl w:val="1"/>
          <w:numId w:val="105"/>
        </w:numPr>
      </w:pPr>
      <w:r>
        <w:lastRenderedPageBreak/>
        <w:t>Hàm</w:t>
      </w:r>
      <w:r>
        <w:rPr>
          <w:lang w:val="vi-VN"/>
        </w:rPr>
        <w:t xml:space="preserve"> này sẽ điều phối </w:t>
      </w:r>
      <w:r w:rsidR="00F50622">
        <w:rPr>
          <w:lang w:val="vi-VN"/>
        </w:rPr>
        <w:t>dựa</w:t>
      </w:r>
      <w:r>
        <w:rPr>
          <w:lang w:val="vi-VN"/>
        </w:rPr>
        <w:t xml:space="preserve"> trên trạng thái của quá trình thanh </w:t>
      </w:r>
      <w:r w:rsidR="007318E1">
        <w:rPr>
          <w:lang w:val="vi-VN"/>
        </w:rPr>
        <w:t>toán</w:t>
      </w:r>
      <w:r w:rsidR="00C856B0">
        <w:rPr>
          <w:lang w:val="vi-VN"/>
        </w:rPr>
        <w:t xml:space="preserve"> (nếu thành công: gọi hàm “handleSuccessPayment”, nếu thất bại: gọi hàm “handleFailedPayment”</w:t>
      </w:r>
      <w:r w:rsidR="00D75424">
        <w:rPr>
          <w:lang w:val="vi-VN"/>
        </w:rPr>
        <w:t>).</w:t>
      </w:r>
    </w:p>
    <w:p w14:paraId="4B308AEF" w14:textId="5B35984D" w:rsidR="007318E1" w:rsidRPr="007A795D" w:rsidRDefault="007318E1" w:rsidP="00F110DE">
      <w:pPr>
        <w:pStyle w:val="Nidungvnbn"/>
        <w:numPr>
          <w:ilvl w:val="1"/>
          <w:numId w:val="105"/>
        </w:numPr>
      </w:pPr>
      <w:r w:rsidRPr="007318E1">
        <w:t>Đảm bảo rằng mọi thay đổi (update trạng thái + xóa giỏ hàng) sẽ cùng thành công hoặc cùng rollback nếu có lỗi.</w:t>
      </w:r>
    </w:p>
    <w:p w14:paraId="1FC6B21D" w14:textId="75AD4FC4" w:rsidR="007A795D" w:rsidRPr="00941221" w:rsidRDefault="007A795D" w:rsidP="00F110DE">
      <w:pPr>
        <w:pStyle w:val="Nidungvnbn"/>
        <w:numPr>
          <w:ilvl w:val="1"/>
          <w:numId w:val="105"/>
        </w:numPr>
      </w:pPr>
      <w:r>
        <w:rPr>
          <w:lang w:val="vi-VN"/>
        </w:rPr>
        <w:t>Giá trị trả về là một đối tượng Order.</w:t>
      </w:r>
    </w:p>
    <w:p w14:paraId="54D0F61C" w14:textId="234E20E6" w:rsidR="00941221" w:rsidRPr="00E43131" w:rsidRDefault="00941221" w:rsidP="00941221">
      <w:pPr>
        <w:pStyle w:val="Nidungvnbn"/>
        <w:numPr>
          <w:ilvl w:val="0"/>
          <w:numId w:val="105"/>
        </w:numPr>
      </w:pPr>
      <w:r>
        <w:rPr>
          <w:lang w:val="vi-VN"/>
        </w:rPr>
        <w:t>Phương thức “handleSuccessPayment”:</w:t>
      </w:r>
    </w:p>
    <w:p w14:paraId="19B3CBE2" w14:textId="7F5F8855" w:rsidR="00E43131" w:rsidRDefault="00E43131" w:rsidP="00E43131">
      <w:pPr>
        <w:rPr>
          <w:lang w:val="vi-VN"/>
        </w:rPr>
      </w:pPr>
      <w:r w:rsidRPr="00941221">
        <w:rPr>
          <w:noProof/>
        </w:rPr>
        <w:drawing>
          <wp:inline distT="0" distB="0" distL="0" distR="0" wp14:anchorId="0EFE1B32" wp14:editId="7DF4077B">
            <wp:extent cx="5791835" cy="2115185"/>
            <wp:effectExtent l="0" t="0" r="0" b="0"/>
            <wp:docPr id="103784795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47956" name="Picture 1" descr="A screen shot of a computer code&#10;&#10;AI-generated content may be incorrect."/>
                    <pic:cNvPicPr/>
                  </pic:nvPicPr>
                  <pic:blipFill>
                    <a:blip r:embed="rId62"/>
                    <a:stretch>
                      <a:fillRect/>
                    </a:stretch>
                  </pic:blipFill>
                  <pic:spPr>
                    <a:xfrm>
                      <a:off x="0" y="0"/>
                      <a:ext cx="5791835" cy="2115185"/>
                    </a:xfrm>
                    <a:prstGeom prst="rect">
                      <a:avLst/>
                    </a:prstGeom>
                  </pic:spPr>
                </pic:pic>
              </a:graphicData>
            </a:graphic>
          </wp:inline>
        </w:drawing>
      </w:r>
    </w:p>
    <w:p w14:paraId="25B4C318" w14:textId="11D63905" w:rsidR="00BB597B" w:rsidRPr="00BB597B" w:rsidRDefault="00BB597B" w:rsidP="00BB597B">
      <w:pPr>
        <w:pStyle w:val="Caption"/>
        <w:rPr>
          <w:lang w:val="vi-VN"/>
        </w:rPr>
      </w:pPr>
      <w:bookmarkStart w:id="93" w:name="_Toc197269049"/>
      <w:r>
        <w:t xml:space="preserve">Hình 3. </w:t>
      </w:r>
      <w:fldSimple w:instr=" SEQ Hình_3. \* ARABIC ">
        <w:r w:rsidR="00D329E6">
          <w:rPr>
            <w:noProof/>
          </w:rPr>
          <w:t>12</w:t>
        </w:r>
      </w:fldSimple>
      <w:r w:rsidRPr="00BB597B">
        <w:rPr>
          <w:lang w:val="vi-VN"/>
        </w:rPr>
        <w:t xml:space="preserve"> </w:t>
      </w:r>
      <w:r>
        <w:rPr>
          <w:lang w:val="vi-VN"/>
        </w:rPr>
        <w:t>Phương thức “handleSuccessPayment”.</w:t>
      </w:r>
      <w:bookmarkEnd w:id="93"/>
    </w:p>
    <w:p w14:paraId="4C071EC6" w14:textId="6FA3BB47" w:rsidR="00941221" w:rsidRPr="00941221" w:rsidRDefault="00941221" w:rsidP="00941221">
      <w:pPr>
        <w:pStyle w:val="Nidungvnbn"/>
        <w:numPr>
          <w:ilvl w:val="1"/>
          <w:numId w:val="105"/>
        </w:numPr>
      </w:pPr>
      <w:r>
        <w:rPr>
          <w:lang w:val="vi-VN"/>
        </w:rPr>
        <w:t>Phương thức này được gọi khi thanh toán thành công.</w:t>
      </w:r>
    </w:p>
    <w:p w14:paraId="03026D87" w14:textId="2C2EA06D" w:rsidR="00941221" w:rsidRPr="00941221" w:rsidRDefault="007D214E" w:rsidP="00941221">
      <w:pPr>
        <w:pStyle w:val="Nidungvnbn"/>
        <w:numPr>
          <w:ilvl w:val="1"/>
          <w:numId w:val="105"/>
        </w:numPr>
      </w:pPr>
      <w:r>
        <w:t>Cập</w:t>
      </w:r>
      <w:r>
        <w:rPr>
          <w:lang w:val="vi-VN"/>
        </w:rPr>
        <w:t xml:space="preserve"> nhật </w:t>
      </w:r>
      <w:r w:rsidR="00941221">
        <w:t>trạng thái đơn hàng thành PAID. Xóa các sản phẩm đã mua khỏi giỏ</w:t>
      </w:r>
      <w:r w:rsidR="00941221">
        <w:rPr>
          <w:lang w:val="vi-VN"/>
        </w:rPr>
        <w:t xml:space="preserve"> hàng</w:t>
      </w:r>
      <w:r w:rsidR="00941221">
        <w:t>.</w:t>
      </w:r>
    </w:p>
    <w:p w14:paraId="2419CCC6" w14:textId="4FDDE739" w:rsidR="00941221" w:rsidRDefault="00ED1DE0" w:rsidP="00ED1DE0">
      <w:pPr>
        <w:pStyle w:val="Nidungvnbn"/>
        <w:numPr>
          <w:ilvl w:val="0"/>
          <w:numId w:val="105"/>
        </w:numPr>
        <w:rPr>
          <w:lang w:val="vi-VN"/>
        </w:rPr>
      </w:pPr>
      <w:r>
        <w:rPr>
          <w:lang w:val="vi-VN"/>
        </w:rPr>
        <w:t>Phương thức “handleFai</w:t>
      </w:r>
      <w:r w:rsidR="00B75DE5">
        <w:rPr>
          <w:lang w:val="vi-VN"/>
        </w:rPr>
        <w:t>ledPayment”:</w:t>
      </w:r>
    </w:p>
    <w:p w14:paraId="03C09431" w14:textId="62087E31" w:rsidR="00D72F7A" w:rsidRDefault="00AD2223" w:rsidP="00D72F7A">
      <w:pPr>
        <w:rPr>
          <w:lang w:val="vi-VN"/>
        </w:rPr>
      </w:pPr>
      <w:r w:rsidRPr="00AD2223">
        <w:rPr>
          <w:noProof/>
          <w:lang w:val="vi-VN"/>
        </w:rPr>
        <w:drawing>
          <wp:inline distT="0" distB="0" distL="0" distR="0" wp14:anchorId="7ADE12D6" wp14:editId="2D99A0A8">
            <wp:extent cx="5791835" cy="918845"/>
            <wp:effectExtent l="0" t="0" r="0" b="0"/>
            <wp:docPr id="153832707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27070" name="Picture 1" descr="A screen shot of a computer code&#10;&#10;AI-generated content may be incorrect."/>
                    <pic:cNvPicPr/>
                  </pic:nvPicPr>
                  <pic:blipFill>
                    <a:blip r:embed="rId63"/>
                    <a:stretch>
                      <a:fillRect/>
                    </a:stretch>
                  </pic:blipFill>
                  <pic:spPr>
                    <a:xfrm>
                      <a:off x="0" y="0"/>
                      <a:ext cx="5791835" cy="918845"/>
                    </a:xfrm>
                    <a:prstGeom prst="rect">
                      <a:avLst/>
                    </a:prstGeom>
                  </pic:spPr>
                </pic:pic>
              </a:graphicData>
            </a:graphic>
          </wp:inline>
        </w:drawing>
      </w:r>
    </w:p>
    <w:p w14:paraId="382621A6" w14:textId="3FD703FA" w:rsidR="00BB597B" w:rsidRDefault="00BB597B" w:rsidP="00BB597B">
      <w:pPr>
        <w:pStyle w:val="Caption"/>
        <w:rPr>
          <w:lang w:val="vi-VN"/>
        </w:rPr>
      </w:pPr>
      <w:bookmarkStart w:id="94" w:name="_Toc197269050"/>
      <w:r>
        <w:t xml:space="preserve">Hình 3. </w:t>
      </w:r>
      <w:fldSimple w:instr=" SEQ Hình_3. \* ARABIC ">
        <w:r w:rsidR="00D329E6">
          <w:rPr>
            <w:noProof/>
          </w:rPr>
          <w:t>13</w:t>
        </w:r>
      </w:fldSimple>
      <w:r w:rsidRPr="00BB597B">
        <w:rPr>
          <w:lang w:val="vi-VN"/>
        </w:rPr>
        <w:t xml:space="preserve"> </w:t>
      </w:r>
      <w:r>
        <w:rPr>
          <w:lang w:val="vi-VN"/>
        </w:rPr>
        <w:t>Phương thức “handleFailedPayment”.</w:t>
      </w:r>
      <w:bookmarkEnd w:id="94"/>
    </w:p>
    <w:p w14:paraId="0310AC8F" w14:textId="35C4B646" w:rsidR="00B75DE5" w:rsidRPr="00941221" w:rsidRDefault="00B75DE5" w:rsidP="00B75DE5">
      <w:pPr>
        <w:pStyle w:val="Nidungvnbn"/>
        <w:numPr>
          <w:ilvl w:val="1"/>
          <w:numId w:val="105"/>
        </w:numPr>
      </w:pPr>
      <w:r>
        <w:rPr>
          <w:lang w:val="vi-VN"/>
        </w:rPr>
        <w:t>Phương thức này được gọi khi thanh toán thất bại.</w:t>
      </w:r>
    </w:p>
    <w:p w14:paraId="2F5BB605" w14:textId="7F70C878" w:rsidR="00AB791A" w:rsidRPr="00AB791A" w:rsidRDefault="00D02A1B" w:rsidP="00AB791A">
      <w:pPr>
        <w:pStyle w:val="Nidungvnbn"/>
        <w:numPr>
          <w:ilvl w:val="1"/>
          <w:numId w:val="105"/>
        </w:numPr>
        <w:rPr>
          <w:lang w:val="vi-VN"/>
        </w:rPr>
      </w:pPr>
      <w:r>
        <w:rPr>
          <w:lang w:val="vi-VN"/>
        </w:rPr>
        <w:t xml:space="preserve">Cập nhật trạng thái đơn hàng thành </w:t>
      </w:r>
      <w:r w:rsidR="00E867AF">
        <w:rPr>
          <w:lang w:val="vi-VN"/>
        </w:rPr>
        <w:t>FAILED.</w:t>
      </w:r>
    </w:p>
    <w:p w14:paraId="2BD54242" w14:textId="41EE4C88" w:rsidR="00AB791A" w:rsidRDefault="00AB791A" w:rsidP="00AB791A">
      <w:pPr>
        <w:pStyle w:val="Tiumccp2"/>
        <w:rPr>
          <w:bCs/>
          <w:lang w:val="vi-VN"/>
        </w:rPr>
      </w:pPr>
      <w:bookmarkStart w:id="95" w:name="_Toc197269790"/>
      <w:r>
        <w:rPr>
          <w:lang w:val="vi-VN"/>
        </w:rPr>
        <w:t xml:space="preserve">3.3.3 Client – </w:t>
      </w:r>
      <w:r w:rsidRPr="00907247">
        <w:rPr>
          <w:bCs/>
        </w:rPr>
        <w:t>OrderService.</w:t>
      </w:r>
      <w:r>
        <w:rPr>
          <w:bCs/>
        </w:rPr>
        <w:t>java</w:t>
      </w:r>
      <w:bookmarkEnd w:id="95"/>
    </w:p>
    <w:p w14:paraId="790D673E" w14:textId="0CEAFF8B" w:rsidR="00E92E0D" w:rsidRDefault="00AF4305" w:rsidP="00A07CD9">
      <w:pPr>
        <w:pStyle w:val="Nidungvnbn"/>
        <w:rPr>
          <w:lang w:val="vi-VN"/>
        </w:rPr>
      </w:pPr>
      <w:r>
        <w:rPr>
          <w:lang w:val="vi-VN"/>
        </w:rPr>
        <w:lastRenderedPageBreak/>
        <w:t>Lớp OrderService:</w:t>
      </w:r>
    </w:p>
    <w:p w14:paraId="52271B89" w14:textId="0D7D0A06" w:rsidR="00AF4305" w:rsidRDefault="00AF4305" w:rsidP="00AF4305">
      <w:pPr>
        <w:rPr>
          <w:lang w:val="vi-VN"/>
        </w:rPr>
      </w:pPr>
      <w:r w:rsidRPr="00AF4305">
        <w:rPr>
          <w:noProof/>
          <w:lang w:val="vi-VN"/>
        </w:rPr>
        <w:drawing>
          <wp:inline distT="0" distB="0" distL="0" distR="0" wp14:anchorId="10F644F3" wp14:editId="0CE15782">
            <wp:extent cx="5791835" cy="3777615"/>
            <wp:effectExtent l="0" t="0" r="0" b="0"/>
            <wp:docPr id="70055718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57182" name="Picture 1" descr="A screenshot of a computer program&#10;&#10;AI-generated content may be incorrect."/>
                    <pic:cNvPicPr/>
                  </pic:nvPicPr>
                  <pic:blipFill>
                    <a:blip r:embed="rId64"/>
                    <a:stretch>
                      <a:fillRect/>
                    </a:stretch>
                  </pic:blipFill>
                  <pic:spPr>
                    <a:xfrm>
                      <a:off x="0" y="0"/>
                      <a:ext cx="5791835" cy="3777615"/>
                    </a:xfrm>
                    <a:prstGeom prst="rect">
                      <a:avLst/>
                    </a:prstGeom>
                  </pic:spPr>
                </pic:pic>
              </a:graphicData>
            </a:graphic>
          </wp:inline>
        </w:drawing>
      </w:r>
    </w:p>
    <w:p w14:paraId="5145892B" w14:textId="24A5AE52" w:rsidR="00D329E6" w:rsidRDefault="00D329E6" w:rsidP="00D329E6">
      <w:pPr>
        <w:pStyle w:val="Caption"/>
        <w:rPr>
          <w:lang w:val="vi-VN"/>
        </w:rPr>
      </w:pPr>
      <w:bookmarkStart w:id="96" w:name="_Toc197269051"/>
      <w:r>
        <w:t xml:space="preserve">Hình 3. </w:t>
      </w:r>
      <w:fldSimple w:instr=" SEQ Hình_3. \* ARABIC ">
        <w:r>
          <w:rPr>
            <w:noProof/>
          </w:rPr>
          <w:t>14</w:t>
        </w:r>
      </w:fldSimple>
      <w:r w:rsidRPr="00D329E6">
        <w:rPr>
          <w:lang w:val="vi-VN"/>
        </w:rPr>
        <w:t xml:space="preserve"> </w:t>
      </w:r>
      <w:r>
        <w:rPr>
          <w:lang w:val="vi-VN"/>
        </w:rPr>
        <w:t>Lớp OrderService.</w:t>
      </w:r>
      <w:bookmarkEnd w:id="96"/>
    </w:p>
    <w:p w14:paraId="0EB40BFE" w14:textId="77777777" w:rsidR="00AF4305" w:rsidRDefault="00AF4305" w:rsidP="00AF4305">
      <w:pPr>
        <w:pStyle w:val="Nidungvnbn"/>
        <w:numPr>
          <w:ilvl w:val="0"/>
          <w:numId w:val="109"/>
        </w:numPr>
        <w:rPr>
          <w:lang w:val="vi-VN"/>
        </w:rPr>
      </w:pPr>
      <w:r w:rsidRPr="00AF4305">
        <w:rPr>
          <w:lang w:val="vi-VN"/>
        </w:rPr>
        <w:t>Lớp OrderService được inject các Mediator (OrderCreationMediator, OrderPaymentMediator). Đối với các nghiệp vụ phức tạp như createOrder hay processOr</w:t>
      </w:r>
      <w:r>
        <w:rPr>
          <w:lang w:val="vi-VN"/>
        </w:rPr>
        <w:t xml:space="preserve">derPayment, </w:t>
      </w:r>
      <w:r w:rsidRPr="00AF4305">
        <w:rPr>
          <w:lang w:val="vi-VN"/>
        </w:rPr>
        <w:t xml:space="preserve">OrderService không tự thực hiện logic chi tiết mà chỉ gọi phương thức tương ứng trên Mediator. Điều này giữ cho OrderService gọn gàng và dễ hiểu, chỉ tập trung vào việc tiếp nhận yêu cầu và chuyển giao cho bộ phận xử lý chuyên trách (Mediator). </w:t>
      </w:r>
    </w:p>
    <w:p w14:paraId="1E6FDB2E" w14:textId="7B6C8EED" w:rsidR="00AF4305" w:rsidRDefault="00AF4305" w:rsidP="00AF4305">
      <w:pPr>
        <w:pStyle w:val="Nidungvnbn"/>
        <w:numPr>
          <w:ilvl w:val="0"/>
          <w:numId w:val="109"/>
        </w:numPr>
        <w:rPr>
          <w:lang w:val="vi-VN"/>
        </w:rPr>
      </w:pPr>
      <w:r w:rsidRPr="00AF4305">
        <w:rPr>
          <w:lang w:val="vi-VN"/>
        </w:rPr>
        <w:t>Đối với các nghiệp vụ đơn giản hơn (lấy đơn hàng, cập nhật trạng thái đơn hàng đơn lẻ), OrderService vẫn có thể tương tác trực tiếp với OrderRepository.</w:t>
      </w:r>
    </w:p>
    <w:p w14:paraId="73F7F620" w14:textId="6F946AE2" w:rsidR="00032918" w:rsidRDefault="00032918" w:rsidP="00032918">
      <w:pPr>
        <w:pStyle w:val="Tiumccp1"/>
        <w:rPr>
          <w:lang w:val="vi-VN"/>
        </w:rPr>
      </w:pPr>
      <w:bookmarkStart w:id="97" w:name="_Toc197269791"/>
      <w:r>
        <w:t>3</w:t>
      </w:r>
      <w:r>
        <w:rPr>
          <w:lang w:val="vi-VN"/>
        </w:rPr>
        <w:t>.4 Kết quả áp dụng Mediator Pattern</w:t>
      </w:r>
      <w:bookmarkEnd w:id="97"/>
    </w:p>
    <w:p w14:paraId="59831FB9" w14:textId="77777777" w:rsidR="00700583" w:rsidRDefault="00032918" w:rsidP="00032918">
      <w:pPr>
        <w:pStyle w:val="Nidungvnbn"/>
      </w:pPr>
      <w:r w:rsidRPr="00032918">
        <w:lastRenderedPageBreak/>
        <w:t xml:space="preserve">Việc áp dụng mẫu thiết kế Mediator với các lớp OrderCreationMediatorImpl và OrderPaymentMediatorImpl đã giúp tách rời logic điều phối các nghiệp vụ phức tạp (tạo đơn, xử lý thanh toán) ra khỏi lớp OrderService. Thay vì OrderService phải biết và gọi trực tiếp nhiều services khác nhau (CartService, ProductService, PaymentService, OrderRepository), nó chỉ cần tương tác với Mediator. Điều này làm giảm sự phụ thuộc chéo giữa các services, đơn giản hóa lớp OrderService, tập trung logic nghiệp vụ phức tạp tại một nơi duy nhất (lớp </w:t>
      </w:r>
      <w:r>
        <w:t>m</w:t>
      </w:r>
      <w:r w:rsidRPr="00032918">
        <w:t>ediator), từ đó nâng cao khả năng bảo trì, kiểm thử và mở rộng của hệ thống xử lý đơn hàng.</w:t>
      </w:r>
    </w:p>
    <w:p w14:paraId="389EF790" w14:textId="77777777" w:rsidR="00700583" w:rsidRDefault="00700583">
      <w:pPr>
        <w:spacing w:after="200" w:line="276" w:lineRule="auto"/>
        <w:rPr>
          <w:sz w:val="26"/>
          <w:szCs w:val="26"/>
        </w:rPr>
      </w:pPr>
      <w:r>
        <w:br w:type="page"/>
      </w:r>
    </w:p>
    <w:p w14:paraId="61A84DAC" w14:textId="77777777" w:rsidR="009A12EB" w:rsidRDefault="00144057" w:rsidP="00144057">
      <w:pPr>
        <w:pStyle w:val="Chng"/>
        <w:rPr>
          <w:lang w:val="vi-VN"/>
        </w:rPr>
      </w:pPr>
      <w:bookmarkStart w:id="98" w:name="_Toc197269792"/>
      <w:r>
        <w:rPr>
          <w:lang w:val="vi-VN"/>
        </w:rPr>
        <w:lastRenderedPageBreak/>
        <w:t>CHƯƠNG 4 – SINGLETON PATTERN</w:t>
      </w:r>
      <w:bookmarkEnd w:id="98"/>
    </w:p>
    <w:p w14:paraId="2D4CA4F6" w14:textId="7CDB9B9E" w:rsidR="009A12EB" w:rsidRDefault="009A12EB" w:rsidP="009A12EB">
      <w:pPr>
        <w:pStyle w:val="Tiumccp1"/>
        <w:rPr>
          <w:lang w:val="vi-VN"/>
        </w:rPr>
      </w:pPr>
      <w:bookmarkStart w:id="99" w:name="_Toc197269793"/>
      <w:r>
        <w:t>4</w:t>
      </w:r>
      <w:r>
        <w:rPr>
          <w:lang w:val="vi-VN"/>
        </w:rPr>
        <w:t>.1 Lý do áp dụng Singleton Pattern</w:t>
      </w:r>
      <w:bookmarkEnd w:id="99"/>
    </w:p>
    <w:p w14:paraId="4116D9A7" w14:textId="05C84CCD" w:rsidR="00627CC9" w:rsidRPr="00627CC9" w:rsidRDefault="00627CC9" w:rsidP="00627CC9">
      <w:pPr>
        <w:pStyle w:val="Nidungvnbn"/>
      </w:pPr>
      <w:r w:rsidRPr="00627CC9">
        <w:t>Trong một ứng dụng, đặc biệt là ứng dụng backend như hệ thống này, việc ghi log (logging) là một chức năng thiết yếu để theo dõi hoạt động, gỡ lỗi, và giám sát lỗi. Chức năng ghi log cần được truy cập từ rất nhiều thành phần khác nhau trong hệ thống (services, filters, mediators, payment strategies,</w:t>
      </w:r>
      <w:r w:rsidR="00896B3E">
        <w:rPr>
          <w:lang w:val="vi-VN"/>
        </w:rPr>
        <w:t>..</w:t>
      </w:r>
      <w:r w:rsidRPr="00627CC9">
        <w:t>.).</w:t>
      </w:r>
    </w:p>
    <w:p w14:paraId="24A8AE51" w14:textId="77777777" w:rsidR="00627CC9" w:rsidRPr="00627CC9" w:rsidRDefault="00627CC9" w:rsidP="00627CC9">
      <w:pPr>
        <w:pStyle w:val="Nidungvnbn"/>
      </w:pPr>
      <w:r w:rsidRPr="00627CC9">
        <w:t>Việc tạo ra một đối tượng quản lý log duy nhất trong toàn bộ ứng dụng mang lại nhiều lợi ích quan trọng:</w:t>
      </w:r>
    </w:p>
    <w:p w14:paraId="31BFB963" w14:textId="77777777" w:rsidR="00896B3E" w:rsidRPr="00896B3E" w:rsidRDefault="00896B3E" w:rsidP="00896B3E">
      <w:pPr>
        <w:pStyle w:val="Nidungvnbn"/>
        <w:numPr>
          <w:ilvl w:val="0"/>
          <w:numId w:val="113"/>
        </w:numPr>
      </w:pPr>
      <w:r w:rsidRPr="00832114">
        <w:rPr>
          <w:b/>
          <w:bCs/>
        </w:rPr>
        <w:t>Đảm bảo tính nhất quán:</w:t>
      </w:r>
      <w:r w:rsidRPr="00896B3E">
        <w:t xml:space="preserve"> Tất cả log message được ghi theo một cấu hình định dạng và đích đến thống nhất, dễ dàng quản lý tập trung.</w:t>
      </w:r>
    </w:p>
    <w:p w14:paraId="2337C915" w14:textId="77777777" w:rsidR="00896B3E" w:rsidRPr="00896B3E" w:rsidRDefault="00896B3E" w:rsidP="00896B3E">
      <w:pPr>
        <w:pStyle w:val="Nidungvnbn"/>
        <w:numPr>
          <w:ilvl w:val="0"/>
          <w:numId w:val="113"/>
        </w:numPr>
      </w:pPr>
      <w:r w:rsidRPr="00832114">
        <w:rPr>
          <w:b/>
          <w:bCs/>
        </w:rPr>
        <w:t>Kiểm soát tài nguyên:</w:t>
      </w:r>
      <w:r w:rsidRPr="00896B3E">
        <w:t xml:space="preserve"> Chỉ một instance logging giúp quản lý hiệu quả các tài nguyên như file handles, kết nối mạng, tránh xung đột khi nhiều instance truy cập cùng lúc.</w:t>
      </w:r>
    </w:p>
    <w:p w14:paraId="2E29F45C" w14:textId="77777777" w:rsidR="00896B3E" w:rsidRPr="00896B3E" w:rsidRDefault="00896B3E" w:rsidP="00896B3E">
      <w:pPr>
        <w:pStyle w:val="Nidungvnbn"/>
        <w:numPr>
          <w:ilvl w:val="0"/>
          <w:numId w:val="113"/>
        </w:numPr>
      </w:pPr>
      <w:r w:rsidRPr="00832114">
        <w:rPr>
          <w:b/>
          <w:bCs/>
        </w:rPr>
        <w:t>Điểm truy cập toàn cục:</w:t>
      </w:r>
      <w:r w:rsidRPr="00896B3E">
        <w:t xml:space="preserve"> Bất kỳ thành phần nào cũng có thể dễ dàng ghi log thông qua một điểm truy cập duy nhất.</w:t>
      </w:r>
    </w:p>
    <w:p w14:paraId="1A903D13" w14:textId="1A3C2C35" w:rsidR="00896B3E" w:rsidRPr="00896B3E" w:rsidRDefault="00896B3E" w:rsidP="00896B3E">
      <w:pPr>
        <w:pStyle w:val="Nidungvnbn"/>
      </w:pPr>
      <w:r w:rsidRPr="00896B3E">
        <w:t>Mẫu thiết kế Singleton được áp dụng để đảm bảo chỉ tạo một instance duy nhất, tập trung chức năng ghi log, đồng nhất cấu hình và tối ưu tài nguyên trong toàn hệ thống.</w:t>
      </w:r>
    </w:p>
    <w:p w14:paraId="5E460181" w14:textId="721783D3" w:rsidR="009A12EB" w:rsidRDefault="009A12EB" w:rsidP="009A12EB">
      <w:pPr>
        <w:pStyle w:val="Tiumccp1"/>
        <w:rPr>
          <w:lang w:val="vi-VN"/>
        </w:rPr>
      </w:pPr>
      <w:bookmarkStart w:id="100" w:name="_Toc197269794"/>
      <w:r>
        <w:rPr>
          <w:lang w:val="vi-VN"/>
        </w:rPr>
        <w:t>4.2 Sơ đồ lớp Singleton Pattern</w:t>
      </w:r>
      <w:bookmarkEnd w:id="100"/>
    </w:p>
    <w:p w14:paraId="1D6FC23D" w14:textId="384DDC5A" w:rsidR="00006546" w:rsidRDefault="00006546" w:rsidP="00006546">
      <w:pPr>
        <w:rPr>
          <w:lang w:val="vi-VN"/>
        </w:rPr>
      </w:pPr>
      <w:r>
        <w:rPr>
          <w:noProof/>
          <w:lang w:val="vi-VN"/>
        </w:rPr>
        <w:lastRenderedPageBreak/>
        <w:drawing>
          <wp:inline distT="0" distB="0" distL="0" distR="0" wp14:anchorId="4F175092" wp14:editId="76D3D98D">
            <wp:extent cx="4197985" cy="3317875"/>
            <wp:effectExtent l="0" t="0" r="0" b="0"/>
            <wp:docPr id="56052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97985" cy="3317875"/>
                    </a:xfrm>
                    <a:prstGeom prst="rect">
                      <a:avLst/>
                    </a:prstGeom>
                    <a:noFill/>
                    <a:ln>
                      <a:noFill/>
                    </a:ln>
                  </pic:spPr>
                </pic:pic>
              </a:graphicData>
            </a:graphic>
          </wp:inline>
        </w:drawing>
      </w:r>
    </w:p>
    <w:p w14:paraId="5ADF05FA" w14:textId="7F0D82BE" w:rsidR="00F65001" w:rsidRPr="00F65001" w:rsidRDefault="00F65001" w:rsidP="00F65001">
      <w:pPr>
        <w:pStyle w:val="Caption"/>
        <w:rPr>
          <w:lang w:val="vi-VN"/>
        </w:rPr>
      </w:pPr>
      <w:bookmarkStart w:id="101" w:name="_Toc197269052"/>
      <w:r>
        <w:t xml:space="preserve">Hình 4. </w:t>
      </w:r>
      <w:fldSimple w:instr=" SEQ Hình_4. \* ARABIC ">
        <w:r w:rsidR="00F91409">
          <w:rPr>
            <w:noProof/>
          </w:rPr>
          <w:t>1</w:t>
        </w:r>
      </w:fldSimple>
      <w:r>
        <w:rPr>
          <w:lang w:val="vi-VN"/>
        </w:rPr>
        <w:t xml:space="preserve"> Sơ đồ lớp Singleton Pattern.</w:t>
      </w:r>
      <w:bookmarkEnd w:id="101"/>
    </w:p>
    <w:p w14:paraId="4301B28D" w14:textId="44D27B58" w:rsidR="009A12EB" w:rsidRDefault="009A12EB" w:rsidP="00423C32">
      <w:pPr>
        <w:pStyle w:val="Tiumccp2"/>
        <w:rPr>
          <w:lang w:val="vi-VN"/>
        </w:rPr>
      </w:pPr>
      <w:bookmarkStart w:id="102" w:name="_Toc197269795"/>
      <w:r>
        <w:rPr>
          <w:lang w:val="vi-VN"/>
        </w:rPr>
        <w:t>4.2.1 Mô tả sơ đồ lớp</w:t>
      </w:r>
      <w:bookmarkEnd w:id="102"/>
    </w:p>
    <w:p w14:paraId="762347E4" w14:textId="75EE55D7" w:rsidR="00731BA1" w:rsidRDefault="00731BA1" w:rsidP="00584214">
      <w:pPr>
        <w:pStyle w:val="Nidungvnbn"/>
        <w:ind w:firstLine="0"/>
        <w:rPr>
          <w:lang w:val="vi-VN"/>
        </w:rPr>
      </w:pPr>
      <w:r w:rsidRPr="00731BA1">
        <w:rPr>
          <w:lang w:val="vi-VN"/>
        </w:rPr>
        <w:t>Sơ đồ lớp minh họa cấu trúc của mẫu thiết kế Singleton được áp dụng cho lớp AppLogger:</w:t>
      </w:r>
    </w:p>
    <w:p w14:paraId="10FB7F83" w14:textId="77777777" w:rsidR="005F2933" w:rsidRDefault="00006546" w:rsidP="008B18EB">
      <w:pPr>
        <w:pStyle w:val="Nidungvnbn"/>
        <w:rPr>
          <w:lang w:val="vi-VN"/>
        </w:rPr>
      </w:pPr>
      <w:r w:rsidRPr="008B18EB">
        <w:rPr>
          <w:b/>
          <w:bCs/>
        </w:rPr>
        <w:t>AppLogger:</w:t>
      </w:r>
      <w:r w:rsidRPr="00006546">
        <w:t> Đây là lớp Singleton.</w:t>
      </w:r>
      <w:r w:rsidR="005F2933">
        <w:rPr>
          <w:lang w:val="vi-VN"/>
        </w:rPr>
        <w:t xml:space="preserve"> </w:t>
      </w:r>
    </w:p>
    <w:p w14:paraId="7C670103" w14:textId="27B5E941" w:rsidR="005E5A8E" w:rsidRPr="005E5A8E" w:rsidRDefault="005E5A8E" w:rsidP="005E5A8E">
      <w:pPr>
        <w:pStyle w:val="Nidungvnbn"/>
        <w:numPr>
          <w:ilvl w:val="0"/>
          <w:numId w:val="119"/>
        </w:numPr>
        <w:rPr>
          <w:lang w:val="vi-VN"/>
        </w:rPr>
      </w:pPr>
      <w:r>
        <w:t>Nó</w:t>
      </w:r>
      <w:r>
        <w:rPr>
          <w:lang w:val="vi-VN"/>
        </w:rPr>
        <w:t xml:space="preserve"> c</w:t>
      </w:r>
      <w:r w:rsidRPr="005E5A8E">
        <w:t>ung cấp cách logging đồng nhất cho toàn bộ hệ thống.</w:t>
      </w:r>
    </w:p>
    <w:p w14:paraId="6463822D" w14:textId="2146A869" w:rsidR="00006546" w:rsidRDefault="005E5A8E" w:rsidP="005F2933">
      <w:pPr>
        <w:pStyle w:val="Nidungvnbn"/>
        <w:numPr>
          <w:ilvl w:val="0"/>
          <w:numId w:val="118"/>
        </w:numPr>
        <w:rPr>
          <w:lang w:val="vi-VN"/>
        </w:rPr>
      </w:pPr>
      <w:r>
        <w:rPr>
          <w:lang w:val="vi-VN"/>
        </w:rPr>
        <w:t>Đ</w:t>
      </w:r>
      <w:r w:rsidR="005F2933">
        <w:rPr>
          <w:lang w:val="vi-VN"/>
        </w:rPr>
        <w:t>ịnh nghĩa một phương thức khởi tạo private để trách các lớp sử dụng truy cập vào.</w:t>
      </w:r>
    </w:p>
    <w:p w14:paraId="47CC1825" w14:textId="047274B3" w:rsidR="005F2933" w:rsidRDefault="005F2933" w:rsidP="005F2933">
      <w:pPr>
        <w:pStyle w:val="Nidungvnbn"/>
        <w:numPr>
          <w:ilvl w:val="0"/>
          <w:numId w:val="118"/>
        </w:numPr>
        <w:rPr>
          <w:lang w:val="vi-VN"/>
        </w:rPr>
      </w:pPr>
      <w:r>
        <w:rPr>
          <w:lang w:val="vi-VN"/>
        </w:rPr>
        <w:t>Cung cấp một phương thức để các lớp truy cập có thể lấy được thực thể.</w:t>
      </w:r>
    </w:p>
    <w:p w14:paraId="2E976F61" w14:textId="7E42526D" w:rsidR="00006546" w:rsidRDefault="005F2933" w:rsidP="00B4591A">
      <w:pPr>
        <w:pStyle w:val="Nidungvnbn"/>
        <w:rPr>
          <w:lang w:val="vi-VN"/>
        </w:rPr>
      </w:pPr>
      <w:r w:rsidRPr="005F2933">
        <w:rPr>
          <w:b/>
          <w:bCs/>
          <w:lang w:val="vi-VN"/>
        </w:rPr>
        <w:t>Client:</w:t>
      </w:r>
      <w:r>
        <w:rPr>
          <w:lang w:val="vi-VN"/>
        </w:rPr>
        <w:t xml:space="preserve"> Là các lớp sử dụng AppLogger thông qua phương thức “getInstance”.</w:t>
      </w:r>
    </w:p>
    <w:p w14:paraId="05B4FB9B" w14:textId="2813F5D6" w:rsidR="009A12EB" w:rsidRDefault="009A12EB" w:rsidP="00423C32">
      <w:pPr>
        <w:pStyle w:val="Tiumccp2"/>
        <w:rPr>
          <w:lang w:val="vi-VN"/>
        </w:rPr>
      </w:pPr>
      <w:bookmarkStart w:id="103" w:name="_Toc197269796"/>
      <w:r>
        <w:rPr>
          <w:lang w:val="vi-VN"/>
        </w:rPr>
        <w:t>4.2.2 Nhận xét</w:t>
      </w:r>
      <w:bookmarkEnd w:id="103"/>
    </w:p>
    <w:p w14:paraId="11FDF0A3" w14:textId="3F58191C" w:rsidR="008100AC" w:rsidRPr="00E67034" w:rsidRDefault="00F24128" w:rsidP="00F24128">
      <w:pPr>
        <w:pStyle w:val="Nidungvnbn"/>
        <w:rPr>
          <w:b/>
          <w:bCs/>
          <w:lang w:val="vi-VN"/>
        </w:rPr>
      </w:pPr>
      <w:r w:rsidRPr="00E67034">
        <w:rPr>
          <w:b/>
          <w:bCs/>
          <w:lang w:val="vi-VN"/>
        </w:rPr>
        <w:t>Ưu điểm:</w:t>
      </w:r>
    </w:p>
    <w:p w14:paraId="624608B0" w14:textId="5437DD88" w:rsidR="00F24128" w:rsidRDefault="00F24128" w:rsidP="00F24128">
      <w:pPr>
        <w:pStyle w:val="Nidungvnbn"/>
        <w:numPr>
          <w:ilvl w:val="0"/>
          <w:numId w:val="120"/>
        </w:numPr>
        <w:rPr>
          <w:lang w:val="vi-VN"/>
        </w:rPr>
      </w:pPr>
      <w:r w:rsidRPr="001E5512">
        <w:rPr>
          <w:b/>
          <w:bCs/>
        </w:rPr>
        <w:t>Quản lý log tập trung</w:t>
      </w:r>
      <w:r w:rsidRPr="001E5512">
        <w:rPr>
          <w:b/>
          <w:bCs/>
          <w:lang w:val="vi-VN"/>
        </w:rPr>
        <w:t>:</w:t>
      </w:r>
      <w:r>
        <w:rPr>
          <w:lang w:val="vi-VN"/>
        </w:rPr>
        <w:t xml:space="preserve"> </w:t>
      </w:r>
      <w:r w:rsidRPr="00F24128">
        <w:t xml:space="preserve">Tất cả các service, filter, mediator đều xài chung 1 </w:t>
      </w:r>
      <w:r>
        <w:t>logger</w:t>
      </w:r>
      <w:r>
        <w:rPr>
          <w:lang w:val="vi-VN"/>
        </w:rPr>
        <w:t>.</w:t>
      </w:r>
      <w:r w:rsidRPr="00F24128">
        <w:t xml:space="preserve"> Dễ quản lý format, cách ghi log.</w:t>
      </w:r>
    </w:p>
    <w:p w14:paraId="45C41C4D" w14:textId="4F1E7735" w:rsidR="00F24128" w:rsidRDefault="00F24128" w:rsidP="00F24128">
      <w:pPr>
        <w:pStyle w:val="Nidungvnbn"/>
        <w:numPr>
          <w:ilvl w:val="0"/>
          <w:numId w:val="120"/>
        </w:numPr>
        <w:rPr>
          <w:lang w:val="vi-VN"/>
        </w:rPr>
      </w:pPr>
      <w:r w:rsidRPr="001E5512">
        <w:rPr>
          <w:b/>
          <w:bCs/>
        </w:rPr>
        <w:lastRenderedPageBreak/>
        <w:t>Tiết kiệm bộ nhớ</w:t>
      </w:r>
      <w:r w:rsidRPr="001E5512">
        <w:rPr>
          <w:b/>
          <w:bCs/>
          <w:lang w:val="vi-VN"/>
        </w:rPr>
        <w:t>:</w:t>
      </w:r>
      <w:r w:rsidR="0067106F" w:rsidRPr="0067106F">
        <w:rPr>
          <w:sz w:val="24"/>
          <w:szCs w:val="24"/>
        </w:rPr>
        <w:t xml:space="preserve"> </w:t>
      </w:r>
      <w:r w:rsidR="0067106F" w:rsidRPr="0067106F">
        <w:t xml:space="preserve">Chỉ tạo ra đúng </w:t>
      </w:r>
      <w:r w:rsidR="0067106F" w:rsidRPr="0067106F">
        <w:rPr>
          <w:b/>
          <w:bCs/>
        </w:rPr>
        <w:t>một</w:t>
      </w:r>
      <w:r w:rsidR="0067106F" w:rsidRPr="0067106F">
        <w:t xml:space="preserve"> instance trong suốt quá trình chạy ứng </w:t>
      </w:r>
      <w:r w:rsidR="0067106F">
        <w:t>dụng</w:t>
      </w:r>
      <w:r w:rsidR="0067106F">
        <w:rPr>
          <w:lang w:val="vi-VN"/>
        </w:rPr>
        <w:t xml:space="preserve">. </w:t>
      </w:r>
      <w:r w:rsidR="0067106F" w:rsidRPr="0067106F">
        <w:t>Không tốn nhiều bộ nhớ cho nhiều Logger khác nhau.</w:t>
      </w:r>
    </w:p>
    <w:p w14:paraId="1FA88995" w14:textId="385A4079" w:rsidR="00F24128" w:rsidRDefault="00F24128" w:rsidP="00F24128">
      <w:pPr>
        <w:pStyle w:val="Nidungvnbn"/>
        <w:numPr>
          <w:ilvl w:val="0"/>
          <w:numId w:val="120"/>
        </w:numPr>
        <w:rPr>
          <w:lang w:val="vi-VN"/>
        </w:rPr>
      </w:pPr>
      <w:r w:rsidRPr="001E5512">
        <w:rPr>
          <w:b/>
          <w:bCs/>
        </w:rPr>
        <w:t>Dễ bảo trì</w:t>
      </w:r>
      <w:r w:rsidRPr="001E5512">
        <w:rPr>
          <w:b/>
          <w:bCs/>
          <w:lang w:val="vi-VN"/>
        </w:rPr>
        <w:t>:</w:t>
      </w:r>
      <w:r>
        <w:rPr>
          <w:lang w:val="vi-VN"/>
        </w:rPr>
        <w:t xml:space="preserve"> </w:t>
      </w:r>
      <w:r w:rsidR="0067106F" w:rsidRPr="0067106F">
        <w:t xml:space="preserve">Nếu sau này đổi framework ghi </w:t>
      </w:r>
      <w:r w:rsidR="0067106F">
        <w:t>log</w:t>
      </w:r>
      <w:r w:rsidR="0067106F">
        <w:rPr>
          <w:lang w:val="vi-VN"/>
        </w:rPr>
        <w:t xml:space="preserve">, </w:t>
      </w:r>
      <w:r w:rsidR="0067106F" w:rsidRPr="0067106F">
        <w:t>bạn chỉ cần sửa AppLogger, không cần sửa từng class.</w:t>
      </w:r>
    </w:p>
    <w:p w14:paraId="5DB9DFE8" w14:textId="4DE5C5E1" w:rsidR="00F24128" w:rsidRDefault="00F24128" w:rsidP="00F24128">
      <w:pPr>
        <w:pStyle w:val="Nidungvnbn"/>
        <w:numPr>
          <w:ilvl w:val="0"/>
          <w:numId w:val="120"/>
        </w:numPr>
        <w:rPr>
          <w:lang w:val="vi-VN"/>
        </w:rPr>
      </w:pPr>
      <w:r w:rsidRPr="001E5512">
        <w:rPr>
          <w:b/>
          <w:bCs/>
        </w:rPr>
        <w:t>Dễ dùng</w:t>
      </w:r>
      <w:r w:rsidRPr="001E5512">
        <w:rPr>
          <w:b/>
          <w:bCs/>
          <w:lang w:val="vi-VN"/>
        </w:rPr>
        <w:t>:</w:t>
      </w:r>
      <w:r w:rsidR="00360041" w:rsidRPr="00360041">
        <w:rPr>
          <w:sz w:val="24"/>
          <w:szCs w:val="24"/>
        </w:rPr>
        <w:t xml:space="preserve"> </w:t>
      </w:r>
      <w:r w:rsidR="00360041" w:rsidRPr="00360041">
        <w:t>Không cần inject, không cần config phức tạp, chỉ cần gọi AppLogger.getInstance() là xài ngay.</w:t>
      </w:r>
    </w:p>
    <w:p w14:paraId="3E620306" w14:textId="7529CC42" w:rsidR="00F24128" w:rsidRDefault="00F24128" w:rsidP="00F24128">
      <w:pPr>
        <w:pStyle w:val="Nidungvnbn"/>
        <w:numPr>
          <w:ilvl w:val="0"/>
          <w:numId w:val="120"/>
        </w:numPr>
        <w:rPr>
          <w:lang w:val="vi-VN"/>
        </w:rPr>
      </w:pPr>
      <w:r w:rsidRPr="001E5512">
        <w:rPr>
          <w:b/>
          <w:bCs/>
        </w:rPr>
        <w:t>Đồng bộ ghi log</w:t>
      </w:r>
      <w:r w:rsidRPr="001E5512">
        <w:rPr>
          <w:b/>
          <w:bCs/>
          <w:lang w:val="vi-VN"/>
        </w:rPr>
        <w:t>:</w:t>
      </w:r>
      <w:r>
        <w:rPr>
          <w:lang w:val="vi-VN"/>
        </w:rPr>
        <w:t xml:space="preserve"> </w:t>
      </w:r>
      <w:r w:rsidR="00360041" w:rsidRPr="00360041">
        <w:t>Nếu cần, có thể thêm đồng bộ (synchronized) để log không bị rối khi nhiều thread ghi cùng lúc.</w:t>
      </w:r>
    </w:p>
    <w:p w14:paraId="4620B75C" w14:textId="79FE7EC3" w:rsidR="00F24128" w:rsidRPr="00E67034" w:rsidRDefault="00703346" w:rsidP="00F24128">
      <w:pPr>
        <w:pStyle w:val="Nidungvnbn"/>
        <w:rPr>
          <w:b/>
          <w:bCs/>
          <w:lang w:val="vi-VN"/>
        </w:rPr>
      </w:pPr>
      <w:r>
        <w:rPr>
          <w:b/>
          <w:bCs/>
          <w:lang w:val="vi-VN"/>
        </w:rPr>
        <w:t>Hạn chế</w:t>
      </w:r>
      <w:r w:rsidR="00F24128" w:rsidRPr="00E67034">
        <w:rPr>
          <w:b/>
          <w:bCs/>
          <w:lang w:val="vi-VN"/>
        </w:rPr>
        <w:t>:</w:t>
      </w:r>
    </w:p>
    <w:p w14:paraId="3AF8364F" w14:textId="28876F43" w:rsidR="00F24128" w:rsidRDefault="00F24128" w:rsidP="00F24128">
      <w:pPr>
        <w:pStyle w:val="Nidungvnbn"/>
        <w:numPr>
          <w:ilvl w:val="0"/>
          <w:numId w:val="121"/>
        </w:numPr>
        <w:rPr>
          <w:lang w:val="vi-VN"/>
        </w:rPr>
      </w:pPr>
      <w:r w:rsidRPr="001E5512">
        <w:rPr>
          <w:b/>
          <w:bCs/>
        </w:rPr>
        <w:t>Khó Unit Test</w:t>
      </w:r>
      <w:r w:rsidRPr="001E5512">
        <w:rPr>
          <w:b/>
          <w:bCs/>
          <w:lang w:val="vi-VN"/>
        </w:rPr>
        <w:t>:</w:t>
      </w:r>
      <w:r w:rsidR="00741319" w:rsidRPr="00741319">
        <w:rPr>
          <w:sz w:val="24"/>
          <w:szCs w:val="24"/>
        </w:rPr>
        <w:t xml:space="preserve"> </w:t>
      </w:r>
      <w:r w:rsidR="00741319" w:rsidRPr="00741319">
        <w:t xml:space="preserve">Vì AppLogger là static singleton, việc mock trong test (JUnit) sẽ khó khăn </w:t>
      </w:r>
      <w:r w:rsidR="00741319">
        <w:t>hơn</w:t>
      </w:r>
      <w:r w:rsidR="00741319">
        <w:rPr>
          <w:lang w:val="vi-VN"/>
        </w:rPr>
        <w:t>. P</w:t>
      </w:r>
      <w:r w:rsidR="00741319" w:rsidRPr="00741319">
        <w:t>hải dùng mock framework đặc biệt (ví dụ PowerMock).</w:t>
      </w:r>
    </w:p>
    <w:p w14:paraId="1573517A" w14:textId="75654CDC" w:rsidR="00F24128" w:rsidRDefault="00F24128" w:rsidP="00F24128">
      <w:pPr>
        <w:pStyle w:val="Nidungvnbn"/>
        <w:numPr>
          <w:ilvl w:val="0"/>
          <w:numId w:val="121"/>
        </w:numPr>
        <w:rPr>
          <w:lang w:val="vi-VN"/>
        </w:rPr>
      </w:pPr>
      <w:r w:rsidRPr="001E5512">
        <w:rPr>
          <w:b/>
          <w:bCs/>
        </w:rPr>
        <w:t>Tiềm ẩn vấn đề đa luồng</w:t>
      </w:r>
      <w:r w:rsidRPr="001E5512">
        <w:rPr>
          <w:b/>
          <w:bCs/>
          <w:lang w:val="vi-VN"/>
        </w:rPr>
        <w:t>:</w:t>
      </w:r>
      <w:r w:rsidR="00CF7A1E">
        <w:rPr>
          <w:lang w:val="vi-VN"/>
        </w:rPr>
        <w:t xml:space="preserve"> </w:t>
      </w:r>
      <w:r w:rsidR="00CF7A1E" w:rsidRPr="00CF7A1E">
        <w:t>Nếu thiết kế Singleton không thread-safe thì có thể bị lỗi khi nhiều thread khởi tạo cùng lúc.</w:t>
      </w:r>
    </w:p>
    <w:p w14:paraId="2CABFD8F" w14:textId="599B1022" w:rsidR="00F24128" w:rsidRDefault="00F24128" w:rsidP="00F24128">
      <w:pPr>
        <w:pStyle w:val="Nidungvnbn"/>
        <w:numPr>
          <w:ilvl w:val="0"/>
          <w:numId w:val="121"/>
        </w:numPr>
        <w:rPr>
          <w:lang w:val="vi-VN"/>
        </w:rPr>
      </w:pPr>
      <w:r w:rsidRPr="001E5512">
        <w:rPr>
          <w:b/>
          <w:bCs/>
        </w:rPr>
        <w:t>Gây phụ thuộc (tight coupling)</w:t>
      </w:r>
      <w:r w:rsidRPr="001E5512">
        <w:rPr>
          <w:b/>
          <w:bCs/>
          <w:lang w:val="vi-VN"/>
        </w:rPr>
        <w:t>:</w:t>
      </w:r>
      <w:r w:rsidR="00CF7A1E">
        <w:rPr>
          <w:lang w:val="vi-VN"/>
        </w:rPr>
        <w:t xml:space="preserve"> </w:t>
      </w:r>
      <w:r w:rsidR="00CF7A1E" w:rsidRPr="00CF7A1E">
        <w:t>Các class bây giờ đều phụ thuộc cứng vào AppLogger, không thể dễ dàng thay thế logger khác khi cần.</w:t>
      </w:r>
    </w:p>
    <w:p w14:paraId="05B69157" w14:textId="6C783BFA" w:rsidR="00F24128" w:rsidRDefault="00F24128" w:rsidP="00F24128">
      <w:pPr>
        <w:pStyle w:val="Nidungvnbn"/>
        <w:numPr>
          <w:ilvl w:val="0"/>
          <w:numId w:val="121"/>
        </w:numPr>
        <w:rPr>
          <w:lang w:val="vi-VN"/>
        </w:rPr>
      </w:pPr>
      <w:r w:rsidRPr="001E5512">
        <w:rPr>
          <w:b/>
          <w:bCs/>
        </w:rPr>
        <w:t>Khó mở rộng</w:t>
      </w:r>
      <w:r w:rsidRPr="001E5512">
        <w:rPr>
          <w:b/>
          <w:bCs/>
          <w:lang w:val="vi-VN"/>
        </w:rPr>
        <w:t>:</w:t>
      </w:r>
      <w:r w:rsidR="00293631">
        <w:rPr>
          <w:lang w:val="vi-VN"/>
        </w:rPr>
        <w:t xml:space="preserve"> </w:t>
      </w:r>
      <w:r w:rsidR="00293631" w:rsidRPr="00293631">
        <w:t xml:space="preserve">Nếu muốn dùng nhiều loại logger khác nhau cho từng </w:t>
      </w:r>
      <w:r w:rsidR="00293631">
        <w:t>module</w:t>
      </w:r>
      <w:r w:rsidR="00293631">
        <w:rPr>
          <w:lang w:val="vi-VN"/>
        </w:rPr>
        <w:t>,</w:t>
      </w:r>
      <w:r w:rsidR="00293631" w:rsidRPr="00293631">
        <w:t xml:space="preserve"> thì Singleton AppLogger phải chỉnh rất nhiều.</w:t>
      </w:r>
    </w:p>
    <w:p w14:paraId="425D959B" w14:textId="4B202CEE" w:rsidR="002A5C3B" w:rsidRDefault="002A5C3B" w:rsidP="009A12EB">
      <w:pPr>
        <w:pStyle w:val="Tiumccp1"/>
        <w:rPr>
          <w:lang w:val="vi-VN"/>
        </w:rPr>
      </w:pPr>
      <w:bookmarkStart w:id="104" w:name="_Toc197269797"/>
      <w:r>
        <w:rPr>
          <w:lang w:val="vi-VN"/>
        </w:rPr>
        <w:t>4.3 Source code Singleton Pattern</w:t>
      </w:r>
      <w:bookmarkEnd w:id="104"/>
    </w:p>
    <w:p w14:paraId="36E7B66D" w14:textId="3E6DE7B3" w:rsidR="00AF7FA0" w:rsidRDefault="00AF7FA0" w:rsidP="00AF7FA0">
      <w:pPr>
        <w:pStyle w:val="Nidungvnbn"/>
        <w:rPr>
          <w:lang w:val="vi-VN"/>
        </w:rPr>
      </w:pPr>
      <w:r>
        <w:t>Lớp</w:t>
      </w:r>
      <w:r>
        <w:rPr>
          <w:lang w:val="vi-VN"/>
        </w:rPr>
        <w:t xml:space="preserve"> AppLogger:</w:t>
      </w:r>
    </w:p>
    <w:p w14:paraId="5A0F52AF" w14:textId="3CFB05C9" w:rsidR="00AF7FA0" w:rsidRDefault="00AF7FA0" w:rsidP="00AF7FA0">
      <w:pPr>
        <w:rPr>
          <w:lang w:val="vi-VN"/>
        </w:rPr>
      </w:pPr>
      <w:r w:rsidRPr="00AF7FA0">
        <w:rPr>
          <w:noProof/>
          <w:lang w:val="vi-VN"/>
        </w:rPr>
        <w:lastRenderedPageBreak/>
        <w:drawing>
          <wp:inline distT="0" distB="0" distL="0" distR="0" wp14:anchorId="0519C72A" wp14:editId="0A3A65DA">
            <wp:extent cx="5791835" cy="4888230"/>
            <wp:effectExtent l="0" t="0" r="0" b="7620"/>
            <wp:docPr id="917730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3091" name="Picture 1" descr="A screen shot of a computer&#10;&#10;AI-generated content may be incorrect."/>
                    <pic:cNvPicPr/>
                  </pic:nvPicPr>
                  <pic:blipFill>
                    <a:blip r:embed="rId66"/>
                    <a:stretch>
                      <a:fillRect/>
                    </a:stretch>
                  </pic:blipFill>
                  <pic:spPr>
                    <a:xfrm>
                      <a:off x="0" y="0"/>
                      <a:ext cx="5791835" cy="4888230"/>
                    </a:xfrm>
                    <a:prstGeom prst="rect">
                      <a:avLst/>
                    </a:prstGeom>
                  </pic:spPr>
                </pic:pic>
              </a:graphicData>
            </a:graphic>
          </wp:inline>
        </w:drawing>
      </w:r>
    </w:p>
    <w:p w14:paraId="118CB08B" w14:textId="06F6D466" w:rsidR="00F91409" w:rsidRDefault="00F91409" w:rsidP="00F91409">
      <w:pPr>
        <w:pStyle w:val="Caption"/>
        <w:rPr>
          <w:lang w:val="vi-VN"/>
        </w:rPr>
      </w:pPr>
      <w:bookmarkStart w:id="105" w:name="_Toc197269053"/>
      <w:r>
        <w:t xml:space="preserve">Hình 4. </w:t>
      </w:r>
      <w:fldSimple w:instr=" SEQ Hình_4. \* ARABIC ">
        <w:r>
          <w:rPr>
            <w:noProof/>
          </w:rPr>
          <w:t>2</w:t>
        </w:r>
      </w:fldSimple>
      <w:r w:rsidRPr="00F91409">
        <w:t xml:space="preserve"> </w:t>
      </w:r>
      <w:r>
        <w:t>Lớp</w:t>
      </w:r>
      <w:r>
        <w:rPr>
          <w:lang w:val="vi-VN"/>
        </w:rPr>
        <w:t xml:space="preserve"> AppLogger.</w:t>
      </w:r>
      <w:bookmarkEnd w:id="105"/>
    </w:p>
    <w:p w14:paraId="4475B30B" w14:textId="66FD141D" w:rsidR="00AF7FA0" w:rsidRDefault="00AF7FA0" w:rsidP="00AF7FA0">
      <w:pPr>
        <w:pStyle w:val="Nidungvnbn"/>
        <w:numPr>
          <w:ilvl w:val="0"/>
          <w:numId w:val="117"/>
        </w:numPr>
        <w:rPr>
          <w:lang w:val="vi-VN"/>
        </w:rPr>
      </w:pPr>
      <w:r>
        <w:rPr>
          <w:lang w:val="vi-VN"/>
        </w:rPr>
        <w:t>Đây là lớp triển khai Singleton Pattern.</w:t>
      </w:r>
    </w:p>
    <w:p w14:paraId="6993EA3A" w14:textId="77777777" w:rsidR="00AF7FA0" w:rsidRPr="00AF7FA0" w:rsidRDefault="00AF7FA0" w:rsidP="00AF7FA0">
      <w:pPr>
        <w:pStyle w:val="Nidungvnbn"/>
        <w:numPr>
          <w:ilvl w:val="0"/>
          <w:numId w:val="116"/>
        </w:numPr>
      </w:pPr>
      <w:r w:rsidRPr="00AF7FA0">
        <w:t>instance: Một biến static, private để giữ duy nhất một instance của lớp AppLogger. Biến này được khởi tạo null ban đầu.</w:t>
      </w:r>
    </w:p>
    <w:p w14:paraId="6A8D9021" w14:textId="77777777" w:rsidR="00AF7FA0" w:rsidRPr="00AF7FA0" w:rsidRDefault="00AF7FA0" w:rsidP="00AF7FA0">
      <w:pPr>
        <w:pStyle w:val="Nidungvnbn"/>
        <w:numPr>
          <w:ilvl w:val="0"/>
          <w:numId w:val="116"/>
        </w:numPr>
      </w:pPr>
      <w:r w:rsidRPr="00AF7FA0">
        <w:t>logger: Một biến instance private để chứa đối tượng logger thực tế từ thư viện, được sử dụng bởi các phương thức logging.</w:t>
      </w:r>
    </w:p>
    <w:p w14:paraId="53DF32C1" w14:textId="77777777" w:rsidR="00AF7FA0" w:rsidRPr="00AF7FA0" w:rsidRDefault="00AF7FA0" w:rsidP="00AF7FA0">
      <w:pPr>
        <w:pStyle w:val="Nidungvnbn"/>
        <w:numPr>
          <w:ilvl w:val="0"/>
          <w:numId w:val="116"/>
        </w:numPr>
      </w:pPr>
      <w:r w:rsidRPr="00AF7FA0">
        <w:t>“AppLogger”: Một constructor private. Việc làm cho constructor là private ngăn chặn việc tạo instance mới của lớp AppLogger từ bên ngoài lớp này bằng cách sử dụng từ khóa new.</w:t>
      </w:r>
    </w:p>
    <w:p w14:paraId="04702378" w14:textId="46A2C42E" w:rsidR="00AF7FA0" w:rsidRPr="00555D6A" w:rsidRDefault="00AF7FA0" w:rsidP="00555D6A">
      <w:pPr>
        <w:pStyle w:val="Nidungvnbn"/>
        <w:numPr>
          <w:ilvl w:val="0"/>
          <w:numId w:val="116"/>
        </w:numPr>
      </w:pPr>
      <w:r w:rsidRPr="00AF7FA0">
        <w:lastRenderedPageBreak/>
        <w:t>“getInstance”: AppLogger: Một phương thức static, public. Đây là điểm truy cập toàn cục duy nhất để lấy instance của AppLogger. Phương thức này kiểm tra xem instance đã được tạo chưa. Nếu chưa, nó sẽ tạo instance đầu tiên (và duy nhất) và gán cho biến instance. Nếu đã tồn tại, nó chỉ trả về instance hiện có.</w:t>
      </w:r>
    </w:p>
    <w:p w14:paraId="622D5FA2" w14:textId="76AEFD34" w:rsidR="00AF7FA0" w:rsidRPr="00F91409" w:rsidRDefault="00555D6A" w:rsidP="00AF7FA0">
      <w:pPr>
        <w:pStyle w:val="Nidungvnbn"/>
        <w:numPr>
          <w:ilvl w:val="0"/>
          <w:numId w:val="116"/>
        </w:numPr>
      </w:pPr>
      <w:r>
        <w:rPr>
          <w:lang w:val="vi-VN"/>
        </w:rPr>
        <w:t>Các phương thức dùng để thực hiện chức năng ghi log:</w:t>
      </w:r>
      <w:r w:rsidR="00E916D2">
        <w:rPr>
          <w:lang w:val="vi-VN"/>
        </w:rPr>
        <w:t xml:space="preserve"> </w:t>
      </w:r>
      <w:r w:rsidRPr="00E916D2">
        <w:rPr>
          <w:lang w:val="vi-VN"/>
        </w:rPr>
        <w:t>“info”</w:t>
      </w:r>
      <w:r w:rsidR="00E916D2">
        <w:rPr>
          <w:lang w:val="vi-VN"/>
        </w:rPr>
        <w:t xml:space="preserve">, </w:t>
      </w:r>
      <w:r w:rsidRPr="00E916D2">
        <w:rPr>
          <w:lang w:val="vi-VN"/>
        </w:rPr>
        <w:t>“warn”</w:t>
      </w:r>
      <w:r w:rsidR="00E916D2">
        <w:rPr>
          <w:lang w:val="vi-VN"/>
        </w:rPr>
        <w:t xml:space="preserve">, </w:t>
      </w:r>
      <w:r w:rsidRPr="00E916D2">
        <w:rPr>
          <w:lang w:val="vi-VN"/>
        </w:rPr>
        <w:t>“error”</w:t>
      </w:r>
      <w:r w:rsidR="00E916D2">
        <w:rPr>
          <w:lang w:val="vi-VN"/>
        </w:rPr>
        <w:t xml:space="preserve">, </w:t>
      </w:r>
      <w:r w:rsidRPr="00E916D2">
        <w:rPr>
          <w:lang w:val="vi-VN"/>
        </w:rPr>
        <w:t>“debug”</w:t>
      </w:r>
      <w:r w:rsidR="00E916D2">
        <w:rPr>
          <w:lang w:val="vi-VN"/>
        </w:rPr>
        <w:t xml:space="preserve">, </w:t>
      </w:r>
      <w:r w:rsidRPr="00E916D2">
        <w:rPr>
          <w:lang w:val="vi-VN"/>
        </w:rPr>
        <w:t>“trace”</w:t>
      </w:r>
      <w:r w:rsidR="00B17987">
        <w:rPr>
          <w:lang w:val="vi-VN"/>
        </w:rPr>
        <w:t>.</w:t>
      </w:r>
    </w:p>
    <w:p w14:paraId="582227E6" w14:textId="45DA6863" w:rsidR="009A12EB" w:rsidRDefault="009A12EB" w:rsidP="009A12EB">
      <w:pPr>
        <w:pStyle w:val="Tiumccp1"/>
        <w:rPr>
          <w:lang w:val="vi-VN"/>
        </w:rPr>
      </w:pPr>
      <w:bookmarkStart w:id="106" w:name="_Toc197269798"/>
      <w:r>
        <w:rPr>
          <w:lang w:val="vi-VN"/>
        </w:rPr>
        <w:t>4.</w:t>
      </w:r>
      <w:r w:rsidR="002A5C3B">
        <w:rPr>
          <w:lang w:val="vi-VN"/>
        </w:rPr>
        <w:t>4</w:t>
      </w:r>
      <w:r>
        <w:rPr>
          <w:lang w:val="vi-VN"/>
        </w:rPr>
        <w:t xml:space="preserve"> Kết quả áp dụng Singleton Pattern</w:t>
      </w:r>
      <w:bookmarkEnd w:id="106"/>
    </w:p>
    <w:p w14:paraId="21211C68" w14:textId="3F9F5C51" w:rsidR="00856F99" w:rsidRPr="002419D7" w:rsidRDefault="00856F99" w:rsidP="002419D7">
      <w:pPr>
        <w:pStyle w:val="Nidungvnbn"/>
      </w:pPr>
      <w:r w:rsidRPr="002419D7">
        <w:t>Mẫu thiết kế Singleton đã được áp dụng thành công cho lớp AppLogger, đảm bảo rằng toàn bộ ứng dụng chỉ sử dụng một instance duy nhất cho mục đích ghi log. Điều này mang lại lợi ích về sự nhất quán trong logging, quản lý tài nguyên hiệu quả và cung cấp một điểm truy cập toàn cục đơn giản cho chức năng ghi log từ khắp nơi trong hệ thống.</w:t>
      </w:r>
    </w:p>
    <w:p w14:paraId="2EB35121" w14:textId="77777777" w:rsidR="00FB63DC" w:rsidRDefault="00FB63DC">
      <w:pPr>
        <w:spacing w:after="200" w:line="276" w:lineRule="auto"/>
        <w:rPr>
          <w:b/>
          <w:sz w:val="28"/>
          <w:szCs w:val="28"/>
        </w:rPr>
      </w:pPr>
      <w:r>
        <w:br w:type="page"/>
      </w:r>
    </w:p>
    <w:p w14:paraId="37029120" w14:textId="77777777" w:rsidR="00FC2CD5" w:rsidRDefault="00952773" w:rsidP="00952773">
      <w:pPr>
        <w:pStyle w:val="Chng"/>
        <w:rPr>
          <w:lang w:val="vi-VN"/>
        </w:rPr>
      </w:pPr>
      <w:bookmarkStart w:id="107" w:name="_Toc197269799"/>
      <w:r>
        <w:lastRenderedPageBreak/>
        <w:t>CHƯƠNG</w:t>
      </w:r>
      <w:r>
        <w:rPr>
          <w:lang w:val="vi-VN"/>
        </w:rPr>
        <w:t xml:space="preserve"> 5 – STRATEGY PATTERN</w:t>
      </w:r>
      <w:bookmarkEnd w:id="107"/>
    </w:p>
    <w:p w14:paraId="6031FE8F" w14:textId="57D97131" w:rsidR="00FC2CD5" w:rsidRPr="009C12AD" w:rsidRDefault="00FC2CD5" w:rsidP="009C12AD">
      <w:pPr>
        <w:pStyle w:val="Tiumccp1"/>
        <w:rPr>
          <w:lang w:val="vi-VN"/>
        </w:rPr>
      </w:pPr>
      <w:bookmarkStart w:id="108" w:name="_Toc197269800"/>
      <w:r>
        <w:t>5</w:t>
      </w:r>
      <w:r>
        <w:rPr>
          <w:lang w:val="vi-VN"/>
        </w:rPr>
        <w:t>.</w:t>
      </w:r>
      <w:r w:rsidRPr="00FC2CD5">
        <w:t xml:space="preserve">1 Lý do </w:t>
      </w:r>
      <w:r w:rsidR="009C12AD">
        <w:rPr>
          <w:lang w:val="vi-VN"/>
        </w:rPr>
        <w:t xml:space="preserve">áp dụng </w:t>
      </w:r>
      <w:r w:rsidR="005364CA">
        <w:rPr>
          <w:lang w:val="vi-VN"/>
        </w:rPr>
        <w:t>Strategy Pattern</w:t>
      </w:r>
      <w:bookmarkEnd w:id="108"/>
    </w:p>
    <w:p w14:paraId="00314193" w14:textId="551A15BB" w:rsidR="00FC2CD5" w:rsidRPr="005364CA" w:rsidRDefault="00FC2CD5" w:rsidP="005364CA">
      <w:pPr>
        <w:pStyle w:val="Nidungvnbn"/>
        <w:rPr>
          <w:lang w:val="vi-VN"/>
        </w:rPr>
      </w:pPr>
      <w:r w:rsidRPr="00FC2CD5">
        <w:t>Nghiệp vụ thanh toán là một quy trình phức tạp, cần hỗ trợ nhiều phương thức khác nhau như: thanh toán qua thẻ tín dụng, qua chuyển khoản ngân hàng, qua ví điện tử MoMo, hoặc thanh toán khi nhận hàng (COD).</w:t>
      </w:r>
    </w:p>
    <w:p w14:paraId="20D7A700" w14:textId="1662F4A2" w:rsidR="00FC2CD5" w:rsidRPr="005364CA" w:rsidRDefault="00FC2CD5" w:rsidP="005364CA">
      <w:pPr>
        <w:pStyle w:val="Nidungvnbn"/>
        <w:rPr>
          <w:lang w:val="vi-VN"/>
        </w:rPr>
      </w:pPr>
      <w:r w:rsidRPr="00FC2CD5">
        <w:t>Nếu xử lý trực tiếp logic thanh toán cho từng phương thức trong lớp Service hoặc Controller, code sẽ trở nên cồng kềnh, khó mở rộng, và khó bảo trì, đặc biệt khi lớp Service còn xử lý nhiều nghiệp vụ khác thì việc tích hợp toàn bộ logic thanh toán vào lớp Service sẽ khiến lớp này trở nên phức tạp và dài hơn.</w:t>
      </w:r>
    </w:p>
    <w:p w14:paraId="0C2E721C" w14:textId="77777777" w:rsidR="00FC2CD5" w:rsidRPr="00FC2CD5" w:rsidRDefault="00FC2CD5" w:rsidP="00FC2CD5">
      <w:pPr>
        <w:pStyle w:val="Nidungvnbn"/>
      </w:pPr>
      <w:r w:rsidRPr="00FC2CD5">
        <w:t>Mỗi phương thức thanh toán có quy trình xác thực, kiểm tra, và xử lý riêng biệt. Nếu không tách biệt, việc thêm mới hoặc thay đổi một phương thức sẽ ảnh hưởng đến toàn bộ Service hoặc cả hệ thống. Strategy Pattern có thể giúp cải thiện và giải quyết bài toán trên, áp dung Strategy Pattern vào nghiệp vụ thanh toán sẽ hỗ trợ:</w:t>
      </w:r>
    </w:p>
    <w:p w14:paraId="6CDC5E1B" w14:textId="77777777" w:rsidR="00FC2CD5" w:rsidRPr="00FC2CD5" w:rsidRDefault="00FC2CD5" w:rsidP="005364CA">
      <w:pPr>
        <w:pStyle w:val="Nidungvnbn"/>
        <w:numPr>
          <w:ilvl w:val="0"/>
          <w:numId w:val="137"/>
        </w:numPr>
      </w:pPr>
      <w:r w:rsidRPr="00FC2CD5">
        <w:t>Đóng gói từng thuật toán thanh toán thành các lớp riêng biệt gọi.</w:t>
      </w:r>
    </w:p>
    <w:p w14:paraId="5D132C04" w14:textId="77777777" w:rsidR="00FC2CD5" w:rsidRPr="00FC2CD5" w:rsidRDefault="00FC2CD5" w:rsidP="005364CA">
      <w:pPr>
        <w:pStyle w:val="Nidungvnbn"/>
        <w:numPr>
          <w:ilvl w:val="0"/>
          <w:numId w:val="137"/>
        </w:numPr>
      </w:pPr>
      <w:r w:rsidRPr="00FC2CD5">
        <w:t>Dễ dàng mở rộng, cập nhật hoặc thêm phương thức thanh toán mà không ảnh hướng đến phần còn lại.</w:t>
      </w:r>
    </w:p>
    <w:p w14:paraId="438C792F" w14:textId="77777777" w:rsidR="00FC2CD5" w:rsidRPr="00FC2CD5" w:rsidRDefault="00FC2CD5" w:rsidP="005364CA">
      <w:pPr>
        <w:pStyle w:val="Nidungvnbn"/>
        <w:numPr>
          <w:ilvl w:val="0"/>
          <w:numId w:val="137"/>
        </w:numPr>
      </w:pPr>
      <w:r w:rsidRPr="00FC2CD5">
        <w:t>Giảm sự phụ thuộc giữa các thành phần, tăng tính module hóa và khả năng bảo trì.</w:t>
      </w:r>
    </w:p>
    <w:p w14:paraId="7F11D0D8" w14:textId="77777777" w:rsidR="00FC2CD5" w:rsidRPr="00FC2CD5" w:rsidRDefault="00FC2CD5" w:rsidP="00FC2CD5">
      <w:pPr>
        <w:pStyle w:val="Nidungvnbn"/>
      </w:pPr>
      <w:r w:rsidRPr="00FC2CD5">
        <w:t>Ngoài ra Template Method Pattern cũng là một mẫu thiết kế cùng loại (Behavior Design Patterns), nhưng nó chỉ phù hợp khi các phương thức thanh toán có chung khung xử lý và chỉ khác biệt ở một vài bước nhỏ, còn Strategy Pattern phù hợp nhất với nghiệp vụ thanh toán vì mỗi phương thức thanh toán là một thuật toán độc lập, có thể thay đổi nên cần sự linh hoạt trong việc chỉnh sửa.</w:t>
      </w:r>
    </w:p>
    <w:p w14:paraId="6985E753" w14:textId="1C0A3DAE" w:rsidR="00FC2CD5" w:rsidRPr="00FC2CD5" w:rsidRDefault="00FC2CD5" w:rsidP="005364CA">
      <w:r w:rsidRPr="00FC2CD5">
        <w:rPr>
          <w:noProof/>
        </w:rPr>
        <w:lastRenderedPageBreak/>
        <w:drawing>
          <wp:inline distT="0" distB="0" distL="0" distR="0" wp14:anchorId="4CBBE5EB" wp14:editId="0302A522">
            <wp:extent cx="5676900" cy="4145280"/>
            <wp:effectExtent l="0" t="0" r="0" b="7620"/>
            <wp:docPr id="591169425" name="Picture 30" descr="A diagram of a strateg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69425" name="Picture 30" descr="A diagram of a strategy&#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76900" cy="4145280"/>
                    </a:xfrm>
                    <a:prstGeom prst="rect">
                      <a:avLst/>
                    </a:prstGeom>
                    <a:noFill/>
                    <a:ln>
                      <a:noFill/>
                    </a:ln>
                  </pic:spPr>
                </pic:pic>
              </a:graphicData>
            </a:graphic>
          </wp:inline>
        </w:drawing>
      </w:r>
    </w:p>
    <w:p w14:paraId="51085AE8" w14:textId="5B8A943D" w:rsidR="00FC2CD5" w:rsidRPr="00A86943" w:rsidRDefault="00A86943" w:rsidP="00A86943">
      <w:pPr>
        <w:pStyle w:val="Caption"/>
        <w:rPr>
          <w:lang w:val="vi-VN"/>
        </w:rPr>
      </w:pPr>
      <w:bookmarkStart w:id="109" w:name="_Toc197269054"/>
      <w:r>
        <w:t xml:space="preserve">Hình 5. </w:t>
      </w:r>
      <w:fldSimple w:instr=" SEQ Hình_5. \* ARABIC ">
        <w:r w:rsidR="00DB4708">
          <w:rPr>
            <w:noProof/>
          </w:rPr>
          <w:t>1</w:t>
        </w:r>
      </w:fldSimple>
      <w:r>
        <w:rPr>
          <w:lang w:val="vi-VN"/>
        </w:rPr>
        <w:t xml:space="preserve"> </w:t>
      </w:r>
      <w:r w:rsidR="00FC2CD5" w:rsidRPr="00FC2CD5">
        <w:t xml:space="preserve">Hình sơ đồ lớp mẫu của Strategy </w:t>
      </w:r>
      <w:r>
        <w:t>Pattern</w:t>
      </w:r>
      <w:r>
        <w:rPr>
          <w:lang w:val="vi-VN"/>
        </w:rPr>
        <w:t>.</w:t>
      </w:r>
      <w:bookmarkEnd w:id="109"/>
    </w:p>
    <w:p w14:paraId="48944482" w14:textId="6C3C931A" w:rsidR="00FC2CD5" w:rsidRPr="005364CA" w:rsidRDefault="008A1A6A" w:rsidP="005364CA">
      <w:pPr>
        <w:pStyle w:val="Tiumccp1"/>
        <w:rPr>
          <w:lang w:val="vi-VN"/>
        </w:rPr>
      </w:pPr>
      <w:bookmarkStart w:id="110" w:name="_Toc197269801"/>
      <w:r>
        <w:t>5</w:t>
      </w:r>
      <w:r>
        <w:rPr>
          <w:lang w:val="vi-VN"/>
        </w:rPr>
        <w:t>.</w:t>
      </w:r>
      <w:r w:rsidR="00FC2CD5" w:rsidRPr="00FC2CD5">
        <w:t>2 Sơ đồ lớp</w:t>
      </w:r>
      <w:r w:rsidR="005364CA">
        <w:rPr>
          <w:lang w:val="vi-VN"/>
        </w:rPr>
        <w:t xml:space="preserve"> Strategy Pattern</w:t>
      </w:r>
      <w:bookmarkEnd w:id="110"/>
    </w:p>
    <w:p w14:paraId="7B14FAFA" w14:textId="5AAD6D39" w:rsidR="00FC2CD5" w:rsidRPr="00FC2CD5" w:rsidRDefault="00FC2CD5" w:rsidP="008A1A6A">
      <w:r w:rsidRPr="00FC2CD5">
        <w:rPr>
          <w:noProof/>
        </w:rPr>
        <w:lastRenderedPageBreak/>
        <w:drawing>
          <wp:inline distT="0" distB="0" distL="0" distR="0" wp14:anchorId="5F703C24" wp14:editId="1785BEA1">
            <wp:extent cx="5730240" cy="4770120"/>
            <wp:effectExtent l="0" t="0" r="3810" b="0"/>
            <wp:docPr id="1182168467" name="Picture 29" descr="A diagram of a pay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68467" name="Picture 29" descr="A diagram of a payment process&#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4770120"/>
                    </a:xfrm>
                    <a:prstGeom prst="rect">
                      <a:avLst/>
                    </a:prstGeom>
                    <a:noFill/>
                    <a:ln>
                      <a:noFill/>
                    </a:ln>
                  </pic:spPr>
                </pic:pic>
              </a:graphicData>
            </a:graphic>
          </wp:inline>
        </w:drawing>
      </w:r>
    </w:p>
    <w:p w14:paraId="6EED3B29" w14:textId="453FC334" w:rsidR="00FC2CD5" w:rsidRPr="00591802" w:rsidRDefault="00591802" w:rsidP="00591802">
      <w:pPr>
        <w:pStyle w:val="Caption"/>
        <w:rPr>
          <w:lang w:val="vi-VN"/>
        </w:rPr>
      </w:pPr>
      <w:bookmarkStart w:id="111" w:name="_Toc197269055"/>
      <w:r>
        <w:t xml:space="preserve">Hình 5. </w:t>
      </w:r>
      <w:fldSimple w:instr=" SEQ Hình_5. \* ARABIC ">
        <w:r w:rsidR="00DB4708">
          <w:rPr>
            <w:noProof/>
          </w:rPr>
          <w:t>2</w:t>
        </w:r>
      </w:fldSimple>
      <w:r>
        <w:rPr>
          <w:lang w:val="vi-VN"/>
        </w:rPr>
        <w:t xml:space="preserve"> </w:t>
      </w:r>
      <w:r w:rsidR="00FC2CD5" w:rsidRPr="00FC2CD5">
        <w:t xml:space="preserve">Hình sơ đồ lớp Strategy Pattern của chức năng thanh </w:t>
      </w:r>
      <w:r>
        <w:t>toán</w:t>
      </w:r>
      <w:r>
        <w:rPr>
          <w:lang w:val="vi-VN"/>
        </w:rPr>
        <w:t>.</w:t>
      </w:r>
      <w:bookmarkEnd w:id="111"/>
    </w:p>
    <w:p w14:paraId="1E0374EE" w14:textId="51EA7972" w:rsidR="00FC2CD5" w:rsidRPr="00FC2CD5" w:rsidRDefault="008A1A6A" w:rsidP="008A1A6A">
      <w:pPr>
        <w:pStyle w:val="Tiumccp2"/>
      </w:pPr>
      <w:bookmarkStart w:id="112" w:name="_Toc197269802"/>
      <w:r>
        <w:t>5</w:t>
      </w:r>
      <w:r>
        <w:rPr>
          <w:lang w:val="vi-VN"/>
        </w:rPr>
        <w:t>.</w:t>
      </w:r>
      <w:r w:rsidR="00FC2CD5" w:rsidRPr="00FC2CD5">
        <w:t>2.1 Mô tả sơ đồ lớp</w:t>
      </w:r>
      <w:bookmarkEnd w:id="112"/>
    </w:p>
    <w:p w14:paraId="05A98AA2" w14:textId="77777777" w:rsidR="00FC2CD5" w:rsidRPr="00FC2CD5" w:rsidRDefault="00FC2CD5" w:rsidP="00FC2CD5">
      <w:pPr>
        <w:pStyle w:val="Nidungvnbn"/>
      </w:pPr>
      <w:r w:rsidRPr="00FC2CD5">
        <w:t>Sơ đồ lớp của Strategy Pattern khi áp dụng vào hệ thống có dạng như sau:</w:t>
      </w:r>
    </w:p>
    <w:p w14:paraId="543816DB" w14:textId="77777777" w:rsidR="00FC2CD5" w:rsidRPr="00FC2CD5" w:rsidRDefault="00FC2CD5" w:rsidP="006552EE">
      <w:pPr>
        <w:pStyle w:val="Nidungvnbn"/>
        <w:numPr>
          <w:ilvl w:val="0"/>
          <w:numId w:val="138"/>
        </w:numPr>
      </w:pPr>
      <w:r w:rsidRPr="00FC2CD5">
        <w:t>PaymentService: Đóng vai trò là context, điều phối việc chọn strategy phù hợp dựa trên phương thức thanh toán của đơn hàng.</w:t>
      </w:r>
    </w:p>
    <w:p w14:paraId="06D1BDA2" w14:textId="77777777" w:rsidR="00FC2CD5" w:rsidRPr="00FC2CD5" w:rsidRDefault="00FC2CD5" w:rsidP="006552EE">
      <w:pPr>
        <w:pStyle w:val="Nidungvnbn"/>
        <w:numPr>
          <w:ilvl w:val="0"/>
          <w:numId w:val="138"/>
        </w:numPr>
      </w:pPr>
      <w:r w:rsidRPr="00FC2CD5">
        <w:t>PaymentStrategy: Interface định nghĩa phương thức phải có của các phương thức thanh toán.</w:t>
      </w:r>
    </w:p>
    <w:p w14:paraId="37649CCF" w14:textId="54522BEC" w:rsidR="00FC2CD5" w:rsidRPr="006552EE" w:rsidRDefault="0070594E" w:rsidP="006552EE">
      <w:pPr>
        <w:pStyle w:val="Nidungvnbn"/>
        <w:numPr>
          <w:ilvl w:val="0"/>
          <w:numId w:val="138"/>
        </w:numPr>
        <w:rPr>
          <w:lang w:val="vi-VN"/>
        </w:rPr>
      </w:pPr>
      <w:r w:rsidRPr="0070594E">
        <w:t xml:space="preserve">CreditCardPaymentStrategy, CodPaymentStrategy,  BankTransferPaymentStrategy, MomoPaymentStrategy: Các strategy cụ </w:t>
      </w:r>
      <w:r w:rsidRPr="0070594E">
        <w:lastRenderedPageBreak/>
        <w:t>thể (ConcreteStrategy), mỗi lớp xử lý logic thanh toán riêng biệt cho từng phương thức.</w:t>
      </w:r>
    </w:p>
    <w:p w14:paraId="29E08A71" w14:textId="77777777" w:rsidR="00FC2CD5" w:rsidRPr="00FC2CD5" w:rsidRDefault="00FC2CD5" w:rsidP="006552EE">
      <w:pPr>
        <w:pStyle w:val="Nidungvnbn"/>
        <w:numPr>
          <w:ilvl w:val="0"/>
          <w:numId w:val="138"/>
        </w:numPr>
      </w:pPr>
      <w:r w:rsidRPr="00FC2CD5">
        <w:t>OrderController: Đóng vai trò là Client, khi khách hàng vừa tạo Order thì OrderController sẽ sử dụng PaymentService để tiến hành thanh toán cho Order vừa tạo.</w:t>
      </w:r>
    </w:p>
    <w:p w14:paraId="262BD157" w14:textId="11ACCCEA" w:rsidR="00FC2CD5" w:rsidRPr="00FC2CD5" w:rsidRDefault="006552EE" w:rsidP="006552EE">
      <w:pPr>
        <w:pStyle w:val="Tiumccp2"/>
      </w:pPr>
      <w:bookmarkStart w:id="113" w:name="_Toc197269803"/>
      <w:r>
        <w:t>5</w:t>
      </w:r>
      <w:r>
        <w:rPr>
          <w:lang w:val="vi-VN"/>
        </w:rPr>
        <w:t>.</w:t>
      </w:r>
      <w:r w:rsidR="00FC2CD5" w:rsidRPr="00FC2CD5">
        <w:t>2.2 Nhận xét</w:t>
      </w:r>
      <w:bookmarkEnd w:id="113"/>
    </w:p>
    <w:p w14:paraId="7A0ACA99" w14:textId="77777777" w:rsidR="00FC2CD5" w:rsidRPr="006552EE" w:rsidRDefault="00FC2CD5" w:rsidP="00FC2CD5">
      <w:pPr>
        <w:pStyle w:val="Nidungvnbn"/>
        <w:rPr>
          <w:b/>
          <w:bCs/>
          <w:lang w:val="vi-VN"/>
        </w:rPr>
      </w:pPr>
      <w:r w:rsidRPr="006552EE">
        <w:rPr>
          <w:b/>
          <w:bCs/>
        </w:rPr>
        <w:t>Ưu điểm:</w:t>
      </w:r>
    </w:p>
    <w:p w14:paraId="0B0B412D" w14:textId="77777777" w:rsidR="00FC2CD5" w:rsidRPr="00FC2CD5" w:rsidRDefault="00FC2CD5" w:rsidP="006552EE">
      <w:pPr>
        <w:pStyle w:val="Nidungvnbn"/>
        <w:numPr>
          <w:ilvl w:val="0"/>
          <w:numId w:val="139"/>
        </w:numPr>
      </w:pPr>
      <w:r w:rsidRPr="00FC2CD5">
        <w:t>Sơ đồ lớp cho thấy Strategy Pattern giúp hệ thống thanh toán dễ mở rộng và bảo trì, việc triển khai, thay thế hoặc bổ sung các phương thức thanh toán mới chỉ cần tạo thêm class strategy mới mà không ảnh hưởng đến các thành phần khác.  </w:t>
      </w:r>
    </w:p>
    <w:p w14:paraId="49D01CE9" w14:textId="77777777" w:rsidR="00FC2CD5" w:rsidRPr="00FC2CD5" w:rsidRDefault="00FC2CD5" w:rsidP="006552EE">
      <w:pPr>
        <w:pStyle w:val="Nidungvnbn"/>
        <w:numPr>
          <w:ilvl w:val="0"/>
          <w:numId w:val="139"/>
        </w:numPr>
      </w:pPr>
      <w:r w:rsidRPr="00FC2CD5">
        <w:t>Hệ thống tuân thủ nguyên lý "Open/Closed" và "Dependency Inversion" trong SOLID, giảm sự phụ thuộc giữa các lớp, tăng tính module hóa.  </w:t>
      </w:r>
    </w:p>
    <w:p w14:paraId="4FF1EE03" w14:textId="77777777" w:rsidR="00FC2CD5" w:rsidRPr="00FC2CD5" w:rsidRDefault="00FC2CD5" w:rsidP="006552EE">
      <w:pPr>
        <w:pStyle w:val="Nidungvnbn"/>
        <w:numPr>
          <w:ilvl w:val="0"/>
          <w:numId w:val="139"/>
        </w:numPr>
      </w:pPr>
      <w:r w:rsidRPr="00FC2CD5">
        <w:t>Việc chọn thuật toán thanh toán được thực hiện động (runtime), giúp linh hoạt khi tích hợp các phương thức mới hoặc thay đổi logic xử lý.</w:t>
      </w:r>
    </w:p>
    <w:p w14:paraId="0F44BAFD" w14:textId="6B3F1FEA" w:rsidR="00FC2CD5" w:rsidRPr="006552EE" w:rsidRDefault="00703346" w:rsidP="00FC2CD5">
      <w:pPr>
        <w:pStyle w:val="Nidungvnbn"/>
        <w:rPr>
          <w:b/>
          <w:bCs/>
        </w:rPr>
      </w:pPr>
      <w:r>
        <w:rPr>
          <w:b/>
          <w:bCs/>
        </w:rPr>
        <w:t>Hạn chế</w:t>
      </w:r>
      <w:r w:rsidR="00FC2CD5" w:rsidRPr="006552EE">
        <w:rPr>
          <w:b/>
          <w:bCs/>
        </w:rPr>
        <w:t>:</w:t>
      </w:r>
    </w:p>
    <w:p w14:paraId="5AC643D7" w14:textId="77777777" w:rsidR="00FC2CD5" w:rsidRPr="00FC2CD5" w:rsidRDefault="00FC2CD5" w:rsidP="006552EE">
      <w:pPr>
        <w:pStyle w:val="Nidungvnbn"/>
        <w:numPr>
          <w:ilvl w:val="0"/>
          <w:numId w:val="140"/>
        </w:numPr>
      </w:pPr>
      <w:r w:rsidRPr="00FC2CD5">
        <w:t>Nếu số lượng strategy quá nhiều, việc quản lý các class strategy có thể trở nên phức tạp.  </w:t>
      </w:r>
    </w:p>
    <w:p w14:paraId="03257756" w14:textId="77777777" w:rsidR="00FC2CD5" w:rsidRPr="00FC2CD5" w:rsidRDefault="00FC2CD5" w:rsidP="006552EE">
      <w:pPr>
        <w:pStyle w:val="Nidungvnbn"/>
        <w:numPr>
          <w:ilvl w:val="0"/>
          <w:numId w:val="140"/>
        </w:numPr>
      </w:pPr>
      <w:r w:rsidRPr="00FC2CD5">
        <w:t>Ngoài ra, nếu các strategy có nhiều điểm chung, có thể dẫn đến trùng lặp code giữa các class strategy. </w:t>
      </w:r>
    </w:p>
    <w:p w14:paraId="4F5FC4C1" w14:textId="7C744881" w:rsidR="00FC2CD5" w:rsidRPr="006552EE" w:rsidRDefault="006552EE" w:rsidP="006552EE">
      <w:pPr>
        <w:pStyle w:val="Tiumccp1"/>
        <w:rPr>
          <w:lang w:val="vi-VN"/>
        </w:rPr>
      </w:pPr>
      <w:bookmarkStart w:id="114" w:name="_Toc197269804"/>
      <w:r>
        <w:t>5</w:t>
      </w:r>
      <w:r>
        <w:rPr>
          <w:lang w:val="vi-VN"/>
        </w:rPr>
        <w:t>.</w:t>
      </w:r>
      <w:r w:rsidR="00FC2CD5" w:rsidRPr="00FC2CD5">
        <w:t xml:space="preserve">3 </w:t>
      </w:r>
      <w:r>
        <w:t>Source</w:t>
      </w:r>
      <w:r>
        <w:rPr>
          <w:lang w:val="vi-VN"/>
        </w:rPr>
        <w:t xml:space="preserve"> c</w:t>
      </w:r>
      <w:r w:rsidR="00FC2CD5" w:rsidRPr="00FC2CD5">
        <w:t>ode</w:t>
      </w:r>
      <w:r>
        <w:rPr>
          <w:lang w:val="vi-VN"/>
        </w:rPr>
        <w:t xml:space="preserve"> </w:t>
      </w:r>
      <w:r w:rsidRPr="006552EE">
        <w:rPr>
          <w:lang w:val="vi-VN"/>
        </w:rPr>
        <w:t>Strategy Pattern</w:t>
      </w:r>
      <w:bookmarkEnd w:id="114"/>
    </w:p>
    <w:p w14:paraId="280C07E5" w14:textId="3083665E" w:rsidR="00FC2CD5" w:rsidRPr="00FC2CD5" w:rsidRDefault="002625D3" w:rsidP="002625D3">
      <w:pPr>
        <w:pStyle w:val="Tiumccp2"/>
      </w:pPr>
      <w:bookmarkStart w:id="115" w:name="_Toc197269805"/>
      <w:r>
        <w:t>5</w:t>
      </w:r>
      <w:r>
        <w:rPr>
          <w:lang w:val="vi-VN"/>
        </w:rPr>
        <w:t>.</w:t>
      </w:r>
      <w:r w:rsidR="00FC2CD5" w:rsidRPr="00FC2CD5">
        <w:t>3.1 Lớp Context</w:t>
      </w:r>
      <w:r>
        <w:rPr>
          <w:lang w:val="vi-VN"/>
        </w:rPr>
        <w:t xml:space="preserve"> –</w:t>
      </w:r>
      <w:r w:rsidR="00FC2CD5" w:rsidRPr="00FC2CD5">
        <w:t xml:space="preserve"> PaymentService</w:t>
      </w:r>
      <w:bookmarkEnd w:id="115"/>
    </w:p>
    <w:p w14:paraId="70979642" w14:textId="4C186A6E" w:rsidR="00FC2CD5" w:rsidRPr="00FC2CD5" w:rsidRDefault="00FC2CD5" w:rsidP="00C83516">
      <w:r w:rsidRPr="00FC2CD5">
        <w:rPr>
          <w:noProof/>
        </w:rPr>
        <w:lastRenderedPageBreak/>
        <w:drawing>
          <wp:inline distT="0" distB="0" distL="0" distR="0" wp14:anchorId="6FC00DC3" wp14:editId="00EEDF97">
            <wp:extent cx="5730240" cy="2209800"/>
            <wp:effectExtent l="0" t="0" r="3810" b="0"/>
            <wp:docPr id="1413706714" name="Picture 28"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06714" name="Picture 28" descr="A computer screen shot of a program code&#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240" cy="2209800"/>
                    </a:xfrm>
                    <a:prstGeom prst="rect">
                      <a:avLst/>
                    </a:prstGeom>
                    <a:noFill/>
                    <a:ln>
                      <a:noFill/>
                    </a:ln>
                  </pic:spPr>
                </pic:pic>
              </a:graphicData>
            </a:graphic>
          </wp:inline>
        </w:drawing>
      </w:r>
    </w:p>
    <w:p w14:paraId="026C596B" w14:textId="1E17B642" w:rsidR="00FC2CD5" w:rsidRPr="00591802" w:rsidRDefault="00591802" w:rsidP="00591802">
      <w:pPr>
        <w:pStyle w:val="Caption"/>
        <w:rPr>
          <w:lang w:val="vi-VN"/>
        </w:rPr>
      </w:pPr>
      <w:bookmarkStart w:id="116" w:name="_Toc197269056"/>
      <w:r>
        <w:t xml:space="preserve">Hình 5. </w:t>
      </w:r>
      <w:fldSimple w:instr=" SEQ Hình_5. \* ARABIC ">
        <w:r w:rsidR="00DB4708">
          <w:rPr>
            <w:noProof/>
          </w:rPr>
          <w:t>3</w:t>
        </w:r>
      </w:fldSimple>
      <w:r>
        <w:rPr>
          <w:lang w:val="vi-VN"/>
        </w:rPr>
        <w:t xml:space="preserve"> </w:t>
      </w:r>
      <w:r w:rsidR="00FC2CD5" w:rsidRPr="00FC2CD5">
        <w:t>Hình phương thức khởi tạo và thuộc tính lớp Paym</w:t>
      </w:r>
      <w:r>
        <w:t>entService</w:t>
      </w:r>
      <w:r>
        <w:rPr>
          <w:lang w:val="vi-VN"/>
        </w:rPr>
        <w:t>.</w:t>
      </w:r>
      <w:bookmarkEnd w:id="116"/>
    </w:p>
    <w:p w14:paraId="11AEFFAB" w14:textId="77777777" w:rsidR="00FC2CD5" w:rsidRPr="00FC2CD5" w:rsidRDefault="00FC2CD5" w:rsidP="00FC2CD5">
      <w:pPr>
        <w:pStyle w:val="Nidungvnbn"/>
      </w:pPr>
      <w:r w:rsidRPr="00FC2CD5">
        <w:t>Phương thức khởi tạo PaymentService():</w:t>
      </w:r>
    </w:p>
    <w:p w14:paraId="0192F388" w14:textId="77777777" w:rsidR="00FC2CD5" w:rsidRPr="00FC2CD5" w:rsidRDefault="00FC2CD5" w:rsidP="00C83516">
      <w:pPr>
        <w:pStyle w:val="Nidungvnbn"/>
        <w:numPr>
          <w:ilvl w:val="0"/>
          <w:numId w:val="141"/>
        </w:numPr>
      </w:pPr>
      <w:r w:rsidRPr="00FC2CD5">
        <w:t>Biến ‘paymentStrategies’ chứa Map lưu trữ các strategy cụ thể bằng interface tổng quá  </w:t>
      </w:r>
    </w:p>
    <w:p w14:paraId="7D95598E" w14:textId="77777777" w:rsidR="00FC2CD5" w:rsidRPr="00FC2CD5" w:rsidRDefault="00FC2CD5" w:rsidP="00C83516">
      <w:pPr>
        <w:pStyle w:val="Nidungvnbn"/>
        <w:numPr>
          <w:ilvl w:val="0"/>
          <w:numId w:val="141"/>
        </w:numPr>
      </w:pPr>
      <w:r w:rsidRPr="00FC2CD5">
        <w:t>Khởi tạo Map ‘paymentStrategies’ bằng cách duyệt qua từng strategy và lưu vào map với key là tên phương thức thanh toán.</w:t>
      </w:r>
    </w:p>
    <w:p w14:paraId="6599A2C8" w14:textId="0B2B34E2" w:rsidR="00FC2CD5" w:rsidRPr="00FC2CD5" w:rsidRDefault="00FC2CD5" w:rsidP="00C83516">
      <w:r w:rsidRPr="00FC2CD5">
        <w:rPr>
          <w:noProof/>
        </w:rPr>
        <w:lastRenderedPageBreak/>
        <w:drawing>
          <wp:inline distT="0" distB="0" distL="0" distR="0" wp14:anchorId="35DCE621" wp14:editId="670457B4">
            <wp:extent cx="5730240" cy="4351020"/>
            <wp:effectExtent l="0" t="0" r="3810" b="0"/>
            <wp:docPr id="201187196" name="Picture 27"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7196" name="Picture 27" descr="A computer screen shot of code&#10;&#10;AI-generated content may be incorrect."/>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240" cy="4351020"/>
                    </a:xfrm>
                    <a:prstGeom prst="rect">
                      <a:avLst/>
                    </a:prstGeom>
                    <a:noFill/>
                    <a:ln>
                      <a:noFill/>
                    </a:ln>
                  </pic:spPr>
                </pic:pic>
              </a:graphicData>
            </a:graphic>
          </wp:inline>
        </w:drawing>
      </w:r>
    </w:p>
    <w:p w14:paraId="5206C452" w14:textId="0673950B" w:rsidR="00FC2CD5" w:rsidRPr="00591802" w:rsidRDefault="00591802" w:rsidP="00591802">
      <w:pPr>
        <w:pStyle w:val="Caption"/>
        <w:rPr>
          <w:lang w:val="vi-VN"/>
        </w:rPr>
      </w:pPr>
      <w:bookmarkStart w:id="117" w:name="_Toc197269057"/>
      <w:r>
        <w:t xml:space="preserve">Hình 5. </w:t>
      </w:r>
      <w:fldSimple w:instr=" SEQ Hình_5. \* ARABIC ">
        <w:r w:rsidR="00DB4708">
          <w:rPr>
            <w:noProof/>
          </w:rPr>
          <w:t>4</w:t>
        </w:r>
      </w:fldSimple>
      <w:r>
        <w:rPr>
          <w:lang w:val="vi-VN"/>
        </w:rPr>
        <w:t xml:space="preserve"> </w:t>
      </w:r>
      <w:r w:rsidR="00FC2CD5" w:rsidRPr="00FC2CD5">
        <w:t>Hình phương thức processPayment() của Paym</w:t>
      </w:r>
      <w:r>
        <w:t>entService</w:t>
      </w:r>
      <w:r>
        <w:rPr>
          <w:lang w:val="vi-VN"/>
        </w:rPr>
        <w:t>.</w:t>
      </w:r>
      <w:bookmarkEnd w:id="117"/>
    </w:p>
    <w:p w14:paraId="68A66CAE" w14:textId="77777777" w:rsidR="00FC2CD5" w:rsidRPr="00FC2CD5" w:rsidRDefault="00FC2CD5" w:rsidP="00FC2CD5">
      <w:pPr>
        <w:pStyle w:val="Nidungvnbn"/>
      </w:pPr>
      <w:r w:rsidRPr="00FC2CD5">
        <w:t>Phương thức processPayment(Order order, Map&lt;String, Object&gt;):</w:t>
      </w:r>
    </w:p>
    <w:p w14:paraId="53A448D2" w14:textId="77777777" w:rsidR="00FC2CD5" w:rsidRPr="00FC2CD5" w:rsidRDefault="00FC2CD5" w:rsidP="00C83516">
      <w:pPr>
        <w:pStyle w:val="Nidungvnbn"/>
        <w:numPr>
          <w:ilvl w:val="0"/>
          <w:numId w:val="142"/>
        </w:numPr>
      </w:pPr>
      <w:r w:rsidRPr="00FC2CD5">
        <w:t>Lấy phương thức thanh toán từ ‘order’.</w:t>
      </w:r>
    </w:p>
    <w:p w14:paraId="608A728F" w14:textId="77777777" w:rsidR="00FC2CD5" w:rsidRPr="00FC2CD5" w:rsidRDefault="00FC2CD5" w:rsidP="00C83516">
      <w:pPr>
        <w:pStyle w:val="Nidungvnbn"/>
        <w:numPr>
          <w:ilvl w:val="0"/>
          <w:numId w:val="142"/>
        </w:numPr>
      </w:pPr>
      <w:r w:rsidRPr="00FC2CD5">
        <w:t>Tìm strategy phù hợp trong Map ‘paymentStrategies’ đã khởi tạo.</w:t>
      </w:r>
    </w:p>
    <w:p w14:paraId="3A59C2B9" w14:textId="77777777" w:rsidR="00FC2CD5" w:rsidRPr="00FC2CD5" w:rsidRDefault="00FC2CD5" w:rsidP="00C83516">
      <w:pPr>
        <w:pStyle w:val="Nidungvnbn"/>
        <w:numPr>
          <w:ilvl w:val="0"/>
          <w:numId w:val="142"/>
        </w:numPr>
      </w:pPr>
      <w:r w:rsidRPr="00FC2CD5">
        <w:t>Giao tiếp với strategy cụ thể qua interface PaymentStrategy, gọi strategy.pay(order, paymentDetails) để thực hiện thanh toán.</w:t>
      </w:r>
    </w:p>
    <w:p w14:paraId="209006D4" w14:textId="77777777" w:rsidR="00FC2CD5" w:rsidRPr="00FC2CD5" w:rsidRDefault="00FC2CD5" w:rsidP="00C83516">
      <w:pPr>
        <w:pStyle w:val="Nidungvnbn"/>
        <w:numPr>
          <w:ilvl w:val="0"/>
          <w:numId w:val="142"/>
        </w:numPr>
      </w:pPr>
      <w:r w:rsidRPr="00FC2CD5">
        <w:t>Trả về true nếu thanh toán thành công, false nếu thất bại hoặc có exception.</w:t>
      </w:r>
    </w:p>
    <w:p w14:paraId="5062C1C4" w14:textId="096299DA" w:rsidR="00FC2CD5" w:rsidRPr="00FC2CD5" w:rsidRDefault="00FC2CD5" w:rsidP="00C83516">
      <w:r w:rsidRPr="00FC2CD5">
        <w:rPr>
          <w:noProof/>
        </w:rPr>
        <w:drawing>
          <wp:inline distT="0" distB="0" distL="0" distR="0" wp14:anchorId="7675563A" wp14:editId="39338ADA">
            <wp:extent cx="5730240" cy="685800"/>
            <wp:effectExtent l="0" t="0" r="3810" b="0"/>
            <wp:docPr id="15323937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685800"/>
                    </a:xfrm>
                    <a:prstGeom prst="rect">
                      <a:avLst/>
                    </a:prstGeom>
                    <a:noFill/>
                    <a:ln>
                      <a:noFill/>
                    </a:ln>
                  </pic:spPr>
                </pic:pic>
              </a:graphicData>
            </a:graphic>
          </wp:inline>
        </w:drawing>
      </w:r>
    </w:p>
    <w:p w14:paraId="77B0525E" w14:textId="6A73C79C" w:rsidR="00FC2CD5" w:rsidRPr="00CF45B4" w:rsidRDefault="00CF45B4" w:rsidP="00CF45B4">
      <w:pPr>
        <w:pStyle w:val="Caption"/>
        <w:rPr>
          <w:lang w:val="vi-VN"/>
        </w:rPr>
      </w:pPr>
      <w:bookmarkStart w:id="118" w:name="_Toc197269058"/>
      <w:r>
        <w:t xml:space="preserve">Hình 5. </w:t>
      </w:r>
      <w:fldSimple w:instr=" SEQ Hình_5. \* ARABIC ">
        <w:r w:rsidR="00DB4708">
          <w:rPr>
            <w:noProof/>
          </w:rPr>
          <w:t>5</w:t>
        </w:r>
      </w:fldSimple>
      <w:r>
        <w:rPr>
          <w:lang w:val="vi-VN"/>
        </w:rPr>
        <w:t xml:space="preserve"> </w:t>
      </w:r>
      <w:r w:rsidR="00FC2CD5" w:rsidRPr="00FC2CD5">
        <w:t>Hình phương thức getSupportedPaymentMethods()</w:t>
      </w:r>
      <w:r>
        <w:rPr>
          <w:lang w:val="vi-VN"/>
        </w:rPr>
        <w:t>.</w:t>
      </w:r>
      <w:bookmarkEnd w:id="118"/>
    </w:p>
    <w:p w14:paraId="4254DC01" w14:textId="77777777" w:rsidR="00FC2CD5" w:rsidRPr="00FC2CD5" w:rsidRDefault="00FC2CD5" w:rsidP="00FC2CD5">
      <w:pPr>
        <w:pStyle w:val="Nidungvnbn"/>
      </w:pPr>
      <w:r w:rsidRPr="00FC2CD5">
        <w:t>Phương thức getSupportedPaymentMethod():</w:t>
      </w:r>
    </w:p>
    <w:p w14:paraId="4C88F5F1" w14:textId="77777777" w:rsidR="00FC2CD5" w:rsidRPr="00FC2CD5" w:rsidRDefault="00FC2CD5" w:rsidP="00C83516">
      <w:pPr>
        <w:pStyle w:val="Nidungvnbn"/>
        <w:numPr>
          <w:ilvl w:val="0"/>
          <w:numId w:val="143"/>
        </w:numPr>
      </w:pPr>
      <w:r w:rsidRPr="00FC2CD5">
        <w:lastRenderedPageBreak/>
        <w:t>Trả về danh sách các phương thức thanh toán mà hệ thống hỗ trợ (dựa trên key của map paymentStrategies).</w:t>
      </w:r>
    </w:p>
    <w:p w14:paraId="3D5007C0" w14:textId="38308FF9" w:rsidR="00FC2CD5" w:rsidRPr="00FC2CD5" w:rsidRDefault="00672B80" w:rsidP="00672B80">
      <w:pPr>
        <w:pStyle w:val="Tiumccp2"/>
      </w:pPr>
      <w:bookmarkStart w:id="119" w:name="_Toc197269806"/>
      <w:r>
        <w:t>5</w:t>
      </w:r>
      <w:r>
        <w:rPr>
          <w:lang w:val="vi-VN"/>
        </w:rPr>
        <w:t>.</w:t>
      </w:r>
      <w:r w:rsidR="00FC2CD5" w:rsidRPr="00FC2CD5">
        <w:t>3.2 Lớp Strategy - PaymentStrategy</w:t>
      </w:r>
      <w:bookmarkEnd w:id="119"/>
    </w:p>
    <w:p w14:paraId="42462B7D" w14:textId="10BC6965" w:rsidR="00FC2CD5" w:rsidRPr="00FC2CD5" w:rsidRDefault="00FC2CD5" w:rsidP="00C83516">
      <w:r w:rsidRPr="00FC2CD5">
        <w:rPr>
          <w:noProof/>
        </w:rPr>
        <w:drawing>
          <wp:inline distT="0" distB="0" distL="0" distR="0" wp14:anchorId="0E79F1E6" wp14:editId="2CA588E8">
            <wp:extent cx="5730240" cy="1150620"/>
            <wp:effectExtent l="0" t="0" r="3810" b="0"/>
            <wp:docPr id="1182988598" name="Picture 2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88598" name="Picture 25" descr="A screen shot of a computer&#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240" cy="1150620"/>
                    </a:xfrm>
                    <a:prstGeom prst="rect">
                      <a:avLst/>
                    </a:prstGeom>
                    <a:noFill/>
                    <a:ln>
                      <a:noFill/>
                    </a:ln>
                  </pic:spPr>
                </pic:pic>
              </a:graphicData>
            </a:graphic>
          </wp:inline>
        </w:drawing>
      </w:r>
    </w:p>
    <w:p w14:paraId="18FF32FA" w14:textId="66092D21" w:rsidR="00FC2CD5" w:rsidRPr="00CF45B4" w:rsidRDefault="00CF45B4" w:rsidP="00CF45B4">
      <w:pPr>
        <w:pStyle w:val="Caption"/>
        <w:rPr>
          <w:lang w:val="vi-VN"/>
        </w:rPr>
      </w:pPr>
      <w:bookmarkStart w:id="120" w:name="_Toc197269059"/>
      <w:r>
        <w:t xml:space="preserve">Hình 5. </w:t>
      </w:r>
      <w:fldSimple w:instr=" SEQ Hình_5. \* ARABIC ">
        <w:r w:rsidR="00DB4708">
          <w:rPr>
            <w:noProof/>
          </w:rPr>
          <w:t>6</w:t>
        </w:r>
      </w:fldSimple>
      <w:r>
        <w:rPr>
          <w:lang w:val="vi-VN"/>
        </w:rPr>
        <w:t xml:space="preserve"> </w:t>
      </w:r>
      <w:r w:rsidR="00FC2CD5" w:rsidRPr="00FC2CD5">
        <w:t>Hình lớp Payme</w:t>
      </w:r>
      <w:r>
        <w:t>ntStrategy</w:t>
      </w:r>
      <w:r>
        <w:rPr>
          <w:lang w:val="vi-VN"/>
        </w:rPr>
        <w:t>.</w:t>
      </w:r>
      <w:bookmarkEnd w:id="120"/>
    </w:p>
    <w:p w14:paraId="11536F20" w14:textId="77777777" w:rsidR="00FC2CD5" w:rsidRPr="00FC2CD5" w:rsidRDefault="00FC2CD5" w:rsidP="00FC2CD5">
      <w:pPr>
        <w:pStyle w:val="Nidungvnbn"/>
      </w:pPr>
      <w:r w:rsidRPr="00FC2CD5">
        <w:t>Lớp PaymentStrategy là interface định nghĩa phương thức pay() và getPaymentMethodName() để các lớp strategy cụ thể (ConcreteStrategy) triển khai</w:t>
      </w:r>
    </w:p>
    <w:p w14:paraId="48DACAFB" w14:textId="74FD0885" w:rsidR="00FC2CD5" w:rsidRPr="00FC2CD5" w:rsidRDefault="00672B80" w:rsidP="00672B80">
      <w:pPr>
        <w:pStyle w:val="Tiumccp2"/>
      </w:pPr>
      <w:bookmarkStart w:id="121" w:name="_Toc197269807"/>
      <w:r>
        <w:t>5</w:t>
      </w:r>
      <w:r>
        <w:rPr>
          <w:lang w:val="vi-VN"/>
        </w:rPr>
        <w:t>.</w:t>
      </w:r>
      <w:r w:rsidR="00FC2CD5" w:rsidRPr="00FC2CD5">
        <w:t>3.3 Các lớp ConcreteStrategy</w:t>
      </w:r>
      <w:bookmarkEnd w:id="121"/>
    </w:p>
    <w:p w14:paraId="0CA9ED68" w14:textId="77777777" w:rsidR="00FC2CD5" w:rsidRPr="00FC2CD5" w:rsidRDefault="00FC2CD5" w:rsidP="00FC2CD5">
      <w:pPr>
        <w:pStyle w:val="Nidungvnbn"/>
      </w:pPr>
      <w:r w:rsidRPr="00FC2CD5">
        <w:t>Mỗi ConcreteStrategy (CreditCard, COD, BankTransfer, Momo) triển khai interface PaymentStrategy và định nghĩa các phương thức xử lý logic thanh toán riêng biệt dựa vào dữ liệu truyền vào, và mỗi lớp sẽ có thuộc tính PAYMENT_METHOD là tên của phương thức thanh toán.</w:t>
      </w:r>
    </w:p>
    <w:p w14:paraId="6E0569AC" w14:textId="0017E052" w:rsidR="00FC2CD5" w:rsidRPr="00FC2CD5" w:rsidRDefault="00672B80" w:rsidP="00672B80">
      <w:pPr>
        <w:pStyle w:val="Tiumccp3"/>
      </w:pPr>
      <w:bookmarkStart w:id="122" w:name="_Toc197269808"/>
      <w:r>
        <w:t>5</w:t>
      </w:r>
      <w:r>
        <w:rPr>
          <w:lang w:val="vi-VN"/>
        </w:rPr>
        <w:t>.</w:t>
      </w:r>
      <w:r w:rsidR="00FC2CD5" w:rsidRPr="00FC2CD5">
        <w:t>3.3.1 Lớp CodPaymentStrategy</w:t>
      </w:r>
      <w:bookmarkEnd w:id="122"/>
    </w:p>
    <w:p w14:paraId="60B3E2D8" w14:textId="1C701F87" w:rsidR="00FC2CD5" w:rsidRPr="00FC2CD5" w:rsidRDefault="00FC2CD5" w:rsidP="00DA0F3D">
      <w:r w:rsidRPr="00FC2CD5">
        <w:rPr>
          <w:noProof/>
        </w:rPr>
        <w:lastRenderedPageBreak/>
        <w:drawing>
          <wp:inline distT="0" distB="0" distL="0" distR="0" wp14:anchorId="7741BDB9" wp14:editId="6581FC87">
            <wp:extent cx="5265420" cy="3611880"/>
            <wp:effectExtent l="0" t="0" r="0" b="7620"/>
            <wp:docPr id="1695253526" name="Picture 24"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53526" name="Picture 24" descr="A computer screen shot of a program code&#10;&#10;AI-generated content may be incorrec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5420" cy="3611880"/>
                    </a:xfrm>
                    <a:prstGeom prst="rect">
                      <a:avLst/>
                    </a:prstGeom>
                    <a:noFill/>
                    <a:ln>
                      <a:noFill/>
                    </a:ln>
                  </pic:spPr>
                </pic:pic>
              </a:graphicData>
            </a:graphic>
          </wp:inline>
        </w:drawing>
      </w:r>
    </w:p>
    <w:p w14:paraId="70125FF1" w14:textId="4ED59A4E" w:rsidR="00FC2CD5" w:rsidRPr="00CF45B4" w:rsidRDefault="00CF45B4" w:rsidP="00CF45B4">
      <w:pPr>
        <w:pStyle w:val="Caption"/>
        <w:rPr>
          <w:lang w:val="vi-VN"/>
        </w:rPr>
      </w:pPr>
      <w:bookmarkStart w:id="123" w:name="_Toc197269060"/>
      <w:r>
        <w:t xml:space="preserve">Hình 5. </w:t>
      </w:r>
      <w:fldSimple w:instr=" SEQ Hình_5. \* ARABIC ">
        <w:r w:rsidR="00DB4708">
          <w:rPr>
            <w:noProof/>
          </w:rPr>
          <w:t>7</w:t>
        </w:r>
      </w:fldSimple>
      <w:r>
        <w:rPr>
          <w:lang w:val="vi-VN"/>
        </w:rPr>
        <w:t xml:space="preserve"> </w:t>
      </w:r>
      <w:r w:rsidR="00FC2CD5" w:rsidRPr="00FC2CD5">
        <w:t>Hình lớp CodPayme</w:t>
      </w:r>
      <w:r>
        <w:t>ntStrategy</w:t>
      </w:r>
      <w:r>
        <w:rPr>
          <w:lang w:val="vi-VN"/>
        </w:rPr>
        <w:t>.</w:t>
      </w:r>
      <w:bookmarkEnd w:id="123"/>
    </w:p>
    <w:p w14:paraId="0BF79AD6" w14:textId="77777777" w:rsidR="00FC2CD5" w:rsidRPr="00FC2CD5" w:rsidRDefault="00FC2CD5" w:rsidP="00FC2CD5">
      <w:pPr>
        <w:pStyle w:val="Nidungvnbn"/>
      </w:pPr>
      <w:r w:rsidRPr="00FC2CD5">
        <w:t>Tự động trả về true vì số tiền thanh toán thực tế sẽ được trả khi khách hàng nhận hàng</w:t>
      </w:r>
    </w:p>
    <w:p w14:paraId="34FBC801" w14:textId="7ECC11DB" w:rsidR="00FC2CD5" w:rsidRPr="00FC2CD5" w:rsidRDefault="00DA0F3D" w:rsidP="00DA0F3D">
      <w:pPr>
        <w:pStyle w:val="Tiumccp3"/>
      </w:pPr>
      <w:bookmarkStart w:id="124" w:name="_Toc197269809"/>
      <w:r>
        <w:t>5</w:t>
      </w:r>
      <w:r>
        <w:rPr>
          <w:lang w:val="vi-VN"/>
        </w:rPr>
        <w:t>.</w:t>
      </w:r>
      <w:r w:rsidR="00FC2CD5" w:rsidRPr="00FC2CD5">
        <w:t>3.3.2 Lớp BankTransferPaymentStrategy</w:t>
      </w:r>
      <w:bookmarkEnd w:id="124"/>
    </w:p>
    <w:p w14:paraId="3A34940C" w14:textId="0FF004F8" w:rsidR="00FC2CD5" w:rsidRPr="00FC2CD5" w:rsidRDefault="00FC2CD5" w:rsidP="00DA0F3D">
      <w:r w:rsidRPr="00FC2CD5">
        <w:rPr>
          <w:noProof/>
        </w:rPr>
        <w:lastRenderedPageBreak/>
        <w:drawing>
          <wp:inline distT="0" distB="0" distL="0" distR="0" wp14:anchorId="301852C0" wp14:editId="46C1B57D">
            <wp:extent cx="5730240" cy="3741420"/>
            <wp:effectExtent l="0" t="0" r="3810" b="0"/>
            <wp:docPr id="547363277" name="Picture 23"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363277" name="Picture 23" descr="A computer screen shot of a program&#10;&#10;AI-generated content may be incorrec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240" cy="3741420"/>
                    </a:xfrm>
                    <a:prstGeom prst="rect">
                      <a:avLst/>
                    </a:prstGeom>
                    <a:noFill/>
                    <a:ln>
                      <a:noFill/>
                    </a:ln>
                  </pic:spPr>
                </pic:pic>
              </a:graphicData>
            </a:graphic>
          </wp:inline>
        </w:drawing>
      </w:r>
    </w:p>
    <w:p w14:paraId="0E20675B" w14:textId="065E6FC8" w:rsidR="00FC2CD5" w:rsidRPr="00CF45B4" w:rsidRDefault="00CF45B4" w:rsidP="00CF45B4">
      <w:pPr>
        <w:pStyle w:val="Caption"/>
        <w:rPr>
          <w:lang w:val="vi-VN"/>
        </w:rPr>
      </w:pPr>
      <w:bookmarkStart w:id="125" w:name="_Toc197269061"/>
      <w:r>
        <w:t xml:space="preserve">Hình 5. </w:t>
      </w:r>
      <w:fldSimple w:instr=" SEQ Hình_5. \* ARABIC ">
        <w:r w:rsidR="00DB4708">
          <w:rPr>
            <w:noProof/>
          </w:rPr>
          <w:t>8</w:t>
        </w:r>
      </w:fldSimple>
      <w:r>
        <w:rPr>
          <w:lang w:val="vi-VN"/>
        </w:rPr>
        <w:t xml:space="preserve"> </w:t>
      </w:r>
      <w:r w:rsidR="00FC2CD5" w:rsidRPr="00FC2CD5">
        <w:t>Hình phương thức pay() của BankTransferPayme</w:t>
      </w:r>
      <w:r>
        <w:t>ntStrategy</w:t>
      </w:r>
      <w:r>
        <w:rPr>
          <w:lang w:val="vi-VN"/>
        </w:rPr>
        <w:t>.</w:t>
      </w:r>
      <w:bookmarkEnd w:id="125"/>
    </w:p>
    <w:p w14:paraId="0C29BD1E" w14:textId="77777777" w:rsidR="00FC2CD5" w:rsidRPr="00FC2CD5" w:rsidRDefault="00FC2CD5" w:rsidP="00FC2CD5">
      <w:pPr>
        <w:pStyle w:val="Nidungvnbn"/>
      </w:pPr>
      <w:r w:rsidRPr="00FC2CD5">
        <w:t>Phương thức pay(Order order, Map&lt;String, Object&gt; paymentDetails):</w:t>
      </w:r>
    </w:p>
    <w:p w14:paraId="3848DE13" w14:textId="77777777" w:rsidR="00FC2CD5" w:rsidRPr="00FC2CD5" w:rsidRDefault="00FC2CD5" w:rsidP="00DA0F3D">
      <w:pPr>
        <w:pStyle w:val="Nidungvnbn"/>
        <w:numPr>
          <w:ilvl w:val="0"/>
          <w:numId w:val="143"/>
        </w:numPr>
      </w:pPr>
      <w:r w:rsidRPr="00FC2CD5">
        <w:t>Lấy thông tin chuyển khoản từ paymentDetails (accountNumber, bankName, transferCode).</w:t>
      </w:r>
    </w:p>
    <w:p w14:paraId="5E7C3EE4" w14:textId="77777777" w:rsidR="00FC2CD5" w:rsidRPr="00FC2CD5" w:rsidRDefault="00FC2CD5" w:rsidP="00DA0F3D">
      <w:pPr>
        <w:pStyle w:val="Nidungvnbn"/>
        <w:numPr>
          <w:ilvl w:val="0"/>
          <w:numId w:val="143"/>
        </w:numPr>
      </w:pPr>
      <w:r w:rsidRPr="00FC2CD5">
        <w:t>Kiểm tra hợp lệ thông tin chuyển khoản bằng hàm isValidTransfer().</w:t>
      </w:r>
    </w:p>
    <w:p w14:paraId="5F858F50" w14:textId="77777777" w:rsidR="00FC2CD5" w:rsidRPr="00FC2CD5" w:rsidRDefault="00FC2CD5" w:rsidP="00DA0F3D">
      <w:pPr>
        <w:pStyle w:val="Nidungvnbn"/>
        <w:numPr>
          <w:ilvl w:val="0"/>
          <w:numId w:val="143"/>
        </w:numPr>
      </w:pPr>
      <w:r w:rsidRPr="00FC2CD5">
        <w:t>Nếu hợp lệ, trả về true; ngược lại trả về false.</w:t>
      </w:r>
    </w:p>
    <w:p w14:paraId="21D7CBC7" w14:textId="6B6279BE" w:rsidR="00FC2CD5" w:rsidRPr="00FC2CD5" w:rsidRDefault="00FC2CD5" w:rsidP="00DA0F3D">
      <w:r w:rsidRPr="00FC2CD5">
        <w:rPr>
          <w:noProof/>
        </w:rPr>
        <w:drawing>
          <wp:inline distT="0" distB="0" distL="0" distR="0" wp14:anchorId="302B62FF" wp14:editId="105C4C36">
            <wp:extent cx="5730240" cy="1417320"/>
            <wp:effectExtent l="0" t="0" r="3810" b="0"/>
            <wp:docPr id="1238081874" name="Picture 22"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81874" name="Picture 22" descr="A computer screen with white text&#10;&#10;AI-generated content may be incorrec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240" cy="1417320"/>
                    </a:xfrm>
                    <a:prstGeom prst="rect">
                      <a:avLst/>
                    </a:prstGeom>
                    <a:noFill/>
                    <a:ln>
                      <a:noFill/>
                    </a:ln>
                  </pic:spPr>
                </pic:pic>
              </a:graphicData>
            </a:graphic>
          </wp:inline>
        </w:drawing>
      </w:r>
    </w:p>
    <w:p w14:paraId="6EB1515B" w14:textId="705DB236" w:rsidR="00FC2CD5" w:rsidRPr="00CF45B4" w:rsidRDefault="00CF45B4" w:rsidP="00CF45B4">
      <w:pPr>
        <w:pStyle w:val="Caption"/>
        <w:rPr>
          <w:lang w:val="vi-VN"/>
        </w:rPr>
      </w:pPr>
      <w:bookmarkStart w:id="126" w:name="_Toc197269062"/>
      <w:r>
        <w:t xml:space="preserve">Hình 5. </w:t>
      </w:r>
      <w:fldSimple w:instr=" SEQ Hình_5. \* ARABIC ">
        <w:r w:rsidR="00DB4708">
          <w:rPr>
            <w:noProof/>
          </w:rPr>
          <w:t>9</w:t>
        </w:r>
      </w:fldSimple>
      <w:r>
        <w:rPr>
          <w:lang w:val="vi-VN"/>
        </w:rPr>
        <w:t xml:space="preserve"> </w:t>
      </w:r>
      <w:r w:rsidR="00FC2CD5" w:rsidRPr="00FC2CD5">
        <w:t>Hình phương thức isVal</w:t>
      </w:r>
      <w:r>
        <w:t>idTransfer</w:t>
      </w:r>
      <w:r>
        <w:rPr>
          <w:lang w:val="vi-VN"/>
        </w:rPr>
        <w:t>.</w:t>
      </w:r>
      <w:bookmarkEnd w:id="126"/>
    </w:p>
    <w:p w14:paraId="238AF583" w14:textId="77777777" w:rsidR="00FC2CD5" w:rsidRPr="00FC2CD5" w:rsidRDefault="00FC2CD5" w:rsidP="00FC2CD5">
      <w:pPr>
        <w:pStyle w:val="Nidungvnbn"/>
      </w:pPr>
      <w:r w:rsidRPr="00FC2CD5">
        <w:lastRenderedPageBreak/>
        <w:t>Phương thức isValidTransfer(String accountNumber, String bankName, String transferCode):</w:t>
      </w:r>
    </w:p>
    <w:p w14:paraId="24F97A55" w14:textId="77777777" w:rsidR="00FC2CD5" w:rsidRPr="00FC2CD5" w:rsidRDefault="00FC2CD5" w:rsidP="00DA0F3D">
      <w:pPr>
        <w:pStyle w:val="Nidungvnbn"/>
        <w:numPr>
          <w:ilvl w:val="0"/>
          <w:numId w:val="144"/>
        </w:numPr>
      </w:pPr>
      <w:r w:rsidRPr="00FC2CD5">
        <w:t>Kiểm tra accountNumber và bankName không rỗng.</w:t>
      </w:r>
    </w:p>
    <w:p w14:paraId="7AF2E04D" w14:textId="4960A1CD" w:rsidR="00FC2CD5" w:rsidRPr="00FC2CD5" w:rsidRDefault="00FC2CD5" w:rsidP="00DA0F3D">
      <w:pPr>
        <w:pStyle w:val="Nidungvnbn"/>
        <w:numPr>
          <w:ilvl w:val="0"/>
          <w:numId w:val="144"/>
        </w:numPr>
      </w:pPr>
      <w:r w:rsidRPr="00FC2CD5">
        <w:t>Mô phỏng xác thực với xác suất thành công 95%.</w:t>
      </w:r>
    </w:p>
    <w:p w14:paraId="5293D412" w14:textId="0D4D16BA" w:rsidR="00FC2CD5" w:rsidRPr="00FC2CD5" w:rsidRDefault="00DA0F3D" w:rsidP="00DA0F3D">
      <w:pPr>
        <w:pStyle w:val="Tiumccp3"/>
      </w:pPr>
      <w:bookmarkStart w:id="127" w:name="_Toc197269810"/>
      <w:r>
        <w:t>5</w:t>
      </w:r>
      <w:r>
        <w:rPr>
          <w:lang w:val="vi-VN"/>
        </w:rPr>
        <w:t>.</w:t>
      </w:r>
      <w:r w:rsidR="00FC2CD5" w:rsidRPr="00FC2CD5">
        <w:t>3.3.3 Lớp CreditCardPaymentStrategy</w:t>
      </w:r>
      <w:bookmarkEnd w:id="127"/>
    </w:p>
    <w:p w14:paraId="0C3B982D" w14:textId="28F8F032" w:rsidR="00FC2CD5" w:rsidRPr="00FC2CD5" w:rsidRDefault="00FC2CD5" w:rsidP="00DA0F3D">
      <w:r w:rsidRPr="00FC2CD5">
        <w:rPr>
          <w:noProof/>
        </w:rPr>
        <w:drawing>
          <wp:inline distT="0" distB="0" distL="0" distR="0" wp14:anchorId="0B81A2E9" wp14:editId="4921990A">
            <wp:extent cx="5730240" cy="3695700"/>
            <wp:effectExtent l="0" t="0" r="3810" b="0"/>
            <wp:docPr id="12734252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240" cy="3695700"/>
                    </a:xfrm>
                    <a:prstGeom prst="rect">
                      <a:avLst/>
                    </a:prstGeom>
                    <a:noFill/>
                    <a:ln>
                      <a:noFill/>
                    </a:ln>
                  </pic:spPr>
                </pic:pic>
              </a:graphicData>
            </a:graphic>
          </wp:inline>
        </w:drawing>
      </w:r>
    </w:p>
    <w:p w14:paraId="65499D75" w14:textId="4C2F7CEF" w:rsidR="00FC2CD5" w:rsidRPr="00311941" w:rsidRDefault="00311941" w:rsidP="00311941">
      <w:pPr>
        <w:pStyle w:val="Caption"/>
        <w:rPr>
          <w:lang w:val="vi-VN"/>
        </w:rPr>
      </w:pPr>
      <w:bookmarkStart w:id="128" w:name="_Toc197269063"/>
      <w:r>
        <w:t xml:space="preserve">Hình 5. </w:t>
      </w:r>
      <w:fldSimple w:instr=" SEQ Hình_5. \* ARABIC ">
        <w:r w:rsidR="00DB4708">
          <w:rPr>
            <w:noProof/>
          </w:rPr>
          <w:t>10</w:t>
        </w:r>
      </w:fldSimple>
      <w:r>
        <w:rPr>
          <w:lang w:val="vi-VN"/>
        </w:rPr>
        <w:t xml:space="preserve"> </w:t>
      </w:r>
      <w:r w:rsidR="00FC2CD5" w:rsidRPr="00FC2CD5">
        <w:t>Hình phương thức pay() của CreditCardPayme</w:t>
      </w:r>
      <w:r>
        <w:t>ntStrategy</w:t>
      </w:r>
      <w:r>
        <w:rPr>
          <w:lang w:val="vi-VN"/>
        </w:rPr>
        <w:t>.</w:t>
      </w:r>
      <w:bookmarkEnd w:id="128"/>
    </w:p>
    <w:p w14:paraId="542A8AA9" w14:textId="77777777" w:rsidR="00FC2CD5" w:rsidRPr="00FC2CD5" w:rsidRDefault="00FC2CD5" w:rsidP="00FC2CD5">
      <w:pPr>
        <w:pStyle w:val="Nidungvnbn"/>
      </w:pPr>
      <w:r w:rsidRPr="00FC2CD5">
        <w:t>Phương thức pay(Order order, Map&lt;String, Object&gt; paymentDetails):</w:t>
      </w:r>
    </w:p>
    <w:p w14:paraId="7F166A94" w14:textId="77777777" w:rsidR="00FC2CD5" w:rsidRPr="00FC2CD5" w:rsidRDefault="00FC2CD5" w:rsidP="00DA0F3D">
      <w:pPr>
        <w:pStyle w:val="Nidungvnbn"/>
        <w:numPr>
          <w:ilvl w:val="0"/>
          <w:numId w:val="145"/>
        </w:numPr>
      </w:pPr>
      <w:r w:rsidRPr="00FC2CD5">
        <w:t>Lấy thông tin thẻ từ paymentDetails (cardNumber, cardName, expiryDate, cvv).</w:t>
      </w:r>
    </w:p>
    <w:p w14:paraId="1A03B344" w14:textId="77777777" w:rsidR="00FC2CD5" w:rsidRPr="00FC2CD5" w:rsidRDefault="00FC2CD5" w:rsidP="00DA0F3D">
      <w:pPr>
        <w:pStyle w:val="Nidungvnbn"/>
        <w:numPr>
          <w:ilvl w:val="0"/>
          <w:numId w:val="145"/>
        </w:numPr>
      </w:pPr>
      <w:r w:rsidRPr="00FC2CD5">
        <w:t>Kiểm tra hợp lệ thông tin thẻ bằng hàm isValidCardDetails().</w:t>
      </w:r>
    </w:p>
    <w:p w14:paraId="1B010927" w14:textId="77777777" w:rsidR="00FC2CD5" w:rsidRPr="00FC2CD5" w:rsidRDefault="00FC2CD5" w:rsidP="00DA0F3D">
      <w:pPr>
        <w:pStyle w:val="Nidungvnbn"/>
        <w:numPr>
          <w:ilvl w:val="0"/>
          <w:numId w:val="145"/>
        </w:numPr>
      </w:pPr>
      <w:r w:rsidRPr="00FC2CD5">
        <w:t>Nếu hợp lệ, trả về true (thanh toán thành công); ngược lại trả về false.</w:t>
      </w:r>
    </w:p>
    <w:p w14:paraId="11C8E1A8" w14:textId="7F1529B3" w:rsidR="00FC2CD5" w:rsidRPr="00FC2CD5" w:rsidRDefault="00FC2CD5" w:rsidP="00DA0F3D">
      <w:r w:rsidRPr="00FC2CD5">
        <w:rPr>
          <w:noProof/>
        </w:rPr>
        <w:lastRenderedPageBreak/>
        <w:drawing>
          <wp:inline distT="0" distB="0" distL="0" distR="0" wp14:anchorId="0753890F" wp14:editId="3FE47840">
            <wp:extent cx="5730240" cy="1371600"/>
            <wp:effectExtent l="0" t="0" r="3810" b="0"/>
            <wp:docPr id="39401810" name="Picture 2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1810" name="Picture 20" descr="A screen shot of a computer program&#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240" cy="1371600"/>
                    </a:xfrm>
                    <a:prstGeom prst="rect">
                      <a:avLst/>
                    </a:prstGeom>
                    <a:noFill/>
                    <a:ln>
                      <a:noFill/>
                    </a:ln>
                  </pic:spPr>
                </pic:pic>
              </a:graphicData>
            </a:graphic>
          </wp:inline>
        </w:drawing>
      </w:r>
    </w:p>
    <w:p w14:paraId="62859E41" w14:textId="0A0C808E" w:rsidR="00FC2CD5" w:rsidRPr="008F56A5" w:rsidRDefault="008F56A5" w:rsidP="008F56A5">
      <w:pPr>
        <w:pStyle w:val="Caption"/>
        <w:rPr>
          <w:lang w:val="vi-VN"/>
        </w:rPr>
      </w:pPr>
      <w:bookmarkStart w:id="129" w:name="_Toc197269064"/>
      <w:r>
        <w:t xml:space="preserve">Hình 5. </w:t>
      </w:r>
      <w:fldSimple w:instr=" SEQ Hình_5. \* ARABIC ">
        <w:r w:rsidR="00DB4708">
          <w:rPr>
            <w:noProof/>
          </w:rPr>
          <w:t>11</w:t>
        </w:r>
      </w:fldSimple>
      <w:r>
        <w:rPr>
          <w:lang w:val="vi-VN"/>
        </w:rPr>
        <w:t xml:space="preserve"> </w:t>
      </w:r>
      <w:r w:rsidR="00FC2CD5" w:rsidRPr="00FC2CD5">
        <w:t>Hình phương thức isValidCardDetails của CreditCardPayme</w:t>
      </w:r>
      <w:r>
        <w:t>ntStrategy</w:t>
      </w:r>
      <w:r>
        <w:rPr>
          <w:lang w:val="vi-VN"/>
        </w:rPr>
        <w:t>.</w:t>
      </w:r>
      <w:bookmarkEnd w:id="129"/>
    </w:p>
    <w:p w14:paraId="3B15149B" w14:textId="77777777" w:rsidR="00FC2CD5" w:rsidRPr="00FC2CD5" w:rsidRDefault="00FC2CD5" w:rsidP="00FC2CD5">
      <w:pPr>
        <w:pStyle w:val="Nidungvnbn"/>
      </w:pPr>
      <w:r w:rsidRPr="00FC2CD5">
        <w:t>Phương thức isValidCardDetails(String cardNumber, String expiryDate, String cvv):</w:t>
      </w:r>
    </w:p>
    <w:p w14:paraId="32C454DA" w14:textId="77777777" w:rsidR="00FC2CD5" w:rsidRPr="00FC2CD5" w:rsidRDefault="00FC2CD5" w:rsidP="00DA0F3D">
      <w:pPr>
        <w:pStyle w:val="Nidungvnbn"/>
        <w:numPr>
          <w:ilvl w:val="0"/>
          <w:numId w:val="146"/>
        </w:numPr>
      </w:pPr>
      <w:r w:rsidRPr="00FC2CD5">
        <w:t>Kiểm tra các trường không rỗng.</w:t>
      </w:r>
    </w:p>
    <w:p w14:paraId="30F8012B" w14:textId="77777777" w:rsidR="00FC2CD5" w:rsidRPr="00FC2CD5" w:rsidRDefault="00FC2CD5" w:rsidP="00DA0F3D">
      <w:pPr>
        <w:pStyle w:val="Nidungvnbn"/>
        <w:numPr>
          <w:ilvl w:val="0"/>
          <w:numId w:val="146"/>
        </w:numPr>
      </w:pPr>
      <w:r w:rsidRPr="00FC2CD5">
        <w:t>Mô phỏng xác thực với xác suất thành công 90%.</w:t>
      </w:r>
    </w:p>
    <w:p w14:paraId="35519D86" w14:textId="33ACB8DF" w:rsidR="00FC2CD5" w:rsidRPr="00FC2CD5" w:rsidRDefault="00DA0F3D" w:rsidP="00DA0F3D">
      <w:pPr>
        <w:pStyle w:val="Tiumccp3"/>
      </w:pPr>
      <w:bookmarkStart w:id="130" w:name="_Toc197269811"/>
      <w:r>
        <w:t>5</w:t>
      </w:r>
      <w:r>
        <w:rPr>
          <w:lang w:val="vi-VN"/>
        </w:rPr>
        <w:t>.</w:t>
      </w:r>
      <w:r w:rsidR="00FC2CD5" w:rsidRPr="00FC2CD5">
        <w:t>3.3.4 Lớp MomoPaymentStrategy</w:t>
      </w:r>
      <w:bookmarkEnd w:id="130"/>
    </w:p>
    <w:p w14:paraId="1714DB6C" w14:textId="2001DC33" w:rsidR="00FC2CD5" w:rsidRPr="00FC2CD5" w:rsidRDefault="00FC2CD5" w:rsidP="00DA0F3D">
      <w:r w:rsidRPr="00FC2CD5">
        <w:rPr>
          <w:noProof/>
        </w:rPr>
        <w:drawing>
          <wp:inline distT="0" distB="0" distL="0" distR="0" wp14:anchorId="2ABDB1B5" wp14:editId="3AE617C7">
            <wp:extent cx="5730240" cy="4526280"/>
            <wp:effectExtent l="0" t="0" r="3810" b="7620"/>
            <wp:docPr id="2079312" name="Picture 19"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312" name="Picture 19" descr="A computer screen shot of a program&#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240" cy="4526280"/>
                    </a:xfrm>
                    <a:prstGeom prst="rect">
                      <a:avLst/>
                    </a:prstGeom>
                    <a:noFill/>
                    <a:ln>
                      <a:noFill/>
                    </a:ln>
                  </pic:spPr>
                </pic:pic>
              </a:graphicData>
            </a:graphic>
          </wp:inline>
        </w:drawing>
      </w:r>
    </w:p>
    <w:p w14:paraId="16328B7D" w14:textId="5C596B0A" w:rsidR="00FC2CD5" w:rsidRPr="00937E1D" w:rsidRDefault="00937E1D" w:rsidP="00937E1D">
      <w:pPr>
        <w:pStyle w:val="Caption"/>
        <w:rPr>
          <w:lang w:val="vi-VN"/>
        </w:rPr>
      </w:pPr>
      <w:bookmarkStart w:id="131" w:name="_Toc197269065"/>
      <w:r>
        <w:lastRenderedPageBreak/>
        <w:t xml:space="preserve">Hình 5. </w:t>
      </w:r>
      <w:fldSimple w:instr=" SEQ Hình_5. \* ARABIC ">
        <w:r w:rsidR="00DB4708">
          <w:rPr>
            <w:noProof/>
          </w:rPr>
          <w:t>12</w:t>
        </w:r>
      </w:fldSimple>
      <w:r>
        <w:rPr>
          <w:lang w:val="vi-VN"/>
        </w:rPr>
        <w:t xml:space="preserve"> </w:t>
      </w:r>
      <w:r w:rsidR="00FC2CD5" w:rsidRPr="00FC2CD5">
        <w:t>Hình phương thức pay() của MomoPayme</w:t>
      </w:r>
      <w:r>
        <w:t>ntStrategy</w:t>
      </w:r>
      <w:r>
        <w:rPr>
          <w:lang w:val="vi-VN"/>
        </w:rPr>
        <w:t>.</w:t>
      </w:r>
      <w:bookmarkEnd w:id="131"/>
    </w:p>
    <w:p w14:paraId="2C1DF84D" w14:textId="77777777" w:rsidR="00FC2CD5" w:rsidRPr="00FC2CD5" w:rsidRDefault="00FC2CD5" w:rsidP="00FC2CD5">
      <w:pPr>
        <w:pStyle w:val="Nidungvnbn"/>
      </w:pPr>
      <w:r w:rsidRPr="00FC2CD5">
        <w:t>Phương thức pay(Order order, Map&lt;String, Object&gt; paymentDetails):</w:t>
      </w:r>
    </w:p>
    <w:p w14:paraId="14CB7D2A" w14:textId="77777777" w:rsidR="00FC2CD5" w:rsidRPr="00FC2CD5" w:rsidRDefault="00FC2CD5" w:rsidP="00DA0F3D">
      <w:pPr>
        <w:pStyle w:val="Nidungvnbn"/>
        <w:numPr>
          <w:ilvl w:val="0"/>
          <w:numId w:val="147"/>
        </w:numPr>
      </w:pPr>
      <w:r w:rsidRPr="00FC2CD5">
        <w:t>Lấy thông tin ví MoMo từ paymentDetails (phoneNumber, transactionId).</w:t>
      </w:r>
    </w:p>
    <w:p w14:paraId="5D8D69E8" w14:textId="77777777" w:rsidR="00FC2CD5" w:rsidRPr="00FC2CD5" w:rsidRDefault="00FC2CD5" w:rsidP="00DA0F3D">
      <w:pPr>
        <w:pStyle w:val="Nidungvnbn"/>
        <w:numPr>
          <w:ilvl w:val="0"/>
          <w:numId w:val="147"/>
        </w:numPr>
      </w:pPr>
      <w:r w:rsidRPr="00FC2CD5">
        <w:t>Kiểm tra hợp lệ thông tin MoMo bằng hàm isValidMomoPayment().</w:t>
      </w:r>
    </w:p>
    <w:p w14:paraId="1524C539" w14:textId="77777777" w:rsidR="00FC2CD5" w:rsidRPr="00FC2CD5" w:rsidRDefault="00FC2CD5" w:rsidP="00DA0F3D">
      <w:pPr>
        <w:pStyle w:val="Nidungvnbn"/>
        <w:numPr>
          <w:ilvl w:val="0"/>
          <w:numId w:val="147"/>
        </w:numPr>
      </w:pPr>
      <w:r w:rsidRPr="00FC2CD5">
        <w:t>Nếu hợp lệ, trả về true; ngược lại trả về false.</w:t>
      </w:r>
    </w:p>
    <w:p w14:paraId="3EAECA50" w14:textId="4B0B87A2" w:rsidR="00FC2CD5" w:rsidRPr="00FC2CD5" w:rsidRDefault="00FC2CD5" w:rsidP="00DA0F3D">
      <w:r w:rsidRPr="00FC2CD5">
        <w:rPr>
          <w:noProof/>
        </w:rPr>
        <w:drawing>
          <wp:inline distT="0" distB="0" distL="0" distR="0" wp14:anchorId="4A573B81" wp14:editId="282AEFAE">
            <wp:extent cx="5730240" cy="1905000"/>
            <wp:effectExtent l="0" t="0" r="3810" b="0"/>
            <wp:docPr id="744467494" name="Picture 18"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67494" name="Picture 18" descr="A screen shot of a computer code&#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240" cy="1905000"/>
                    </a:xfrm>
                    <a:prstGeom prst="rect">
                      <a:avLst/>
                    </a:prstGeom>
                    <a:noFill/>
                    <a:ln>
                      <a:noFill/>
                    </a:ln>
                  </pic:spPr>
                </pic:pic>
              </a:graphicData>
            </a:graphic>
          </wp:inline>
        </w:drawing>
      </w:r>
    </w:p>
    <w:p w14:paraId="52943827" w14:textId="6A5C7783" w:rsidR="00FC2CD5" w:rsidRPr="00FD5CB3" w:rsidRDefault="00FD5CB3" w:rsidP="00FD5CB3">
      <w:pPr>
        <w:pStyle w:val="Caption"/>
        <w:rPr>
          <w:lang w:val="vi-VN"/>
        </w:rPr>
      </w:pPr>
      <w:bookmarkStart w:id="132" w:name="_Toc197269066"/>
      <w:r>
        <w:t xml:space="preserve">Hình 5. </w:t>
      </w:r>
      <w:fldSimple w:instr=" SEQ Hình_5. \* ARABIC ">
        <w:r w:rsidR="00DB4708">
          <w:rPr>
            <w:noProof/>
          </w:rPr>
          <w:t>13</w:t>
        </w:r>
      </w:fldSimple>
      <w:r>
        <w:rPr>
          <w:lang w:val="vi-VN"/>
        </w:rPr>
        <w:t xml:space="preserve"> </w:t>
      </w:r>
      <w:r w:rsidR="00FC2CD5" w:rsidRPr="00FC2CD5">
        <w:t>Hình phương thức isValidMomoPayment của MomoPayme</w:t>
      </w:r>
      <w:r>
        <w:t>ntStrategy</w:t>
      </w:r>
      <w:r>
        <w:rPr>
          <w:lang w:val="vi-VN"/>
        </w:rPr>
        <w:t>.</w:t>
      </w:r>
      <w:bookmarkEnd w:id="132"/>
    </w:p>
    <w:p w14:paraId="1B3B08E3" w14:textId="77777777" w:rsidR="00FC2CD5" w:rsidRPr="00FC2CD5" w:rsidRDefault="00FC2CD5" w:rsidP="00FC2CD5">
      <w:pPr>
        <w:pStyle w:val="Nidungvnbn"/>
      </w:pPr>
      <w:r w:rsidRPr="00FC2CD5">
        <w:t>Phương thức isValidMomoPayment(String phoneNumber, String transactionId):</w:t>
      </w:r>
    </w:p>
    <w:p w14:paraId="42D0A257" w14:textId="77777777" w:rsidR="00FC2CD5" w:rsidRPr="00FC2CD5" w:rsidRDefault="00FC2CD5" w:rsidP="00DA0F3D">
      <w:pPr>
        <w:pStyle w:val="Nidungvnbn"/>
        <w:numPr>
          <w:ilvl w:val="0"/>
          <w:numId w:val="148"/>
        </w:numPr>
      </w:pPr>
      <w:r w:rsidRPr="00FC2CD5">
        <w:t>Kiểm tra phoneNumber không rỗng và có độ dài hợp lệ.</w:t>
      </w:r>
    </w:p>
    <w:p w14:paraId="58F0AE15" w14:textId="77777777" w:rsidR="00FC2CD5" w:rsidRPr="00FC2CD5" w:rsidRDefault="00FC2CD5" w:rsidP="00DA0F3D">
      <w:pPr>
        <w:pStyle w:val="Nidungvnbn"/>
        <w:numPr>
          <w:ilvl w:val="0"/>
          <w:numId w:val="148"/>
        </w:numPr>
      </w:pPr>
      <w:r w:rsidRPr="00FC2CD5">
        <w:t>Mô phỏng xác thực với xác suất thành công 98%.</w:t>
      </w:r>
    </w:p>
    <w:p w14:paraId="24534A9A" w14:textId="4EEE781D" w:rsidR="00FC2CD5" w:rsidRPr="00FC2CD5" w:rsidRDefault="00DA0F3D" w:rsidP="00DA0F3D">
      <w:pPr>
        <w:pStyle w:val="Tiumccp2"/>
      </w:pPr>
      <w:bookmarkStart w:id="133" w:name="_Toc197269812"/>
      <w:r>
        <w:t>5</w:t>
      </w:r>
      <w:r>
        <w:rPr>
          <w:lang w:val="vi-VN"/>
        </w:rPr>
        <w:t>.</w:t>
      </w:r>
      <w:r w:rsidR="00FC2CD5" w:rsidRPr="00FC2CD5">
        <w:t>3.4 Lớp Client - OrderService</w:t>
      </w:r>
      <w:bookmarkEnd w:id="133"/>
    </w:p>
    <w:p w14:paraId="2A61A9CC" w14:textId="40D1926A" w:rsidR="00FC2CD5" w:rsidRPr="00FC2CD5" w:rsidRDefault="00FC2CD5" w:rsidP="00DA0F3D">
      <w:r w:rsidRPr="00FC2CD5">
        <w:rPr>
          <w:noProof/>
        </w:rPr>
        <w:drawing>
          <wp:inline distT="0" distB="0" distL="0" distR="0" wp14:anchorId="0F929A09" wp14:editId="1239BD81">
            <wp:extent cx="5730240" cy="1562100"/>
            <wp:effectExtent l="0" t="0" r="3810" b="0"/>
            <wp:docPr id="528760205" name="Picture 17"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60205" name="Picture 17" descr="A computer screen with text on it&#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240" cy="1562100"/>
                    </a:xfrm>
                    <a:prstGeom prst="rect">
                      <a:avLst/>
                    </a:prstGeom>
                    <a:noFill/>
                    <a:ln>
                      <a:noFill/>
                    </a:ln>
                  </pic:spPr>
                </pic:pic>
              </a:graphicData>
            </a:graphic>
          </wp:inline>
        </w:drawing>
      </w:r>
    </w:p>
    <w:p w14:paraId="7FBBC542" w14:textId="53762FDE" w:rsidR="00FC2CD5" w:rsidRPr="005C1ECE" w:rsidRDefault="005C1ECE" w:rsidP="005C1ECE">
      <w:pPr>
        <w:pStyle w:val="Caption"/>
        <w:rPr>
          <w:lang w:val="vi-VN"/>
        </w:rPr>
      </w:pPr>
      <w:bookmarkStart w:id="134" w:name="_Toc197269067"/>
      <w:r>
        <w:t xml:space="preserve">Hình 5. </w:t>
      </w:r>
      <w:fldSimple w:instr=" SEQ Hình_5. \* ARABIC ">
        <w:r w:rsidR="00DB4708">
          <w:rPr>
            <w:noProof/>
          </w:rPr>
          <w:t>14</w:t>
        </w:r>
      </w:fldSimple>
      <w:r>
        <w:rPr>
          <w:lang w:val="vi-VN"/>
        </w:rPr>
        <w:t xml:space="preserve"> </w:t>
      </w:r>
      <w:r w:rsidR="00FC2CD5" w:rsidRPr="00FC2CD5">
        <w:t>Hình phương thức process OrderPayment của lớp Or</w:t>
      </w:r>
      <w:r>
        <w:t>derServcie</w:t>
      </w:r>
      <w:r w:rsidR="00EB0598">
        <w:rPr>
          <w:lang w:val="vi-VN"/>
        </w:rPr>
        <w:t xml:space="preserve"> – 1</w:t>
      </w:r>
      <w:r>
        <w:rPr>
          <w:lang w:val="vi-VN"/>
        </w:rPr>
        <w:t>.</w:t>
      </w:r>
      <w:bookmarkEnd w:id="134"/>
    </w:p>
    <w:p w14:paraId="618B601F" w14:textId="77777777" w:rsidR="00FC2CD5" w:rsidRPr="00FC2CD5" w:rsidRDefault="00FC2CD5" w:rsidP="00FC2CD5">
      <w:pPr>
        <w:pStyle w:val="Nidungvnbn"/>
      </w:pPr>
      <w:r w:rsidRPr="00FC2CD5">
        <w:t>Phương thức processOrderPayment kiểm tra order có tồn tại trong database không, sau đó tiến hành quá trình thanh toán cho order đó bằng phương thức processPayment() của lớp PaymentService.</w:t>
      </w:r>
    </w:p>
    <w:p w14:paraId="3AF37BE0" w14:textId="048390AF" w:rsidR="00FC2CD5" w:rsidRDefault="00FC2CD5" w:rsidP="00DA0F3D">
      <w:pPr>
        <w:rPr>
          <w:lang w:val="vi-VN"/>
        </w:rPr>
      </w:pPr>
      <w:r w:rsidRPr="00FC2CD5">
        <w:rPr>
          <w:noProof/>
        </w:rPr>
        <w:lastRenderedPageBreak/>
        <w:drawing>
          <wp:inline distT="0" distB="0" distL="0" distR="0" wp14:anchorId="062BFA67" wp14:editId="4C27C8CB">
            <wp:extent cx="5730240" cy="4526280"/>
            <wp:effectExtent l="0" t="0" r="3810" b="7620"/>
            <wp:docPr id="924776841" name="Picture 16"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76841" name="Picture 16" descr="A computer screen with text and images&#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240" cy="4526280"/>
                    </a:xfrm>
                    <a:prstGeom prst="rect">
                      <a:avLst/>
                    </a:prstGeom>
                    <a:noFill/>
                    <a:ln>
                      <a:noFill/>
                    </a:ln>
                  </pic:spPr>
                </pic:pic>
              </a:graphicData>
            </a:graphic>
          </wp:inline>
        </w:drawing>
      </w:r>
    </w:p>
    <w:p w14:paraId="7CCACE98" w14:textId="3CAC64AE" w:rsidR="00DB4708" w:rsidRPr="00DB4708" w:rsidRDefault="00DB4708" w:rsidP="00DB4708">
      <w:pPr>
        <w:pStyle w:val="Caption"/>
        <w:rPr>
          <w:lang w:val="vi-VN"/>
        </w:rPr>
      </w:pPr>
      <w:bookmarkStart w:id="135" w:name="_Toc197269068"/>
      <w:r>
        <w:t xml:space="preserve">Hình 5. </w:t>
      </w:r>
      <w:fldSimple w:instr=" SEQ Hình_5. \* ARABIC ">
        <w:r>
          <w:rPr>
            <w:noProof/>
          </w:rPr>
          <w:t>15</w:t>
        </w:r>
      </w:fldSimple>
      <w:r>
        <w:rPr>
          <w:lang w:val="vi-VN"/>
        </w:rPr>
        <w:t xml:space="preserve"> </w:t>
      </w:r>
      <w:r w:rsidRPr="00FC2CD5">
        <w:t>Hình phương thức process OrderPayment của lớp Or</w:t>
      </w:r>
      <w:r>
        <w:t>derServcie</w:t>
      </w:r>
      <w:r>
        <w:rPr>
          <w:lang w:val="vi-VN"/>
        </w:rPr>
        <w:t xml:space="preserve"> – </w:t>
      </w:r>
      <w:r w:rsidR="0040327A">
        <w:rPr>
          <w:lang w:val="vi-VN"/>
        </w:rPr>
        <w:t>2</w:t>
      </w:r>
      <w:r>
        <w:rPr>
          <w:lang w:val="vi-VN"/>
        </w:rPr>
        <w:t>.</w:t>
      </w:r>
      <w:bookmarkEnd w:id="135"/>
    </w:p>
    <w:p w14:paraId="29E40875" w14:textId="77777777" w:rsidR="00FC2CD5" w:rsidRPr="00FC2CD5" w:rsidRDefault="00FC2CD5" w:rsidP="00FC2CD5">
      <w:pPr>
        <w:pStyle w:val="Nidungvnbn"/>
      </w:pPr>
      <w:r w:rsidRPr="00FC2CD5">
        <w:t>Sau khi thanh toán sẽ cập nhật trạng thái order đã thanh toán và trả về order đó, nếu thất bại sẽ cập nhật trạng thái thất bại cho order và vẫn trả về order đó.</w:t>
      </w:r>
    </w:p>
    <w:p w14:paraId="2C25404E" w14:textId="723BA675" w:rsidR="00FC2CD5" w:rsidRPr="00184558" w:rsidRDefault="00DA0F3D" w:rsidP="00184558">
      <w:pPr>
        <w:pStyle w:val="Tiumccp1"/>
        <w:rPr>
          <w:lang w:val="vi-VN"/>
        </w:rPr>
      </w:pPr>
      <w:bookmarkStart w:id="136" w:name="_Toc197269813"/>
      <w:r>
        <w:t>5</w:t>
      </w:r>
      <w:r>
        <w:rPr>
          <w:lang w:val="vi-VN"/>
        </w:rPr>
        <w:t>.</w:t>
      </w:r>
      <w:r w:rsidR="00FC2CD5" w:rsidRPr="00FC2CD5">
        <w:t xml:space="preserve">4 </w:t>
      </w:r>
      <w:r w:rsidR="00184558">
        <w:t>Kết</w:t>
      </w:r>
      <w:r w:rsidR="00184558">
        <w:rPr>
          <w:lang w:val="vi-VN"/>
        </w:rPr>
        <w:t xml:space="preserve"> quả áp dụng </w:t>
      </w:r>
      <w:r w:rsidR="00184558" w:rsidRPr="00184558">
        <w:rPr>
          <w:lang w:val="vi-VN"/>
        </w:rPr>
        <w:t>Strategy Pattern</w:t>
      </w:r>
      <w:bookmarkEnd w:id="136"/>
    </w:p>
    <w:p w14:paraId="2C20B4F9" w14:textId="77777777" w:rsidR="00FC2CD5" w:rsidRPr="00FC2CD5" w:rsidRDefault="00FC2CD5" w:rsidP="00FC2CD5">
      <w:pPr>
        <w:pStyle w:val="Nidungvnbn"/>
      </w:pPr>
      <w:r w:rsidRPr="00FC2CD5">
        <w:t>Việc áp dụng mẫu thiết kế Strategy cho module thanh toán đã giúp đơn giản hóa đáng kể quá trình xử lý các phương thức thanh toán khác nhau trong hệ thống. Thay vì phải xử lý logic cho từng phương thức thanh toán trực tiếp trong service hoặc controller, toàn bộ các thuật toán thanh toán được đóng gói thành các lớp strategy riêng biệt. Điều này giúp code trở nên rõ ràng, dễ bảo trì, và dễ dàng mở rộng khi cần bổ sung thêm các phương thức thanh toán mới mà không ảnh hưởng đến các thành phần khác.</w:t>
      </w:r>
    </w:p>
    <w:p w14:paraId="7DCB769E" w14:textId="77777777" w:rsidR="00FC2CD5" w:rsidRPr="00FC2CD5" w:rsidRDefault="00FC2CD5" w:rsidP="00FC2CD5">
      <w:pPr>
        <w:pStyle w:val="Nidungvnbn"/>
      </w:pPr>
    </w:p>
    <w:p w14:paraId="01927427" w14:textId="28A79891" w:rsidR="00184558" w:rsidRDefault="00FC2CD5" w:rsidP="00FC2CD5">
      <w:pPr>
        <w:pStyle w:val="Nidungvnbn"/>
      </w:pPr>
      <w:r w:rsidRPr="00FC2CD5">
        <w:lastRenderedPageBreak/>
        <w:t>Bên cạnh đó, Strategy Pattern còn giúp giảm sự phụ thuộc giữa các lớp, tăng tính module hóa và tuân thủ tốt các nguyên lý thiết kế hướng đối tượng như Open/Closed Principle và Dependency Inversion Principle. Nhờ đó, hệ thống thanh toán trở nên linh hoạt, dễ kiểm thử và đáp ứng tốt các yêu cầu mở rộng trong tương lai.</w:t>
      </w:r>
    </w:p>
    <w:p w14:paraId="4094C685" w14:textId="77777777" w:rsidR="00184558" w:rsidRDefault="00184558">
      <w:pPr>
        <w:spacing w:after="200" w:line="276" w:lineRule="auto"/>
        <w:rPr>
          <w:sz w:val="26"/>
          <w:szCs w:val="26"/>
        </w:rPr>
      </w:pPr>
      <w:r>
        <w:br w:type="page"/>
      </w:r>
    </w:p>
    <w:p w14:paraId="2DB6FDC4" w14:textId="541FE7F8" w:rsidR="008B7067" w:rsidRPr="008B7067" w:rsidRDefault="00184558" w:rsidP="008B7067">
      <w:pPr>
        <w:pStyle w:val="Chng"/>
      </w:pPr>
      <w:bookmarkStart w:id="137" w:name="_Toc197269814"/>
      <w:r>
        <w:lastRenderedPageBreak/>
        <w:t>CHƯƠNG</w:t>
      </w:r>
      <w:r>
        <w:rPr>
          <w:lang w:val="vi-VN"/>
        </w:rPr>
        <w:t xml:space="preserve"> 6</w:t>
      </w:r>
      <w:r w:rsidR="00596762">
        <w:rPr>
          <w:lang w:val="vi-VN"/>
        </w:rPr>
        <w:t xml:space="preserve"> – BUILDER PATTERN</w:t>
      </w:r>
      <w:bookmarkEnd w:id="137"/>
    </w:p>
    <w:p w14:paraId="60321AC6" w14:textId="58630F67" w:rsidR="008B7067" w:rsidRPr="008B7067" w:rsidRDefault="008B7067" w:rsidP="008B7067">
      <w:pPr>
        <w:pStyle w:val="Tiumccp1"/>
      </w:pPr>
      <w:bookmarkStart w:id="138" w:name="_Toc197269815"/>
      <w:r w:rsidRPr="008B7067">
        <w:t>6.1 Lý do áp dụng</w:t>
      </w:r>
      <w:r w:rsidRPr="008B7067">
        <w:rPr>
          <w:rStyle w:val="Tiumccp1Char"/>
          <w:b/>
        </w:rPr>
        <w:t xml:space="preserve"> Builder Pattern</w:t>
      </w:r>
      <w:bookmarkEnd w:id="138"/>
    </w:p>
    <w:p w14:paraId="34DA471E" w14:textId="3D80C2FB" w:rsidR="008B7067" w:rsidRPr="008B7067" w:rsidRDefault="008B7067" w:rsidP="008B7067">
      <w:pPr>
        <w:pStyle w:val="Nidungvnbn"/>
        <w:rPr>
          <w:lang w:val="vi-VN"/>
        </w:rPr>
      </w:pPr>
      <w:r w:rsidRPr="008B7067">
        <w:t>Trong hệ thống xây dựng cấu hình PC, việc tạo ra các đối tượng PC với nhiều thành phần (CPU, RAM, GPU, Mainboard, PSU, Case, v.v.) là một quy trình phức tạp, đòi hỏi kiểm tra tính tương thích giữa các linh kiện và có thể có nhiều kiểu cấu hình khác nhau như: PC tiêu chuẩn, PC gaming, PC workstation. Nếu khởi tạo đối tượng PC trực tiếp bằng constructor hoặc setter, code sẽ trở nên rối rắm, khó kiểm soát, dễ xảy ra lỗi thiếu hoặc thừa thành phần, và khó mở rộng khi cần thêm các loại cấu hình mới.</w:t>
      </w:r>
    </w:p>
    <w:p w14:paraId="34E71A26" w14:textId="77777777" w:rsidR="008B7067" w:rsidRPr="008B7067" w:rsidRDefault="008B7067" w:rsidP="008B7067">
      <w:pPr>
        <w:pStyle w:val="Nidungvnbn"/>
      </w:pPr>
      <w:r w:rsidRPr="008B7067">
        <w:t>Builder Pattern giúp giải quyết vấn đề này bằng cách đóng gói quy trình xây dựng đối tượng phức tạp thành các bước nhỏ, có thể tùy biến, kiểm soát tốt hơn quá trình khởi tạo, đồng thời dễ dàng mở rộng cho các loại PC khác nhau mà không ảnh hưởng đến các phần còn lại của hệ thống.</w:t>
      </w:r>
    </w:p>
    <w:p w14:paraId="20E2EBE3" w14:textId="6E1D4AFA" w:rsidR="008B7067" w:rsidRPr="008B7067" w:rsidRDefault="008B7067" w:rsidP="008B7067">
      <w:r w:rsidRPr="008B7067">
        <w:rPr>
          <w:noProof/>
        </w:rPr>
        <w:lastRenderedPageBreak/>
        <w:drawing>
          <wp:inline distT="0" distB="0" distL="0" distR="0" wp14:anchorId="048C15B9" wp14:editId="0AB937E9">
            <wp:extent cx="4701540" cy="5059680"/>
            <wp:effectExtent l="0" t="0" r="3810" b="7620"/>
            <wp:docPr id="1224001476" name="Picture 62"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01476" name="Picture 62" descr="A diagram of a product&#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01540" cy="5059680"/>
                    </a:xfrm>
                    <a:prstGeom prst="rect">
                      <a:avLst/>
                    </a:prstGeom>
                    <a:noFill/>
                    <a:ln>
                      <a:noFill/>
                    </a:ln>
                  </pic:spPr>
                </pic:pic>
              </a:graphicData>
            </a:graphic>
          </wp:inline>
        </w:drawing>
      </w:r>
    </w:p>
    <w:p w14:paraId="3C803344" w14:textId="67EFA80D" w:rsidR="008B7067" w:rsidRPr="00380E6A" w:rsidRDefault="00380E6A" w:rsidP="00380E6A">
      <w:pPr>
        <w:pStyle w:val="Caption"/>
        <w:rPr>
          <w:lang w:val="vi-VN"/>
        </w:rPr>
      </w:pPr>
      <w:bookmarkStart w:id="139" w:name="_Toc197269069"/>
      <w:r>
        <w:t xml:space="preserve">Hình 6. </w:t>
      </w:r>
      <w:fldSimple w:instr=" SEQ Hình_6. \* ARABIC ">
        <w:r w:rsidR="00591164">
          <w:rPr>
            <w:noProof/>
          </w:rPr>
          <w:t>1</w:t>
        </w:r>
      </w:fldSimple>
      <w:r>
        <w:rPr>
          <w:lang w:val="vi-VN"/>
        </w:rPr>
        <w:t xml:space="preserve"> </w:t>
      </w:r>
      <w:r w:rsidR="008B7067" w:rsidRPr="008B7067">
        <w:t xml:space="preserve">Hình sơ đồ lớp mẫu của Builder </w:t>
      </w:r>
      <w:r>
        <w:t>Pattern</w:t>
      </w:r>
      <w:r>
        <w:rPr>
          <w:lang w:val="vi-VN"/>
        </w:rPr>
        <w:t>.</w:t>
      </w:r>
      <w:bookmarkEnd w:id="139"/>
    </w:p>
    <w:p w14:paraId="1D3B7C57" w14:textId="10EBD574" w:rsidR="008B7067" w:rsidRPr="008B7067" w:rsidRDefault="008B7067" w:rsidP="008B7067">
      <w:pPr>
        <w:pStyle w:val="Tiumccp1"/>
        <w:rPr>
          <w:lang w:val="vi-VN"/>
        </w:rPr>
      </w:pPr>
      <w:bookmarkStart w:id="140" w:name="_Toc197269816"/>
      <w:r>
        <w:t>6</w:t>
      </w:r>
      <w:r>
        <w:rPr>
          <w:lang w:val="vi-VN"/>
        </w:rPr>
        <w:t>.</w:t>
      </w:r>
      <w:r w:rsidRPr="008B7067">
        <w:t>2 Sơ đồ lớp</w:t>
      </w:r>
      <w:r>
        <w:rPr>
          <w:lang w:val="vi-VN"/>
        </w:rPr>
        <w:t xml:space="preserve"> Builder Pattern</w:t>
      </w:r>
      <w:bookmarkEnd w:id="140"/>
    </w:p>
    <w:p w14:paraId="0E1DD7C5" w14:textId="783FB34A" w:rsidR="008B7067" w:rsidRPr="008B7067" w:rsidRDefault="008B7067" w:rsidP="008B7067">
      <w:r w:rsidRPr="008B7067">
        <w:rPr>
          <w:noProof/>
        </w:rPr>
        <w:lastRenderedPageBreak/>
        <w:drawing>
          <wp:inline distT="0" distB="0" distL="0" distR="0" wp14:anchorId="0D2A0272" wp14:editId="7EA2900D">
            <wp:extent cx="5730240" cy="3589020"/>
            <wp:effectExtent l="0" t="0" r="3810" b="0"/>
            <wp:docPr id="2097455392" name="Picture 6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55392" name="Picture 61" descr="A diagram of a computer&#10;&#10;AI-generated content may be incorrec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240" cy="3589020"/>
                    </a:xfrm>
                    <a:prstGeom prst="rect">
                      <a:avLst/>
                    </a:prstGeom>
                    <a:noFill/>
                    <a:ln>
                      <a:noFill/>
                    </a:ln>
                  </pic:spPr>
                </pic:pic>
              </a:graphicData>
            </a:graphic>
          </wp:inline>
        </w:drawing>
      </w:r>
    </w:p>
    <w:p w14:paraId="464001EF" w14:textId="7F5A894E" w:rsidR="008B7067" w:rsidRPr="00380E6A" w:rsidRDefault="00380E6A" w:rsidP="00380E6A">
      <w:pPr>
        <w:pStyle w:val="Caption"/>
        <w:rPr>
          <w:lang w:val="vi-VN"/>
        </w:rPr>
      </w:pPr>
      <w:bookmarkStart w:id="141" w:name="_Toc197269070"/>
      <w:r>
        <w:t xml:space="preserve">Hình 6. </w:t>
      </w:r>
      <w:fldSimple w:instr=" SEQ Hình_6. \* ARABIC ">
        <w:r w:rsidR="00591164">
          <w:rPr>
            <w:noProof/>
          </w:rPr>
          <w:t>2</w:t>
        </w:r>
      </w:fldSimple>
      <w:r>
        <w:rPr>
          <w:lang w:val="vi-VN"/>
        </w:rPr>
        <w:t xml:space="preserve"> </w:t>
      </w:r>
      <w:r w:rsidR="008B7067" w:rsidRPr="008B7067">
        <w:t xml:space="preserve">Hình sơ đồ lớp Builder Pattern cho chức năng xây dựng </w:t>
      </w:r>
      <w:r>
        <w:t>PC</w:t>
      </w:r>
      <w:r>
        <w:rPr>
          <w:lang w:val="vi-VN"/>
        </w:rPr>
        <w:t>.</w:t>
      </w:r>
      <w:bookmarkEnd w:id="141"/>
    </w:p>
    <w:p w14:paraId="2096F8C1" w14:textId="4ED3B5F2" w:rsidR="008B7067" w:rsidRPr="008B7067" w:rsidRDefault="008B7067" w:rsidP="008B7067">
      <w:pPr>
        <w:pStyle w:val="Tiumccp2"/>
        <w:rPr>
          <w:lang w:val="vi-VN"/>
        </w:rPr>
      </w:pPr>
      <w:bookmarkStart w:id="142" w:name="_Toc197269817"/>
      <w:r>
        <w:t>6</w:t>
      </w:r>
      <w:r>
        <w:rPr>
          <w:lang w:val="vi-VN"/>
        </w:rPr>
        <w:t>.</w:t>
      </w:r>
      <w:r w:rsidRPr="008B7067">
        <w:t>2.1 Mô tả sơ đồ lớp</w:t>
      </w:r>
      <w:bookmarkEnd w:id="142"/>
    </w:p>
    <w:p w14:paraId="5AD1D02A" w14:textId="77777777" w:rsidR="008B7067" w:rsidRPr="008B7067" w:rsidRDefault="008B7067" w:rsidP="008B7067">
      <w:pPr>
        <w:pStyle w:val="Nidungvnbn"/>
        <w:numPr>
          <w:ilvl w:val="0"/>
          <w:numId w:val="152"/>
        </w:numPr>
      </w:pPr>
      <w:r w:rsidRPr="008B7067">
        <w:t>PCBuilder: Interface định nghĩa các bước xây dựng từng thành phần của PC (setCpu, setRam, setMotherboard, ...), các phương thức kiểm tra tính tương thích, và các phương thức gợi ý cấu hình (suggestGamingComponents, suggestWorkstationComponents).</w:t>
      </w:r>
    </w:p>
    <w:p w14:paraId="3E2BC31C" w14:textId="77777777" w:rsidR="008B7067" w:rsidRPr="008B7067" w:rsidRDefault="008B7067" w:rsidP="008B7067">
      <w:pPr>
        <w:pStyle w:val="Nidungvnbn"/>
        <w:numPr>
          <w:ilvl w:val="0"/>
          <w:numId w:val="152"/>
        </w:numPr>
      </w:pPr>
      <w:r w:rsidRPr="008B7067">
        <w:t>GamingPCBuilder, WorkstationPCBuilder, StandardPCBuilder: Đóng vai tro là các Concrete Builder, là các builder cụ thể kế thừa từ PCBuilder, chịu trách nhiệm xây dựng PC, kiểm tra tương tích giữa các linh kiện, tình tổng giá và trạng thái build, ngoài ra còn triển khai logic gợi ý linh kiện phù hợp cho từng mục đích sử dụng (gaming, workstation), có thể override các bước xây dựng hoặc gợi ý linh kiện đặc thù.</w:t>
      </w:r>
    </w:p>
    <w:p w14:paraId="2FE8D992" w14:textId="77777777" w:rsidR="008B7067" w:rsidRPr="008B7067" w:rsidRDefault="008B7067" w:rsidP="008B7067">
      <w:pPr>
        <w:pStyle w:val="Nidungvnbn"/>
        <w:numPr>
          <w:ilvl w:val="0"/>
          <w:numId w:val="152"/>
        </w:numPr>
      </w:pPr>
      <w:r w:rsidRPr="008B7067">
        <w:lastRenderedPageBreak/>
        <w:t>PCDirector: Là Director, đóng vai trò điều phối, sử dụng các builder để xây dựng các loại PC khác nhau dựa trên yêu cầu đầu vào (custom, gaming, workstation).</w:t>
      </w:r>
    </w:p>
    <w:p w14:paraId="0ADCE302" w14:textId="5A7E9214" w:rsidR="008B7067" w:rsidRPr="008B7067" w:rsidRDefault="008B7067" w:rsidP="008B7067">
      <w:pPr>
        <w:pStyle w:val="Nidungvnbn"/>
        <w:numPr>
          <w:ilvl w:val="0"/>
          <w:numId w:val="152"/>
        </w:numPr>
        <w:rPr>
          <w:lang w:val="vi-VN"/>
        </w:rPr>
      </w:pPr>
      <w:r w:rsidRPr="008B7067">
        <w:t>PC: Đối tượng sản phẩm cuối cùng, chứa thông tin cấu hình, giá, trạng thái, ghi chú tương thích.</w:t>
      </w:r>
    </w:p>
    <w:p w14:paraId="56FD891C" w14:textId="157C03D6" w:rsidR="008B7067" w:rsidRPr="008B7067" w:rsidRDefault="002A4123" w:rsidP="002A4123">
      <w:pPr>
        <w:pStyle w:val="Tiumccp2"/>
      </w:pPr>
      <w:bookmarkStart w:id="143" w:name="_Toc197269818"/>
      <w:r>
        <w:t>6</w:t>
      </w:r>
      <w:r>
        <w:rPr>
          <w:lang w:val="vi-VN"/>
        </w:rPr>
        <w:t>.</w:t>
      </w:r>
      <w:r w:rsidR="008B7067" w:rsidRPr="008B7067">
        <w:t>2.2 Nhận xét</w:t>
      </w:r>
      <w:bookmarkEnd w:id="143"/>
      <w:r w:rsidR="008B7067" w:rsidRPr="008B7067">
        <w:t>  </w:t>
      </w:r>
    </w:p>
    <w:p w14:paraId="5781D8A7" w14:textId="77777777" w:rsidR="008B7067" w:rsidRPr="002A4123" w:rsidRDefault="008B7067" w:rsidP="008B7067">
      <w:pPr>
        <w:pStyle w:val="Nidungvnbn"/>
        <w:rPr>
          <w:b/>
          <w:bCs/>
        </w:rPr>
      </w:pPr>
      <w:r w:rsidRPr="002A4123">
        <w:rPr>
          <w:b/>
          <w:bCs/>
        </w:rPr>
        <w:t>Ưu điểm:  </w:t>
      </w:r>
    </w:p>
    <w:p w14:paraId="2B616492" w14:textId="77777777" w:rsidR="008B7067" w:rsidRPr="008B7067" w:rsidRDefault="008B7067" w:rsidP="002A4123">
      <w:pPr>
        <w:pStyle w:val="Nidungvnbn"/>
        <w:numPr>
          <w:ilvl w:val="0"/>
          <w:numId w:val="153"/>
        </w:numPr>
      </w:pPr>
      <w:r w:rsidRPr="008B7067">
        <w:t>Builder Pattern giúp tách biệt quá trình xây dựng đối tượng PC phức tạp thành các bước nhỏ, dễ kiểm soát, dễ mở rộng.</w:t>
      </w:r>
    </w:p>
    <w:p w14:paraId="525C1013" w14:textId="77777777" w:rsidR="008B7067" w:rsidRPr="008B7067" w:rsidRDefault="008B7067" w:rsidP="002A4123">
      <w:pPr>
        <w:pStyle w:val="Nidungvnbn"/>
        <w:numPr>
          <w:ilvl w:val="0"/>
          <w:numId w:val="153"/>
        </w:numPr>
      </w:pPr>
      <w:r w:rsidRPr="008B7067">
        <w:t>Dễ dàng bổ sung các loại builder mới (ví dụ: OfficePCBuilder, ServerPCBuilder) mà không ảnh hưởng đến các builder hiện tại.</w:t>
      </w:r>
    </w:p>
    <w:p w14:paraId="30E19D58" w14:textId="77777777" w:rsidR="008B7067" w:rsidRPr="008B7067" w:rsidRDefault="008B7067" w:rsidP="002A4123">
      <w:pPr>
        <w:pStyle w:val="Nidungvnbn"/>
        <w:numPr>
          <w:ilvl w:val="0"/>
          <w:numId w:val="153"/>
        </w:numPr>
      </w:pPr>
      <w:r w:rsidRPr="008B7067">
        <w:t>Kiểm tra tính tương thích giữa các linh kiện được đóng gói tập trung, tránh lặp code và giảm lỗi.</w:t>
      </w:r>
    </w:p>
    <w:p w14:paraId="5A5DF6C9" w14:textId="77777777" w:rsidR="008B7067" w:rsidRPr="008B7067" w:rsidRDefault="008B7067" w:rsidP="002A4123">
      <w:pPr>
        <w:pStyle w:val="Nidungvnbn"/>
        <w:numPr>
          <w:ilvl w:val="0"/>
          <w:numId w:val="153"/>
        </w:numPr>
      </w:pPr>
      <w:r w:rsidRPr="008B7067">
        <w:t>Hỗ trợ xây dựng các cấu hình PC khác nhau (custom, gaming, workstation, standard) một cách linh hoạt, có thể tùy biến từng thành phần hoặc sử dụng gợi ý tự động.</w:t>
      </w:r>
    </w:p>
    <w:p w14:paraId="61D1513D" w14:textId="77777777" w:rsidR="008B7067" w:rsidRPr="008B7067" w:rsidRDefault="008B7067" w:rsidP="002A4123">
      <w:pPr>
        <w:pStyle w:val="Nidungvnbn"/>
        <w:numPr>
          <w:ilvl w:val="0"/>
          <w:numId w:val="153"/>
        </w:numPr>
      </w:pPr>
      <w:r w:rsidRPr="008B7067">
        <w:t>Đảm bảo đối tượng PC luôn ở trạng thái hợp lệ trước khi sử dụng.</w:t>
      </w:r>
    </w:p>
    <w:p w14:paraId="3626714B" w14:textId="0A72B0C0" w:rsidR="008B7067" w:rsidRPr="002A4123" w:rsidRDefault="00703346" w:rsidP="008B7067">
      <w:pPr>
        <w:pStyle w:val="Nidungvnbn"/>
        <w:rPr>
          <w:b/>
          <w:bCs/>
        </w:rPr>
      </w:pPr>
      <w:r>
        <w:rPr>
          <w:b/>
          <w:bCs/>
        </w:rPr>
        <w:t>Hạn chế</w:t>
      </w:r>
      <w:r w:rsidR="008B7067" w:rsidRPr="002A4123">
        <w:rPr>
          <w:b/>
          <w:bCs/>
        </w:rPr>
        <w:t>:  </w:t>
      </w:r>
    </w:p>
    <w:p w14:paraId="7BD525CE" w14:textId="77777777" w:rsidR="008B7067" w:rsidRPr="008B7067" w:rsidRDefault="008B7067" w:rsidP="002A4123">
      <w:pPr>
        <w:pStyle w:val="Nidungvnbn"/>
        <w:numPr>
          <w:ilvl w:val="0"/>
          <w:numId w:val="154"/>
        </w:numPr>
      </w:pPr>
      <w:r w:rsidRPr="008B7067">
        <w:t>Nếu số lượng thành phần hoặc loại builder quá nhiều, số lượng class có thể tăng lên đáng kể.</w:t>
      </w:r>
    </w:p>
    <w:p w14:paraId="2E8FA3B5" w14:textId="710963DF" w:rsidR="008B7067" w:rsidRPr="002A4123" w:rsidRDefault="008B7067" w:rsidP="002A4123">
      <w:pPr>
        <w:pStyle w:val="Nidungvnbn"/>
        <w:numPr>
          <w:ilvl w:val="0"/>
          <w:numId w:val="154"/>
        </w:numPr>
      </w:pPr>
      <w:r w:rsidRPr="008B7067">
        <w:t>Việc kiểm tra tương thích phức tạp có thể làm builder trở nên cồng kềnh nếu không tách nhỏ hợp lý.</w:t>
      </w:r>
    </w:p>
    <w:p w14:paraId="57883490" w14:textId="472D16AB" w:rsidR="008B7067" w:rsidRPr="0018513E" w:rsidRDefault="00BF05FE" w:rsidP="0018513E">
      <w:pPr>
        <w:pStyle w:val="Tiumccp1"/>
        <w:rPr>
          <w:lang w:val="vi-VN"/>
        </w:rPr>
      </w:pPr>
      <w:bookmarkStart w:id="144" w:name="_Toc197269819"/>
      <w:r>
        <w:t>6</w:t>
      </w:r>
      <w:r w:rsidR="0018513E">
        <w:rPr>
          <w:lang w:val="vi-VN"/>
        </w:rPr>
        <w:t>.</w:t>
      </w:r>
      <w:r w:rsidR="008B7067" w:rsidRPr="008B7067">
        <w:t xml:space="preserve">3 </w:t>
      </w:r>
      <w:r w:rsidR="0018513E">
        <w:t>Source</w:t>
      </w:r>
      <w:r w:rsidR="0018513E">
        <w:rPr>
          <w:lang w:val="vi-VN"/>
        </w:rPr>
        <w:t xml:space="preserve"> c</w:t>
      </w:r>
      <w:r w:rsidR="008B7067" w:rsidRPr="008B7067">
        <w:t>ode</w:t>
      </w:r>
      <w:r w:rsidR="0018513E">
        <w:rPr>
          <w:lang w:val="vi-VN"/>
        </w:rPr>
        <w:t xml:space="preserve"> Builder Pattern</w:t>
      </w:r>
      <w:bookmarkEnd w:id="144"/>
    </w:p>
    <w:p w14:paraId="1F55620A" w14:textId="40F3CD9B" w:rsidR="008B7067" w:rsidRPr="008B7067" w:rsidRDefault="00BF05FE" w:rsidP="00BF05FE">
      <w:pPr>
        <w:pStyle w:val="Tiumccp2"/>
      </w:pPr>
      <w:bookmarkStart w:id="145" w:name="_Toc197269820"/>
      <w:r>
        <w:t>6</w:t>
      </w:r>
      <w:r>
        <w:rPr>
          <w:lang w:val="vi-VN"/>
        </w:rPr>
        <w:t>.</w:t>
      </w:r>
      <w:r w:rsidR="008B7067" w:rsidRPr="008B7067">
        <w:t>3.1 Lớp Builder - Interface PCBuilder</w:t>
      </w:r>
      <w:bookmarkEnd w:id="145"/>
    </w:p>
    <w:p w14:paraId="299ED86D" w14:textId="5E6B1B8B" w:rsidR="008B7067" w:rsidRPr="008B7067" w:rsidRDefault="008B7067" w:rsidP="00BF05FE">
      <w:r w:rsidRPr="008B7067">
        <w:rPr>
          <w:noProof/>
        </w:rPr>
        <w:lastRenderedPageBreak/>
        <w:drawing>
          <wp:inline distT="0" distB="0" distL="0" distR="0" wp14:anchorId="1FAC97A6" wp14:editId="3D7D3B95">
            <wp:extent cx="5730240" cy="3741420"/>
            <wp:effectExtent l="0" t="0" r="3810" b="0"/>
            <wp:docPr id="1368578848" name="Picture 6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78848" name="Picture 60" descr="A screen shot of a computer program&#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0240" cy="3741420"/>
                    </a:xfrm>
                    <a:prstGeom prst="rect">
                      <a:avLst/>
                    </a:prstGeom>
                    <a:noFill/>
                    <a:ln>
                      <a:noFill/>
                    </a:ln>
                  </pic:spPr>
                </pic:pic>
              </a:graphicData>
            </a:graphic>
          </wp:inline>
        </w:drawing>
      </w:r>
    </w:p>
    <w:p w14:paraId="4DE18951" w14:textId="5D1B6E7E" w:rsidR="008B7067" w:rsidRPr="0017217F" w:rsidRDefault="0017217F" w:rsidP="0017217F">
      <w:pPr>
        <w:pStyle w:val="Caption"/>
        <w:rPr>
          <w:lang w:val="vi-VN"/>
        </w:rPr>
      </w:pPr>
      <w:bookmarkStart w:id="146" w:name="_Toc197269071"/>
      <w:r>
        <w:t xml:space="preserve">Hình 6. </w:t>
      </w:r>
      <w:fldSimple w:instr=" SEQ Hình_6. \* ARABIC ">
        <w:r w:rsidR="00591164">
          <w:rPr>
            <w:noProof/>
          </w:rPr>
          <w:t>3</w:t>
        </w:r>
      </w:fldSimple>
      <w:r>
        <w:rPr>
          <w:lang w:val="vi-VN"/>
        </w:rPr>
        <w:t xml:space="preserve"> </w:t>
      </w:r>
      <w:r w:rsidR="008B7067" w:rsidRPr="008B7067">
        <w:t xml:space="preserve">Hình interface </w:t>
      </w:r>
      <w:r>
        <w:t>PCBuilder</w:t>
      </w:r>
      <w:r>
        <w:rPr>
          <w:lang w:val="vi-VN"/>
        </w:rPr>
        <w:t>.</w:t>
      </w:r>
      <w:bookmarkEnd w:id="146"/>
    </w:p>
    <w:p w14:paraId="605DB959" w14:textId="77777777" w:rsidR="008B7067" w:rsidRPr="008B7067" w:rsidRDefault="008B7067" w:rsidP="008B7067">
      <w:pPr>
        <w:pStyle w:val="Nidungvnbn"/>
      </w:pPr>
      <w:r w:rsidRPr="008B7067">
        <w:t>PCBuilder định nghĩa các phương thức:  </w:t>
      </w:r>
    </w:p>
    <w:p w14:paraId="069C6BC5" w14:textId="7377A8B0" w:rsidR="008B7067" w:rsidRPr="008B7067" w:rsidRDefault="008B7067" w:rsidP="00BF05FE">
      <w:pPr>
        <w:pStyle w:val="Nidungvnbn"/>
        <w:numPr>
          <w:ilvl w:val="0"/>
          <w:numId w:val="155"/>
        </w:numPr>
      </w:pPr>
      <w:r w:rsidRPr="008B7067">
        <w:t>reset(): Khởi tạo lại builder về trạng thái ban đầu.  </w:t>
      </w:r>
    </w:p>
    <w:p w14:paraId="39DF0F47" w14:textId="249E8CAA" w:rsidR="008B7067" w:rsidRPr="008B7067" w:rsidRDefault="008B7067" w:rsidP="00BF05FE">
      <w:pPr>
        <w:pStyle w:val="Nidungvnbn"/>
        <w:numPr>
          <w:ilvl w:val="0"/>
          <w:numId w:val="155"/>
        </w:numPr>
      </w:pPr>
      <w:r w:rsidRPr="008B7067">
        <w:t>setName, setUserId, setCpu, setMotherboard, setGpu, setRam, setStorage, setPowerSupply, setPcCase, setCooling: Thiết lập từng thành phần của PC.  </w:t>
      </w:r>
    </w:p>
    <w:p w14:paraId="3D59DECD" w14:textId="652F2C52" w:rsidR="008B7067" w:rsidRPr="008B7067" w:rsidRDefault="008B7067" w:rsidP="00BF05FE">
      <w:pPr>
        <w:pStyle w:val="Nidungvnbn"/>
        <w:numPr>
          <w:ilvl w:val="0"/>
          <w:numId w:val="155"/>
        </w:numPr>
      </w:pPr>
      <w:r w:rsidRPr="008B7067">
        <w:t>validateCompatibility(): Kiểm tra tính tương thích giữa các linh kiện, cập nhật trạng thái build và ghi chú.  </w:t>
      </w:r>
    </w:p>
    <w:p w14:paraId="3BC5274E" w14:textId="4945E66B" w:rsidR="008B7067" w:rsidRPr="008B7067" w:rsidRDefault="008B7067" w:rsidP="00BF05FE">
      <w:pPr>
        <w:pStyle w:val="Nidungvnbn"/>
        <w:numPr>
          <w:ilvl w:val="0"/>
          <w:numId w:val="155"/>
        </w:numPr>
      </w:pPr>
      <w:r w:rsidRPr="008B7067">
        <w:t>build(): Trả về đối tượng PC hoàn chỉnh.</w:t>
      </w:r>
    </w:p>
    <w:p w14:paraId="1581A418" w14:textId="796658DB" w:rsidR="008B7067" w:rsidRPr="008B7067" w:rsidRDefault="008B7067" w:rsidP="00BF05FE">
      <w:pPr>
        <w:pStyle w:val="Nidungvnbn"/>
        <w:numPr>
          <w:ilvl w:val="0"/>
          <w:numId w:val="155"/>
        </w:numPr>
      </w:pPr>
      <w:r w:rsidRPr="008B7067">
        <w:t>suggestWorksationComponents(): Gợi ý các linh kiện nên dùng theo tiêu chí của một PC Worksation.</w:t>
      </w:r>
    </w:p>
    <w:p w14:paraId="2980EE82" w14:textId="511F4477" w:rsidR="008B7067" w:rsidRPr="008B7067" w:rsidRDefault="008B7067" w:rsidP="00BF05FE">
      <w:pPr>
        <w:pStyle w:val="Nidungvnbn"/>
        <w:numPr>
          <w:ilvl w:val="0"/>
          <w:numId w:val="155"/>
        </w:numPr>
      </w:pPr>
      <w:r w:rsidRPr="008B7067">
        <w:t>suggestGamingComponents(): Gợi ý các linh kiện nên dùng theo tiêu chí của một PC Gaming.</w:t>
      </w:r>
    </w:p>
    <w:p w14:paraId="524AB722" w14:textId="77777777" w:rsidR="008B7067" w:rsidRPr="008B7067" w:rsidRDefault="008B7067" w:rsidP="008B7067">
      <w:pPr>
        <w:pStyle w:val="Nidungvnbn"/>
      </w:pPr>
    </w:p>
    <w:p w14:paraId="17607F40" w14:textId="78265739" w:rsidR="008B7067" w:rsidRPr="008B7067" w:rsidRDefault="00BF05FE" w:rsidP="00BF05FE">
      <w:pPr>
        <w:pStyle w:val="Tiumccp2"/>
      </w:pPr>
      <w:bookmarkStart w:id="147" w:name="_Toc197269821"/>
      <w:r>
        <w:t>6</w:t>
      </w:r>
      <w:r>
        <w:rPr>
          <w:lang w:val="vi-VN"/>
        </w:rPr>
        <w:t>.</w:t>
      </w:r>
      <w:r w:rsidR="008B7067" w:rsidRPr="008B7067">
        <w:t>3.2 Các lớp ConcreteBuilder</w:t>
      </w:r>
      <w:bookmarkEnd w:id="147"/>
    </w:p>
    <w:p w14:paraId="6BFE834D" w14:textId="38D950E3" w:rsidR="008B7067" w:rsidRPr="008B7067" w:rsidRDefault="00BF05FE" w:rsidP="00BF05FE">
      <w:pPr>
        <w:pStyle w:val="Tiumccp3"/>
      </w:pPr>
      <w:bookmarkStart w:id="148" w:name="_Toc197269822"/>
      <w:r>
        <w:t>6</w:t>
      </w:r>
      <w:r>
        <w:rPr>
          <w:lang w:val="vi-VN"/>
        </w:rPr>
        <w:t>.</w:t>
      </w:r>
      <w:r w:rsidR="008B7067" w:rsidRPr="008B7067">
        <w:t>3.2.1 Lớp StandardPCBuilder</w:t>
      </w:r>
      <w:bookmarkEnd w:id="148"/>
    </w:p>
    <w:p w14:paraId="1E002500" w14:textId="484947F8" w:rsidR="008B7067" w:rsidRPr="008B7067" w:rsidRDefault="008B7067" w:rsidP="00BF05FE">
      <w:r w:rsidRPr="008B7067">
        <w:rPr>
          <w:noProof/>
        </w:rPr>
        <w:drawing>
          <wp:inline distT="0" distB="0" distL="0" distR="0" wp14:anchorId="3B4272AD" wp14:editId="08639C86">
            <wp:extent cx="5730240" cy="4312920"/>
            <wp:effectExtent l="0" t="0" r="3810" b="0"/>
            <wp:docPr id="1794640889" name="Picture 5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40889" name="Picture 59" descr="A screen shot of a computer program&#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0240" cy="4312920"/>
                    </a:xfrm>
                    <a:prstGeom prst="rect">
                      <a:avLst/>
                    </a:prstGeom>
                    <a:noFill/>
                    <a:ln>
                      <a:noFill/>
                    </a:ln>
                  </pic:spPr>
                </pic:pic>
              </a:graphicData>
            </a:graphic>
          </wp:inline>
        </w:drawing>
      </w:r>
    </w:p>
    <w:p w14:paraId="06982694" w14:textId="5ABF549B" w:rsidR="008B7067" w:rsidRPr="006837E1" w:rsidRDefault="006837E1" w:rsidP="006837E1">
      <w:pPr>
        <w:pStyle w:val="Caption"/>
        <w:rPr>
          <w:lang w:val="vi-VN"/>
        </w:rPr>
      </w:pPr>
      <w:bookmarkStart w:id="149" w:name="_Toc197269072"/>
      <w:r>
        <w:t xml:space="preserve">Hình 6. </w:t>
      </w:r>
      <w:fldSimple w:instr=" SEQ Hình_6. \* ARABIC ">
        <w:r w:rsidR="00591164">
          <w:rPr>
            <w:noProof/>
          </w:rPr>
          <w:t>4</w:t>
        </w:r>
      </w:fldSimple>
      <w:r>
        <w:rPr>
          <w:lang w:val="vi-VN"/>
        </w:rPr>
        <w:t xml:space="preserve"> </w:t>
      </w:r>
      <w:r w:rsidR="008B7067" w:rsidRPr="008B7067">
        <w:t>Hình lớp Standar</w:t>
      </w:r>
      <w:r>
        <w:t>dPCBuilder</w:t>
      </w:r>
      <w:r>
        <w:rPr>
          <w:lang w:val="vi-VN"/>
        </w:rPr>
        <w:t>.</w:t>
      </w:r>
      <w:bookmarkEnd w:id="149"/>
    </w:p>
    <w:p w14:paraId="160CAA60" w14:textId="59410DDE" w:rsidR="008B7067" w:rsidRPr="008B7067" w:rsidRDefault="008B7067" w:rsidP="00BF05FE">
      <w:pPr>
        <w:pStyle w:val="Nidungvnbn"/>
        <w:numPr>
          <w:ilvl w:val="0"/>
          <w:numId w:val="156"/>
        </w:numPr>
      </w:pPr>
      <w:r w:rsidRPr="008B7067">
        <w:t>Hiện thực các phương thức được khai báo trong interface PCBuilder.</w:t>
      </w:r>
    </w:p>
    <w:p w14:paraId="7EF0D799" w14:textId="21E97D9C" w:rsidR="008B7067" w:rsidRPr="008B7067" w:rsidRDefault="008B7067" w:rsidP="00BF05FE">
      <w:pPr>
        <w:pStyle w:val="Nidungvnbn"/>
        <w:numPr>
          <w:ilvl w:val="0"/>
          <w:numId w:val="156"/>
        </w:numPr>
      </w:pPr>
      <w:r w:rsidRPr="008B7067">
        <w:t>Thuộc tính ‘pc’ là PC mà Builder này đang xây dựng, và hàm reset() để tạo một PC mới chưa được xây dựng.</w:t>
      </w:r>
    </w:p>
    <w:p w14:paraId="788C07A8" w14:textId="18687978" w:rsidR="008B7067" w:rsidRPr="008B7067" w:rsidRDefault="008B7067" w:rsidP="00BF05FE">
      <w:pPr>
        <w:pStyle w:val="Nidungvnbn"/>
        <w:numPr>
          <w:ilvl w:val="0"/>
          <w:numId w:val="156"/>
        </w:numPr>
      </w:pPr>
      <w:r w:rsidRPr="008B7067">
        <w:t>Cài đặt các bước xây dựng từng thành phần PC</w:t>
      </w:r>
    </w:p>
    <w:p w14:paraId="2F0EBAA2" w14:textId="5A65C941" w:rsidR="008B7067" w:rsidRDefault="008B7067" w:rsidP="00BF05FE">
      <w:pPr>
        <w:rPr>
          <w:lang w:val="vi-VN"/>
        </w:rPr>
      </w:pPr>
      <w:r w:rsidRPr="008B7067">
        <w:rPr>
          <w:noProof/>
        </w:rPr>
        <w:lastRenderedPageBreak/>
        <w:drawing>
          <wp:inline distT="0" distB="0" distL="0" distR="0" wp14:anchorId="7F36399A" wp14:editId="7078688A">
            <wp:extent cx="5730240" cy="5783580"/>
            <wp:effectExtent l="0" t="0" r="3810" b="7620"/>
            <wp:docPr id="577328375" name="Picture 5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28375" name="Picture 58" descr="A screenshot of a computer program&#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0240" cy="5783580"/>
                    </a:xfrm>
                    <a:prstGeom prst="rect">
                      <a:avLst/>
                    </a:prstGeom>
                    <a:noFill/>
                    <a:ln>
                      <a:noFill/>
                    </a:ln>
                  </pic:spPr>
                </pic:pic>
              </a:graphicData>
            </a:graphic>
          </wp:inline>
        </w:drawing>
      </w:r>
    </w:p>
    <w:p w14:paraId="639E3DE7" w14:textId="5CE18BEC" w:rsidR="00D052C2" w:rsidRPr="00D052C2" w:rsidRDefault="00D052C2" w:rsidP="00D052C2">
      <w:pPr>
        <w:pStyle w:val="Caption"/>
        <w:rPr>
          <w:lang w:val="vi-VN"/>
        </w:rPr>
      </w:pPr>
      <w:bookmarkStart w:id="150" w:name="_Toc197269073"/>
      <w:r>
        <w:t xml:space="preserve">Hình 6. </w:t>
      </w:r>
      <w:fldSimple w:instr=" SEQ Hình_6. \* ARABIC ">
        <w:r w:rsidR="00591164">
          <w:rPr>
            <w:noProof/>
          </w:rPr>
          <w:t>5</w:t>
        </w:r>
      </w:fldSimple>
      <w:r w:rsidRPr="00D052C2">
        <w:t xml:space="preserve"> </w:t>
      </w:r>
      <w:r w:rsidRPr="008B7067">
        <w:t>Hình phương thức validateCompability()</w:t>
      </w:r>
      <w:r>
        <w:rPr>
          <w:lang w:val="vi-VN"/>
        </w:rPr>
        <w:t xml:space="preserve"> – 1.</w:t>
      </w:r>
      <w:bookmarkEnd w:id="150"/>
    </w:p>
    <w:p w14:paraId="631AA367" w14:textId="372B3636" w:rsidR="008B7067" w:rsidRPr="008B7067" w:rsidRDefault="008B7067" w:rsidP="00BF05FE">
      <w:r w:rsidRPr="008B7067">
        <w:rPr>
          <w:noProof/>
        </w:rPr>
        <w:lastRenderedPageBreak/>
        <w:drawing>
          <wp:inline distT="0" distB="0" distL="0" distR="0" wp14:anchorId="5E4CB238" wp14:editId="564F683F">
            <wp:extent cx="5730240" cy="3078480"/>
            <wp:effectExtent l="0" t="0" r="3810" b="7620"/>
            <wp:docPr id="730558133" name="Picture 57"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58133" name="Picture 57" descr="A computer screen with text on it&#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0FFB9C5C" w14:textId="26BF90F3" w:rsidR="008B7067" w:rsidRPr="006155C0" w:rsidRDefault="006155C0" w:rsidP="006155C0">
      <w:pPr>
        <w:pStyle w:val="Caption"/>
        <w:rPr>
          <w:lang w:val="vi-VN"/>
        </w:rPr>
      </w:pPr>
      <w:bookmarkStart w:id="151" w:name="_Toc197269074"/>
      <w:r>
        <w:t xml:space="preserve">Hình 6. </w:t>
      </w:r>
      <w:fldSimple w:instr=" SEQ Hình_6. \* ARABIC ">
        <w:r w:rsidR="00591164">
          <w:rPr>
            <w:noProof/>
          </w:rPr>
          <w:t>6</w:t>
        </w:r>
      </w:fldSimple>
      <w:r>
        <w:rPr>
          <w:lang w:val="vi-VN"/>
        </w:rPr>
        <w:t xml:space="preserve"> </w:t>
      </w:r>
      <w:r w:rsidR="008B7067" w:rsidRPr="008B7067">
        <w:t>Hình phương thức validateCompability()</w:t>
      </w:r>
      <w:r>
        <w:rPr>
          <w:lang w:val="vi-VN"/>
        </w:rPr>
        <w:t xml:space="preserve"> – 2.</w:t>
      </w:r>
      <w:bookmarkEnd w:id="151"/>
    </w:p>
    <w:p w14:paraId="42AA2527" w14:textId="335227D0" w:rsidR="008B7067" w:rsidRPr="008B7067" w:rsidRDefault="008B7067" w:rsidP="008B7067">
      <w:pPr>
        <w:pStyle w:val="Nidungvnbn"/>
      </w:pPr>
      <w:r w:rsidRPr="008B7067">
        <w:t>validateCompatibility() kiểm tra socket CPU/Mainboard, RAM/Mainboard, form factor Case/Mainboard, tính toán tổng giá, cập nhật trạng thái build (compatible, incompatible, incomplete).</w:t>
      </w:r>
    </w:p>
    <w:p w14:paraId="146017B2" w14:textId="07B03DB4" w:rsidR="008B7067" w:rsidRPr="008B7067" w:rsidRDefault="008B7067" w:rsidP="00BF05FE">
      <w:r w:rsidRPr="008B7067">
        <w:rPr>
          <w:noProof/>
        </w:rPr>
        <w:lastRenderedPageBreak/>
        <w:drawing>
          <wp:inline distT="0" distB="0" distL="0" distR="0" wp14:anchorId="3F5DF020" wp14:editId="3F5F2B4D">
            <wp:extent cx="4152900" cy="3947160"/>
            <wp:effectExtent l="0" t="0" r="0" b="0"/>
            <wp:docPr id="120428662" name="Picture 5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662" name="Picture 56" descr="A screen shot of a computer program&#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52900" cy="3947160"/>
                    </a:xfrm>
                    <a:prstGeom prst="rect">
                      <a:avLst/>
                    </a:prstGeom>
                    <a:noFill/>
                    <a:ln>
                      <a:noFill/>
                    </a:ln>
                  </pic:spPr>
                </pic:pic>
              </a:graphicData>
            </a:graphic>
          </wp:inline>
        </w:drawing>
      </w:r>
    </w:p>
    <w:p w14:paraId="4579C8ED" w14:textId="6A3B6E15" w:rsidR="008B7067" w:rsidRPr="002C304D" w:rsidRDefault="002C304D" w:rsidP="002C304D">
      <w:pPr>
        <w:pStyle w:val="Caption"/>
        <w:rPr>
          <w:lang w:val="vi-VN"/>
        </w:rPr>
      </w:pPr>
      <w:bookmarkStart w:id="152" w:name="_Toc197269075"/>
      <w:r>
        <w:t xml:space="preserve">Hình 6. </w:t>
      </w:r>
      <w:fldSimple w:instr=" SEQ Hình_6. \* ARABIC ">
        <w:r w:rsidR="00591164">
          <w:rPr>
            <w:noProof/>
          </w:rPr>
          <w:t>7</w:t>
        </w:r>
      </w:fldSimple>
      <w:r>
        <w:rPr>
          <w:lang w:val="vi-VN"/>
        </w:rPr>
        <w:t xml:space="preserve"> </w:t>
      </w:r>
      <w:r w:rsidR="008B7067" w:rsidRPr="008B7067">
        <w:t>Hình phương thức build()</w:t>
      </w:r>
      <w:r>
        <w:rPr>
          <w:lang w:val="vi-VN"/>
        </w:rPr>
        <w:t>.</w:t>
      </w:r>
      <w:bookmarkEnd w:id="152"/>
    </w:p>
    <w:p w14:paraId="580A2C05" w14:textId="561D95B0" w:rsidR="008B7067" w:rsidRPr="00262468" w:rsidRDefault="008B7067" w:rsidP="00262468">
      <w:pPr>
        <w:pStyle w:val="Nidungvnbn"/>
        <w:rPr>
          <w:lang w:val="vi-VN"/>
        </w:rPr>
      </w:pPr>
      <w:r w:rsidRPr="008B7067">
        <w:t>Phương thức build() trả về PC mà người dùng đã xây, hai phương thức suggest được override với nội dung trống vì Builder này không có nhiệm vụ xử lý hai phương thức này.</w:t>
      </w:r>
    </w:p>
    <w:p w14:paraId="1947A8B1" w14:textId="69574AA1" w:rsidR="008B7067" w:rsidRPr="008B7067" w:rsidRDefault="00262468" w:rsidP="00262468">
      <w:pPr>
        <w:pStyle w:val="Tiumccp3"/>
      </w:pPr>
      <w:bookmarkStart w:id="153" w:name="_Toc197269823"/>
      <w:r>
        <w:t>6</w:t>
      </w:r>
      <w:r>
        <w:rPr>
          <w:lang w:val="vi-VN"/>
        </w:rPr>
        <w:t>.</w:t>
      </w:r>
      <w:r w:rsidR="008B7067" w:rsidRPr="008B7067">
        <w:t>3.2.2 Lớp GamingPCBuilder, WorkstationPCBuilder</w:t>
      </w:r>
      <w:bookmarkEnd w:id="153"/>
    </w:p>
    <w:p w14:paraId="6D1F3EDA" w14:textId="76D941D4" w:rsidR="008B7067" w:rsidRPr="008B7067" w:rsidRDefault="008B7067" w:rsidP="00262468">
      <w:r w:rsidRPr="008B7067">
        <w:rPr>
          <w:noProof/>
        </w:rPr>
        <w:lastRenderedPageBreak/>
        <w:drawing>
          <wp:inline distT="0" distB="0" distL="0" distR="0" wp14:anchorId="11D1D70A" wp14:editId="410D10D3">
            <wp:extent cx="5730240" cy="2514600"/>
            <wp:effectExtent l="0" t="0" r="3810" b="0"/>
            <wp:docPr id="1445007441" name="Picture 5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07441" name="Picture 55" descr="A screen shot of a computer program&#10;&#10;AI-generated content may be incorrec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0240" cy="2514600"/>
                    </a:xfrm>
                    <a:prstGeom prst="rect">
                      <a:avLst/>
                    </a:prstGeom>
                    <a:noFill/>
                    <a:ln>
                      <a:noFill/>
                    </a:ln>
                  </pic:spPr>
                </pic:pic>
              </a:graphicData>
            </a:graphic>
          </wp:inline>
        </w:drawing>
      </w:r>
    </w:p>
    <w:p w14:paraId="62BB2602" w14:textId="200360F0" w:rsidR="008B7067" w:rsidRPr="006E3AE7" w:rsidRDefault="006E3AE7" w:rsidP="006E3AE7">
      <w:pPr>
        <w:pStyle w:val="Caption"/>
        <w:rPr>
          <w:lang w:val="vi-VN"/>
        </w:rPr>
      </w:pPr>
      <w:bookmarkStart w:id="154" w:name="_Toc197269076"/>
      <w:r>
        <w:t xml:space="preserve">Hình 6. </w:t>
      </w:r>
      <w:fldSimple w:instr=" SEQ Hình_6. \* ARABIC ">
        <w:r w:rsidR="00591164">
          <w:rPr>
            <w:noProof/>
          </w:rPr>
          <w:t>8</w:t>
        </w:r>
      </w:fldSimple>
      <w:r>
        <w:rPr>
          <w:lang w:val="vi-VN"/>
        </w:rPr>
        <w:t xml:space="preserve"> </w:t>
      </w:r>
      <w:r w:rsidR="008B7067" w:rsidRPr="008B7067">
        <w:t>Hình lớp Gamin</w:t>
      </w:r>
      <w:r>
        <w:t>gPCBuilder</w:t>
      </w:r>
      <w:r>
        <w:rPr>
          <w:lang w:val="vi-VN"/>
        </w:rPr>
        <w:t>.</w:t>
      </w:r>
      <w:bookmarkEnd w:id="154"/>
    </w:p>
    <w:p w14:paraId="40ADFB76" w14:textId="2666F378" w:rsidR="008B7067" w:rsidRPr="008B7067" w:rsidRDefault="008B7067" w:rsidP="00262468">
      <w:r w:rsidRPr="008B7067">
        <w:rPr>
          <w:noProof/>
        </w:rPr>
        <w:drawing>
          <wp:inline distT="0" distB="0" distL="0" distR="0" wp14:anchorId="3A336530" wp14:editId="2D4B3F0D">
            <wp:extent cx="5730240" cy="2286000"/>
            <wp:effectExtent l="0" t="0" r="3810" b="0"/>
            <wp:docPr id="229198205" name="Picture 5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198205" name="Picture 54" descr="A screen shot of a computer program&#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0240" cy="2286000"/>
                    </a:xfrm>
                    <a:prstGeom prst="rect">
                      <a:avLst/>
                    </a:prstGeom>
                    <a:noFill/>
                    <a:ln>
                      <a:noFill/>
                    </a:ln>
                  </pic:spPr>
                </pic:pic>
              </a:graphicData>
            </a:graphic>
          </wp:inline>
        </w:drawing>
      </w:r>
    </w:p>
    <w:p w14:paraId="6D94A472" w14:textId="03C98856" w:rsidR="008B7067" w:rsidRPr="006E3AE7" w:rsidRDefault="006E3AE7" w:rsidP="006E3AE7">
      <w:pPr>
        <w:pStyle w:val="Caption"/>
        <w:rPr>
          <w:lang w:val="vi-VN"/>
        </w:rPr>
      </w:pPr>
      <w:bookmarkStart w:id="155" w:name="_Toc197269077"/>
      <w:r>
        <w:t xml:space="preserve">Hình 6. </w:t>
      </w:r>
      <w:fldSimple w:instr=" SEQ Hình_6. \* ARABIC ">
        <w:r w:rsidR="00591164">
          <w:rPr>
            <w:noProof/>
          </w:rPr>
          <w:t>9</w:t>
        </w:r>
      </w:fldSimple>
      <w:r>
        <w:rPr>
          <w:lang w:val="vi-VN"/>
        </w:rPr>
        <w:t xml:space="preserve"> </w:t>
      </w:r>
      <w:r w:rsidR="008B7067" w:rsidRPr="008B7067">
        <w:t>Hình lớp Workstatio</w:t>
      </w:r>
      <w:r>
        <w:t>nPCBuilder</w:t>
      </w:r>
      <w:r>
        <w:rPr>
          <w:lang w:val="vi-VN"/>
        </w:rPr>
        <w:t>.</w:t>
      </w:r>
      <w:bookmarkEnd w:id="155"/>
    </w:p>
    <w:p w14:paraId="7A75ADA9" w14:textId="0F834571" w:rsidR="008B7067" w:rsidRPr="008B7067" w:rsidRDefault="008B7067" w:rsidP="008B7067">
      <w:pPr>
        <w:pStyle w:val="Nidungvnbn"/>
      </w:pPr>
      <w:r w:rsidRPr="008B7067">
        <w:t>Hiện thực và triển khai các phương thức trong interface PCBuilder tương tự StandardPCBuilder, ngoài ra có thêm các phương thức khác để xây dựng PC theo tiêu chí khác nhau..</w:t>
      </w:r>
    </w:p>
    <w:p w14:paraId="0F941D2A" w14:textId="7F8D57C1" w:rsidR="008B7067" w:rsidRPr="008B7067" w:rsidRDefault="008B7067" w:rsidP="00262468">
      <w:r w:rsidRPr="008B7067">
        <w:rPr>
          <w:noProof/>
        </w:rPr>
        <w:lastRenderedPageBreak/>
        <w:drawing>
          <wp:inline distT="0" distB="0" distL="0" distR="0" wp14:anchorId="60BDB202" wp14:editId="3ABEABBE">
            <wp:extent cx="5730240" cy="2240280"/>
            <wp:effectExtent l="0" t="0" r="3810" b="7620"/>
            <wp:docPr id="570989044" name="Picture 53"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989044" name="Picture 53" descr="A computer screen shot of a program&#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0240" cy="2240280"/>
                    </a:xfrm>
                    <a:prstGeom prst="rect">
                      <a:avLst/>
                    </a:prstGeom>
                    <a:noFill/>
                    <a:ln>
                      <a:noFill/>
                    </a:ln>
                  </pic:spPr>
                </pic:pic>
              </a:graphicData>
            </a:graphic>
          </wp:inline>
        </w:drawing>
      </w:r>
    </w:p>
    <w:p w14:paraId="402F95F8" w14:textId="6C39E5CD" w:rsidR="008B7067" w:rsidRPr="006E3AE7" w:rsidRDefault="006E3AE7" w:rsidP="006E3AE7">
      <w:pPr>
        <w:pStyle w:val="Caption"/>
        <w:rPr>
          <w:lang w:val="vi-VN"/>
        </w:rPr>
      </w:pPr>
      <w:bookmarkStart w:id="156" w:name="_Toc197269078"/>
      <w:r>
        <w:t xml:space="preserve">Hình 6. </w:t>
      </w:r>
      <w:fldSimple w:instr=" SEQ Hình_6. \* ARABIC ">
        <w:r w:rsidR="00591164">
          <w:rPr>
            <w:noProof/>
          </w:rPr>
          <w:t>10</w:t>
        </w:r>
      </w:fldSimple>
      <w:r>
        <w:rPr>
          <w:lang w:val="vi-VN"/>
        </w:rPr>
        <w:t xml:space="preserve"> </w:t>
      </w:r>
      <w:r w:rsidR="008B7067" w:rsidRPr="008B7067">
        <w:t>Hình minh họa phương thức suggestWorkstationComponents()</w:t>
      </w:r>
      <w:r>
        <w:rPr>
          <w:lang w:val="vi-VN"/>
        </w:rPr>
        <w:t>.</w:t>
      </w:r>
      <w:bookmarkEnd w:id="156"/>
    </w:p>
    <w:p w14:paraId="7C993065" w14:textId="4F318A17" w:rsidR="008B7067" w:rsidRPr="008B7067" w:rsidRDefault="008B7067" w:rsidP="008B7067">
      <w:pPr>
        <w:pStyle w:val="Nidungvnbn"/>
      </w:pPr>
      <w:r w:rsidRPr="008B7067">
        <w:t>suggestWorkstationComponents(): Gợi ý linh kiện tối ưu cho workstation (CPU nhiều nhân, RAM lớn, SSD dung lượng cao, GPU chuyên dụng,.. và các loại linh kiện phù hợp khác).</w:t>
      </w:r>
    </w:p>
    <w:p w14:paraId="1BE282B6" w14:textId="06640768" w:rsidR="008B7067" w:rsidRPr="008B7067" w:rsidRDefault="008B7067" w:rsidP="00262468">
      <w:r w:rsidRPr="008B7067">
        <w:rPr>
          <w:noProof/>
        </w:rPr>
        <w:lastRenderedPageBreak/>
        <w:drawing>
          <wp:inline distT="0" distB="0" distL="0" distR="0" wp14:anchorId="6862F32E" wp14:editId="3FCF5F95">
            <wp:extent cx="5730240" cy="4640580"/>
            <wp:effectExtent l="0" t="0" r="3810" b="7620"/>
            <wp:docPr id="594239126" name="Picture 5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39126" name="Picture 52" descr="A screen shot of a computer program&#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0240" cy="4640580"/>
                    </a:xfrm>
                    <a:prstGeom prst="rect">
                      <a:avLst/>
                    </a:prstGeom>
                    <a:noFill/>
                    <a:ln>
                      <a:noFill/>
                    </a:ln>
                  </pic:spPr>
                </pic:pic>
              </a:graphicData>
            </a:graphic>
          </wp:inline>
        </w:drawing>
      </w:r>
    </w:p>
    <w:p w14:paraId="5BBD48DF" w14:textId="53CC9B5D" w:rsidR="008B7067" w:rsidRPr="006E3AE7" w:rsidRDefault="006E3AE7" w:rsidP="006E3AE7">
      <w:pPr>
        <w:pStyle w:val="Caption"/>
        <w:rPr>
          <w:lang w:val="vi-VN"/>
        </w:rPr>
      </w:pPr>
      <w:bookmarkStart w:id="157" w:name="_Toc197269079"/>
      <w:r>
        <w:t xml:space="preserve">Hình 6. </w:t>
      </w:r>
      <w:fldSimple w:instr=" SEQ Hình_6. \* ARABIC ">
        <w:r w:rsidR="00591164">
          <w:rPr>
            <w:noProof/>
          </w:rPr>
          <w:t>11</w:t>
        </w:r>
      </w:fldSimple>
      <w:r>
        <w:rPr>
          <w:lang w:val="vi-VN"/>
        </w:rPr>
        <w:t xml:space="preserve"> </w:t>
      </w:r>
      <w:r w:rsidR="008B7067" w:rsidRPr="008B7067">
        <w:t>Hình minh họa phương thức suggestGamingComponents()</w:t>
      </w:r>
      <w:r>
        <w:rPr>
          <w:lang w:val="vi-VN"/>
        </w:rPr>
        <w:t>.</w:t>
      </w:r>
      <w:bookmarkEnd w:id="157"/>
    </w:p>
    <w:p w14:paraId="07A17B2A" w14:textId="4D22CF32" w:rsidR="008B7067" w:rsidRPr="008B7067" w:rsidRDefault="008B7067" w:rsidP="00262468">
      <w:pPr>
        <w:pStyle w:val="Nidungvnbn"/>
        <w:numPr>
          <w:ilvl w:val="0"/>
          <w:numId w:val="157"/>
        </w:numPr>
      </w:pPr>
      <w:r w:rsidRPr="008B7067">
        <w:t>suggestGamingComponents(): Gợi ý các linh kiện tối ưu cho gaming (CPU/GPU mạnh, RAM lớn, SSD, PSU công suất cao).</w:t>
      </w:r>
    </w:p>
    <w:p w14:paraId="401EF728" w14:textId="19EA9DAF" w:rsidR="008B7067" w:rsidRPr="00262468" w:rsidRDefault="008B7067" w:rsidP="00262468">
      <w:pPr>
        <w:pStyle w:val="Nidungvnbn"/>
        <w:numPr>
          <w:ilvl w:val="0"/>
          <w:numId w:val="157"/>
        </w:numPr>
      </w:pPr>
      <w:r w:rsidRPr="008B7067">
        <w:t>Có thể override các bước xây dựng nếu cần logic đặc thù.</w:t>
      </w:r>
    </w:p>
    <w:p w14:paraId="7EFC8295" w14:textId="16DA23EB" w:rsidR="008B7067" w:rsidRPr="008B7067" w:rsidRDefault="00262468" w:rsidP="00262468">
      <w:pPr>
        <w:pStyle w:val="Tiumccp2"/>
      </w:pPr>
      <w:bookmarkStart w:id="158" w:name="_Toc197269824"/>
      <w:r>
        <w:t>6</w:t>
      </w:r>
      <w:r>
        <w:rPr>
          <w:lang w:val="vi-VN"/>
        </w:rPr>
        <w:t>.</w:t>
      </w:r>
      <w:r w:rsidR="008B7067" w:rsidRPr="008B7067">
        <w:t>3.3 Lớp Director - PCDirector</w:t>
      </w:r>
      <w:bookmarkEnd w:id="158"/>
    </w:p>
    <w:p w14:paraId="382A9227" w14:textId="1C4F4BBB" w:rsidR="008B7067" w:rsidRPr="008B7067" w:rsidRDefault="008B7067" w:rsidP="00262468">
      <w:r w:rsidRPr="008B7067">
        <w:rPr>
          <w:noProof/>
        </w:rPr>
        <w:lastRenderedPageBreak/>
        <w:drawing>
          <wp:inline distT="0" distB="0" distL="0" distR="0" wp14:anchorId="3718209A" wp14:editId="11929C84">
            <wp:extent cx="5730240" cy="3246120"/>
            <wp:effectExtent l="0" t="0" r="3810" b="0"/>
            <wp:docPr id="2123915795" name="Picture 51" descr="A computer screen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15795" name="Picture 51" descr="A computer screen with text and images&#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5435BE1B" w14:textId="73A6CCEB" w:rsidR="008B7067" w:rsidRPr="006E3AE7" w:rsidRDefault="006E3AE7" w:rsidP="006E3AE7">
      <w:pPr>
        <w:pStyle w:val="Caption"/>
        <w:rPr>
          <w:lang w:val="vi-VN"/>
        </w:rPr>
      </w:pPr>
      <w:bookmarkStart w:id="159" w:name="_Toc197269080"/>
      <w:r>
        <w:t xml:space="preserve">Hình 6. </w:t>
      </w:r>
      <w:fldSimple w:instr=" SEQ Hình_6. \* ARABIC ">
        <w:r w:rsidR="00591164">
          <w:rPr>
            <w:noProof/>
          </w:rPr>
          <w:t>12</w:t>
        </w:r>
      </w:fldSimple>
      <w:r>
        <w:rPr>
          <w:lang w:val="vi-VN"/>
        </w:rPr>
        <w:t xml:space="preserve"> </w:t>
      </w:r>
      <w:r w:rsidR="008B7067" w:rsidRPr="008B7067">
        <w:t xml:space="preserve">Hình lớp PCDirector và phương thức khởi </w:t>
      </w:r>
      <w:r>
        <w:t>tạo</w:t>
      </w:r>
      <w:r>
        <w:rPr>
          <w:lang w:val="vi-VN"/>
        </w:rPr>
        <w:t>.</w:t>
      </w:r>
      <w:bookmarkEnd w:id="159"/>
    </w:p>
    <w:p w14:paraId="2CCAE6C7" w14:textId="6E7F6291" w:rsidR="008B7067" w:rsidRPr="008B7067" w:rsidRDefault="008B7067" w:rsidP="008B7067">
      <w:pPr>
        <w:pStyle w:val="Nidungvnbn"/>
      </w:pPr>
      <w:r w:rsidRPr="008B7067">
        <w:t>Nhận yêu cầu từ service/controller, lựa chọn builder phù hợp (Standard, Gaming, Workstation).</w:t>
      </w:r>
    </w:p>
    <w:p w14:paraId="7F043961" w14:textId="43C7A007" w:rsidR="008B7067" w:rsidRDefault="008B7067" w:rsidP="00262468">
      <w:pPr>
        <w:rPr>
          <w:lang w:val="vi-VN"/>
        </w:rPr>
      </w:pPr>
      <w:r w:rsidRPr="008B7067">
        <w:rPr>
          <w:noProof/>
        </w:rPr>
        <w:lastRenderedPageBreak/>
        <w:drawing>
          <wp:inline distT="0" distB="0" distL="0" distR="0" wp14:anchorId="33A77535" wp14:editId="408B2F12">
            <wp:extent cx="5730240" cy="5440680"/>
            <wp:effectExtent l="0" t="0" r="3810" b="7620"/>
            <wp:docPr id="2111854706" name="Picture 50"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54706" name="Picture 50" descr="A computer screen shot of a program&#10;&#10;AI-generated content may be incorrec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0240" cy="5440680"/>
                    </a:xfrm>
                    <a:prstGeom prst="rect">
                      <a:avLst/>
                    </a:prstGeom>
                    <a:noFill/>
                    <a:ln>
                      <a:noFill/>
                    </a:ln>
                  </pic:spPr>
                </pic:pic>
              </a:graphicData>
            </a:graphic>
          </wp:inline>
        </w:drawing>
      </w:r>
    </w:p>
    <w:p w14:paraId="16069BFF" w14:textId="04A39DAB" w:rsidR="00F56D72" w:rsidRPr="00F56D72" w:rsidRDefault="00F56D72" w:rsidP="00F56D72">
      <w:pPr>
        <w:pStyle w:val="Caption"/>
        <w:rPr>
          <w:lang w:val="vi-VN"/>
        </w:rPr>
      </w:pPr>
      <w:bookmarkStart w:id="160" w:name="_Toc197269081"/>
      <w:r>
        <w:t xml:space="preserve">Hình 6. </w:t>
      </w:r>
      <w:fldSimple w:instr=" SEQ Hình_6. \* ARABIC ">
        <w:r w:rsidR="00591164">
          <w:rPr>
            <w:noProof/>
          </w:rPr>
          <w:t>13</w:t>
        </w:r>
      </w:fldSimple>
      <w:r w:rsidRPr="00F56D72">
        <w:t xml:space="preserve"> </w:t>
      </w:r>
      <w:r w:rsidRPr="008B7067">
        <w:t>Hình phương thức buildCustomPC()</w:t>
      </w:r>
      <w:r>
        <w:rPr>
          <w:lang w:val="vi-VN"/>
        </w:rPr>
        <w:t xml:space="preserve"> – 1.</w:t>
      </w:r>
      <w:bookmarkEnd w:id="160"/>
    </w:p>
    <w:p w14:paraId="601A3D51" w14:textId="5C68565D" w:rsidR="008B7067" w:rsidRPr="008B7067" w:rsidRDefault="008B7067" w:rsidP="00262468">
      <w:r w:rsidRPr="008B7067">
        <w:rPr>
          <w:noProof/>
        </w:rPr>
        <w:lastRenderedPageBreak/>
        <w:drawing>
          <wp:inline distT="0" distB="0" distL="0" distR="0" wp14:anchorId="3A48541C" wp14:editId="3699AB71">
            <wp:extent cx="5669280" cy="2827020"/>
            <wp:effectExtent l="0" t="0" r="7620" b="0"/>
            <wp:docPr id="189436398" name="Picture 49"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398" name="Picture 49" descr="A screen shot of a computer code&#10;&#10;AI-generated content may be incorrec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69280" cy="2827020"/>
                    </a:xfrm>
                    <a:prstGeom prst="rect">
                      <a:avLst/>
                    </a:prstGeom>
                    <a:noFill/>
                    <a:ln>
                      <a:noFill/>
                    </a:ln>
                  </pic:spPr>
                </pic:pic>
              </a:graphicData>
            </a:graphic>
          </wp:inline>
        </w:drawing>
      </w:r>
    </w:p>
    <w:p w14:paraId="69AF28A9" w14:textId="29CF4A89" w:rsidR="008B7067" w:rsidRPr="006E3AE7" w:rsidRDefault="006E3AE7" w:rsidP="006E3AE7">
      <w:pPr>
        <w:pStyle w:val="Caption"/>
        <w:rPr>
          <w:lang w:val="vi-VN"/>
        </w:rPr>
      </w:pPr>
      <w:bookmarkStart w:id="161" w:name="_Toc197269082"/>
      <w:r>
        <w:t xml:space="preserve">Hình 6. </w:t>
      </w:r>
      <w:fldSimple w:instr=" SEQ Hình_6. \* ARABIC ">
        <w:r w:rsidR="00591164">
          <w:rPr>
            <w:noProof/>
          </w:rPr>
          <w:t>14</w:t>
        </w:r>
      </w:fldSimple>
      <w:r>
        <w:rPr>
          <w:lang w:val="vi-VN"/>
        </w:rPr>
        <w:t xml:space="preserve"> </w:t>
      </w:r>
      <w:r w:rsidR="008B7067" w:rsidRPr="008B7067">
        <w:t>Hình phương thức buildCustomPC()</w:t>
      </w:r>
      <w:r>
        <w:rPr>
          <w:lang w:val="vi-VN"/>
        </w:rPr>
        <w:t xml:space="preserve"> – 2.</w:t>
      </w:r>
      <w:bookmarkEnd w:id="161"/>
    </w:p>
    <w:p w14:paraId="7FB7CC3C" w14:textId="4F90B22D" w:rsidR="008B7067" w:rsidRPr="008B7067" w:rsidRDefault="008B7067" w:rsidP="008B7067">
      <w:pPr>
        <w:pStyle w:val="Nidungvnbn"/>
      </w:pPr>
      <w:r w:rsidRPr="008B7067">
        <w:t>buildCustomPC(): Xây dựng PC theo linh kiện người dùng chọn.</w:t>
      </w:r>
    </w:p>
    <w:p w14:paraId="492308C4" w14:textId="42ED2E02" w:rsidR="008B7067" w:rsidRDefault="008B7067" w:rsidP="00262468">
      <w:pPr>
        <w:rPr>
          <w:lang w:val="vi-VN"/>
        </w:rPr>
      </w:pPr>
      <w:r w:rsidRPr="008B7067">
        <w:rPr>
          <w:noProof/>
        </w:rPr>
        <w:lastRenderedPageBreak/>
        <w:drawing>
          <wp:inline distT="0" distB="0" distL="0" distR="0" wp14:anchorId="03CF988F" wp14:editId="7AF92429">
            <wp:extent cx="5730240" cy="5745480"/>
            <wp:effectExtent l="0" t="0" r="3810" b="7620"/>
            <wp:docPr id="12466817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0240" cy="5745480"/>
                    </a:xfrm>
                    <a:prstGeom prst="rect">
                      <a:avLst/>
                    </a:prstGeom>
                    <a:noFill/>
                    <a:ln>
                      <a:noFill/>
                    </a:ln>
                  </pic:spPr>
                </pic:pic>
              </a:graphicData>
            </a:graphic>
          </wp:inline>
        </w:drawing>
      </w:r>
    </w:p>
    <w:p w14:paraId="590DE944" w14:textId="081B5F17" w:rsidR="00D078EE" w:rsidRPr="00D078EE" w:rsidRDefault="00D078EE" w:rsidP="00D078EE">
      <w:pPr>
        <w:pStyle w:val="Caption"/>
        <w:rPr>
          <w:lang w:val="vi-VN"/>
        </w:rPr>
      </w:pPr>
      <w:bookmarkStart w:id="162" w:name="_Toc197269083"/>
      <w:r>
        <w:t xml:space="preserve">Hình 6. </w:t>
      </w:r>
      <w:fldSimple w:instr=" SEQ Hình_6. \* ARABIC ">
        <w:r w:rsidR="00591164">
          <w:rPr>
            <w:noProof/>
          </w:rPr>
          <w:t>15</w:t>
        </w:r>
      </w:fldSimple>
      <w:r w:rsidRPr="00D078EE">
        <w:t xml:space="preserve"> </w:t>
      </w:r>
      <w:r w:rsidRPr="008B7067">
        <w:t xml:space="preserve">Hình phương thức </w:t>
      </w:r>
      <w:r w:rsidR="00C75EAC" w:rsidRPr="008B7067">
        <w:t xml:space="preserve">buildGamingPC </w:t>
      </w:r>
      <w:r w:rsidRPr="008B7067">
        <w:t>()</w:t>
      </w:r>
      <w:r>
        <w:rPr>
          <w:lang w:val="vi-VN"/>
        </w:rPr>
        <w:t xml:space="preserve"> – </w:t>
      </w:r>
      <w:r w:rsidR="00C75EAC">
        <w:rPr>
          <w:lang w:val="vi-VN"/>
        </w:rPr>
        <w:t>1</w:t>
      </w:r>
      <w:r>
        <w:rPr>
          <w:lang w:val="vi-VN"/>
        </w:rPr>
        <w:t>.</w:t>
      </w:r>
      <w:bookmarkEnd w:id="162"/>
    </w:p>
    <w:p w14:paraId="6014217D" w14:textId="0EABB2AF" w:rsidR="008B7067" w:rsidRPr="008B7067" w:rsidRDefault="008B7067" w:rsidP="00262468">
      <w:r w:rsidRPr="008B7067">
        <w:rPr>
          <w:noProof/>
        </w:rPr>
        <w:lastRenderedPageBreak/>
        <w:drawing>
          <wp:inline distT="0" distB="0" distL="0" distR="0" wp14:anchorId="4E1C4605" wp14:editId="4052E917">
            <wp:extent cx="5730240" cy="2255520"/>
            <wp:effectExtent l="0" t="0" r="3810" b="0"/>
            <wp:docPr id="512258988" name="Picture 4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58988" name="Picture 47" descr="A screen shot of a computer program&#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0240" cy="2255520"/>
                    </a:xfrm>
                    <a:prstGeom prst="rect">
                      <a:avLst/>
                    </a:prstGeom>
                    <a:noFill/>
                    <a:ln>
                      <a:noFill/>
                    </a:ln>
                  </pic:spPr>
                </pic:pic>
              </a:graphicData>
            </a:graphic>
          </wp:inline>
        </w:drawing>
      </w:r>
    </w:p>
    <w:p w14:paraId="7F55B3E3" w14:textId="3130B161" w:rsidR="008B7067" w:rsidRPr="00591164" w:rsidRDefault="00591164" w:rsidP="00591164">
      <w:pPr>
        <w:pStyle w:val="Caption"/>
        <w:rPr>
          <w:lang w:val="vi-VN"/>
        </w:rPr>
      </w:pPr>
      <w:bookmarkStart w:id="163" w:name="_Toc197269084"/>
      <w:r>
        <w:t xml:space="preserve">Hình 6. </w:t>
      </w:r>
      <w:fldSimple w:instr=" SEQ Hình_6. \* ARABIC ">
        <w:r>
          <w:rPr>
            <w:noProof/>
          </w:rPr>
          <w:t>16</w:t>
        </w:r>
      </w:fldSimple>
      <w:r>
        <w:rPr>
          <w:lang w:val="vi-VN"/>
        </w:rPr>
        <w:t xml:space="preserve"> </w:t>
      </w:r>
      <w:r w:rsidR="008B7067" w:rsidRPr="008B7067">
        <w:t>Hình phương thức buildGamingPC()</w:t>
      </w:r>
      <w:r>
        <w:rPr>
          <w:lang w:val="vi-VN"/>
        </w:rPr>
        <w:t xml:space="preserve"> – 2.</w:t>
      </w:r>
      <w:bookmarkEnd w:id="163"/>
    </w:p>
    <w:p w14:paraId="443D5A1B" w14:textId="168A2FB1" w:rsidR="008B7067" w:rsidRPr="00262468" w:rsidRDefault="008B7067" w:rsidP="00262468">
      <w:pPr>
        <w:pStyle w:val="Nidungvnbn"/>
        <w:rPr>
          <w:lang w:val="vi-VN"/>
        </w:rPr>
      </w:pPr>
      <w:r w:rsidRPr="008B7067">
        <w:t>buildGamingPC(), buildWorkstationPC(): Xây dựng PC theo gợi ý builder, cho phép override từng linh kiện nếu người dùng tùy chỉnh.</w:t>
      </w:r>
    </w:p>
    <w:p w14:paraId="00B6A1C4" w14:textId="7BDEE969" w:rsidR="008B7067" w:rsidRPr="007D3178" w:rsidRDefault="00262468" w:rsidP="00262468">
      <w:pPr>
        <w:pStyle w:val="Tiumccp1"/>
        <w:rPr>
          <w:lang w:val="vi-VN"/>
        </w:rPr>
      </w:pPr>
      <w:bookmarkStart w:id="164" w:name="_Toc197269825"/>
      <w:r>
        <w:t>6</w:t>
      </w:r>
      <w:r>
        <w:rPr>
          <w:lang w:val="vi-VN"/>
        </w:rPr>
        <w:t>.</w:t>
      </w:r>
      <w:r w:rsidR="008B7067" w:rsidRPr="008B7067">
        <w:t xml:space="preserve">4 Kết </w:t>
      </w:r>
      <w:r w:rsidR="007D3178">
        <w:t>quả</w:t>
      </w:r>
      <w:r w:rsidR="007D3178">
        <w:rPr>
          <w:lang w:val="vi-VN"/>
        </w:rPr>
        <w:t xml:space="preserve"> áp dụng </w:t>
      </w:r>
      <w:r w:rsidR="007D3178" w:rsidRPr="007D3178">
        <w:rPr>
          <w:lang w:val="vi-VN"/>
        </w:rPr>
        <w:t>Builder Pattern</w:t>
      </w:r>
      <w:bookmarkEnd w:id="164"/>
    </w:p>
    <w:p w14:paraId="79689B84" w14:textId="4876C88A" w:rsidR="00262468" w:rsidRDefault="008B7067" w:rsidP="008B7067">
      <w:pPr>
        <w:pStyle w:val="Nidungvnbn"/>
      </w:pPr>
      <w:r w:rsidRPr="008B7067">
        <w:t>Việc áp dụng Builder Pattern cho module xây dựng cấu hình PC giúp hệ thống trở nên linh hoạt, dễ mở rộng, kiểm soát tốt quá trình khởi tạo đối tượng phức tạp, đảm bảo tính hợp lệ và tương thích của sản phẩm cuối cùng. Mỗi loại builder đóng gói logic xây dựng riêng biệt, dễ dàng bổ sung hoặc thay đổi mà không ảnh hưởng đến các phần khác. Nhờ đó, hệ thống đáp ứng tốt các yêu cầu mở rộng trong tương lai, giảm lỗi phát sinh do khởi tạo đối tượng thủ công, và nâng cao trải nghiệm người dùng khi xây dựng cấu hình PC.</w:t>
      </w:r>
    </w:p>
    <w:p w14:paraId="0FF82749" w14:textId="77777777" w:rsidR="00262468" w:rsidRDefault="00262468">
      <w:pPr>
        <w:spacing w:after="200" w:line="276" w:lineRule="auto"/>
        <w:rPr>
          <w:sz w:val="26"/>
          <w:szCs w:val="26"/>
        </w:rPr>
      </w:pPr>
      <w:r>
        <w:br w:type="page"/>
      </w:r>
    </w:p>
    <w:p w14:paraId="479F61C6" w14:textId="3D744590" w:rsidR="008B7067" w:rsidRDefault="007D3178" w:rsidP="007D3178">
      <w:pPr>
        <w:pStyle w:val="Chng"/>
        <w:rPr>
          <w:lang w:val="vi-VN"/>
        </w:rPr>
      </w:pPr>
      <w:bookmarkStart w:id="165" w:name="_Toc197269826"/>
      <w:r>
        <w:lastRenderedPageBreak/>
        <w:t>CHƯƠNG</w:t>
      </w:r>
      <w:r>
        <w:rPr>
          <w:lang w:val="vi-VN"/>
        </w:rPr>
        <w:t xml:space="preserve"> 7 – STATE PATTERN</w:t>
      </w:r>
      <w:bookmarkEnd w:id="165"/>
    </w:p>
    <w:p w14:paraId="35BE3B18" w14:textId="1990A067" w:rsidR="007D3178" w:rsidRPr="004C76AE" w:rsidRDefault="007D3178" w:rsidP="004C76AE">
      <w:pPr>
        <w:pStyle w:val="Tiumccp1"/>
        <w:rPr>
          <w:lang w:val="vi-VN"/>
        </w:rPr>
      </w:pPr>
      <w:bookmarkStart w:id="166" w:name="_Toc197269827"/>
      <w:r>
        <w:t>7</w:t>
      </w:r>
      <w:r>
        <w:rPr>
          <w:lang w:val="vi-VN"/>
        </w:rPr>
        <w:t>.</w:t>
      </w:r>
      <w:r w:rsidRPr="007D3178">
        <w:t xml:space="preserve">1 Lý do </w:t>
      </w:r>
      <w:r w:rsidR="004C76AE">
        <w:t>áp</w:t>
      </w:r>
      <w:r w:rsidR="004C76AE">
        <w:rPr>
          <w:lang w:val="vi-VN"/>
        </w:rPr>
        <w:t xml:space="preserve"> dụng State Pattern</w:t>
      </w:r>
      <w:bookmarkEnd w:id="166"/>
    </w:p>
    <w:p w14:paraId="08A86B7F" w14:textId="78BFB98E" w:rsidR="007D3178" w:rsidRPr="004C76AE" w:rsidRDefault="007D3178" w:rsidP="004C76AE">
      <w:pPr>
        <w:pStyle w:val="Nidungvnbn"/>
        <w:rPr>
          <w:lang w:val="vi-VN"/>
        </w:rPr>
      </w:pPr>
      <w:r w:rsidRPr="007D3178">
        <w:t>Trong hệ thống thương mại điện tử, quá trình xử lý đơn hàng (Order) trải qua nhiều trạng thái khác nhau như: chờ thanh toán (PENDING), đã thanh toán (PAID), giao hàng (SHIPPED), đã giao (DELIVERED), thất bại (FAILED), hoặc đã hủy (CANCELLED). Mỗi trạng thái lại có các quy tắc chuyển đổi và hành vi riêng biệt (ví dụ: chỉ đơn hàng đã thanh toán mới được chuyển sang trạng thái giao hàng, hoặc đơn hàng đã giao không thể hủy).  </w:t>
      </w:r>
    </w:p>
    <w:p w14:paraId="4030A7BA" w14:textId="77777777" w:rsidR="007D3178" w:rsidRPr="007D3178" w:rsidRDefault="007D3178" w:rsidP="007D3178">
      <w:pPr>
        <w:pStyle w:val="Nidungvnbn"/>
      </w:pPr>
      <w:r w:rsidRPr="007D3178">
        <w:t>Nếu xử lý trực tiếp logic chuyển đổi trạng thái trong Service hoặc Controller, code sẽ trở nên phức tạp, khó bảo trì, và dễ phát sinh lỗi khi mở rộng thêm trạng thái mới hoặc thay đổi quy tắc nghiệp vụ. State Pattern giúp giải quyết vấn đề này bằng cách đóng gói từng trạng thái thành các lớp riêng biệt, mỗi lớp chịu trách nhiệm xử lý logic cho trạng thái tương ứng. Nhờ đó, hệ thống trở nên linh hoạt, dễ mở rộng, và tuân thủ nguyên lý Open/Closed trong SOLID Principle.</w:t>
      </w:r>
    </w:p>
    <w:p w14:paraId="259F5414" w14:textId="6EBCB0E0" w:rsidR="007D3178" w:rsidRPr="007D3178" w:rsidRDefault="007D3178" w:rsidP="004C76AE">
      <w:r w:rsidRPr="007D3178">
        <w:rPr>
          <w:noProof/>
        </w:rPr>
        <w:lastRenderedPageBreak/>
        <w:drawing>
          <wp:inline distT="0" distB="0" distL="0" distR="0" wp14:anchorId="43FA1B54" wp14:editId="440DBD7A">
            <wp:extent cx="5638800" cy="3931920"/>
            <wp:effectExtent l="0" t="0" r="0" b="0"/>
            <wp:docPr id="139028007" name="Picture 118" descr="A diagram of a st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8007" name="Picture 118" descr="A diagram of a state&#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38800" cy="3931920"/>
                    </a:xfrm>
                    <a:prstGeom prst="rect">
                      <a:avLst/>
                    </a:prstGeom>
                    <a:noFill/>
                    <a:ln>
                      <a:noFill/>
                    </a:ln>
                  </pic:spPr>
                </pic:pic>
              </a:graphicData>
            </a:graphic>
          </wp:inline>
        </w:drawing>
      </w:r>
    </w:p>
    <w:p w14:paraId="6C693E02" w14:textId="5656641D" w:rsidR="007D3178" w:rsidRPr="0088630C" w:rsidRDefault="0088630C" w:rsidP="0088630C">
      <w:pPr>
        <w:pStyle w:val="Caption"/>
        <w:rPr>
          <w:lang w:val="vi-VN"/>
        </w:rPr>
      </w:pPr>
      <w:bookmarkStart w:id="167" w:name="_Toc197269085"/>
      <w:r>
        <w:t xml:space="preserve">Hình 7. </w:t>
      </w:r>
      <w:fldSimple w:instr=" SEQ Hình_7. \* ARABIC ">
        <w:r w:rsidR="00B93F02">
          <w:rPr>
            <w:noProof/>
          </w:rPr>
          <w:t>1</w:t>
        </w:r>
      </w:fldSimple>
      <w:r>
        <w:rPr>
          <w:lang w:val="vi-VN"/>
        </w:rPr>
        <w:t xml:space="preserve"> </w:t>
      </w:r>
      <w:r w:rsidR="007D3178" w:rsidRPr="007D3178">
        <w:t xml:space="preserve">Hình sơ đồ lớp mẫu của State </w:t>
      </w:r>
      <w:r>
        <w:t>Pattern</w:t>
      </w:r>
      <w:r>
        <w:rPr>
          <w:lang w:val="vi-VN"/>
        </w:rPr>
        <w:t>.</w:t>
      </w:r>
      <w:bookmarkEnd w:id="167"/>
    </w:p>
    <w:p w14:paraId="1C7CBC27" w14:textId="27AEFCA4" w:rsidR="007D3178" w:rsidRPr="004C76AE" w:rsidRDefault="004C76AE" w:rsidP="004C76AE">
      <w:pPr>
        <w:pStyle w:val="Tiumccp1"/>
        <w:rPr>
          <w:lang w:val="vi-VN"/>
        </w:rPr>
      </w:pPr>
      <w:bookmarkStart w:id="168" w:name="_Toc197269828"/>
      <w:r>
        <w:t>7</w:t>
      </w:r>
      <w:r>
        <w:rPr>
          <w:lang w:val="vi-VN"/>
        </w:rPr>
        <w:t>.</w:t>
      </w:r>
      <w:r w:rsidR="007D3178" w:rsidRPr="007D3178">
        <w:t>2 Sơ đồ lớp </w:t>
      </w:r>
      <w:r>
        <w:rPr>
          <w:lang w:val="vi-VN"/>
        </w:rPr>
        <w:t>State Pattern</w:t>
      </w:r>
      <w:bookmarkEnd w:id="168"/>
    </w:p>
    <w:p w14:paraId="784AED85" w14:textId="36F6656A" w:rsidR="007D3178" w:rsidRPr="007D3178" w:rsidRDefault="007D3178" w:rsidP="004C76AE">
      <w:r w:rsidRPr="007D3178">
        <w:rPr>
          <w:noProof/>
        </w:rPr>
        <w:lastRenderedPageBreak/>
        <w:drawing>
          <wp:inline distT="0" distB="0" distL="0" distR="0" wp14:anchorId="6CF72FFE" wp14:editId="41F8410A">
            <wp:extent cx="5730240" cy="3810000"/>
            <wp:effectExtent l="0" t="0" r="3810" b="0"/>
            <wp:docPr id="2025926787" name="Picture 117"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26787" name="Picture 117" descr="A diagram of a company&#10;&#10;AI-generated content may be incorr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0240" cy="3810000"/>
                    </a:xfrm>
                    <a:prstGeom prst="rect">
                      <a:avLst/>
                    </a:prstGeom>
                    <a:noFill/>
                    <a:ln>
                      <a:noFill/>
                    </a:ln>
                  </pic:spPr>
                </pic:pic>
              </a:graphicData>
            </a:graphic>
          </wp:inline>
        </w:drawing>
      </w:r>
    </w:p>
    <w:p w14:paraId="6D8700D9" w14:textId="1F5EC4C5" w:rsidR="007D3178" w:rsidRPr="00E47CB9" w:rsidRDefault="00E47CB9" w:rsidP="00E47CB9">
      <w:pPr>
        <w:pStyle w:val="Caption"/>
        <w:rPr>
          <w:lang w:val="vi-VN"/>
        </w:rPr>
      </w:pPr>
      <w:bookmarkStart w:id="169" w:name="_Toc197269086"/>
      <w:r>
        <w:t xml:space="preserve">Hình 7. </w:t>
      </w:r>
      <w:fldSimple w:instr=" SEQ Hình_7. \* ARABIC ">
        <w:r w:rsidR="00B93F02">
          <w:rPr>
            <w:noProof/>
          </w:rPr>
          <w:t>2</w:t>
        </w:r>
      </w:fldSimple>
      <w:r>
        <w:rPr>
          <w:lang w:val="vi-VN"/>
        </w:rPr>
        <w:t xml:space="preserve"> </w:t>
      </w:r>
      <w:r w:rsidR="007D3178" w:rsidRPr="007D3178">
        <w:t xml:space="preserve">Hình sơ đồ lớp State Pattern cho chức năng quản lý trạng thái đơn </w:t>
      </w:r>
      <w:r>
        <w:t>hàng</w:t>
      </w:r>
      <w:r>
        <w:rPr>
          <w:lang w:val="vi-VN"/>
        </w:rPr>
        <w:t>.</w:t>
      </w:r>
      <w:bookmarkEnd w:id="169"/>
    </w:p>
    <w:p w14:paraId="6F3876A5" w14:textId="4B5C4F04" w:rsidR="007D3178" w:rsidRPr="007D3178" w:rsidRDefault="001B5112" w:rsidP="00AC695F">
      <w:pPr>
        <w:pStyle w:val="Tiumccp2"/>
      </w:pPr>
      <w:bookmarkStart w:id="170" w:name="_Toc197269829"/>
      <w:r>
        <w:rPr>
          <w:lang w:val="vi-VN"/>
        </w:rPr>
        <w:t>7</w:t>
      </w:r>
      <w:r w:rsidR="004C76AE">
        <w:rPr>
          <w:lang w:val="vi-VN"/>
        </w:rPr>
        <w:t>.</w:t>
      </w:r>
      <w:r w:rsidR="007D3178" w:rsidRPr="007D3178">
        <w:t>2.1 Mô tả sơ đồ lớp</w:t>
      </w:r>
      <w:bookmarkEnd w:id="170"/>
      <w:r w:rsidR="007D3178" w:rsidRPr="007D3178">
        <w:t>  </w:t>
      </w:r>
    </w:p>
    <w:p w14:paraId="642C94D8" w14:textId="77777777" w:rsidR="007D3178" w:rsidRPr="007D3178" w:rsidRDefault="007D3178" w:rsidP="007D3178">
      <w:pPr>
        <w:pStyle w:val="Nidungvnbn"/>
      </w:pPr>
      <w:r w:rsidRPr="007D3178">
        <w:t>Sơ đồ lớp của State Pattern khi áp dụng vào hệ thống có dạng như sau:</w:t>
      </w:r>
    </w:p>
    <w:p w14:paraId="1D571AE2" w14:textId="77777777" w:rsidR="007D3178" w:rsidRPr="007D3178" w:rsidRDefault="007D3178" w:rsidP="004C76AE">
      <w:pPr>
        <w:pStyle w:val="Nidungvnbn"/>
        <w:numPr>
          <w:ilvl w:val="0"/>
          <w:numId w:val="161"/>
        </w:numPr>
      </w:pPr>
      <w:r w:rsidRPr="007D3178">
        <w:t>OrderState: Interface định nghĩa các hành vi chung cho mọi trạng thái đơn hàng, bao gồm các phương thức như process(), cancel(), getStateName().</w:t>
      </w:r>
    </w:p>
    <w:p w14:paraId="31AEFF9B" w14:textId="77777777" w:rsidR="007D3178" w:rsidRPr="007D3178" w:rsidRDefault="007D3178" w:rsidP="004C76AE">
      <w:pPr>
        <w:pStyle w:val="Nidungvnbn"/>
        <w:numPr>
          <w:ilvl w:val="0"/>
          <w:numId w:val="161"/>
        </w:numPr>
      </w:pPr>
      <w:r w:rsidRPr="007D3178">
        <w:t>PendingState, PaidState, ShippedState, DeliveredState, CancelledState: Các lớp trạng thái cụ thể (Concrete State), mỗi lớp triển khai logic xử lý riêng cho từng trạng thái đơn hàng.</w:t>
      </w:r>
    </w:p>
    <w:p w14:paraId="48BAB3DF" w14:textId="25A725EA" w:rsidR="007D3178" w:rsidRPr="004C76AE" w:rsidRDefault="007D3178" w:rsidP="004C76AE">
      <w:pPr>
        <w:pStyle w:val="Nidungvnbn"/>
        <w:numPr>
          <w:ilvl w:val="0"/>
          <w:numId w:val="161"/>
        </w:numPr>
        <w:rPr>
          <w:lang w:val="vi-VN"/>
        </w:rPr>
      </w:pPr>
      <w:r w:rsidRPr="007D3178">
        <w:t>OrderStateManager: Đóng vai trò là Context, chịu trách nhiệm lưu trữ trạng thái hiện tại của đơn hàng, điều phối việc chuyển đổi trạng thái bằng cách ủy quyền cho Concrete State tương ứng.</w:t>
      </w:r>
    </w:p>
    <w:p w14:paraId="3D9352BF" w14:textId="41F9ECE5" w:rsidR="007D3178" w:rsidRPr="007D3178" w:rsidRDefault="00A244CB" w:rsidP="004C76AE">
      <w:pPr>
        <w:pStyle w:val="Tiumccp2"/>
      </w:pPr>
      <w:bookmarkStart w:id="171" w:name="_Toc197269830"/>
      <w:r>
        <w:rPr>
          <w:lang w:val="vi-VN"/>
        </w:rPr>
        <w:t>7</w:t>
      </w:r>
      <w:r w:rsidR="004C76AE">
        <w:rPr>
          <w:lang w:val="vi-VN"/>
        </w:rPr>
        <w:t>.</w:t>
      </w:r>
      <w:r w:rsidR="007D3178" w:rsidRPr="007D3178">
        <w:t>2.2 Nhận xét</w:t>
      </w:r>
      <w:bookmarkEnd w:id="171"/>
      <w:r w:rsidR="007D3178" w:rsidRPr="007D3178">
        <w:t>  </w:t>
      </w:r>
    </w:p>
    <w:p w14:paraId="57DA2FF8" w14:textId="77777777" w:rsidR="007D3178" w:rsidRPr="004C76AE" w:rsidRDefault="007D3178" w:rsidP="007D3178">
      <w:pPr>
        <w:pStyle w:val="Nidungvnbn"/>
        <w:rPr>
          <w:b/>
          <w:bCs/>
        </w:rPr>
      </w:pPr>
      <w:r w:rsidRPr="004C76AE">
        <w:rPr>
          <w:b/>
          <w:bCs/>
        </w:rPr>
        <w:t>Ưu điểm:  </w:t>
      </w:r>
    </w:p>
    <w:p w14:paraId="686F1AFA" w14:textId="77777777" w:rsidR="007D3178" w:rsidRPr="007D3178" w:rsidRDefault="007D3178" w:rsidP="004C76AE">
      <w:pPr>
        <w:pStyle w:val="Nidungvnbn"/>
        <w:numPr>
          <w:ilvl w:val="0"/>
          <w:numId w:val="162"/>
        </w:numPr>
      </w:pPr>
      <w:r w:rsidRPr="007D3178">
        <w:lastRenderedPageBreak/>
        <w:t>State Pattern giúp tách biệt logic xử lý của từng trạng thái, tránh tình trạng code “rẽ nhánh” phức tạp trong Service hoặc Controller.</w:t>
      </w:r>
    </w:p>
    <w:p w14:paraId="096AD984" w14:textId="77777777" w:rsidR="007D3178" w:rsidRPr="007D3178" w:rsidRDefault="007D3178" w:rsidP="004C76AE">
      <w:pPr>
        <w:pStyle w:val="Nidungvnbn"/>
        <w:numPr>
          <w:ilvl w:val="0"/>
          <w:numId w:val="162"/>
        </w:numPr>
      </w:pPr>
      <w:r w:rsidRPr="007D3178">
        <w:t>Dễ dàng mở rộng hoặc thay đổi quy tắc nghiệp vụ cho từng trạng thái mà không ảnh hưởng đến các phần còn lại của hệ thống.</w:t>
      </w:r>
    </w:p>
    <w:p w14:paraId="6327579F" w14:textId="77777777" w:rsidR="007D3178" w:rsidRPr="007D3178" w:rsidRDefault="007D3178" w:rsidP="004C76AE">
      <w:pPr>
        <w:pStyle w:val="Nidungvnbn"/>
        <w:numPr>
          <w:ilvl w:val="0"/>
          <w:numId w:val="162"/>
        </w:numPr>
      </w:pPr>
      <w:r w:rsidRPr="007D3178">
        <w:t>Tuân thủ nguyên lý Open/Closed và Single Responsibility trong SOLID.</w:t>
      </w:r>
    </w:p>
    <w:p w14:paraId="388D9EBF" w14:textId="4BA5424D" w:rsidR="007D3178" w:rsidRPr="004C76AE" w:rsidRDefault="007D3178" w:rsidP="004C76AE">
      <w:pPr>
        <w:pStyle w:val="Nidungvnbn"/>
        <w:numPr>
          <w:ilvl w:val="0"/>
          <w:numId w:val="162"/>
        </w:numPr>
        <w:rPr>
          <w:lang w:val="vi-VN"/>
        </w:rPr>
      </w:pPr>
      <w:r w:rsidRPr="007D3178">
        <w:t>Dễ kiểm thử, bảo trì, và truy vết hành vi của từng trạng thái đơn hàng.</w:t>
      </w:r>
    </w:p>
    <w:p w14:paraId="2C0FD14A" w14:textId="4F413CF3" w:rsidR="007D3178" w:rsidRPr="004C76AE" w:rsidRDefault="00703346" w:rsidP="007D3178">
      <w:pPr>
        <w:pStyle w:val="Nidungvnbn"/>
        <w:rPr>
          <w:b/>
          <w:bCs/>
        </w:rPr>
      </w:pPr>
      <w:r>
        <w:rPr>
          <w:b/>
          <w:bCs/>
        </w:rPr>
        <w:t>Hạn chế</w:t>
      </w:r>
      <w:r w:rsidR="007D3178" w:rsidRPr="004C76AE">
        <w:rPr>
          <w:b/>
          <w:bCs/>
        </w:rPr>
        <w:t>:  </w:t>
      </w:r>
    </w:p>
    <w:p w14:paraId="75DCDDCB" w14:textId="77777777" w:rsidR="007D3178" w:rsidRPr="007D3178" w:rsidRDefault="007D3178" w:rsidP="004C76AE">
      <w:pPr>
        <w:pStyle w:val="Nidungvnbn"/>
        <w:numPr>
          <w:ilvl w:val="0"/>
          <w:numId w:val="163"/>
        </w:numPr>
      </w:pPr>
      <w:r w:rsidRPr="007D3178">
        <w:t>Số lượng class có thể tăng lên đáng kể nếu hệ thống có nhiều trạng thái phức tạp.</w:t>
      </w:r>
    </w:p>
    <w:p w14:paraId="683DA217" w14:textId="15E0F275" w:rsidR="007D3178" w:rsidRPr="004C76AE" w:rsidRDefault="007D3178" w:rsidP="004C76AE">
      <w:pPr>
        <w:pStyle w:val="Nidungvnbn"/>
        <w:numPr>
          <w:ilvl w:val="0"/>
          <w:numId w:val="163"/>
        </w:numPr>
      </w:pPr>
      <w:r w:rsidRPr="007D3178">
        <w:t>Nếu không tổ chức hợp lý, việc khởi tạo các đối tượng trạng thái có thể gây dư thừa bộ nhớ (có thể khắc phục bằng cách dùng Singleton hoặc chia sẻ instance nếu cần).</w:t>
      </w:r>
    </w:p>
    <w:p w14:paraId="1F80484A" w14:textId="71E8E659" w:rsidR="007D3178" w:rsidRPr="004C76AE" w:rsidRDefault="004C76AE" w:rsidP="004C76AE">
      <w:pPr>
        <w:pStyle w:val="Tiumccp1"/>
        <w:rPr>
          <w:lang w:val="vi-VN"/>
        </w:rPr>
      </w:pPr>
      <w:bookmarkStart w:id="172" w:name="_Toc197269831"/>
      <w:r>
        <w:rPr>
          <w:lang w:val="vi-VN"/>
        </w:rPr>
        <w:t>7.</w:t>
      </w:r>
      <w:r w:rsidR="007D3178" w:rsidRPr="007D3178">
        <w:t xml:space="preserve">3 </w:t>
      </w:r>
      <w:r>
        <w:t>Source</w:t>
      </w:r>
      <w:r>
        <w:rPr>
          <w:lang w:val="vi-VN"/>
        </w:rPr>
        <w:t xml:space="preserve"> c</w:t>
      </w:r>
      <w:r w:rsidR="007D3178" w:rsidRPr="007D3178">
        <w:t>ode </w:t>
      </w:r>
      <w:r>
        <w:rPr>
          <w:lang w:val="vi-VN"/>
        </w:rPr>
        <w:t>State Pattern</w:t>
      </w:r>
      <w:bookmarkEnd w:id="172"/>
    </w:p>
    <w:p w14:paraId="176202FF" w14:textId="1AB3D5D3" w:rsidR="007D3178" w:rsidRPr="007D3178" w:rsidRDefault="00270AAB" w:rsidP="004C76AE">
      <w:pPr>
        <w:pStyle w:val="Tiumccp2"/>
      </w:pPr>
      <w:bookmarkStart w:id="173" w:name="_Toc197269832"/>
      <w:r>
        <w:rPr>
          <w:lang w:val="vi-VN"/>
        </w:rPr>
        <w:t>7</w:t>
      </w:r>
      <w:r w:rsidR="004C76AE">
        <w:rPr>
          <w:lang w:val="vi-VN"/>
        </w:rPr>
        <w:t>.</w:t>
      </w:r>
      <w:r w:rsidR="007D3178" w:rsidRPr="007D3178">
        <w:t>3.1 Lớp State - Interface OrderState</w:t>
      </w:r>
      <w:bookmarkEnd w:id="173"/>
    </w:p>
    <w:p w14:paraId="2619A863" w14:textId="56753AE6" w:rsidR="007D3178" w:rsidRPr="007D3178" w:rsidRDefault="007D3178" w:rsidP="004C76AE">
      <w:r w:rsidRPr="007D3178">
        <w:rPr>
          <w:noProof/>
        </w:rPr>
        <w:drawing>
          <wp:inline distT="0" distB="0" distL="0" distR="0" wp14:anchorId="61F9123E" wp14:editId="6BE3EB88">
            <wp:extent cx="4975860" cy="1851660"/>
            <wp:effectExtent l="0" t="0" r="0" b="0"/>
            <wp:docPr id="847493424" name="Picture 1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3424" name="Picture 116" descr="A screen shot of a computer&#10;&#10;AI-generated content may be incorrec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75860" cy="1851660"/>
                    </a:xfrm>
                    <a:prstGeom prst="rect">
                      <a:avLst/>
                    </a:prstGeom>
                    <a:noFill/>
                    <a:ln>
                      <a:noFill/>
                    </a:ln>
                  </pic:spPr>
                </pic:pic>
              </a:graphicData>
            </a:graphic>
          </wp:inline>
        </w:drawing>
      </w:r>
    </w:p>
    <w:p w14:paraId="415D96D6" w14:textId="0EBE2BE6" w:rsidR="007D3178" w:rsidRPr="00E47CB9" w:rsidRDefault="00E47CB9" w:rsidP="00E47CB9">
      <w:pPr>
        <w:pStyle w:val="Caption"/>
        <w:rPr>
          <w:lang w:val="vi-VN"/>
        </w:rPr>
      </w:pPr>
      <w:bookmarkStart w:id="174" w:name="_Toc197269087"/>
      <w:r>
        <w:t xml:space="preserve">Hình 7. </w:t>
      </w:r>
      <w:fldSimple w:instr=" SEQ Hình_7. \* ARABIC ">
        <w:r w:rsidR="00B93F02">
          <w:rPr>
            <w:noProof/>
          </w:rPr>
          <w:t>3</w:t>
        </w:r>
      </w:fldSimple>
      <w:r>
        <w:rPr>
          <w:lang w:val="vi-VN"/>
        </w:rPr>
        <w:t xml:space="preserve"> </w:t>
      </w:r>
      <w:r w:rsidR="007D3178" w:rsidRPr="007D3178">
        <w:t xml:space="preserve">Hình lớp </w:t>
      </w:r>
      <w:r>
        <w:t>OrderState</w:t>
      </w:r>
      <w:r>
        <w:rPr>
          <w:lang w:val="vi-VN"/>
        </w:rPr>
        <w:t>.</w:t>
      </w:r>
      <w:bookmarkEnd w:id="174"/>
    </w:p>
    <w:p w14:paraId="3E706469" w14:textId="6393D39E" w:rsidR="007D3178" w:rsidRPr="007D3178" w:rsidRDefault="007D3178" w:rsidP="007D3178">
      <w:pPr>
        <w:pStyle w:val="Nidungvnbn"/>
      </w:pPr>
      <w:r w:rsidRPr="007D3178">
        <w:t>Lớp OrderState là interface định nghĩa các phương thức chung của các ConcreteState như process(), cancel() và getStateName().</w:t>
      </w:r>
    </w:p>
    <w:p w14:paraId="78C8F3B9" w14:textId="250A6BF7" w:rsidR="007D3178" w:rsidRPr="007D3178" w:rsidRDefault="004C76AE" w:rsidP="004C76AE">
      <w:pPr>
        <w:pStyle w:val="Tiumccp2"/>
      </w:pPr>
      <w:bookmarkStart w:id="175" w:name="_Toc197269833"/>
      <w:r>
        <w:t>7</w:t>
      </w:r>
      <w:r>
        <w:rPr>
          <w:lang w:val="vi-VN"/>
        </w:rPr>
        <w:t>.</w:t>
      </w:r>
      <w:r w:rsidR="007D3178" w:rsidRPr="007D3178">
        <w:t>3.2 Các lớp ConcreteState</w:t>
      </w:r>
      <w:bookmarkEnd w:id="175"/>
    </w:p>
    <w:p w14:paraId="503AE968" w14:textId="3D64BDCF" w:rsidR="007D3178" w:rsidRPr="007D3178" w:rsidRDefault="007D3178" w:rsidP="004C76AE">
      <w:pPr>
        <w:pStyle w:val="Nidungvnbn"/>
      </w:pPr>
      <w:r w:rsidRPr="007D3178">
        <w:t>Mỗi lớp ConcreteState triển khai interface OrderState và định nghĩa các phương thức xử lý logic tùy vào State hiện tại để tiếp tục chuyển đổi qua State tiếp theo.</w:t>
      </w:r>
    </w:p>
    <w:p w14:paraId="7F191584" w14:textId="679F288B" w:rsidR="007D3178" w:rsidRPr="007D3178" w:rsidRDefault="004C76AE" w:rsidP="004C76AE">
      <w:pPr>
        <w:pStyle w:val="Tiumccp3"/>
      </w:pPr>
      <w:bookmarkStart w:id="176" w:name="_Toc197269834"/>
      <w:r>
        <w:lastRenderedPageBreak/>
        <w:t>7</w:t>
      </w:r>
      <w:r>
        <w:rPr>
          <w:lang w:val="vi-VN"/>
        </w:rPr>
        <w:t>.</w:t>
      </w:r>
      <w:r w:rsidR="007D3178" w:rsidRPr="007D3178">
        <w:t>3.2.1 Lớp PendingState</w:t>
      </w:r>
      <w:bookmarkEnd w:id="176"/>
    </w:p>
    <w:p w14:paraId="005B67E3" w14:textId="331793A7" w:rsidR="007D3178" w:rsidRPr="007D3178" w:rsidRDefault="007D3178" w:rsidP="00AC695F">
      <w:r w:rsidRPr="007D3178">
        <w:rPr>
          <w:noProof/>
        </w:rPr>
        <w:drawing>
          <wp:inline distT="0" distB="0" distL="0" distR="0" wp14:anchorId="2B3DAED0" wp14:editId="21CFA483">
            <wp:extent cx="5730240" cy="3649980"/>
            <wp:effectExtent l="0" t="0" r="3810" b="7620"/>
            <wp:docPr id="1492890200" name="Picture 115"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90200" name="Picture 115" descr="A computer screen shot of a program&#10;&#10;AI-generated content may be incorrec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0240" cy="3649980"/>
                    </a:xfrm>
                    <a:prstGeom prst="rect">
                      <a:avLst/>
                    </a:prstGeom>
                    <a:noFill/>
                    <a:ln>
                      <a:noFill/>
                    </a:ln>
                  </pic:spPr>
                </pic:pic>
              </a:graphicData>
            </a:graphic>
          </wp:inline>
        </w:drawing>
      </w:r>
    </w:p>
    <w:p w14:paraId="4DAD178D" w14:textId="51C8CBB1" w:rsidR="007D3178" w:rsidRPr="00E47CB9" w:rsidRDefault="00E47CB9" w:rsidP="00E47CB9">
      <w:pPr>
        <w:pStyle w:val="Caption"/>
        <w:rPr>
          <w:lang w:val="vi-VN"/>
        </w:rPr>
      </w:pPr>
      <w:bookmarkStart w:id="177" w:name="_Toc197269088"/>
      <w:r>
        <w:t xml:space="preserve">Hình 7. </w:t>
      </w:r>
      <w:fldSimple w:instr=" SEQ Hình_7. \* ARABIC ">
        <w:r w:rsidR="00B93F02">
          <w:rPr>
            <w:noProof/>
          </w:rPr>
          <w:t>4</w:t>
        </w:r>
      </w:fldSimple>
      <w:r>
        <w:rPr>
          <w:lang w:val="vi-VN"/>
        </w:rPr>
        <w:t xml:space="preserve"> </w:t>
      </w:r>
      <w:r w:rsidR="007D3178" w:rsidRPr="007D3178">
        <w:t>Hình lớp Pe</w:t>
      </w:r>
      <w:r>
        <w:t>ndingState</w:t>
      </w:r>
      <w:r>
        <w:rPr>
          <w:lang w:val="vi-VN"/>
        </w:rPr>
        <w:t>.</w:t>
      </w:r>
      <w:bookmarkEnd w:id="177"/>
    </w:p>
    <w:p w14:paraId="046D5CE3" w14:textId="4E6D56CA" w:rsidR="007D3178" w:rsidRPr="007D3178" w:rsidRDefault="007D3178" w:rsidP="00AC695F">
      <w:pPr>
        <w:pStyle w:val="Nidungvnbn"/>
        <w:numPr>
          <w:ilvl w:val="0"/>
          <w:numId w:val="164"/>
        </w:numPr>
      </w:pPr>
      <w:r w:rsidRPr="007D3178">
        <w:t>Trạng thái lớp này biểu diễn cho việc Order vừa tạo và đang đợi thanh toán.</w:t>
      </w:r>
    </w:p>
    <w:p w14:paraId="72911819" w14:textId="583713CA" w:rsidR="007D3178" w:rsidRPr="007D3178" w:rsidRDefault="007D3178" w:rsidP="00AC695F">
      <w:pPr>
        <w:pStyle w:val="Nidungvnbn"/>
        <w:numPr>
          <w:ilvl w:val="0"/>
          <w:numId w:val="164"/>
        </w:numPr>
      </w:pPr>
      <w:r w:rsidRPr="007D3178">
        <w:t>Phương thức process() để tiếp tục chuyện trạng thái Order sang đã thanh toán, phương thức cancel() để chuyển Order sang trạng thái hủy.</w:t>
      </w:r>
    </w:p>
    <w:p w14:paraId="43567AA8" w14:textId="26DFEE08" w:rsidR="007D3178" w:rsidRPr="007D3178" w:rsidRDefault="00AC695F" w:rsidP="00AC695F">
      <w:pPr>
        <w:pStyle w:val="Tiumccp3"/>
      </w:pPr>
      <w:bookmarkStart w:id="178" w:name="_Toc197269835"/>
      <w:r>
        <w:t>7</w:t>
      </w:r>
      <w:r>
        <w:rPr>
          <w:lang w:val="vi-VN"/>
        </w:rPr>
        <w:t>.</w:t>
      </w:r>
      <w:r w:rsidR="007D3178" w:rsidRPr="007D3178">
        <w:t>3.2.2 Lớp PaidState</w:t>
      </w:r>
      <w:bookmarkEnd w:id="178"/>
    </w:p>
    <w:p w14:paraId="67AC575F" w14:textId="357A297F" w:rsidR="007D3178" w:rsidRPr="007D3178" w:rsidRDefault="007D3178" w:rsidP="00AC695F">
      <w:r w:rsidRPr="007D3178">
        <w:rPr>
          <w:noProof/>
        </w:rPr>
        <w:lastRenderedPageBreak/>
        <w:drawing>
          <wp:inline distT="0" distB="0" distL="0" distR="0" wp14:anchorId="786836AE" wp14:editId="35E702D8">
            <wp:extent cx="5730240" cy="3848100"/>
            <wp:effectExtent l="0" t="0" r="3810" b="0"/>
            <wp:docPr id="1165847435" name="Picture 114"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47435" name="Picture 114" descr="A computer screen shot of a program&#10;&#10;AI-generated content may be incorrec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0240" cy="3848100"/>
                    </a:xfrm>
                    <a:prstGeom prst="rect">
                      <a:avLst/>
                    </a:prstGeom>
                    <a:noFill/>
                    <a:ln>
                      <a:noFill/>
                    </a:ln>
                  </pic:spPr>
                </pic:pic>
              </a:graphicData>
            </a:graphic>
          </wp:inline>
        </w:drawing>
      </w:r>
    </w:p>
    <w:p w14:paraId="59A0B745" w14:textId="59ADBCFB" w:rsidR="007D3178" w:rsidRPr="00102BBC" w:rsidRDefault="00102BBC" w:rsidP="00102BBC">
      <w:pPr>
        <w:pStyle w:val="Caption"/>
        <w:rPr>
          <w:lang w:val="vi-VN"/>
        </w:rPr>
      </w:pPr>
      <w:bookmarkStart w:id="179" w:name="_Toc197269089"/>
      <w:r>
        <w:t xml:space="preserve">Hình 7. </w:t>
      </w:r>
      <w:fldSimple w:instr=" SEQ Hình_7. \* ARABIC ">
        <w:r w:rsidR="00B93F02">
          <w:rPr>
            <w:noProof/>
          </w:rPr>
          <w:t>5</w:t>
        </w:r>
      </w:fldSimple>
      <w:r>
        <w:rPr>
          <w:lang w:val="vi-VN"/>
        </w:rPr>
        <w:t xml:space="preserve"> </w:t>
      </w:r>
      <w:r w:rsidR="007D3178" w:rsidRPr="007D3178">
        <w:t xml:space="preserve">Hình lớp </w:t>
      </w:r>
      <w:r>
        <w:t>PaidState</w:t>
      </w:r>
      <w:r>
        <w:rPr>
          <w:lang w:val="vi-VN"/>
        </w:rPr>
        <w:t>.</w:t>
      </w:r>
      <w:bookmarkEnd w:id="179"/>
    </w:p>
    <w:p w14:paraId="05A3B127" w14:textId="3395D33F" w:rsidR="007D3178" w:rsidRPr="007D3178" w:rsidRDefault="007D3178" w:rsidP="00AC695F">
      <w:pPr>
        <w:pStyle w:val="Nidungvnbn"/>
        <w:numPr>
          <w:ilvl w:val="0"/>
          <w:numId w:val="165"/>
        </w:numPr>
      </w:pPr>
      <w:r w:rsidRPr="007D3178">
        <w:t>Trạng thái lớp này biểu diễn cho việc Order đã được thanh toán và đang đợi để giao hàng.</w:t>
      </w:r>
    </w:p>
    <w:p w14:paraId="0A99C261" w14:textId="3A7F540D" w:rsidR="007D3178" w:rsidRPr="00AC695F" w:rsidRDefault="007D3178" w:rsidP="00AC695F">
      <w:pPr>
        <w:pStyle w:val="Nidungvnbn"/>
        <w:numPr>
          <w:ilvl w:val="0"/>
          <w:numId w:val="165"/>
        </w:numPr>
      </w:pPr>
      <w:r w:rsidRPr="007D3178">
        <w:t>Phương thức process() để tiếp tục chuyện trạng thái Order sang đang giao hàng, phương thức cancel() để chuyển Order sang trạng thái hủy.</w:t>
      </w:r>
    </w:p>
    <w:p w14:paraId="47C2C566" w14:textId="6CEB48C0" w:rsidR="007D3178" w:rsidRPr="007D3178" w:rsidRDefault="00AC695F" w:rsidP="00AC695F">
      <w:pPr>
        <w:pStyle w:val="Tiumccp3"/>
      </w:pPr>
      <w:bookmarkStart w:id="180" w:name="_Toc197269836"/>
      <w:r>
        <w:t>7</w:t>
      </w:r>
      <w:r>
        <w:rPr>
          <w:lang w:val="vi-VN"/>
        </w:rPr>
        <w:t>.</w:t>
      </w:r>
      <w:r w:rsidR="007D3178" w:rsidRPr="007D3178">
        <w:t>3.2.3 Lớp ShippingState</w:t>
      </w:r>
      <w:bookmarkEnd w:id="180"/>
    </w:p>
    <w:p w14:paraId="161BC2CF" w14:textId="64471855" w:rsidR="007D3178" w:rsidRPr="007D3178" w:rsidRDefault="007D3178" w:rsidP="00AC695F">
      <w:r w:rsidRPr="007D3178">
        <w:rPr>
          <w:noProof/>
        </w:rPr>
        <w:lastRenderedPageBreak/>
        <w:drawing>
          <wp:inline distT="0" distB="0" distL="0" distR="0" wp14:anchorId="5106983D" wp14:editId="7A64D65B">
            <wp:extent cx="5730240" cy="3192780"/>
            <wp:effectExtent l="0" t="0" r="3810" b="7620"/>
            <wp:docPr id="1334549185" name="Picture 11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49185" name="Picture 113" descr="A screenshot of a computer program&#10;&#10;AI-generated content may be incorrec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0240" cy="3192780"/>
                    </a:xfrm>
                    <a:prstGeom prst="rect">
                      <a:avLst/>
                    </a:prstGeom>
                    <a:noFill/>
                    <a:ln>
                      <a:noFill/>
                    </a:ln>
                  </pic:spPr>
                </pic:pic>
              </a:graphicData>
            </a:graphic>
          </wp:inline>
        </w:drawing>
      </w:r>
    </w:p>
    <w:p w14:paraId="420D3021" w14:textId="1C34EA6D" w:rsidR="007D3178" w:rsidRPr="00102BBC" w:rsidRDefault="00102BBC" w:rsidP="00102BBC">
      <w:pPr>
        <w:pStyle w:val="Caption"/>
        <w:rPr>
          <w:lang w:val="vi-VN"/>
        </w:rPr>
      </w:pPr>
      <w:bookmarkStart w:id="181" w:name="_Toc197269090"/>
      <w:r>
        <w:t xml:space="preserve">Hình 7. </w:t>
      </w:r>
      <w:fldSimple w:instr=" SEQ Hình_7. \* ARABIC ">
        <w:r w:rsidR="00B93F02">
          <w:rPr>
            <w:noProof/>
          </w:rPr>
          <w:t>6</w:t>
        </w:r>
      </w:fldSimple>
      <w:r>
        <w:rPr>
          <w:lang w:val="vi-VN"/>
        </w:rPr>
        <w:t xml:space="preserve"> </w:t>
      </w:r>
      <w:r w:rsidR="007D3178" w:rsidRPr="007D3178">
        <w:t>Hình lớp Shi</w:t>
      </w:r>
      <w:r>
        <w:t>ppingState</w:t>
      </w:r>
      <w:r>
        <w:rPr>
          <w:lang w:val="vi-VN"/>
        </w:rPr>
        <w:t>.</w:t>
      </w:r>
      <w:bookmarkEnd w:id="181"/>
    </w:p>
    <w:p w14:paraId="0EFC2CEB" w14:textId="7CC24622" w:rsidR="007D3178" w:rsidRPr="007D3178" w:rsidRDefault="007D3178" w:rsidP="00AC695F">
      <w:pPr>
        <w:pStyle w:val="Nidungvnbn"/>
        <w:numPr>
          <w:ilvl w:val="0"/>
          <w:numId w:val="166"/>
        </w:numPr>
      </w:pPr>
      <w:r w:rsidRPr="007D3178">
        <w:t>Trạng thái lớp này biểu diễn cho việc Order đã được giao và đang đợi để người nhận lấy hàng.</w:t>
      </w:r>
    </w:p>
    <w:p w14:paraId="607ABA15" w14:textId="57A27959" w:rsidR="007D3178" w:rsidRPr="00AC695F" w:rsidRDefault="007D3178" w:rsidP="00AC695F">
      <w:pPr>
        <w:pStyle w:val="Nidungvnbn"/>
        <w:numPr>
          <w:ilvl w:val="0"/>
          <w:numId w:val="166"/>
        </w:numPr>
      </w:pPr>
      <w:r w:rsidRPr="007D3178">
        <w:t>Phương thức process() để tiếp tục chuyện trạng thái Order sang đã nhậnhàng, phương thức cancel() để chuyển Order sang trạng thái hủy.</w:t>
      </w:r>
    </w:p>
    <w:p w14:paraId="5F41AE8A" w14:textId="71B2123B" w:rsidR="007D3178" w:rsidRPr="007D3178" w:rsidRDefault="00AC695F" w:rsidP="00AC695F">
      <w:pPr>
        <w:pStyle w:val="Tiumccp3"/>
      </w:pPr>
      <w:bookmarkStart w:id="182" w:name="_Toc197269837"/>
      <w:r>
        <w:t>7</w:t>
      </w:r>
      <w:r>
        <w:rPr>
          <w:lang w:val="vi-VN"/>
        </w:rPr>
        <w:t>.</w:t>
      </w:r>
      <w:r w:rsidR="007D3178" w:rsidRPr="007D3178">
        <w:t>3.2.4 Lớp DeliveredState</w:t>
      </w:r>
      <w:bookmarkEnd w:id="182"/>
    </w:p>
    <w:p w14:paraId="75D1C816" w14:textId="319C1AA3" w:rsidR="007D3178" w:rsidRPr="007D3178" w:rsidRDefault="007D3178" w:rsidP="00AC695F">
      <w:r w:rsidRPr="007D3178">
        <w:rPr>
          <w:noProof/>
        </w:rPr>
        <w:lastRenderedPageBreak/>
        <w:drawing>
          <wp:inline distT="0" distB="0" distL="0" distR="0" wp14:anchorId="050B2CB6" wp14:editId="0980629D">
            <wp:extent cx="5730240" cy="2819400"/>
            <wp:effectExtent l="0" t="0" r="3810" b="0"/>
            <wp:docPr id="379386834" name="Picture 11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86834" name="Picture 112" descr="A screen shot of a computer&#10;&#10;AI-generated content may be incorrec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0BF5D9AC" w14:textId="3A159658" w:rsidR="007D3178" w:rsidRPr="00102BBC" w:rsidRDefault="00102BBC" w:rsidP="00102BBC">
      <w:pPr>
        <w:pStyle w:val="Caption"/>
        <w:rPr>
          <w:lang w:val="vi-VN"/>
        </w:rPr>
      </w:pPr>
      <w:bookmarkStart w:id="183" w:name="_Toc197269091"/>
      <w:r>
        <w:t xml:space="preserve">Hình 7. </w:t>
      </w:r>
      <w:fldSimple w:instr=" SEQ Hình_7. \* ARABIC ">
        <w:r w:rsidR="00B93F02">
          <w:rPr>
            <w:noProof/>
          </w:rPr>
          <w:t>7</w:t>
        </w:r>
      </w:fldSimple>
      <w:r>
        <w:rPr>
          <w:lang w:val="vi-VN"/>
        </w:rPr>
        <w:t xml:space="preserve"> </w:t>
      </w:r>
      <w:r w:rsidR="007D3178" w:rsidRPr="007D3178">
        <w:t>Hỉnh lớp Deli</w:t>
      </w:r>
      <w:r>
        <w:t>veredState</w:t>
      </w:r>
      <w:r>
        <w:rPr>
          <w:lang w:val="vi-VN"/>
        </w:rPr>
        <w:t>.</w:t>
      </w:r>
      <w:bookmarkEnd w:id="183"/>
    </w:p>
    <w:p w14:paraId="71AC61B1" w14:textId="15122CC7" w:rsidR="007D3178" w:rsidRPr="007D3178" w:rsidRDefault="007D3178" w:rsidP="00AC695F">
      <w:pPr>
        <w:pStyle w:val="Nidungvnbn"/>
        <w:numPr>
          <w:ilvl w:val="0"/>
          <w:numId w:val="167"/>
        </w:numPr>
      </w:pPr>
      <w:r w:rsidRPr="007D3178">
        <w:t>Trạng thái lớp này biểu diễn cho việc Order đã được giao và không có trạng thái tiếp theo để chuyển.</w:t>
      </w:r>
    </w:p>
    <w:p w14:paraId="7D2CA4B4" w14:textId="127A3B7C" w:rsidR="007D3178" w:rsidRPr="007D3178" w:rsidRDefault="007D3178" w:rsidP="00AC695F">
      <w:pPr>
        <w:pStyle w:val="Nidungvnbn"/>
        <w:numPr>
          <w:ilvl w:val="0"/>
          <w:numId w:val="167"/>
        </w:numPr>
      </w:pPr>
      <w:r w:rsidRPr="007D3178">
        <w:t>Phương thức process() và cancel() ở trạng thái này đều sẽ trả về false vì trạng thái này không có trạng thái tiếp theo.</w:t>
      </w:r>
    </w:p>
    <w:p w14:paraId="34B792B0" w14:textId="5BCF7875" w:rsidR="007D3178" w:rsidRPr="007D3178" w:rsidRDefault="00AC695F" w:rsidP="00AC695F">
      <w:pPr>
        <w:pStyle w:val="Tiumccp3"/>
      </w:pPr>
      <w:bookmarkStart w:id="184" w:name="_Toc197269838"/>
      <w:r>
        <w:t>7</w:t>
      </w:r>
      <w:r>
        <w:rPr>
          <w:lang w:val="vi-VN"/>
        </w:rPr>
        <w:t>.</w:t>
      </w:r>
      <w:r w:rsidR="007D3178" w:rsidRPr="007D3178">
        <w:t>3.2.5 Lớp Cancelled</w:t>
      </w:r>
      <w:bookmarkEnd w:id="184"/>
    </w:p>
    <w:p w14:paraId="0183492D" w14:textId="1CDCF9AB" w:rsidR="007D3178" w:rsidRPr="007D3178" w:rsidRDefault="007D3178" w:rsidP="00AC695F">
      <w:r w:rsidRPr="007D3178">
        <w:rPr>
          <w:noProof/>
        </w:rPr>
        <w:drawing>
          <wp:inline distT="0" distB="0" distL="0" distR="0" wp14:anchorId="18BEFFB6" wp14:editId="1D53D6C3">
            <wp:extent cx="5730240" cy="3002280"/>
            <wp:effectExtent l="0" t="0" r="3810" b="7620"/>
            <wp:docPr id="1873041104" name="Picture 1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41104" name="Picture 111" descr="A screen shot of a computer program&#10;&#10;AI-generated content may be incorrec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0240" cy="3002280"/>
                    </a:xfrm>
                    <a:prstGeom prst="rect">
                      <a:avLst/>
                    </a:prstGeom>
                    <a:noFill/>
                    <a:ln>
                      <a:noFill/>
                    </a:ln>
                  </pic:spPr>
                </pic:pic>
              </a:graphicData>
            </a:graphic>
          </wp:inline>
        </w:drawing>
      </w:r>
    </w:p>
    <w:p w14:paraId="249AF1A8" w14:textId="6F9A2395" w:rsidR="007D3178" w:rsidRPr="00102BBC" w:rsidRDefault="00102BBC" w:rsidP="00102BBC">
      <w:pPr>
        <w:pStyle w:val="Caption"/>
        <w:rPr>
          <w:lang w:val="vi-VN"/>
        </w:rPr>
      </w:pPr>
      <w:bookmarkStart w:id="185" w:name="_Toc197269092"/>
      <w:r>
        <w:lastRenderedPageBreak/>
        <w:t xml:space="preserve">Hình 7. </w:t>
      </w:r>
      <w:fldSimple w:instr=" SEQ Hình_7. \* ARABIC ">
        <w:r w:rsidR="00B93F02">
          <w:rPr>
            <w:noProof/>
          </w:rPr>
          <w:t>8</w:t>
        </w:r>
      </w:fldSimple>
      <w:r>
        <w:rPr>
          <w:lang w:val="vi-VN"/>
        </w:rPr>
        <w:t xml:space="preserve"> </w:t>
      </w:r>
      <w:r w:rsidR="007D3178" w:rsidRPr="007D3178">
        <w:t>Hình lớp Canc</w:t>
      </w:r>
      <w:r>
        <w:t>elledState</w:t>
      </w:r>
      <w:r>
        <w:rPr>
          <w:lang w:val="vi-VN"/>
        </w:rPr>
        <w:t>.</w:t>
      </w:r>
      <w:bookmarkEnd w:id="185"/>
    </w:p>
    <w:p w14:paraId="6735773F" w14:textId="0CF221A5" w:rsidR="007D3178" w:rsidRPr="007D3178" w:rsidRDefault="007D3178" w:rsidP="005C6005">
      <w:pPr>
        <w:pStyle w:val="Nidungvnbn"/>
        <w:numPr>
          <w:ilvl w:val="0"/>
          <w:numId w:val="168"/>
        </w:numPr>
      </w:pPr>
      <w:r w:rsidRPr="007D3178">
        <w:t>Trạng thái lớp này biểu diễn cho việc Order đã được hủy và không có trạng thái tiếp theo để chuyển.</w:t>
      </w:r>
    </w:p>
    <w:p w14:paraId="101983D8" w14:textId="4EF0972D" w:rsidR="007D3178" w:rsidRPr="005C6005" w:rsidRDefault="007D3178" w:rsidP="005C6005">
      <w:pPr>
        <w:pStyle w:val="Nidungvnbn"/>
        <w:numPr>
          <w:ilvl w:val="0"/>
          <w:numId w:val="168"/>
        </w:numPr>
      </w:pPr>
      <w:r w:rsidRPr="007D3178">
        <w:t>Phương thức process() và cancel() ở trạng thái này đều sẽ trả về false vì trạng thái này không có trạng thái tiếp theo.</w:t>
      </w:r>
    </w:p>
    <w:p w14:paraId="3DE3B7C8" w14:textId="0B8633C3" w:rsidR="007D3178" w:rsidRPr="007D3178" w:rsidRDefault="005C6005" w:rsidP="005C6005">
      <w:pPr>
        <w:pStyle w:val="Tiumccp2"/>
      </w:pPr>
      <w:bookmarkStart w:id="186" w:name="_Toc197269839"/>
      <w:r>
        <w:t>7</w:t>
      </w:r>
      <w:r>
        <w:rPr>
          <w:lang w:val="vi-VN"/>
        </w:rPr>
        <w:t>.</w:t>
      </w:r>
      <w:r w:rsidR="007D3178" w:rsidRPr="007D3178">
        <w:t>3.3 Lớp Context - OrderStateManager</w:t>
      </w:r>
      <w:bookmarkEnd w:id="186"/>
    </w:p>
    <w:p w14:paraId="640E43FA" w14:textId="700F845C" w:rsidR="007D3178" w:rsidRPr="007D3178" w:rsidRDefault="007D3178" w:rsidP="005C6005">
      <w:r w:rsidRPr="007D3178">
        <w:rPr>
          <w:noProof/>
        </w:rPr>
        <w:drawing>
          <wp:inline distT="0" distB="0" distL="0" distR="0" wp14:anchorId="7264A86E" wp14:editId="3462B362">
            <wp:extent cx="5730240" cy="883920"/>
            <wp:effectExtent l="0" t="0" r="3810" b="0"/>
            <wp:docPr id="312060791" name="Picture 11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60791" name="Picture 110" descr="A screen shot of a computer&#10;&#10;AI-generated content may be incorrec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0240" cy="883920"/>
                    </a:xfrm>
                    <a:prstGeom prst="rect">
                      <a:avLst/>
                    </a:prstGeom>
                    <a:noFill/>
                    <a:ln>
                      <a:noFill/>
                    </a:ln>
                  </pic:spPr>
                </pic:pic>
              </a:graphicData>
            </a:graphic>
          </wp:inline>
        </w:drawing>
      </w:r>
    </w:p>
    <w:p w14:paraId="1252C33C" w14:textId="7BD21BB5" w:rsidR="007D3178" w:rsidRPr="00102BBC" w:rsidRDefault="00102BBC" w:rsidP="00102BBC">
      <w:pPr>
        <w:pStyle w:val="Caption"/>
        <w:rPr>
          <w:lang w:val="vi-VN"/>
        </w:rPr>
      </w:pPr>
      <w:bookmarkStart w:id="187" w:name="_Toc197269093"/>
      <w:r>
        <w:t xml:space="preserve">Hình 7. </w:t>
      </w:r>
      <w:fldSimple w:instr=" SEQ Hình_7. \* ARABIC ">
        <w:r w:rsidR="00B93F02">
          <w:rPr>
            <w:noProof/>
          </w:rPr>
          <w:t>9</w:t>
        </w:r>
      </w:fldSimple>
      <w:r>
        <w:rPr>
          <w:lang w:val="vi-VN"/>
        </w:rPr>
        <w:t xml:space="preserve"> </w:t>
      </w:r>
      <w:r w:rsidR="007D3178" w:rsidRPr="007D3178">
        <w:t xml:space="preserve">Hình lớp OrderStateManager và thuộc </w:t>
      </w:r>
      <w:r>
        <w:t>tính</w:t>
      </w:r>
      <w:r>
        <w:rPr>
          <w:lang w:val="vi-VN"/>
        </w:rPr>
        <w:t>.</w:t>
      </w:r>
      <w:bookmarkEnd w:id="187"/>
    </w:p>
    <w:p w14:paraId="0C18A07A" w14:textId="520321AB" w:rsidR="007D3178" w:rsidRPr="007D3178" w:rsidRDefault="007D3178" w:rsidP="007D3178">
      <w:pPr>
        <w:pStyle w:val="Nidungvnbn"/>
      </w:pPr>
      <w:r w:rsidRPr="007D3178">
        <w:t>Thuộc tính orderRepository chứa các dữ liệu của Order để truyền Order cho các ConcreteState để xử lý.</w:t>
      </w:r>
    </w:p>
    <w:p w14:paraId="27D12D55" w14:textId="5EC54CAB" w:rsidR="007D3178" w:rsidRPr="007D3178" w:rsidRDefault="007D3178" w:rsidP="005C6005">
      <w:r w:rsidRPr="007D3178">
        <w:rPr>
          <w:noProof/>
        </w:rPr>
        <w:drawing>
          <wp:inline distT="0" distB="0" distL="0" distR="0" wp14:anchorId="1A9E7076" wp14:editId="49888773">
            <wp:extent cx="5730240" cy="3169920"/>
            <wp:effectExtent l="0" t="0" r="3810" b="0"/>
            <wp:docPr id="1551376331" name="Picture 109"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76331" name="Picture 109" descr="A screen shot of a computer program&#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1EC4D485" w14:textId="515B339A" w:rsidR="007D3178" w:rsidRPr="007E4190" w:rsidRDefault="007E4190" w:rsidP="007E4190">
      <w:pPr>
        <w:pStyle w:val="Caption"/>
        <w:rPr>
          <w:lang w:val="vi-VN"/>
        </w:rPr>
      </w:pPr>
      <w:bookmarkStart w:id="188" w:name="_Toc197269094"/>
      <w:r>
        <w:t xml:space="preserve">Hình 7. </w:t>
      </w:r>
      <w:fldSimple w:instr=" SEQ Hình_7. \* ARABIC ">
        <w:r w:rsidR="00B93F02">
          <w:rPr>
            <w:noProof/>
          </w:rPr>
          <w:t>10</w:t>
        </w:r>
      </w:fldSimple>
      <w:r>
        <w:rPr>
          <w:lang w:val="vi-VN"/>
        </w:rPr>
        <w:t xml:space="preserve"> </w:t>
      </w:r>
      <w:r w:rsidR="007D3178" w:rsidRPr="007D3178">
        <w:t>Hình phương thức getStat</w:t>
      </w:r>
      <w:r>
        <w:t>eForStatus</w:t>
      </w:r>
      <w:r>
        <w:rPr>
          <w:lang w:val="vi-VN"/>
        </w:rPr>
        <w:t>.</w:t>
      </w:r>
      <w:bookmarkEnd w:id="188"/>
    </w:p>
    <w:p w14:paraId="0019C677" w14:textId="6F0888B8" w:rsidR="007D3178" w:rsidRPr="007D3178" w:rsidRDefault="007D3178" w:rsidP="007D3178">
      <w:pPr>
        <w:pStyle w:val="Nidungvnbn"/>
      </w:pPr>
      <w:r w:rsidRPr="007D3178">
        <w:t>Phương thức getStateForStatus() trả về State tương ứng với trạng thái hiện tải của Order.</w:t>
      </w:r>
    </w:p>
    <w:p w14:paraId="77DF7607" w14:textId="1846E56C" w:rsidR="007D3178" w:rsidRPr="007D3178" w:rsidRDefault="007D3178" w:rsidP="005C6005">
      <w:r w:rsidRPr="007D3178">
        <w:rPr>
          <w:noProof/>
        </w:rPr>
        <w:lastRenderedPageBreak/>
        <w:drawing>
          <wp:inline distT="0" distB="0" distL="0" distR="0" wp14:anchorId="4B4D12F1" wp14:editId="15C1203F">
            <wp:extent cx="5730240" cy="2590800"/>
            <wp:effectExtent l="0" t="0" r="3810" b="0"/>
            <wp:docPr id="791873780" name="Picture 108"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73780" name="Picture 108" descr="A computer screen with colorful text&#10;&#10;AI-generated content may be incorrec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p>
    <w:p w14:paraId="52BFF097" w14:textId="5896DBBA" w:rsidR="007D3178" w:rsidRPr="007E4190" w:rsidRDefault="007E4190" w:rsidP="007E4190">
      <w:pPr>
        <w:pStyle w:val="Caption"/>
        <w:rPr>
          <w:lang w:val="vi-VN"/>
        </w:rPr>
      </w:pPr>
      <w:bookmarkStart w:id="189" w:name="_Toc197269095"/>
      <w:r>
        <w:t xml:space="preserve">Hình 7. </w:t>
      </w:r>
      <w:fldSimple w:instr=" SEQ Hình_7. \* ARABIC ">
        <w:r w:rsidR="00B93F02">
          <w:rPr>
            <w:noProof/>
          </w:rPr>
          <w:t>11</w:t>
        </w:r>
      </w:fldSimple>
      <w:r>
        <w:rPr>
          <w:lang w:val="vi-VN"/>
        </w:rPr>
        <w:t xml:space="preserve"> </w:t>
      </w:r>
      <w:r w:rsidR="007D3178" w:rsidRPr="007D3178">
        <w:t>Hình phương thức processOrder()</w:t>
      </w:r>
      <w:r>
        <w:rPr>
          <w:lang w:val="vi-VN"/>
        </w:rPr>
        <w:t>.</w:t>
      </w:r>
      <w:bookmarkEnd w:id="189"/>
    </w:p>
    <w:p w14:paraId="287DB6AF" w14:textId="1BF692AC" w:rsidR="007D3178" w:rsidRPr="007D3178" w:rsidRDefault="007D3178" w:rsidP="007D3178">
      <w:pPr>
        <w:pStyle w:val="Nidungvnbn"/>
      </w:pPr>
      <w:r w:rsidRPr="007D3178">
        <w:t>Phương thức processOrder() sẽ sử dụng orderRepository để lấy ra dữ liệu của Order cần xử lý, sau đó sử dụng hàm getStateForStatus() để tạo ra State tương ứng với trạng thái hiện tại của Order, tiếp tục sử dụng State vừa tạo để xử lý trạng thái hiện tại của Order rồi lưu lại vào orderRepository và trả về true nếu xử lý thành công và false nếu thất bại.</w:t>
      </w:r>
    </w:p>
    <w:p w14:paraId="79D62BA4" w14:textId="172BEA36" w:rsidR="007D3178" w:rsidRPr="007D3178" w:rsidRDefault="007D3178" w:rsidP="005C6005">
      <w:r w:rsidRPr="007D3178">
        <w:rPr>
          <w:noProof/>
        </w:rPr>
        <w:drawing>
          <wp:inline distT="0" distB="0" distL="0" distR="0" wp14:anchorId="66DC8A9B" wp14:editId="2CFEBFB8">
            <wp:extent cx="5730240" cy="2468880"/>
            <wp:effectExtent l="0" t="0" r="3810" b="7620"/>
            <wp:docPr id="1652347839" name="Picture 107"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47839" name="Picture 107" descr="A screen shot of a computer code&#10;&#10;AI-generated content may be incorrec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14:paraId="28552B24" w14:textId="3F7C1B6A" w:rsidR="007D3178" w:rsidRPr="00B93F02" w:rsidRDefault="00B93F02" w:rsidP="00B93F02">
      <w:pPr>
        <w:pStyle w:val="Caption"/>
        <w:rPr>
          <w:lang w:val="vi-VN"/>
        </w:rPr>
      </w:pPr>
      <w:bookmarkStart w:id="190" w:name="_Toc197269096"/>
      <w:r>
        <w:t xml:space="preserve">Hình 7. </w:t>
      </w:r>
      <w:fldSimple w:instr=" SEQ Hình_7. \* ARABIC ">
        <w:r>
          <w:rPr>
            <w:noProof/>
          </w:rPr>
          <w:t>12</w:t>
        </w:r>
      </w:fldSimple>
      <w:r>
        <w:rPr>
          <w:lang w:val="vi-VN"/>
        </w:rPr>
        <w:t xml:space="preserve"> </w:t>
      </w:r>
      <w:r w:rsidR="007D3178" w:rsidRPr="007D3178">
        <w:t>Hình phương thức c</w:t>
      </w:r>
      <w:r>
        <w:t>ancelOrder</w:t>
      </w:r>
      <w:r>
        <w:rPr>
          <w:lang w:val="vi-VN"/>
        </w:rPr>
        <w:t>.</w:t>
      </w:r>
      <w:bookmarkEnd w:id="190"/>
    </w:p>
    <w:p w14:paraId="4263C2EE" w14:textId="6C444BA6" w:rsidR="007D3178" w:rsidRPr="007D3178" w:rsidRDefault="007D3178" w:rsidP="007D3178">
      <w:pPr>
        <w:pStyle w:val="Nidungvnbn"/>
        <w:rPr>
          <w:lang w:val="vi-VN"/>
        </w:rPr>
      </w:pPr>
      <w:r w:rsidRPr="007D3178">
        <w:t xml:space="preserve">Phương thức cancelOrder() sẽ sử dụng orderRepository để lấy ra dữ liệu của Order cần xử lý, sau đó sử dụng hàm getStateForStatus() để tạo ra State tương ứng với </w:t>
      </w:r>
      <w:r w:rsidRPr="007D3178">
        <w:lastRenderedPageBreak/>
        <w:t>trạng thái hiện tại của Order, tiếp tục sử dụng State vừa tạo để chuyển trạng thái Order sang hủy, và lưu Order được xử lý vào orderRepository, trả về true nếu hủy Order thành công và false nếu thất bại.</w:t>
      </w:r>
    </w:p>
    <w:p w14:paraId="0839EEB8" w14:textId="7E4DC779" w:rsidR="007D3178" w:rsidRPr="005C6005" w:rsidRDefault="005C6005" w:rsidP="005C6005">
      <w:pPr>
        <w:pStyle w:val="Tiumccp1"/>
        <w:rPr>
          <w:lang w:val="vi-VN"/>
        </w:rPr>
      </w:pPr>
      <w:bookmarkStart w:id="191" w:name="_Toc197269840"/>
      <w:r>
        <w:t>7</w:t>
      </w:r>
      <w:r>
        <w:rPr>
          <w:lang w:val="vi-VN"/>
        </w:rPr>
        <w:t>.</w:t>
      </w:r>
      <w:r w:rsidR="007D3178" w:rsidRPr="007D3178">
        <w:t xml:space="preserve">4 Kết </w:t>
      </w:r>
      <w:r>
        <w:t>quả</w:t>
      </w:r>
      <w:r>
        <w:rPr>
          <w:lang w:val="vi-VN"/>
        </w:rPr>
        <w:t xml:space="preserve"> áp dụng State Pattern</w:t>
      </w:r>
      <w:bookmarkEnd w:id="191"/>
    </w:p>
    <w:p w14:paraId="271DCD15" w14:textId="5E2ABDAC" w:rsidR="007D3178" w:rsidRPr="007D3178" w:rsidRDefault="007D3178" w:rsidP="007D3178">
      <w:pPr>
        <w:pStyle w:val="Nidungvnbn"/>
        <w:rPr>
          <w:lang w:val="vi-VN"/>
        </w:rPr>
      </w:pPr>
      <w:r w:rsidRPr="007D3178">
        <w:t>Việc áp dụng State Pattern cho module quản lý trạng thái đơn hàng giúp hệ thống trở nên linh hoạt, dễ mở rộng, kiểm soát tốt quá trình chuyển đổi trạng thái phức tạp của đơn hàng. Mỗi trạng thái được đóng gói thành một lớp riêng biệt, dễ dàng bổ sung hoặc thay đổi logic mà không ảnh hưởng đến các phần khác. Nhờ đó, hệ thống đáp ứng tốt các yêu cầu nghiệp vụ thay đổi liên tục, giảm lỗi phát sinh do xử lý thủ công, và nâng cao khả năng bảo trì, kiểm thử cho module đơn hàng.</w:t>
      </w:r>
    </w:p>
    <w:p w14:paraId="731C1FFB" w14:textId="60765F64" w:rsidR="00C96B08" w:rsidRDefault="00C96B08">
      <w:pPr>
        <w:spacing w:after="200" w:line="276" w:lineRule="auto"/>
        <w:rPr>
          <w:b/>
          <w:sz w:val="32"/>
          <w:szCs w:val="32"/>
          <w:lang w:val="vi-VN"/>
        </w:rPr>
      </w:pPr>
      <w:r>
        <w:rPr>
          <w:lang w:val="vi-VN"/>
        </w:rPr>
        <w:br w:type="page"/>
      </w:r>
    </w:p>
    <w:p w14:paraId="383678CA" w14:textId="5D29AE68" w:rsidR="00440A1C" w:rsidRDefault="00C96B08" w:rsidP="00C96B08">
      <w:pPr>
        <w:pStyle w:val="Chng"/>
        <w:rPr>
          <w:lang w:val="vi-VN"/>
        </w:rPr>
      </w:pPr>
      <w:bookmarkStart w:id="192" w:name="_Toc197269841"/>
      <w:r>
        <w:lastRenderedPageBreak/>
        <w:t>CHƯƠNG</w:t>
      </w:r>
      <w:r>
        <w:rPr>
          <w:lang w:val="vi-VN"/>
        </w:rPr>
        <w:t xml:space="preserve"> 8 – PROXY PATTERN</w:t>
      </w:r>
      <w:bookmarkEnd w:id="192"/>
    </w:p>
    <w:p w14:paraId="5856D626" w14:textId="56185C0C" w:rsidR="00440A1C" w:rsidRPr="00440A1C" w:rsidRDefault="00440A1C" w:rsidP="00440A1C">
      <w:pPr>
        <w:pStyle w:val="Tiumccp1"/>
        <w:rPr>
          <w:lang w:val="vi-VN"/>
        </w:rPr>
      </w:pPr>
      <w:bookmarkStart w:id="193" w:name="_Toc197269842"/>
      <w:r>
        <w:t>8</w:t>
      </w:r>
      <w:r>
        <w:rPr>
          <w:lang w:val="vi-VN"/>
        </w:rPr>
        <w:t>.</w:t>
      </w:r>
      <w:r w:rsidRPr="00440A1C">
        <w:t>1 Lý do áp dụng</w:t>
      </w:r>
      <w:r>
        <w:rPr>
          <w:lang w:val="vi-VN"/>
        </w:rPr>
        <w:t xml:space="preserve"> Proxy Pattern</w:t>
      </w:r>
      <w:bookmarkEnd w:id="193"/>
    </w:p>
    <w:p w14:paraId="166242AE" w14:textId="77777777" w:rsidR="00440A1C" w:rsidRPr="00440A1C" w:rsidRDefault="00440A1C" w:rsidP="00440A1C">
      <w:pPr>
        <w:pStyle w:val="Nidungvnbn"/>
      </w:pPr>
      <w:r w:rsidRPr="00440A1C">
        <w:t>Trong một trang web thương mại điện tử, có nhiều loại người dùng khác nhau như: Khách chưa đăng nhập (guest), Người mua hàng, Người bán hàng, Quản trị viên</w:t>
      </w:r>
    </w:p>
    <w:p w14:paraId="52A4BCA4" w14:textId="77777777" w:rsidR="00440A1C" w:rsidRPr="00440A1C" w:rsidRDefault="00440A1C" w:rsidP="00440A1C">
      <w:pPr>
        <w:pStyle w:val="Nidungvnbn"/>
      </w:pPr>
      <w:r w:rsidRPr="00440A1C">
        <w:t>Mỗi loại người dùng có quyền truy cập khác nhau đến các tài nguyên và chức năng: </w:t>
      </w:r>
    </w:p>
    <w:p w14:paraId="14E5B899" w14:textId="77777777" w:rsidR="00440A1C" w:rsidRPr="00440A1C" w:rsidRDefault="00440A1C" w:rsidP="00440A1C">
      <w:pPr>
        <w:pStyle w:val="Nidungvnbn"/>
        <w:numPr>
          <w:ilvl w:val="0"/>
          <w:numId w:val="173"/>
        </w:numPr>
      </w:pPr>
      <w:r w:rsidRPr="00440A1C">
        <w:t>Khách chỉ được xem sản phẩm. </w:t>
      </w:r>
    </w:p>
    <w:p w14:paraId="4BE770F7" w14:textId="77777777" w:rsidR="00440A1C" w:rsidRPr="00440A1C" w:rsidRDefault="00440A1C" w:rsidP="00440A1C">
      <w:pPr>
        <w:pStyle w:val="Nidungvnbn"/>
        <w:numPr>
          <w:ilvl w:val="0"/>
          <w:numId w:val="173"/>
        </w:numPr>
      </w:pPr>
      <w:r w:rsidRPr="00440A1C">
        <w:t>Người mua được phép đặt hàng, xem lịch sử mua hàng. </w:t>
      </w:r>
    </w:p>
    <w:p w14:paraId="08E59418" w14:textId="77777777" w:rsidR="00440A1C" w:rsidRPr="00440A1C" w:rsidRDefault="00440A1C" w:rsidP="00440A1C">
      <w:pPr>
        <w:pStyle w:val="Nidungvnbn"/>
        <w:numPr>
          <w:ilvl w:val="0"/>
          <w:numId w:val="173"/>
        </w:numPr>
      </w:pPr>
      <w:r w:rsidRPr="00440A1C">
        <w:t>Người bán được thêm/sửa/xóa sản phẩm của họ. </w:t>
      </w:r>
    </w:p>
    <w:p w14:paraId="6A6F0075" w14:textId="7C29F09E" w:rsidR="00440A1C" w:rsidRPr="00440A1C" w:rsidRDefault="00440A1C" w:rsidP="00440A1C">
      <w:pPr>
        <w:pStyle w:val="Nidungvnbn"/>
        <w:numPr>
          <w:ilvl w:val="0"/>
          <w:numId w:val="173"/>
        </w:numPr>
      </w:pPr>
      <w:r w:rsidRPr="00440A1C">
        <w:t>Quản trị viên có thể truy cập toàn bộ hệ thống, xóa tài khoản, kiểm duyệt bình luận,</w:t>
      </w:r>
      <w:r>
        <w:rPr>
          <w:lang w:val="vi-VN"/>
        </w:rPr>
        <w:t>..</w:t>
      </w:r>
      <w:r w:rsidRPr="00440A1C">
        <w:t>. </w:t>
      </w:r>
    </w:p>
    <w:p w14:paraId="3F717AFF" w14:textId="77777777" w:rsidR="00440A1C" w:rsidRPr="00440A1C" w:rsidRDefault="00440A1C" w:rsidP="00440A1C">
      <w:pPr>
        <w:pStyle w:val="Nidungvnbn"/>
      </w:pPr>
      <w:r w:rsidRPr="00440A1C">
        <w:t>Nếu mỗi chức năng (như ProductService, OrderService, UserService, ...) tự kiểm tra quyền truy cập bên trong, mã sẽ trở nên rối rắm, lặp lại và khó bảo trì, vì logic kiểm tra quyền được nhúng trực tiếp vào logic nghiệp vụ.</w:t>
      </w:r>
    </w:p>
    <w:p w14:paraId="7F885117" w14:textId="77777777" w:rsidR="00440A1C" w:rsidRPr="00440A1C" w:rsidRDefault="00440A1C" w:rsidP="00440A1C">
      <w:pPr>
        <w:pStyle w:val="Nidungvnbn"/>
      </w:pPr>
      <w:r w:rsidRPr="00440A1C">
        <w:t>Proxy Pattern cho phép tạo một lớp thay thế (proxy) đứng giữa client và đối tượng thật để kiểm soát quyền truy cập, mà không làm thay đổi lớp nghiệp vụ ban đầu. </w:t>
      </w:r>
    </w:p>
    <w:p w14:paraId="2B9BD1FF" w14:textId="7B5F7BE4" w:rsidR="00440A1C" w:rsidRPr="00440A1C" w:rsidRDefault="00E824C5" w:rsidP="00E824C5">
      <w:pPr>
        <w:pStyle w:val="Tiumccp1"/>
      </w:pPr>
      <w:bookmarkStart w:id="194" w:name="_Toc197269843"/>
      <w:r>
        <w:t>8</w:t>
      </w:r>
      <w:r>
        <w:rPr>
          <w:lang w:val="vi-VN"/>
        </w:rPr>
        <w:t xml:space="preserve">.2 </w:t>
      </w:r>
      <w:r w:rsidR="00440A1C" w:rsidRPr="00440A1C">
        <w:t>Sơ đồ lớp</w:t>
      </w:r>
      <w:r w:rsidRPr="00E824C5">
        <w:rPr>
          <w:lang w:val="vi-VN"/>
        </w:rPr>
        <w:t xml:space="preserve"> </w:t>
      </w:r>
      <w:r>
        <w:rPr>
          <w:lang w:val="vi-VN"/>
        </w:rPr>
        <w:t>Proxy Pattern</w:t>
      </w:r>
      <w:bookmarkEnd w:id="194"/>
    </w:p>
    <w:p w14:paraId="13D3FA2F" w14:textId="0146AC76" w:rsidR="00440A1C" w:rsidRDefault="00440A1C" w:rsidP="00E824C5">
      <w:pPr>
        <w:rPr>
          <w:lang w:val="vi-VN"/>
        </w:rPr>
      </w:pPr>
      <w:r w:rsidRPr="00440A1C">
        <w:rPr>
          <w:noProof/>
        </w:rPr>
        <w:lastRenderedPageBreak/>
        <w:drawing>
          <wp:inline distT="0" distB="0" distL="0" distR="0" wp14:anchorId="4E46D89C" wp14:editId="03747465">
            <wp:extent cx="4800600" cy="3246120"/>
            <wp:effectExtent l="0" t="0" r="0" b="0"/>
            <wp:docPr id="6779056" name="Picture 128"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9056" name="Picture 128" descr="A diagram of a computer&#10;&#10;AI-generated content may be incorrec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00600" cy="3246120"/>
                    </a:xfrm>
                    <a:prstGeom prst="rect">
                      <a:avLst/>
                    </a:prstGeom>
                    <a:noFill/>
                    <a:ln>
                      <a:noFill/>
                    </a:ln>
                  </pic:spPr>
                </pic:pic>
              </a:graphicData>
            </a:graphic>
          </wp:inline>
        </w:drawing>
      </w:r>
    </w:p>
    <w:p w14:paraId="79200807" w14:textId="3A8A9655" w:rsidR="0077414B" w:rsidRPr="0077414B" w:rsidRDefault="0077414B" w:rsidP="0077414B">
      <w:pPr>
        <w:pStyle w:val="Caption"/>
        <w:rPr>
          <w:lang w:val="vi-VN"/>
        </w:rPr>
      </w:pPr>
      <w:bookmarkStart w:id="195" w:name="_Toc197269097"/>
      <w:r>
        <w:t xml:space="preserve">Hình 8. </w:t>
      </w:r>
      <w:fldSimple w:instr=" SEQ Hình_8. \* ARABIC ">
        <w:r w:rsidR="003D0D94">
          <w:rPr>
            <w:noProof/>
          </w:rPr>
          <w:t>1</w:t>
        </w:r>
      </w:fldSimple>
      <w:r>
        <w:rPr>
          <w:lang w:val="vi-VN"/>
        </w:rPr>
        <w:t xml:space="preserve"> Sơ đồ lớp Proxy Pattern.</w:t>
      </w:r>
      <w:bookmarkEnd w:id="195"/>
    </w:p>
    <w:p w14:paraId="463188AF" w14:textId="0EB9F736" w:rsidR="00440A1C" w:rsidRDefault="00E824C5" w:rsidP="00E824C5">
      <w:pPr>
        <w:pStyle w:val="Tiumccp2"/>
        <w:rPr>
          <w:lang w:val="vi-VN"/>
        </w:rPr>
      </w:pPr>
      <w:bookmarkStart w:id="196" w:name="_Toc197269844"/>
      <w:r>
        <w:t>8</w:t>
      </w:r>
      <w:r>
        <w:rPr>
          <w:lang w:val="vi-VN"/>
        </w:rPr>
        <w:t>.</w:t>
      </w:r>
      <w:r w:rsidR="00440A1C" w:rsidRPr="00440A1C">
        <w:t>2.1 Mô tả sơ đồ lớp</w:t>
      </w:r>
      <w:bookmarkEnd w:id="196"/>
    </w:p>
    <w:p w14:paraId="216A119B" w14:textId="5EE0700A" w:rsidR="00E824C5" w:rsidRPr="00E824C5" w:rsidRDefault="00E824C5" w:rsidP="00E824C5">
      <w:pPr>
        <w:pStyle w:val="Nidungvnbn"/>
        <w:rPr>
          <w:lang w:val="vi-VN"/>
        </w:rPr>
      </w:pPr>
      <w:r>
        <w:rPr>
          <w:lang w:val="vi-VN"/>
        </w:rPr>
        <w:t>Các lớp:</w:t>
      </w:r>
    </w:p>
    <w:p w14:paraId="75557079" w14:textId="77777777" w:rsidR="00440A1C" w:rsidRPr="00440A1C" w:rsidRDefault="00440A1C" w:rsidP="00E824C5">
      <w:pPr>
        <w:pStyle w:val="Nidungvnbn"/>
        <w:numPr>
          <w:ilvl w:val="0"/>
          <w:numId w:val="174"/>
        </w:numPr>
      </w:pPr>
      <w:r w:rsidRPr="00440A1C">
        <w:t>ScreenAccessInterface: Interface định nghĩa phương thức getScreen() mà cả RealScreenAccess và ProxyScreenAccess đều phải triển khai.</w:t>
      </w:r>
    </w:p>
    <w:p w14:paraId="69C8B60F" w14:textId="77777777" w:rsidR="00440A1C" w:rsidRPr="00440A1C" w:rsidRDefault="00440A1C" w:rsidP="00E824C5">
      <w:pPr>
        <w:pStyle w:val="Nidungvnbn"/>
        <w:numPr>
          <w:ilvl w:val="0"/>
          <w:numId w:val="174"/>
        </w:numPr>
      </w:pPr>
      <w:r w:rsidRPr="00440A1C">
        <w:t>RealScreenAccess: Triển khai thực sự của việc truy cập màn hình, trả về các màn hình dựa trên index được chỉ định.</w:t>
      </w:r>
    </w:p>
    <w:p w14:paraId="53FD5110" w14:textId="77777777" w:rsidR="00440A1C" w:rsidRPr="00440A1C" w:rsidRDefault="00440A1C" w:rsidP="00E824C5">
      <w:pPr>
        <w:pStyle w:val="Nidungvnbn"/>
        <w:numPr>
          <w:ilvl w:val="0"/>
          <w:numId w:val="174"/>
        </w:numPr>
      </w:pPr>
      <w:r w:rsidRPr="00440A1C">
        <w:t>ProxyScreenAccess: Lớp proxy kiểm soát việc truy cập vào RealScreenAccess, thêm logic kiểm tra quyền trước khi cho phép truy cập.</w:t>
      </w:r>
    </w:p>
    <w:p w14:paraId="381BB711" w14:textId="727A75B7" w:rsidR="00440A1C" w:rsidRPr="00440A1C" w:rsidRDefault="00440A1C" w:rsidP="00440A1C">
      <w:pPr>
        <w:pStyle w:val="Nidungvnbn"/>
      </w:pPr>
      <w:r w:rsidRPr="00440A1C">
        <w:t>Luồng hoạt động:</w:t>
      </w:r>
    </w:p>
    <w:p w14:paraId="1A4AE25E" w14:textId="4697C977" w:rsidR="00440A1C" w:rsidRPr="00440A1C" w:rsidRDefault="00440A1C" w:rsidP="00E824C5">
      <w:pPr>
        <w:pStyle w:val="Nidungvnbn"/>
        <w:numPr>
          <w:ilvl w:val="0"/>
          <w:numId w:val="175"/>
        </w:numPr>
      </w:pPr>
      <w:r w:rsidRPr="00440A1C">
        <w:t>Khi người dùng truy cập vào một màn hình, yêu cầu được chuyển đến ProxyScreenAccess.</w:t>
      </w:r>
    </w:p>
    <w:p w14:paraId="45DAE5CC" w14:textId="795BCA34" w:rsidR="00440A1C" w:rsidRPr="00440A1C" w:rsidRDefault="00440A1C" w:rsidP="00E824C5">
      <w:pPr>
        <w:pStyle w:val="Nidungvnbn"/>
        <w:numPr>
          <w:ilvl w:val="0"/>
          <w:numId w:val="175"/>
        </w:numPr>
      </w:pPr>
      <w:r w:rsidRPr="00440A1C">
        <w:t>ProxyScreenAccess kiểm tra xem màn hình được yêu cầu có nằm trong danh sách _adminOnlyScreens hay không.</w:t>
      </w:r>
    </w:p>
    <w:p w14:paraId="79AE9F0B" w14:textId="264952DC" w:rsidR="00440A1C" w:rsidRPr="00440A1C" w:rsidRDefault="00440A1C" w:rsidP="00533402">
      <w:pPr>
        <w:pStyle w:val="Nidungvnbn"/>
        <w:numPr>
          <w:ilvl w:val="0"/>
          <w:numId w:val="175"/>
        </w:numPr>
      </w:pPr>
      <w:r w:rsidRPr="00440A1C">
        <w:lastRenderedPageBreak/>
        <w:t>Nếu màn hình yêu cầu quyền admin: ProxyScreenAccess kiểm tra xem người dùng hiện tại có vai trò admin không thông qua authProvider.isAdmin()</w:t>
      </w:r>
      <w:r w:rsidR="002D6986">
        <w:rPr>
          <w:lang w:val="vi-VN"/>
        </w:rPr>
        <w:t>:</w:t>
      </w:r>
    </w:p>
    <w:p w14:paraId="3B186454" w14:textId="5D8102D1" w:rsidR="00440A1C" w:rsidRPr="00440A1C" w:rsidRDefault="00440A1C" w:rsidP="002216ED">
      <w:pPr>
        <w:pStyle w:val="Nidungvnbn"/>
        <w:numPr>
          <w:ilvl w:val="1"/>
          <w:numId w:val="175"/>
        </w:numPr>
      </w:pPr>
      <w:r w:rsidRPr="00440A1C">
        <w:t>Nếu không phải admin, trả về màn hình từ chối truy cập (_buildAccessDeniedScreen)</w:t>
      </w:r>
      <w:r w:rsidR="00E258FD">
        <w:rPr>
          <w:lang w:val="vi-VN"/>
        </w:rPr>
        <w:t>.</w:t>
      </w:r>
    </w:p>
    <w:p w14:paraId="31CDC3C2" w14:textId="0C52CB95" w:rsidR="00440A1C" w:rsidRPr="00440A1C" w:rsidRDefault="00440A1C" w:rsidP="002216ED">
      <w:pPr>
        <w:pStyle w:val="Nidungvnbn"/>
        <w:numPr>
          <w:ilvl w:val="1"/>
          <w:numId w:val="175"/>
        </w:numPr>
      </w:pPr>
      <w:r w:rsidRPr="00440A1C">
        <w:t>Nếu là admin, chuyển yêu cầu đến RealSc</w:t>
      </w:r>
      <w:r w:rsidR="005E3879">
        <w:t>reenAccess</w:t>
      </w:r>
      <w:r w:rsidR="005E3879">
        <w:rPr>
          <w:lang w:val="vi-VN"/>
        </w:rPr>
        <w:t>.</w:t>
      </w:r>
    </w:p>
    <w:p w14:paraId="3DDBA9C4" w14:textId="620095C4" w:rsidR="00440A1C" w:rsidRPr="00440A1C" w:rsidRDefault="00440A1C" w:rsidP="006D3F10">
      <w:pPr>
        <w:pStyle w:val="Nidungvnbn"/>
        <w:numPr>
          <w:ilvl w:val="0"/>
          <w:numId w:val="175"/>
        </w:numPr>
      </w:pPr>
      <w:r w:rsidRPr="00440A1C">
        <w:t>Nếu màn hình không yêu cầu quyền admin, ProxyScreenAccess chuyển tiếp yêu cầu trực tiếp đến RealScreenAccess.</w:t>
      </w:r>
    </w:p>
    <w:p w14:paraId="2F0C9833" w14:textId="4E339169" w:rsidR="00440A1C" w:rsidRPr="00440A1C" w:rsidRDefault="00440A1C" w:rsidP="006D3F10">
      <w:pPr>
        <w:pStyle w:val="Nidungvnbn"/>
        <w:numPr>
          <w:ilvl w:val="0"/>
          <w:numId w:val="175"/>
        </w:numPr>
      </w:pPr>
      <w:r w:rsidRPr="00440A1C">
        <w:t>RealScreenAccess trả về Widget màn hình tương ứng với index.</w:t>
      </w:r>
    </w:p>
    <w:p w14:paraId="1137A7C2" w14:textId="4182A0CD" w:rsidR="00440A1C" w:rsidRPr="00440A1C" w:rsidRDefault="003572B8" w:rsidP="003572B8">
      <w:pPr>
        <w:pStyle w:val="Tiumccp2"/>
      </w:pPr>
      <w:bookmarkStart w:id="197" w:name="_Toc197269845"/>
      <w:r>
        <w:t>8</w:t>
      </w:r>
      <w:r>
        <w:rPr>
          <w:lang w:val="vi-VN"/>
        </w:rPr>
        <w:t>.</w:t>
      </w:r>
      <w:r w:rsidR="00440A1C" w:rsidRPr="00440A1C">
        <w:t>2.2 Nhận xét</w:t>
      </w:r>
      <w:bookmarkEnd w:id="197"/>
    </w:p>
    <w:p w14:paraId="1F2B7F0B" w14:textId="77777777" w:rsidR="00440A1C" w:rsidRPr="003572B8" w:rsidRDefault="00440A1C" w:rsidP="00440A1C">
      <w:pPr>
        <w:pStyle w:val="Nidungvnbn"/>
        <w:rPr>
          <w:b/>
          <w:bCs/>
        </w:rPr>
      </w:pPr>
      <w:r w:rsidRPr="003572B8">
        <w:rPr>
          <w:b/>
          <w:bCs/>
        </w:rPr>
        <w:t>Ưu điểm khi dùng Proxy Pattern trong kiểm soát quyền truy cập: </w:t>
      </w:r>
    </w:p>
    <w:p w14:paraId="62B579FF" w14:textId="77777777" w:rsidR="00440A1C" w:rsidRPr="00440A1C" w:rsidRDefault="00440A1C" w:rsidP="00703346">
      <w:pPr>
        <w:pStyle w:val="Nidungvnbn"/>
        <w:numPr>
          <w:ilvl w:val="0"/>
          <w:numId w:val="176"/>
        </w:numPr>
      </w:pPr>
      <w:r w:rsidRPr="00440A1C">
        <w:t>Tách biệt rõ ràng giữa logic kiểm tra quyền và logic nghiệp vụ. </w:t>
      </w:r>
    </w:p>
    <w:p w14:paraId="671623E5" w14:textId="77777777" w:rsidR="00440A1C" w:rsidRPr="00440A1C" w:rsidRDefault="00440A1C" w:rsidP="00703346">
      <w:pPr>
        <w:pStyle w:val="Nidungvnbn"/>
        <w:numPr>
          <w:ilvl w:val="0"/>
          <w:numId w:val="176"/>
        </w:numPr>
      </w:pPr>
      <w:r w:rsidRPr="00440A1C">
        <w:t>Dễ dàng thay đổi hoặc mở rộng logic phân quyền mà không ảnh hưởng đến các lớp nghiệp vụ. </w:t>
      </w:r>
    </w:p>
    <w:p w14:paraId="576BF67C" w14:textId="77777777" w:rsidR="00440A1C" w:rsidRPr="00440A1C" w:rsidRDefault="00440A1C" w:rsidP="00703346">
      <w:pPr>
        <w:pStyle w:val="Nidungvnbn"/>
        <w:numPr>
          <w:ilvl w:val="0"/>
          <w:numId w:val="176"/>
        </w:numPr>
      </w:pPr>
      <w:r w:rsidRPr="00440A1C">
        <w:t>Tuân thủ nguyên lý Single Responsibility và nguyên lý Open/Closed. </w:t>
      </w:r>
    </w:p>
    <w:p w14:paraId="63DBDB45" w14:textId="77777777" w:rsidR="00440A1C" w:rsidRPr="00440A1C" w:rsidRDefault="00440A1C" w:rsidP="00703346">
      <w:pPr>
        <w:pStyle w:val="Nidungvnbn"/>
        <w:numPr>
          <w:ilvl w:val="0"/>
          <w:numId w:val="176"/>
        </w:numPr>
      </w:pPr>
      <w:r w:rsidRPr="00440A1C">
        <w:t>Giúp kiểm soát tài nguyên quan trọng hoặc nhạy cảm như AdminPanel, UserManagement, OrderHistory.</w:t>
      </w:r>
    </w:p>
    <w:p w14:paraId="0477D94F" w14:textId="77777777" w:rsidR="00440A1C" w:rsidRPr="003572B8" w:rsidRDefault="00440A1C" w:rsidP="00440A1C">
      <w:pPr>
        <w:pStyle w:val="Nidungvnbn"/>
        <w:rPr>
          <w:b/>
          <w:bCs/>
        </w:rPr>
      </w:pPr>
      <w:r w:rsidRPr="003572B8">
        <w:rPr>
          <w:b/>
          <w:bCs/>
        </w:rPr>
        <w:t>Hạn chế khi dùng Proxy Pattern trong kiểm soát quyền truy cập:</w:t>
      </w:r>
    </w:p>
    <w:p w14:paraId="04D86D1E" w14:textId="77777777" w:rsidR="00440A1C" w:rsidRPr="00440A1C" w:rsidRDefault="00440A1C" w:rsidP="00703346">
      <w:pPr>
        <w:pStyle w:val="Nidungvnbn"/>
        <w:numPr>
          <w:ilvl w:val="0"/>
          <w:numId w:val="177"/>
        </w:numPr>
      </w:pPr>
      <w:r w:rsidRPr="00440A1C">
        <w:t>Tăng độ phức tạp hệ thống: Việc thêm một lớp Proxy trung gian khiến luồng xử lý trở nên gián tiếp, có thể gây khó hiểu cho người mới hoặc khi debug.</w:t>
      </w:r>
    </w:p>
    <w:p w14:paraId="7DDEBAF6" w14:textId="77777777" w:rsidR="00440A1C" w:rsidRPr="00440A1C" w:rsidRDefault="00440A1C" w:rsidP="00703346">
      <w:pPr>
        <w:pStyle w:val="Nidungvnbn"/>
        <w:numPr>
          <w:ilvl w:val="0"/>
          <w:numId w:val="177"/>
        </w:numPr>
      </w:pPr>
      <w:r w:rsidRPr="00440A1C">
        <w:t>Hiệu năng có thể bị ảnh hưởng: Mỗi lần gọi phương thức đều phải thông qua Proxy, nếu logic kiểm tra quyền phức tạp, sẽ làm chậm phản hồi của hệ thống.</w:t>
      </w:r>
    </w:p>
    <w:p w14:paraId="64B76FDE" w14:textId="77777777" w:rsidR="00440A1C" w:rsidRPr="00440A1C" w:rsidRDefault="00440A1C" w:rsidP="00703346">
      <w:pPr>
        <w:pStyle w:val="Nidungvnbn"/>
        <w:numPr>
          <w:ilvl w:val="0"/>
          <w:numId w:val="177"/>
        </w:numPr>
      </w:pPr>
      <w:r w:rsidRPr="00440A1C">
        <w:lastRenderedPageBreak/>
        <w:t>Khó bảo trì nếu có nhiều loại Proxy: Khi kiểm soát nhiều loại quyền (admin, editor, viewer…), việc duy trì các lớp Proxy tương ứng sẽ dễ gây trùng lặp hoặc khó kiểm soát.</w:t>
      </w:r>
    </w:p>
    <w:p w14:paraId="6C4B8544" w14:textId="38685867" w:rsidR="00440A1C" w:rsidRPr="00703346" w:rsidRDefault="00703346" w:rsidP="00703346">
      <w:pPr>
        <w:pStyle w:val="Tiumccp1"/>
        <w:rPr>
          <w:lang w:val="vi-VN"/>
        </w:rPr>
      </w:pPr>
      <w:bookmarkStart w:id="198" w:name="_Toc197269846"/>
      <w:r>
        <w:t>8</w:t>
      </w:r>
      <w:r>
        <w:rPr>
          <w:lang w:val="vi-VN"/>
        </w:rPr>
        <w:t>.</w:t>
      </w:r>
      <w:r w:rsidR="00440A1C" w:rsidRPr="00440A1C">
        <w:t>3</w:t>
      </w:r>
      <w:r>
        <w:rPr>
          <w:lang w:val="vi-VN"/>
        </w:rPr>
        <w:t xml:space="preserve"> </w:t>
      </w:r>
      <w:r>
        <w:t>Source</w:t>
      </w:r>
      <w:r>
        <w:rPr>
          <w:lang w:val="vi-VN"/>
        </w:rPr>
        <w:t xml:space="preserve"> c</w:t>
      </w:r>
      <w:r w:rsidR="00440A1C" w:rsidRPr="00440A1C">
        <w:t>ode</w:t>
      </w:r>
      <w:r>
        <w:rPr>
          <w:lang w:val="vi-VN"/>
        </w:rPr>
        <w:t xml:space="preserve"> </w:t>
      </w:r>
      <w:r w:rsidRPr="00703346">
        <w:rPr>
          <w:lang w:val="vi-VN"/>
        </w:rPr>
        <w:t>Proxy Pattern</w:t>
      </w:r>
      <w:bookmarkEnd w:id="198"/>
    </w:p>
    <w:p w14:paraId="284477F1" w14:textId="391DBC8C" w:rsidR="00440A1C" w:rsidRPr="00440A1C" w:rsidRDefault="00703346" w:rsidP="00703346">
      <w:pPr>
        <w:pStyle w:val="Tiumccp2"/>
      </w:pPr>
      <w:bookmarkStart w:id="199" w:name="_Toc197269847"/>
      <w:r>
        <w:t>8</w:t>
      </w:r>
      <w:r>
        <w:rPr>
          <w:lang w:val="vi-VN"/>
        </w:rPr>
        <w:t>.</w:t>
      </w:r>
      <w:r w:rsidR="00440A1C" w:rsidRPr="00440A1C">
        <w:t>3.1 Lớp ScreenAccessInterface</w:t>
      </w:r>
      <w:bookmarkEnd w:id="199"/>
    </w:p>
    <w:p w14:paraId="65BA244D" w14:textId="6C54590A" w:rsidR="00440A1C" w:rsidRDefault="00440A1C" w:rsidP="00703346">
      <w:pPr>
        <w:rPr>
          <w:lang w:val="vi-VN"/>
        </w:rPr>
      </w:pPr>
      <w:r w:rsidRPr="00440A1C">
        <w:rPr>
          <w:noProof/>
        </w:rPr>
        <w:drawing>
          <wp:inline distT="0" distB="0" distL="0" distR="0" wp14:anchorId="0EF0C7B8" wp14:editId="25A1EB8F">
            <wp:extent cx="4503420" cy="769620"/>
            <wp:effectExtent l="0" t="0" r="0" b="0"/>
            <wp:docPr id="1855274522" name="Picture 12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74522" name="Picture 127" descr="A screen shot of a computer&#10;&#10;AI-generated content may be incorrec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03420" cy="769620"/>
                    </a:xfrm>
                    <a:prstGeom prst="rect">
                      <a:avLst/>
                    </a:prstGeom>
                    <a:noFill/>
                    <a:ln>
                      <a:noFill/>
                    </a:ln>
                  </pic:spPr>
                </pic:pic>
              </a:graphicData>
            </a:graphic>
          </wp:inline>
        </w:drawing>
      </w:r>
    </w:p>
    <w:p w14:paraId="0F412AED" w14:textId="79546A4E" w:rsidR="00972D7A" w:rsidRPr="00972D7A" w:rsidRDefault="00972D7A" w:rsidP="00972D7A">
      <w:pPr>
        <w:pStyle w:val="Caption"/>
        <w:rPr>
          <w:lang w:val="vi-VN"/>
        </w:rPr>
      </w:pPr>
      <w:bookmarkStart w:id="200" w:name="_Toc197269098"/>
      <w:r>
        <w:t xml:space="preserve">Hình 8. </w:t>
      </w:r>
      <w:fldSimple w:instr=" SEQ Hình_8. \* ARABIC ">
        <w:r w:rsidR="003D0D94">
          <w:rPr>
            <w:noProof/>
          </w:rPr>
          <w:t>2</w:t>
        </w:r>
      </w:fldSimple>
      <w:r>
        <w:rPr>
          <w:lang w:val="vi-VN"/>
        </w:rPr>
        <w:t xml:space="preserve"> Lớp ScreenAccessInterface.</w:t>
      </w:r>
      <w:bookmarkEnd w:id="200"/>
    </w:p>
    <w:p w14:paraId="310F9051" w14:textId="77777777" w:rsidR="00440A1C" w:rsidRPr="00440A1C" w:rsidRDefault="00440A1C" w:rsidP="00440A1C">
      <w:pPr>
        <w:pStyle w:val="Nidungvnbn"/>
      </w:pPr>
      <w:r w:rsidRPr="00440A1C">
        <w:t>Chức năng: Định nghĩa giao diện chung mà tất cả các lớp tham gia vào mẫu thiết kế Proxy phải tuân theo. Khai báo phương thức getScreen() trừu tượng để trả về một Widget màn hình dựa trên index. Cho phép client (screens_controller.dart) làm việc với cả RealScreenAccess và ProxyScreenAccess.</w:t>
      </w:r>
    </w:p>
    <w:p w14:paraId="3D202DF2" w14:textId="30BCCFEC" w:rsidR="00440A1C" w:rsidRPr="00440A1C" w:rsidRDefault="00703346" w:rsidP="00703346">
      <w:pPr>
        <w:pStyle w:val="Tiumccp2"/>
      </w:pPr>
      <w:bookmarkStart w:id="201" w:name="_Toc197269848"/>
      <w:r>
        <w:t>8</w:t>
      </w:r>
      <w:r>
        <w:rPr>
          <w:lang w:val="vi-VN"/>
        </w:rPr>
        <w:t>.</w:t>
      </w:r>
      <w:r w:rsidR="00440A1C" w:rsidRPr="00440A1C">
        <w:t>3.2 Lớp RealScreenAccess:</w:t>
      </w:r>
      <w:bookmarkEnd w:id="201"/>
    </w:p>
    <w:p w14:paraId="168F7170" w14:textId="2CA08F93" w:rsidR="00440A1C" w:rsidRDefault="00440A1C" w:rsidP="00703346">
      <w:pPr>
        <w:rPr>
          <w:lang w:val="vi-VN"/>
        </w:rPr>
      </w:pPr>
      <w:r w:rsidRPr="00440A1C">
        <w:rPr>
          <w:noProof/>
        </w:rPr>
        <w:drawing>
          <wp:inline distT="0" distB="0" distL="0" distR="0" wp14:anchorId="462A98AA" wp14:editId="295C4C3C">
            <wp:extent cx="2499360" cy="1905000"/>
            <wp:effectExtent l="0" t="0" r="0" b="0"/>
            <wp:docPr id="1509808562" name="Picture 12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08562" name="Picture 126" descr="A screen shot of a computer&#10;&#10;AI-generated content may be incorrect."/>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99360" cy="1905000"/>
                    </a:xfrm>
                    <a:prstGeom prst="rect">
                      <a:avLst/>
                    </a:prstGeom>
                    <a:noFill/>
                    <a:ln>
                      <a:noFill/>
                    </a:ln>
                  </pic:spPr>
                </pic:pic>
              </a:graphicData>
            </a:graphic>
          </wp:inline>
        </w:drawing>
      </w:r>
    </w:p>
    <w:p w14:paraId="591E6A1C" w14:textId="34732AB2" w:rsidR="00E4783A" w:rsidRPr="00E4783A" w:rsidRDefault="00E4783A" w:rsidP="00E4783A">
      <w:pPr>
        <w:pStyle w:val="Caption"/>
        <w:rPr>
          <w:lang w:val="vi-VN"/>
        </w:rPr>
      </w:pPr>
      <w:bookmarkStart w:id="202" w:name="_Toc197269099"/>
      <w:r>
        <w:t xml:space="preserve">Hình 8. </w:t>
      </w:r>
      <w:fldSimple w:instr=" SEQ Hình_8. \* ARABIC ">
        <w:r w:rsidR="003D0D94">
          <w:rPr>
            <w:noProof/>
          </w:rPr>
          <w:t>3</w:t>
        </w:r>
      </w:fldSimple>
      <w:r>
        <w:rPr>
          <w:lang w:val="vi-VN"/>
        </w:rPr>
        <w:t xml:space="preserve"> Lớp RealScreenAccess.</w:t>
      </w:r>
      <w:bookmarkEnd w:id="202"/>
    </w:p>
    <w:p w14:paraId="17FF84F8" w14:textId="77777777" w:rsidR="00440A1C" w:rsidRPr="00440A1C" w:rsidRDefault="00440A1C" w:rsidP="00440A1C">
      <w:pPr>
        <w:pStyle w:val="Nidungvnbn"/>
      </w:pPr>
      <w:r w:rsidRPr="00440A1C">
        <w:t>Sử dụng cấu trúc switch case để ánh xạ đến các màn hình cụ thể</w:t>
      </w:r>
    </w:p>
    <w:p w14:paraId="5EAA16F9" w14:textId="6EBB59E1" w:rsidR="00440A1C" w:rsidRPr="00440A1C" w:rsidRDefault="00440A1C" w:rsidP="00703346">
      <w:pPr>
        <w:pStyle w:val="Nidungvnbn"/>
      </w:pPr>
      <w:r w:rsidRPr="00440A1C">
        <w:t>Chức năng:</w:t>
      </w:r>
      <w:r w:rsidR="00703346">
        <w:rPr>
          <w:lang w:val="vi-VN"/>
        </w:rPr>
        <w:t xml:space="preserve"> </w:t>
      </w:r>
      <w:r w:rsidRPr="00440A1C">
        <w:t>Triển khai thực sự của giao diện ScreenAccessInterface - hoạt động như một service cung cấp màn hình khi được yêu cầu, chịu trách nhiệm trả về các màn hình thực tế dựa vào index và không chứa bất kỳ logic kiểm tra truy cập nào.</w:t>
      </w:r>
    </w:p>
    <w:p w14:paraId="3E402E11" w14:textId="01503E67" w:rsidR="00440A1C" w:rsidRPr="00440A1C" w:rsidRDefault="001A5D29" w:rsidP="001A5D29">
      <w:pPr>
        <w:pStyle w:val="Tiumccp2"/>
      </w:pPr>
      <w:bookmarkStart w:id="203" w:name="_Toc197269849"/>
      <w:r>
        <w:t>8</w:t>
      </w:r>
      <w:r>
        <w:rPr>
          <w:lang w:val="vi-VN"/>
        </w:rPr>
        <w:t>.</w:t>
      </w:r>
      <w:r w:rsidR="00440A1C" w:rsidRPr="00440A1C">
        <w:t>3.3 Lớp ProxyScreenAccess</w:t>
      </w:r>
      <w:bookmarkEnd w:id="203"/>
    </w:p>
    <w:p w14:paraId="081D4229" w14:textId="77777777" w:rsidR="001A5D29" w:rsidRDefault="00440A1C" w:rsidP="001A5D29">
      <w:pPr>
        <w:pStyle w:val="Nidungvnbn"/>
        <w:rPr>
          <w:lang w:val="vi-VN"/>
        </w:rPr>
      </w:pPr>
      <w:r w:rsidRPr="00440A1C">
        <w:lastRenderedPageBreak/>
        <w:t>Phương thức isAdmin()</w:t>
      </w:r>
      <w:r w:rsidR="001A5D29">
        <w:rPr>
          <w:lang w:val="vi-VN"/>
        </w:rPr>
        <w:t>:</w:t>
      </w:r>
    </w:p>
    <w:p w14:paraId="4BD62620" w14:textId="5BD81140" w:rsidR="00440A1C" w:rsidRDefault="00440A1C" w:rsidP="001A5D29">
      <w:pPr>
        <w:rPr>
          <w:lang w:val="vi-VN"/>
        </w:rPr>
      </w:pPr>
      <w:r w:rsidRPr="00440A1C">
        <w:rPr>
          <w:noProof/>
        </w:rPr>
        <w:drawing>
          <wp:inline distT="0" distB="0" distL="0" distR="0" wp14:anchorId="6B2F7BC9" wp14:editId="75260EF4">
            <wp:extent cx="3192780" cy="769620"/>
            <wp:effectExtent l="0" t="0" r="7620" b="0"/>
            <wp:docPr id="211917494" name="Picture 125"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7494" name="Picture 125" descr="A black screen with white text&#10;&#10;AI-generated content may be incorr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92780" cy="769620"/>
                    </a:xfrm>
                    <a:prstGeom prst="rect">
                      <a:avLst/>
                    </a:prstGeom>
                    <a:noFill/>
                    <a:ln>
                      <a:noFill/>
                    </a:ln>
                  </pic:spPr>
                </pic:pic>
              </a:graphicData>
            </a:graphic>
          </wp:inline>
        </w:drawing>
      </w:r>
    </w:p>
    <w:p w14:paraId="643E3552" w14:textId="31ACB8A1" w:rsidR="006D72E5" w:rsidRPr="006D72E5" w:rsidRDefault="006D72E5" w:rsidP="006D72E5">
      <w:pPr>
        <w:pStyle w:val="Caption"/>
        <w:rPr>
          <w:lang w:val="vi-VN"/>
        </w:rPr>
      </w:pPr>
      <w:bookmarkStart w:id="204" w:name="_Toc197269100"/>
      <w:r>
        <w:t xml:space="preserve">Hình 8. </w:t>
      </w:r>
      <w:fldSimple w:instr=" SEQ Hình_8. \* ARABIC ">
        <w:r w:rsidR="003D0D94">
          <w:rPr>
            <w:noProof/>
          </w:rPr>
          <w:t>4</w:t>
        </w:r>
      </w:fldSimple>
      <w:r>
        <w:rPr>
          <w:lang w:val="vi-VN"/>
        </w:rPr>
        <w:t xml:space="preserve"> </w:t>
      </w:r>
      <w:r w:rsidRPr="00440A1C">
        <w:t xml:space="preserve">Phương thức </w:t>
      </w:r>
      <w:r>
        <w:rPr>
          <w:lang w:val="vi-VN"/>
        </w:rPr>
        <w:t>“</w:t>
      </w:r>
      <w:r>
        <w:t>isAdmin</w:t>
      </w:r>
      <w:r>
        <w:rPr>
          <w:lang w:val="vi-VN"/>
        </w:rPr>
        <w:t>”.</w:t>
      </w:r>
      <w:bookmarkEnd w:id="204"/>
    </w:p>
    <w:p w14:paraId="1954B154" w14:textId="6123A90C" w:rsidR="001A5D29" w:rsidRDefault="001A5D29" w:rsidP="001A5D29">
      <w:pPr>
        <w:rPr>
          <w:lang w:val="vi-VN"/>
        </w:rPr>
      </w:pPr>
      <w:r w:rsidRPr="00440A1C">
        <w:rPr>
          <w:noProof/>
        </w:rPr>
        <w:drawing>
          <wp:inline distT="0" distB="0" distL="0" distR="0" wp14:anchorId="301920C7" wp14:editId="4F0B4FF4">
            <wp:extent cx="5730240" cy="2171700"/>
            <wp:effectExtent l="0" t="0" r="3810" b="0"/>
            <wp:docPr id="1543801159" name="Picture 12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01159" name="Picture 124" descr="A screen shot of a computer program&#10;&#10;AI-generated content may be incorrec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0240" cy="2171700"/>
                    </a:xfrm>
                    <a:prstGeom prst="rect">
                      <a:avLst/>
                    </a:prstGeom>
                    <a:noFill/>
                    <a:ln>
                      <a:noFill/>
                    </a:ln>
                  </pic:spPr>
                </pic:pic>
              </a:graphicData>
            </a:graphic>
          </wp:inline>
        </w:drawing>
      </w:r>
    </w:p>
    <w:p w14:paraId="3C14F75E" w14:textId="54558503" w:rsidR="003D0D94" w:rsidRPr="003D0D94" w:rsidRDefault="003D0D94" w:rsidP="003D0D94">
      <w:pPr>
        <w:pStyle w:val="Caption"/>
        <w:rPr>
          <w:lang w:val="vi-VN"/>
        </w:rPr>
      </w:pPr>
      <w:bookmarkStart w:id="205" w:name="_Toc197269101"/>
      <w:r>
        <w:t xml:space="preserve">Hình 8. </w:t>
      </w:r>
      <w:fldSimple w:instr=" SEQ Hình_8. \* ARABIC ">
        <w:r>
          <w:rPr>
            <w:noProof/>
          </w:rPr>
          <w:t>5</w:t>
        </w:r>
      </w:fldSimple>
      <w:r>
        <w:rPr>
          <w:lang w:val="vi-VN"/>
        </w:rPr>
        <w:t xml:space="preserve"> Phương thức “getScreen”.</w:t>
      </w:r>
      <w:bookmarkEnd w:id="205"/>
    </w:p>
    <w:p w14:paraId="10CC9029" w14:textId="17FADC71" w:rsidR="00440A1C" w:rsidRPr="00EC78EE" w:rsidRDefault="00440A1C" w:rsidP="00B56F22">
      <w:pPr>
        <w:pStyle w:val="Nidungvnbn"/>
        <w:numPr>
          <w:ilvl w:val="0"/>
          <w:numId w:val="178"/>
        </w:numPr>
        <w:rPr>
          <w:lang w:val="vi-VN"/>
        </w:rPr>
      </w:pPr>
      <w:r w:rsidRPr="00440A1C">
        <w:t xml:space="preserve">_buildAccessDeniedScreen là một màn hình hiển thị thông báo khi người dùng không có quyền truy </w:t>
      </w:r>
      <w:r w:rsidR="00EC78EE">
        <w:t>cập</w:t>
      </w:r>
      <w:r w:rsidR="00EC78EE">
        <w:rPr>
          <w:lang w:val="vi-VN"/>
        </w:rPr>
        <w:t>.</w:t>
      </w:r>
    </w:p>
    <w:p w14:paraId="12C3332A" w14:textId="77777777" w:rsidR="00440A1C" w:rsidRPr="00440A1C" w:rsidRDefault="00440A1C" w:rsidP="00B56F22">
      <w:pPr>
        <w:pStyle w:val="Nidungvnbn"/>
        <w:numPr>
          <w:ilvl w:val="0"/>
          <w:numId w:val="178"/>
        </w:numPr>
      </w:pPr>
      <w:r w:rsidRPr="00440A1C">
        <w:t>getScreen() là phương thức triển khai kiểm tra quyền truy cập trước khi chuyển tiếp yêu câu đến realScreenAccess</w:t>
      </w:r>
    </w:p>
    <w:p w14:paraId="658E838F" w14:textId="77777777" w:rsidR="00440A1C" w:rsidRPr="00440A1C" w:rsidRDefault="00440A1C" w:rsidP="00B56F22">
      <w:pPr>
        <w:pStyle w:val="Nidungvnbn"/>
        <w:numPr>
          <w:ilvl w:val="0"/>
          <w:numId w:val="178"/>
        </w:numPr>
      </w:pPr>
      <w:r w:rsidRPr="00440A1C">
        <w:t>Chức năng: Đóng vai trò là proxy cho ReadScreenAccess giúp kiểm soát quyền truy cập đến các màn hình, quản lý các màn hình yêu cầu quyền admin (hoặc các quyền khác) và hiển thị màn hình từ chối truy cập nếu không có đủ quyền.</w:t>
      </w:r>
    </w:p>
    <w:p w14:paraId="2759F2B9" w14:textId="648A2025" w:rsidR="00440A1C" w:rsidRPr="00440A1C" w:rsidRDefault="00D87912" w:rsidP="00AA15C3">
      <w:pPr>
        <w:pStyle w:val="Tiumccp1"/>
      </w:pPr>
      <w:bookmarkStart w:id="206" w:name="_Toc197269850"/>
      <w:r>
        <w:t>8</w:t>
      </w:r>
      <w:r>
        <w:rPr>
          <w:lang w:val="vi-VN"/>
        </w:rPr>
        <w:t>.</w:t>
      </w:r>
      <w:r w:rsidR="00440A1C" w:rsidRPr="00440A1C">
        <w:t>4</w:t>
      </w:r>
      <w:r>
        <w:rPr>
          <w:lang w:val="vi-VN"/>
        </w:rPr>
        <w:t xml:space="preserve"> </w:t>
      </w:r>
      <w:r w:rsidR="00440A1C" w:rsidRPr="00440A1C">
        <w:t>Kết quả áp dụng</w:t>
      </w:r>
      <w:r w:rsidRPr="00D87912">
        <w:rPr>
          <w:sz w:val="24"/>
          <w:szCs w:val="24"/>
          <w:lang w:val="vi-VN"/>
        </w:rPr>
        <w:t xml:space="preserve"> </w:t>
      </w:r>
      <w:r w:rsidRPr="00D87912">
        <w:rPr>
          <w:lang w:val="vi-VN"/>
        </w:rPr>
        <w:t>Proxy Pattern</w:t>
      </w:r>
      <w:bookmarkEnd w:id="206"/>
    </w:p>
    <w:p w14:paraId="16D29EEB" w14:textId="04E1FA07" w:rsidR="00440A1C" w:rsidRDefault="00440A1C" w:rsidP="00AA15C3">
      <w:pPr>
        <w:pStyle w:val="Nidungvnbn"/>
        <w:rPr>
          <w:lang w:val="vi-VN"/>
        </w:rPr>
      </w:pPr>
      <w:r w:rsidRPr="00440A1C">
        <w:t xml:space="preserve">Việc áp dụng Proxy Pattern giúp kiểm soát quyền truy cập hiệu quả, ngăn người không có quyền (như không phải admin) truy cập vào các màn hình nhạy cảm. Mô hình tuân thủ nguyên lý Single Responsibility khi tách riêng lớp hiển thị và lớp kiểm soát truy cập, dễ dàng mở rộng quyền hoặc màn hình cần hạn chế mà không ảnh hưởng đến phần </w:t>
      </w:r>
      <w:r w:rsidRPr="00440A1C">
        <w:lastRenderedPageBreak/>
        <w:t>hiển thị. Ngoài ra, nó còn nâng cao bảo mật nhờ tách biệt rõ ràng giữa logic bảo vệ và logic nghiệp vụ.</w:t>
      </w:r>
    </w:p>
    <w:p w14:paraId="2314BBE0" w14:textId="77777777" w:rsidR="00440A1C" w:rsidRDefault="00440A1C">
      <w:pPr>
        <w:spacing w:after="200" w:line="276" w:lineRule="auto"/>
        <w:rPr>
          <w:b/>
          <w:sz w:val="32"/>
          <w:szCs w:val="32"/>
          <w:lang w:val="vi-VN"/>
        </w:rPr>
      </w:pPr>
      <w:r>
        <w:rPr>
          <w:lang w:val="vi-VN"/>
        </w:rPr>
        <w:br w:type="page"/>
      </w:r>
    </w:p>
    <w:p w14:paraId="440DB6C6" w14:textId="4939E1C6" w:rsidR="008B7067" w:rsidRDefault="00440A1C" w:rsidP="00C96B08">
      <w:pPr>
        <w:pStyle w:val="Chng"/>
        <w:rPr>
          <w:lang w:val="vi-VN"/>
        </w:rPr>
      </w:pPr>
      <w:bookmarkStart w:id="207" w:name="_Toc197269851"/>
      <w:r>
        <w:rPr>
          <w:lang w:val="vi-VN"/>
        </w:rPr>
        <w:lastRenderedPageBreak/>
        <w:t xml:space="preserve">CHƯƠNG 9 </w:t>
      </w:r>
      <w:r w:rsidR="00AA15C3">
        <w:rPr>
          <w:lang w:val="vi-VN"/>
        </w:rPr>
        <w:t>–</w:t>
      </w:r>
      <w:r>
        <w:rPr>
          <w:lang w:val="vi-VN"/>
        </w:rPr>
        <w:t xml:space="preserve"> </w:t>
      </w:r>
      <w:r w:rsidR="00AA15C3">
        <w:rPr>
          <w:lang w:val="vi-VN"/>
        </w:rPr>
        <w:t>ADAPTER PATTERN</w:t>
      </w:r>
      <w:bookmarkEnd w:id="207"/>
    </w:p>
    <w:p w14:paraId="3DD6860A" w14:textId="131ABF70" w:rsidR="00BD035B" w:rsidRPr="00BD035B" w:rsidRDefault="00BD035B" w:rsidP="00BD035B">
      <w:pPr>
        <w:pStyle w:val="Tiumccp1"/>
      </w:pPr>
      <w:bookmarkStart w:id="208" w:name="_Toc197269852"/>
      <w:r w:rsidRPr="00BD035B">
        <w:t>9.1 Lý do áp dụng</w:t>
      </w:r>
      <w:r w:rsidRPr="00BD035B">
        <w:rPr>
          <w:rStyle w:val="Tiumccp1Char"/>
          <w:b/>
        </w:rPr>
        <w:t xml:space="preserve"> Adapter Pattern</w:t>
      </w:r>
      <w:bookmarkEnd w:id="208"/>
    </w:p>
    <w:p w14:paraId="69E0F69C" w14:textId="77777777" w:rsidR="00BD035B" w:rsidRPr="00BD035B" w:rsidRDefault="00BD035B" w:rsidP="00BD035B">
      <w:pPr>
        <w:pStyle w:val="Nidungvnbn"/>
        <w:rPr>
          <w:lang w:val="vi-VN"/>
        </w:rPr>
      </w:pPr>
      <w:r w:rsidRPr="00BD035B">
        <w:rPr>
          <w:lang w:val="vi-VN"/>
        </w:rPr>
        <w:t xml:space="preserve">Trong hệ thống, có hai hình thức đăng nhập: </w:t>
      </w:r>
    </w:p>
    <w:p w14:paraId="7661BBB9" w14:textId="77777777" w:rsidR="00BD035B" w:rsidRPr="00BD035B" w:rsidRDefault="00BD035B" w:rsidP="00FA1035">
      <w:pPr>
        <w:pStyle w:val="Nidungvnbn"/>
        <w:numPr>
          <w:ilvl w:val="0"/>
          <w:numId w:val="179"/>
        </w:numPr>
        <w:rPr>
          <w:lang w:val="vi-VN"/>
        </w:rPr>
      </w:pPr>
      <w:r w:rsidRPr="00BD035B">
        <w:rPr>
          <w:lang w:val="vi-VN"/>
        </w:rPr>
        <w:t xml:space="preserve">Đăng nhập Local: Người dùng nhập username và password do hệ thống quản lý. </w:t>
      </w:r>
    </w:p>
    <w:p w14:paraId="1E6BAE7B" w14:textId="77777777" w:rsidR="00BD035B" w:rsidRPr="00BD035B" w:rsidRDefault="00BD035B" w:rsidP="00FA1035">
      <w:pPr>
        <w:pStyle w:val="Nidungvnbn"/>
        <w:numPr>
          <w:ilvl w:val="0"/>
          <w:numId w:val="179"/>
        </w:numPr>
        <w:rPr>
          <w:lang w:val="vi-VN"/>
        </w:rPr>
      </w:pPr>
      <w:r w:rsidRPr="00BD035B">
        <w:rPr>
          <w:lang w:val="vi-VN"/>
        </w:rPr>
        <w:t xml:space="preserve">Đăng nhập bằng Google: Sử dụng OAuth 2.0 để xác thực qua tài khoản Google. </w:t>
      </w:r>
    </w:p>
    <w:p w14:paraId="24116B58" w14:textId="77777777" w:rsidR="00BD035B" w:rsidRPr="00BD035B" w:rsidRDefault="00BD035B" w:rsidP="00BD035B">
      <w:pPr>
        <w:pStyle w:val="Nidungvnbn"/>
        <w:rPr>
          <w:lang w:val="vi-VN"/>
        </w:rPr>
      </w:pPr>
      <w:r w:rsidRPr="00BD035B">
        <w:rPr>
          <w:lang w:val="vi-VN"/>
        </w:rPr>
        <w:t xml:space="preserve">Hai hình thức này có cách triển khai hoàn toàn khác nhau: </w:t>
      </w:r>
    </w:p>
    <w:p w14:paraId="4B4FCD75" w14:textId="77777777" w:rsidR="00BD035B" w:rsidRPr="00BD035B" w:rsidRDefault="00BD035B" w:rsidP="00FA1035">
      <w:pPr>
        <w:pStyle w:val="Nidungvnbn"/>
        <w:numPr>
          <w:ilvl w:val="0"/>
          <w:numId w:val="180"/>
        </w:numPr>
        <w:rPr>
          <w:lang w:val="vi-VN"/>
        </w:rPr>
      </w:pPr>
      <w:r w:rsidRPr="00BD035B">
        <w:rPr>
          <w:lang w:val="vi-VN"/>
        </w:rPr>
        <w:t xml:space="preserve">Đăng nhập local sử dụng cơ sở dữ liệu nội bộ để kiểm tra tài khoản. </w:t>
      </w:r>
    </w:p>
    <w:p w14:paraId="4F89EE13" w14:textId="77777777" w:rsidR="00BD035B" w:rsidRPr="00BD035B" w:rsidRDefault="00BD035B" w:rsidP="00FA1035">
      <w:pPr>
        <w:pStyle w:val="Nidungvnbn"/>
        <w:numPr>
          <w:ilvl w:val="0"/>
          <w:numId w:val="180"/>
        </w:numPr>
        <w:rPr>
          <w:lang w:val="vi-VN"/>
        </w:rPr>
      </w:pPr>
      <w:r w:rsidRPr="00BD035B">
        <w:rPr>
          <w:lang w:val="vi-VN"/>
        </w:rPr>
        <w:t xml:space="preserve">Đăng nhập Google sử dụng API bên ngoài, token, và luồng xác thực OAuth. </w:t>
      </w:r>
    </w:p>
    <w:p w14:paraId="797F304E" w14:textId="77777777" w:rsidR="00BD035B" w:rsidRPr="00BD035B" w:rsidRDefault="00BD035B" w:rsidP="00BD035B">
      <w:pPr>
        <w:pStyle w:val="Nidungvnbn"/>
        <w:rPr>
          <w:lang w:val="vi-VN"/>
        </w:rPr>
      </w:pPr>
      <w:r w:rsidRPr="00BD035B">
        <w:rPr>
          <w:lang w:val="vi-VN"/>
        </w:rPr>
        <w:t xml:space="preserve">Tuy nhiên, cả hai đều cần cung cấp một kết quả đầu ra giống nhau: thông tin người dùng đã xác thực, để hệ thống xử lý phiên đăng nhập. Nếu tích hợp trực tiếp hai cơ chế này vào hệ thống, có thể dẫn đến: </w:t>
      </w:r>
    </w:p>
    <w:p w14:paraId="1F6D25A3" w14:textId="77777777" w:rsidR="00BD035B" w:rsidRPr="00BD035B" w:rsidRDefault="00BD035B" w:rsidP="00FA1035">
      <w:pPr>
        <w:pStyle w:val="Nidungvnbn"/>
        <w:numPr>
          <w:ilvl w:val="0"/>
          <w:numId w:val="181"/>
        </w:numPr>
        <w:rPr>
          <w:lang w:val="vi-VN"/>
        </w:rPr>
      </w:pPr>
      <w:r w:rsidRPr="00BD035B">
        <w:rPr>
          <w:lang w:val="vi-VN"/>
        </w:rPr>
        <w:t xml:space="preserve">Mã xử lý đăng nhập trở nên phức tạp, rối rắm, khó mở rộng. </w:t>
      </w:r>
    </w:p>
    <w:p w14:paraId="39499716" w14:textId="77777777" w:rsidR="00BD035B" w:rsidRPr="00BD035B" w:rsidRDefault="00BD035B" w:rsidP="00FA1035">
      <w:pPr>
        <w:pStyle w:val="Nidungvnbn"/>
        <w:numPr>
          <w:ilvl w:val="0"/>
          <w:numId w:val="181"/>
        </w:numPr>
        <w:rPr>
          <w:lang w:val="vi-VN"/>
        </w:rPr>
      </w:pPr>
      <w:r w:rsidRPr="00BD035B">
        <w:rPr>
          <w:lang w:val="vi-VN"/>
        </w:rPr>
        <w:t xml:space="preserve">Khó thêm các nhà cung cấp xác thực khác như Facebook, Apple, v.v. sau này. </w:t>
      </w:r>
    </w:p>
    <w:p w14:paraId="5735FBA9" w14:textId="77777777" w:rsidR="00BD035B" w:rsidRPr="00BD035B" w:rsidRDefault="00BD035B" w:rsidP="00FA1035">
      <w:pPr>
        <w:pStyle w:val="Nidungvnbn"/>
        <w:numPr>
          <w:ilvl w:val="0"/>
          <w:numId w:val="181"/>
        </w:numPr>
        <w:rPr>
          <w:lang w:val="vi-VN"/>
        </w:rPr>
      </w:pPr>
      <w:r w:rsidRPr="00BD035B">
        <w:rPr>
          <w:lang w:val="vi-VN"/>
        </w:rPr>
        <w:t>Vi phạm nguyên lý đóng mở trong thiết kế phần mềm.</w:t>
      </w:r>
    </w:p>
    <w:p w14:paraId="4D0465F9" w14:textId="77777777" w:rsidR="00BD035B" w:rsidRPr="00BD035B" w:rsidRDefault="00BD035B" w:rsidP="00BD035B">
      <w:pPr>
        <w:pStyle w:val="Nidungvnbn"/>
        <w:rPr>
          <w:lang w:val="vi-VN"/>
        </w:rPr>
      </w:pPr>
      <w:r w:rsidRPr="00BD035B">
        <w:rPr>
          <w:lang w:val="vi-VN"/>
        </w:rPr>
        <w:t xml:space="preserve">Adapter Pattern cho phép ta chuẩn hóa giao diện giữa các hệ thống khác biệt (ở đây là local login và Google login), từ đó: </w:t>
      </w:r>
    </w:p>
    <w:p w14:paraId="3CC8EAA8" w14:textId="77777777" w:rsidR="00BD035B" w:rsidRPr="00BD035B" w:rsidRDefault="00BD035B" w:rsidP="00FA1035">
      <w:pPr>
        <w:pStyle w:val="Nidungvnbn"/>
        <w:numPr>
          <w:ilvl w:val="0"/>
          <w:numId w:val="182"/>
        </w:numPr>
        <w:rPr>
          <w:lang w:val="vi-VN"/>
        </w:rPr>
      </w:pPr>
      <w:r w:rsidRPr="00BD035B">
        <w:rPr>
          <w:lang w:val="vi-VN"/>
        </w:rPr>
        <w:t xml:space="preserve">Tạo ra một giao diện đăng nhập chung. </w:t>
      </w:r>
    </w:p>
    <w:p w14:paraId="02DF09C6" w14:textId="77777777" w:rsidR="00BD035B" w:rsidRPr="00BD035B" w:rsidRDefault="00BD035B" w:rsidP="00FA1035">
      <w:pPr>
        <w:pStyle w:val="Nidungvnbn"/>
        <w:numPr>
          <w:ilvl w:val="0"/>
          <w:numId w:val="182"/>
        </w:numPr>
        <w:rPr>
          <w:lang w:val="vi-VN"/>
        </w:rPr>
      </w:pPr>
      <w:r w:rsidRPr="00BD035B">
        <w:rPr>
          <w:lang w:val="vi-VN"/>
        </w:rPr>
        <w:t>Mỗi hình thức đăng nhập (Local, Google) sẽ có adapter riêng triển khai giao diện này. Phần còn lại của hệ thống (như AuthController) chỉ cần làm việc với AuthenticationService, không cần biết chi tiết cách từng hình thức xác thực hoạt động.</w:t>
      </w:r>
    </w:p>
    <w:p w14:paraId="4186A322" w14:textId="6FFD0FCA" w:rsidR="00BD035B" w:rsidRDefault="00FA1035" w:rsidP="00FA1035">
      <w:pPr>
        <w:pStyle w:val="Tiumccp1"/>
        <w:rPr>
          <w:lang w:val="vi-VN"/>
        </w:rPr>
      </w:pPr>
      <w:bookmarkStart w:id="209" w:name="_Toc197269853"/>
      <w:r>
        <w:rPr>
          <w:lang w:val="vi-VN"/>
        </w:rPr>
        <w:t>9.</w:t>
      </w:r>
      <w:r w:rsidR="00BD035B" w:rsidRPr="00BD035B">
        <w:rPr>
          <w:lang w:val="vi-VN"/>
        </w:rPr>
        <w:t>2</w:t>
      </w:r>
      <w:r>
        <w:rPr>
          <w:lang w:val="vi-VN"/>
        </w:rPr>
        <w:t xml:space="preserve"> </w:t>
      </w:r>
      <w:r w:rsidR="00BD035B" w:rsidRPr="00BD035B">
        <w:rPr>
          <w:lang w:val="vi-VN"/>
        </w:rPr>
        <w:t>Sơ đồ lớp</w:t>
      </w:r>
      <w:r>
        <w:rPr>
          <w:lang w:val="vi-VN"/>
        </w:rPr>
        <w:t xml:space="preserve"> Adapter Pattern</w:t>
      </w:r>
      <w:bookmarkEnd w:id="209"/>
    </w:p>
    <w:p w14:paraId="652D1DA7" w14:textId="46C1A54D" w:rsidR="00BD035B" w:rsidRDefault="00FA1035" w:rsidP="00FA1035">
      <w:pPr>
        <w:rPr>
          <w:lang w:val="vi-VN"/>
        </w:rPr>
      </w:pPr>
      <w:r>
        <w:rPr>
          <w:noProof/>
          <w:bdr w:val="none" w:sz="0" w:space="0" w:color="auto" w:frame="1"/>
        </w:rPr>
        <w:lastRenderedPageBreak/>
        <w:drawing>
          <wp:inline distT="0" distB="0" distL="0" distR="0" wp14:anchorId="74FFED24" wp14:editId="5C3DF87F">
            <wp:extent cx="4297680" cy="5349240"/>
            <wp:effectExtent l="0" t="0" r="7620" b="3810"/>
            <wp:docPr id="513509886" name="Picture 129"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09886" name="Picture 129" descr="A diagram of a service&#10;&#10;AI-generated content may be incorrec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97680" cy="5349240"/>
                    </a:xfrm>
                    <a:prstGeom prst="rect">
                      <a:avLst/>
                    </a:prstGeom>
                    <a:noFill/>
                    <a:ln>
                      <a:noFill/>
                    </a:ln>
                  </pic:spPr>
                </pic:pic>
              </a:graphicData>
            </a:graphic>
          </wp:inline>
        </w:drawing>
      </w:r>
    </w:p>
    <w:p w14:paraId="1D9CA889" w14:textId="7968602B" w:rsidR="001532B0" w:rsidRPr="001532B0" w:rsidRDefault="001532B0" w:rsidP="001532B0">
      <w:pPr>
        <w:pStyle w:val="Caption"/>
        <w:rPr>
          <w:lang w:val="vi-VN"/>
        </w:rPr>
      </w:pPr>
      <w:bookmarkStart w:id="210" w:name="_Toc197269102"/>
      <w:r>
        <w:t xml:space="preserve">Hình 9. </w:t>
      </w:r>
      <w:fldSimple w:instr=" SEQ Hình_9. \* ARABIC ">
        <w:r w:rsidR="00FC65A0">
          <w:rPr>
            <w:noProof/>
          </w:rPr>
          <w:t>1</w:t>
        </w:r>
      </w:fldSimple>
      <w:r>
        <w:rPr>
          <w:lang w:val="vi-VN"/>
        </w:rPr>
        <w:t xml:space="preserve"> Sơ đồ lớp Adapter Pattern.</w:t>
      </w:r>
      <w:bookmarkEnd w:id="210"/>
    </w:p>
    <w:p w14:paraId="0ED77965" w14:textId="48BA4EA6" w:rsidR="00BD035B" w:rsidRDefault="00FA1035" w:rsidP="00FA1035">
      <w:pPr>
        <w:pStyle w:val="Tiumccp2"/>
        <w:rPr>
          <w:lang w:val="vi-VN"/>
        </w:rPr>
      </w:pPr>
      <w:bookmarkStart w:id="211" w:name="_Toc197269854"/>
      <w:r>
        <w:rPr>
          <w:lang w:val="vi-VN"/>
        </w:rPr>
        <w:t xml:space="preserve">9.2.1 </w:t>
      </w:r>
      <w:r w:rsidR="00BD035B" w:rsidRPr="00BD035B">
        <w:rPr>
          <w:lang w:val="vi-VN"/>
        </w:rPr>
        <w:t>Mô tả sơ đồ lớp:</w:t>
      </w:r>
      <w:bookmarkEnd w:id="211"/>
    </w:p>
    <w:p w14:paraId="338A0FB6" w14:textId="33DAEAE6" w:rsidR="00FA1035" w:rsidRPr="00BD035B" w:rsidRDefault="00FA1035" w:rsidP="00FA1035">
      <w:pPr>
        <w:pStyle w:val="Nidungvnbn"/>
        <w:rPr>
          <w:lang w:val="vi-VN"/>
        </w:rPr>
      </w:pPr>
      <w:r>
        <w:rPr>
          <w:lang w:val="vi-VN"/>
        </w:rPr>
        <w:t>Các thành phần:</w:t>
      </w:r>
    </w:p>
    <w:p w14:paraId="7B58D67A" w14:textId="77777777" w:rsidR="00BD035B" w:rsidRPr="00BD035B" w:rsidRDefault="00BD035B" w:rsidP="00FA1035">
      <w:pPr>
        <w:pStyle w:val="Nidungvnbn"/>
        <w:numPr>
          <w:ilvl w:val="0"/>
          <w:numId w:val="183"/>
        </w:numPr>
        <w:rPr>
          <w:lang w:val="vi-VN"/>
        </w:rPr>
      </w:pPr>
      <w:r w:rsidRPr="00BD035B">
        <w:rPr>
          <w:lang w:val="vi-VN"/>
        </w:rPr>
        <w:t>AuthenticationService – Interface mục tiêu: Đây là interface mà mọi loại authentication service phải tuân theo.</w:t>
      </w:r>
    </w:p>
    <w:p w14:paraId="1A290EC4" w14:textId="77777777" w:rsidR="00BD035B" w:rsidRPr="00BD035B" w:rsidRDefault="00BD035B" w:rsidP="00FA1035">
      <w:pPr>
        <w:pStyle w:val="Nidungvnbn"/>
        <w:numPr>
          <w:ilvl w:val="0"/>
          <w:numId w:val="183"/>
        </w:numPr>
        <w:rPr>
          <w:lang w:val="vi-VN"/>
        </w:rPr>
      </w:pPr>
      <w:r w:rsidRPr="00BD035B">
        <w:rPr>
          <w:lang w:val="vi-VN"/>
        </w:rPr>
        <w:t>LocalAuthenticationService – Adaptee trực tiếp: Xử lý xác thực kiểu truyền thống (username/password).</w:t>
      </w:r>
    </w:p>
    <w:p w14:paraId="34284634" w14:textId="77777777" w:rsidR="00BD035B" w:rsidRPr="00BD035B" w:rsidRDefault="00BD035B" w:rsidP="00FA1035">
      <w:pPr>
        <w:pStyle w:val="Nidungvnbn"/>
        <w:numPr>
          <w:ilvl w:val="0"/>
          <w:numId w:val="183"/>
        </w:numPr>
        <w:rPr>
          <w:lang w:val="vi-VN"/>
        </w:rPr>
      </w:pPr>
      <w:r w:rsidRPr="00BD035B">
        <w:rPr>
          <w:lang w:val="vi-VN"/>
        </w:rPr>
        <w:lastRenderedPageBreak/>
        <w:t>OAuth2AuthenticationAdapter – Adapter: Adapter này "bọc" logic OAuth2 để nó tương thích với AuthenticationService.</w:t>
      </w:r>
    </w:p>
    <w:p w14:paraId="0819F9EF" w14:textId="77777777" w:rsidR="00BD035B" w:rsidRPr="00BD035B" w:rsidRDefault="00BD035B" w:rsidP="00FA1035">
      <w:pPr>
        <w:pStyle w:val="Nidungvnbn"/>
        <w:numPr>
          <w:ilvl w:val="0"/>
          <w:numId w:val="183"/>
        </w:numPr>
        <w:rPr>
          <w:lang w:val="vi-VN"/>
        </w:rPr>
      </w:pPr>
      <w:r w:rsidRPr="00BD035B">
        <w:rPr>
          <w:lang w:val="vi-VN"/>
        </w:rPr>
        <w:t>Adaptee: OAuth2/Google API</w:t>
      </w:r>
    </w:p>
    <w:p w14:paraId="6795EC69" w14:textId="77777777" w:rsidR="00BD035B" w:rsidRPr="00BD035B" w:rsidRDefault="00BD035B" w:rsidP="00FA1035">
      <w:pPr>
        <w:pStyle w:val="Nidungvnbn"/>
        <w:numPr>
          <w:ilvl w:val="0"/>
          <w:numId w:val="183"/>
        </w:numPr>
        <w:rPr>
          <w:lang w:val="vi-VN"/>
        </w:rPr>
      </w:pPr>
      <w:r w:rsidRPr="00BD035B">
        <w:rPr>
          <w:lang w:val="vi-VN"/>
        </w:rPr>
        <w:t>AuthenticationServiceManager – Client sử dụng Adapter</w:t>
      </w:r>
    </w:p>
    <w:p w14:paraId="7D9B66E3" w14:textId="77777777" w:rsidR="00BD035B" w:rsidRPr="00BD035B" w:rsidRDefault="00BD035B" w:rsidP="00FA1035">
      <w:pPr>
        <w:pStyle w:val="Nidungvnbn"/>
        <w:numPr>
          <w:ilvl w:val="0"/>
          <w:numId w:val="183"/>
        </w:numPr>
        <w:rPr>
          <w:lang w:val="vi-VN"/>
        </w:rPr>
      </w:pPr>
      <w:r w:rsidRPr="00BD035B">
        <w:rPr>
          <w:lang w:val="vi-VN"/>
        </w:rPr>
        <w:t>AuthController – Client</w:t>
      </w:r>
    </w:p>
    <w:p w14:paraId="4DC6FE23" w14:textId="77777777" w:rsidR="00BD035B" w:rsidRPr="00BD035B" w:rsidRDefault="00BD035B" w:rsidP="00BD035B">
      <w:pPr>
        <w:pStyle w:val="Nidungvnbn"/>
        <w:rPr>
          <w:lang w:val="vi-VN"/>
        </w:rPr>
      </w:pPr>
      <w:r w:rsidRPr="00BD035B">
        <w:rPr>
          <w:lang w:val="vi-VN"/>
        </w:rPr>
        <w:t>Luồng hoạt động:</w:t>
      </w:r>
    </w:p>
    <w:p w14:paraId="66105F4D" w14:textId="51E2EB24" w:rsidR="00BD035B" w:rsidRPr="00BD035B" w:rsidRDefault="00BD035B" w:rsidP="00FA1035">
      <w:pPr>
        <w:pStyle w:val="Nidungvnbn"/>
        <w:numPr>
          <w:ilvl w:val="0"/>
          <w:numId w:val="184"/>
        </w:numPr>
        <w:rPr>
          <w:lang w:val="vi-VN"/>
        </w:rPr>
      </w:pPr>
      <w:r w:rsidRPr="00BD035B">
        <w:rPr>
          <w:lang w:val="vi-VN"/>
        </w:rPr>
        <w:t xml:space="preserve">Client (AuthController) gửi một yêu cầu xác thực (login). </w:t>
      </w:r>
    </w:p>
    <w:p w14:paraId="1D24FDF8" w14:textId="77777777" w:rsidR="00BD035B" w:rsidRPr="00BD035B" w:rsidRDefault="00BD035B" w:rsidP="00FA1035">
      <w:pPr>
        <w:pStyle w:val="Nidungvnbn"/>
        <w:numPr>
          <w:ilvl w:val="0"/>
          <w:numId w:val="184"/>
        </w:numPr>
        <w:rPr>
          <w:lang w:val="vi-VN"/>
        </w:rPr>
      </w:pPr>
      <w:r w:rsidRPr="00BD035B">
        <w:rPr>
          <w:lang w:val="vi-VN"/>
        </w:rPr>
        <w:t xml:space="preserve">AuthenticationServiceManager nhận request và kiểm tra loại xác thực (local hay OAuth2). </w:t>
      </w:r>
    </w:p>
    <w:p w14:paraId="2F2FC346" w14:textId="77777777" w:rsidR="00BD035B" w:rsidRPr="00BD035B" w:rsidRDefault="00BD035B" w:rsidP="00FA1035">
      <w:pPr>
        <w:pStyle w:val="Nidungvnbn"/>
        <w:numPr>
          <w:ilvl w:val="0"/>
          <w:numId w:val="184"/>
        </w:numPr>
        <w:rPr>
          <w:lang w:val="vi-VN"/>
        </w:rPr>
      </w:pPr>
      <w:r w:rsidRPr="00BD035B">
        <w:rPr>
          <w:lang w:val="vi-VN"/>
        </w:rPr>
        <w:t xml:space="preserve">Dựa trên AuthenticationType, nó ủy quyền cho service phù hợp: LocalAuthenticationService, OAuth2AuthenticationAdapter (đóng vai trò là Adapter). </w:t>
      </w:r>
    </w:p>
    <w:p w14:paraId="56632666" w14:textId="77777777" w:rsidR="00BD035B" w:rsidRPr="00BD035B" w:rsidRDefault="00BD035B" w:rsidP="00FA1035">
      <w:pPr>
        <w:pStyle w:val="Nidungvnbn"/>
        <w:numPr>
          <w:ilvl w:val="0"/>
          <w:numId w:val="184"/>
        </w:numPr>
        <w:rPr>
          <w:lang w:val="vi-VN"/>
        </w:rPr>
      </w:pPr>
      <w:r w:rsidRPr="00BD035B">
        <w:rPr>
          <w:lang w:val="vi-VN"/>
        </w:rPr>
        <w:t xml:space="preserve">OAuth2AuthenticationAdapter chuyển đổi yêu cầu OAuth2 (không tương thích) thành định dạng mà hệ thống có thể xử lý (thông qua interface AuthenticationService). </w:t>
      </w:r>
    </w:p>
    <w:p w14:paraId="34C50C52" w14:textId="77777777" w:rsidR="00BD035B" w:rsidRPr="00BD035B" w:rsidRDefault="00BD035B" w:rsidP="00FA1035">
      <w:pPr>
        <w:pStyle w:val="Nidungvnbn"/>
        <w:numPr>
          <w:ilvl w:val="0"/>
          <w:numId w:val="184"/>
        </w:numPr>
        <w:rPr>
          <w:lang w:val="vi-VN"/>
        </w:rPr>
      </w:pPr>
      <w:r w:rsidRPr="00BD035B">
        <w:rPr>
          <w:lang w:val="vi-VN"/>
        </w:rPr>
        <w:t>Kết quả được trả về từ service tương ứng và gửi lại cho controller.</w:t>
      </w:r>
    </w:p>
    <w:p w14:paraId="06766389" w14:textId="54FDD835" w:rsidR="00BD035B" w:rsidRPr="00BD035B" w:rsidRDefault="009A0784" w:rsidP="00FA1035">
      <w:pPr>
        <w:pStyle w:val="Tiumccp2"/>
        <w:rPr>
          <w:lang w:val="vi-VN"/>
        </w:rPr>
      </w:pPr>
      <w:bookmarkStart w:id="212" w:name="_Toc197269855"/>
      <w:r>
        <w:rPr>
          <w:lang w:val="vi-VN"/>
        </w:rPr>
        <w:t>9.</w:t>
      </w:r>
      <w:r w:rsidRPr="00BD035B">
        <w:rPr>
          <w:lang w:val="vi-VN"/>
        </w:rPr>
        <w:t>2.2 Nhận xét</w:t>
      </w:r>
      <w:bookmarkEnd w:id="212"/>
    </w:p>
    <w:p w14:paraId="06D525A9" w14:textId="7CECFAF3" w:rsidR="00BD035B" w:rsidRPr="00FA1035" w:rsidRDefault="00BD035B" w:rsidP="00BD035B">
      <w:pPr>
        <w:pStyle w:val="Nidungvnbn"/>
        <w:rPr>
          <w:b/>
          <w:bCs/>
          <w:lang w:val="vi-VN"/>
        </w:rPr>
      </w:pPr>
      <w:r w:rsidRPr="00FA1035">
        <w:rPr>
          <w:b/>
          <w:bCs/>
          <w:lang w:val="vi-VN"/>
        </w:rPr>
        <w:t xml:space="preserve">Lợi ích của Adapter Pattern trong hệ thống </w:t>
      </w:r>
      <w:r w:rsidR="00FA1035" w:rsidRPr="00FA1035">
        <w:rPr>
          <w:b/>
          <w:bCs/>
          <w:lang w:val="vi-VN"/>
        </w:rPr>
        <w:t>này:</w:t>
      </w:r>
    </w:p>
    <w:p w14:paraId="3A128249" w14:textId="77777777" w:rsidR="00BD035B" w:rsidRPr="00BD035B" w:rsidRDefault="00BD035B" w:rsidP="00FA1035">
      <w:pPr>
        <w:pStyle w:val="Nidungvnbn"/>
        <w:numPr>
          <w:ilvl w:val="0"/>
          <w:numId w:val="185"/>
        </w:numPr>
        <w:rPr>
          <w:lang w:val="vi-VN"/>
        </w:rPr>
      </w:pPr>
      <w:r w:rsidRPr="00BD035B">
        <w:rPr>
          <w:lang w:val="vi-VN"/>
        </w:rPr>
        <w:t xml:space="preserve">Tích hợp dịch vụ bên thứ ba: Cho phép sử dụng Google OAuth2 mà không cần thay đổi code hiện có. </w:t>
      </w:r>
    </w:p>
    <w:p w14:paraId="731D05B4" w14:textId="77777777" w:rsidR="00BD035B" w:rsidRPr="00BD035B" w:rsidRDefault="00BD035B" w:rsidP="00FA1035">
      <w:pPr>
        <w:pStyle w:val="Nidungvnbn"/>
        <w:numPr>
          <w:ilvl w:val="0"/>
          <w:numId w:val="185"/>
        </w:numPr>
        <w:rPr>
          <w:lang w:val="vi-VN"/>
        </w:rPr>
      </w:pPr>
      <w:r w:rsidRPr="00BD035B">
        <w:rPr>
          <w:lang w:val="vi-VN"/>
        </w:rPr>
        <w:t xml:space="preserve">Đồng nhất giao diện: Tất cả các dịch vụ xác thực, bất kể loại nào, đều tuân theo cùng một giao diện. </w:t>
      </w:r>
    </w:p>
    <w:p w14:paraId="3B70CCC4" w14:textId="77777777" w:rsidR="00BD035B" w:rsidRPr="00BD035B" w:rsidRDefault="00BD035B" w:rsidP="00FA1035">
      <w:pPr>
        <w:pStyle w:val="Nidungvnbn"/>
        <w:numPr>
          <w:ilvl w:val="0"/>
          <w:numId w:val="185"/>
        </w:numPr>
        <w:rPr>
          <w:lang w:val="vi-VN"/>
        </w:rPr>
      </w:pPr>
      <w:r w:rsidRPr="00BD035B">
        <w:rPr>
          <w:lang w:val="vi-VN"/>
        </w:rPr>
        <w:t>Mở rộng dễ dàng: Có thể thêm các phương thức xác thực mới (như Facebook,Github, Twitter) mà không cần sửa đổi code hiện có.</w:t>
      </w:r>
    </w:p>
    <w:p w14:paraId="716C5723" w14:textId="77777777" w:rsidR="00BD035B" w:rsidRPr="00BD035B" w:rsidRDefault="00BD035B" w:rsidP="00FA1035">
      <w:pPr>
        <w:pStyle w:val="Nidungvnbn"/>
        <w:numPr>
          <w:ilvl w:val="0"/>
          <w:numId w:val="185"/>
        </w:numPr>
        <w:rPr>
          <w:lang w:val="vi-VN"/>
        </w:rPr>
      </w:pPr>
      <w:r w:rsidRPr="00BD035B">
        <w:rPr>
          <w:lang w:val="vi-VN"/>
        </w:rPr>
        <w:t>Bảo trì dễ dàng: Các thay đổi trong Google API chỉ ảnh hưởng đến Adapter, không ảnh hưởng đến phần còn lại của hệ thống.</w:t>
      </w:r>
    </w:p>
    <w:p w14:paraId="6457D50C" w14:textId="77777777" w:rsidR="00BD035B" w:rsidRPr="00FA1035" w:rsidRDefault="00BD035B" w:rsidP="00BD035B">
      <w:pPr>
        <w:pStyle w:val="Nidungvnbn"/>
        <w:rPr>
          <w:b/>
          <w:bCs/>
          <w:lang w:val="vi-VN"/>
        </w:rPr>
      </w:pPr>
      <w:r w:rsidRPr="00FA1035">
        <w:rPr>
          <w:b/>
          <w:bCs/>
          <w:lang w:val="vi-VN"/>
        </w:rPr>
        <w:lastRenderedPageBreak/>
        <w:t>Hạn chế khi dùng Adapter Pattern:</w:t>
      </w:r>
    </w:p>
    <w:p w14:paraId="1895069A" w14:textId="77777777" w:rsidR="00BD035B" w:rsidRPr="00BD035B" w:rsidRDefault="00BD035B" w:rsidP="00FA1035">
      <w:pPr>
        <w:pStyle w:val="Nidungvnbn"/>
        <w:numPr>
          <w:ilvl w:val="0"/>
          <w:numId w:val="186"/>
        </w:numPr>
        <w:rPr>
          <w:lang w:val="vi-VN"/>
        </w:rPr>
      </w:pPr>
      <w:r w:rsidRPr="00BD035B">
        <w:rPr>
          <w:lang w:val="vi-VN"/>
        </w:rPr>
        <w:t>Tăng độ phức tạp kiến trúc: Việc thêm các lớp Adapter làm số lượng lớp trong hệ thống tăng lên, khiến cấu trúc phức tạp hơn và khó theo dõi.</w:t>
      </w:r>
    </w:p>
    <w:p w14:paraId="282B023C" w14:textId="77777777" w:rsidR="00BD035B" w:rsidRPr="00BD035B" w:rsidRDefault="00BD035B" w:rsidP="00FA1035">
      <w:pPr>
        <w:pStyle w:val="Nidungvnbn"/>
        <w:numPr>
          <w:ilvl w:val="0"/>
          <w:numId w:val="186"/>
        </w:numPr>
        <w:rPr>
          <w:lang w:val="vi-VN"/>
        </w:rPr>
      </w:pPr>
      <w:r w:rsidRPr="00BD035B">
        <w:rPr>
          <w:lang w:val="vi-VN"/>
        </w:rPr>
        <w:t>Che giấu sự khác biệt thực sự: Adapter có thể "ép" các interface không tương thích lại với nhau, dễ gây hiểu nhầm về khả năng tương thích thật sự giữa hai thành phần.</w:t>
      </w:r>
    </w:p>
    <w:p w14:paraId="15018BCB" w14:textId="77777777" w:rsidR="00BD035B" w:rsidRPr="00BD035B" w:rsidRDefault="00BD035B" w:rsidP="00FA1035">
      <w:pPr>
        <w:pStyle w:val="Nidungvnbn"/>
        <w:numPr>
          <w:ilvl w:val="0"/>
          <w:numId w:val="186"/>
        </w:numPr>
        <w:rPr>
          <w:lang w:val="vi-VN"/>
        </w:rPr>
      </w:pPr>
      <w:r w:rsidRPr="00BD035B">
        <w:rPr>
          <w:lang w:val="vi-VN"/>
        </w:rPr>
        <w:t>Khó bảo trì nếu interface bên ngoài thay đổi: Nếu API hoặc class gốc thay đổi, Adapter phải thay đổi theo, gây tốn công bảo trì và làm mất tính ổn định.</w:t>
      </w:r>
    </w:p>
    <w:p w14:paraId="775CB5F9" w14:textId="77777777" w:rsidR="00BD035B" w:rsidRPr="00BD035B" w:rsidRDefault="00BD035B" w:rsidP="00FA1035">
      <w:pPr>
        <w:pStyle w:val="Nidungvnbn"/>
        <w:numPr>
          <w:ilvl w:val="0"/>
          <w:numId w:val="186"/>
        </w:numPr>
        <w:rPr>
          <w:lang w:val="vi-VN"/>
        </w:rPr>
      </w:pPr>
      <w:r w:rsidRPr="00BD035B">
        <w:rPr>
          <w:lang w:val="vi-VN"/>
        </w:rPr>
        <w:t>Không phù hợp nếu sự khác biệt logic quá lớn: Khi adapter phải “chuyển đổi” quá nhiều hoặc mô phỏng logic khác biệt hoàn toàn, nó có thể trở nên cồng kềnh, làm giảm hiệu quả và tính rõ ràng của hệ thống.</w:t>
      </w:r>
    </w:p>
    <w:p w14:paraId="3ABDF962" w14:textId="5FFDD8EB" w:rsidR="00BD035B" w:rsidRPr="00BD035B" w:rsidRDefault="00FA1035" w:rsidP="00FA1035">
      <w:pPr>
        <w:pStyle w:val="Tiumccp1"/>
        <w:rPr>
          <w:lang w:val="vi-VN"/>
        </w:rPr>
      </w:pPr>
      <w:bookmarkStart w:id="213" w:name="_Toc197269856"/>
      <w:r>
        <w:rPr>
          <w:lang w:val="vi-VN"/>
        </w:rPr>
        <w:t>9.</w:t>
      </w:r>
      <w:r w:rsidR="00BD035B" w:rsidRPr="00BD035B">
        <w:rPr>
          <w:lang w:val="vi-VN"/>
        </w:rPr>
        <w:t xml:space="preserve">3 </w:t>
      </w:r>
      <w:r>
        <w:rPr>
          <w:lang w:val="vi-VN"/>
        </w:rPr>
        <w:t>Source c</w:t>
      </w:r>
      <w:r w:rsidR="00BD035B" w:rsidRPr="00BD035B">
        <w:rPr>
          <w:lang w:val="vi-VN"/>
        </w:rPr>
        <w:t>ode</w:t>
      </w:r>
      <w:r>
        <w:rPr>
          <w:lang w:val="vi-VN"/>
        </w:rPr>
        <w:t xml:space="preserve"> </w:t>
      </w:r>
      <w:r w:rsidRPr="00FA1035">
        <w:rPr>
          <w:lang w:val="vi-VN"/>
        </w:rPr>
        <w:t>Adapter Pattern</w:t>
      </w:r>
      <w:bookmarkEnd w:id="213"/>
    </w:p>
    <w:p w14:paraId="47E9A6A9" w14:textId="6F7756E0" w:rsidR="00FA1035" w:rsidRPr="00FA1035" w:rsidRDefault="00FA1035" w:rsidP="00FA1035">
      <w:pPr>
        <w:pStyle w:val="Tiumccp2"/>
      </w:pPr>
      <w:bookmarkStart w:id="214" w:name="_Toc197269857"/>
      <w:r>
        <w:t>9</w:t>
      </w:r>
      <w:r>
        <w:rPr>
          <w:lang w:val="vi-VN"/>
        </w:rPr>
        <w:t>.</w:t>
      </w:r>
      <w:r w:rsidRPr="00FA1035">
        <w:t>3.1 AuthenticationService (Target Interface)</w:t>
      </w:r>
      <w:bookmarkEnd w:id="214"/>
    </w:p>
    <w:p w14:paraId="69AB8F16" w14:textId="67E15D5A" w:rsidR="00FA1035" w:rsidRDefault="00FA1035" w:rsidP="00FA1035">
      <w:pPr>
        <w:rPr>
          <w:lang w:val="vi-VN"/>
        </w:rPr>
      </w:pPr>
      <w:r w:rsidRPr="00FA1035">
        <w:rPr>
          <w:noProof/>
        </w:rPr>
        <w:drawing>
          <wp:inline distT="0" distB="0" distL="0" distR="0" wp14:anchorId="0C309673" wp14:editId="4BE5F99E">
            <wp:extent cx="5730240" cy="762000"/>
            <wp:effectExtent l="0" t="0" r="3810" b="0"/>
            <wp:docPr id="292726305" name="Picture 139"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26305" name="Picture 139" descr="A screen shot of a computer code&#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0240" cy="762000"/>
                    </a:xfrm>
                    <a:prstGeom prst="rect">
                      <a:avLst/>
                    </a:prstGeom>
                    <a:noFill/>
                    <a:ln>
                      <a:noFill/>
                    </a:ln>
                  </pic:spPr>
                </pic:pic>
              </a:graphicData>
            </a:graphic>
          </wp:inline>
        </w:drawing>
      </w:r>
    </w:p>
    <w:p w14:paraId="28512B1B" w14:textId="10D236B8" w:rsidR="00DA6EB4" w:rsidRPr="00DA6EB4" w:rsidRDefault="00DA6EB4" w:rsidP="00DA6EB4">
      <w:pPr>
        <w:pStyle w:val="Caption"/>
        <w:rPr>
          <w:lang w:val="vi-VN"/>
        </w:rPr>
      </w:pPr>
      <w:bookmarkStart w:id="215" w:name="_Toc197269103"/>
      <w:r>
        <w:t xml:space="preserve">Hình 9. </w:t>
      </w:r>
      <w:fldSimple w:instr=" SEQ Hình_9. \* ARABIC ">
        <w:r w:rsidR="00FC65A0">
          <w:rPr>
            <w:noProof/>
          </w:rPr>
          <w:t>2</w:t>
        </w:r>
      </w:fldSimple>
      <w:r>
        <w:rPr>
          <w:lang w:val="vi-VN"/>
        </w:rPr>
        <w:t xml:space="preserve"> Interface AuthenticationSerivce.</w:t>
      </w:r>
      <w:bookmarkEnd w:id="215"/>
    </w:p>
    <w:p w14:paraId="759D3C32" w14:textId="77777777" w:rsidR="00FA1035" w:rsidRPr="00FA1035" w:rsidRDefault="00FA1035" w:rsidP="00FA1035">
      <w:pPr>
        <w:pStyle w:val="Nidungvnbn"/>
        <w:numPr>
          <w:ilvl w:val="0"/>
          <w:numId w:val="189"/>
        </w:numPr>
      </w:pPr>
      <w:r w:rsidRPr="00FA1035">
        <w:t>Định nghĩa giao diện chung mà Client sẽ tương tác với. </w:t>
      </w:r>
    </w:p>
    <w:p w14:paraId="2C1B3803" w14:textId="77777777" w:rsidR="00FA1035" w:rsidRPr="00FA1035" w:rsidRDefault="00FA1035" w:rsidP="00FA1035">
      <w:pPr>
        <w:pStyle w:val="Nidungvnbn"/>
        <w:numPr>
          <w:ilvl w:val="0"/>
          <w:numId w:val="189"/>
        </w:numPr>
      </w:pPr>
      <w:r w:rsidRPr="00FA1035">
        <w:t>Định nghĩa các phương thức chuẩn để thực hiện xác thực và kiểm tra hỗ trợ. </w:t>
      </w:r>
    </w:p>
    <w:p w14:paraId="2B4089A8" w14:textId="77777777" w:rsidR="00FA1035" w:rsidRPr="00FA1035" w:rsidRDefault="00FA1035" w:rsidP="00FA1035">
      <w:pPr>
        <w:pStyle w:val="Nidungvnbn"/>
        <w:numPr>
          <w:ilvl w:val="0"/>
          <w:numId w:val="189"/>
        </w:numPr>
      </w:pPr>
      <w:r w:rsidRPr="00FA1035">
        <w:t>Tạo ra một lớp trừu tượng để tất cả các dịch vụ xác thực (cả local và external) đều phải tuân theo. </w:t>
      </w:r>
    </w:p>
    <w:p w14:paraId="65EDBF35" w14:textId="77777777" w:rsidR="00FA1035" w:rsidRPr="00FA1035" w:rsidRDefault="00FA1035" w:rsidP="00FA1035">
      <w:pPr>
        <w:pStyle w:val="Nidungvnbn"/>
        <w:numPr>
          <w:ilvl w:val="0"/>
          <w:numId w:val="189"/>
        </w:numPr>
      </w:pPr>
      <w:r w:rsidRPr="00FA1035">
        <w:t>Giúp Client không phải quan tâm đến cách triển khai cụ thể của từng phương thức xác thực.</w:t>
      </w:r>
    </w:p>
    <w:p w14:paraId="6CCD318A" w14:textId="77C3364C" w:rsidR="00FA1035" w:rsidRPr="00FA1035" w:rsidRDefault="00FA1035" w:rsidP="00FA1035">
      <w:pPr>
        <w:pStyle w:val="Tiumccp2"/>
      </w:pPr>
      <w:bookmarkStart w:id="216" w:name="_Toc197269858"/>
      <w:r>
        <w:t>9</w:t>
      </w:r>
      <w:r>
        <w:rPr>
          <w:lang w:val="vi-VN"/>
        </w:rPr>
        <w:t>.</w:t>
      </w:r>
      <w:r w:rsidRPr="00FA1035">
        <w:t>3.2  Adaptee: OAuth2/Google API (không có trong</w:t>
      </w:r>
      <w:r>
        <w:rPr>
          <w:lang w:val="vi-VN"/>
        </w:rPr>
        <w:t xml:space="preserve"> source</w:t>
      </w:r>
      <w:r w:rsidRPr="00FA1035">
        <w:t xml:space="preserve"> code)</w:t>
      </w:r>
      <w:bookmarkEnd w:id="216"/>
    </w:p>
    <w:p w14:paraId="16F25A72" w14:textId="77777777" w:rsidR="00FA1035" w:rsidRPr="00FA1035" w:rsidRDefault="00FA1035" w:rsidP="00FA1035">
      <w:pPr>
        <w:pStyle w:val="Nidungvnbn"/>
        <w:numPr>
          <w:ilvl w:val="0"/>
          <w:numId w:val="190"/>
        </w:numPr>
      </w:pPr>
      <w:r w:rsidRPr="00FA1035">
        <w:t>Đây là dịch vụ bên thứ ba (Google API) mà chúng ta muốn sử dụng. </w:t>
      </w:r>
    </w:p>
    <w:p w14:paraId="6A847CB0" w14:textId="77777777" w:rsidR="00FA1035" w:rsidRPr="00FA1035" w:rsidRDefault="00FA1035" w:rsidP="00FA1035">
      <w:pPr>
        <w:pStyle w:val="Nidungvnbn"/>
        <w:numPr>
          <w:ilvl w:val="0"/>
          <w:numId w:val="190"/>
        </w:numPr>
      </w:pPr>
      <w:r w:rsidRPr="00FA1035">
        <w:lastRenderedPageBreak/>
        <w:t>Đã tồn tại sẵn và có giao diện không tương thích trực tiếp với hệ thống của chúng ta. </w:t>
      </w:r>
    </w:p>
    <w:p w14:paraId="77B04B65" w14:textId="77777777" w:rsidR="00FA1035" w:rsidRPr="00FA1035" w:rsidRDefault="00FA1035" w:rsidP="00FA1035">
      <w:pPr>
        <w:pStyle w:val="Nidungvnbn"/>
        <w:numPr>
          <w:ilvl w:val="0"/>
          <w:numId w:val="190"/>
        </w:numPr>
      </w:pPr>
      <w:r w:rsidRPr="00FA1035">
        <w:t>Cung cấp cơ chế xác thực OAuth2 thông qua Google, với giao thức và API của riêng nó. </w:t>
      </w:r>
    </w:p>
    <w:p w14:paraId="41494B44" w14:textId="77777777" w:rsidR="00FA1035" w:rsidRPr="00FA1035" w:rsidRDefault="00FA1035" w:rsidP="00FA1035">
      <w:pPr>
        <w:pStyle w:val="Nidungvnbn"/>
        <w:numPr>
          <w:ilvl w:val="0"/>
          <w:numId w:val="190"/>
        </w:numPr>
      </w:pPr>
      <w:r w:rsidRPr="00FA1035">
        <w:t>Trong trường hợp này, không có một lớp Adaptee cụ thể trong code, mà là một dịch vụ web bên ngoài được truy cập qua HTTP.</w:t>
      </w:r>
    </w:p>
    <w:p w14:paraId="33D946FF" w14:textId="4734ABA0" w:rsidR="00FA1035" w:rsidRDefault="00FA1035" w:rsidP="00FA1035">
      <w:pPr>
        <w:rPr>
          <w:lang w:val="vi-VN"/>
        </w:rPr>
      </w:pPr>
      <w:r w:rsidRPr="00FA1035">
        <w:rPr>
          <w:noProof/>
        </w:rPr>
        <w:drawing>
          <wp:inline distT="0" distB="0" distL="0" distR="0" wp14:anchorId="3F0867A2" wp14:editId="50A5F797">
            <wp:extent cx="5730240" cy="4693920"/>
            <wp:effectExtent l="0" t="0" r="3810" b="0"/>
            <wp:docPr id="185588408" name="Picture 138"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8408" name="Picture 138" descr="A computer screen shot of text&#10;&#10;AI-generated content may be incorrec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0240" cy="4693920"/>
                    </a:xfrm>
                    <a:prstGeom prst="rect">
                      <a:avLst/>
                    </a:prstGeom>
                    <a:noFill/>
                    <a:ln>
                      <a:noFill/>
                    </a:ln>
                  </pic:spPr>
                </pic:pic>
              </a:graphicData>
            </a:graphic>
          </wp:inline>
        </w:drawing>
      </w:r>
    </w:p>
    <w:p w14:paraId="09A90647" w14:textId="7885DDCE" w:rsidR="006A0341" w:rsidRPr="006A0341" w:rsidRDefault="006A0341" w:rsidP="006A0341">
      <w:pPr>
        <w:pStyle w:val="Caption"/>
        <w:rPr>
          <w:lang w:val="vi-VN"/>
        </w:rPr>
      </w:pPr>
      <w:bookmarkStart w:id="217" w:name="_Toc197269104"/>
      <w:r>
        <w:t xml:space="preserve">Hình 9. </w:t>
      </w:r>
      <w:fldSimple w:instr=" SEQ Hình_9. \* ARABIC ">
        <w:r w:rsidR="00FC65A0">
          <w:rPr>
            <w:noProof/>
          </w:rPr>
          <w:t>3</w:t>
        </w:r>
      </w:fldSimple>
      <w:r>
        <w:rPr>
          <w:lang w:val="vi-VN"/>
        </w:rPr>
        <w:t xml:space="preserve"> Lớp Oauth2AuthencicationAdapter.</w:t>
      </w:r>
      <w:bookmarkEnd w:id="217"/>
    </w:p>
    <w:p w14:paraId="31856F91" w14:textId="77777777" w:rsidR="00FA1035" w:rsidRPr="00FA1035" w:rsidRDefault="00FA1035" w:rsidP="00FA1035">
      <w:pPr>
        <w:pStyle w:val="Nidungvnbn"/>
      </w:pPr>
      <w:r w:rsidRPr="00FA1035">
        <w:t>Đây là lớp chính thực hiện Adapter Pattern. </w:t>
      </w:r>
    </w:p>
    <w:p w14:paraId="6715D9BA" w14:textId="77777777" w:rsidR="00FA1035" w:rsidRPr="00FA1035" w:rsidRDefault="00FA1035" w:rsidP="00FA1035">
      <w:pPr>
        <w:pStyle w:val="Nidungvnbn"/>
        <w:numPr>
          <w:ilvl w:val="0"/>
          <w:numId w:val="191"/>
        </w:numPr>
      </w:pPr>
      <w:r w:rsidRPr="00FA1035">
        <w:t>Triển khai giao diện AuthenticationService (Target Interface). </w:t>
      </w:r>
    </w:p>
    <w:p w14:paraId="4C4E9C6C" w14:textId="77777777" w:rsidR="00FA1035" w:rsidRPr="00FA1035" w:rsidRDefault="00FA1035" w:rsidP="00FA1035">
      <w:pPr>
        <w:pStyle w:val="Nidungvnbn"/>
        <w:numPr>
          <w:ilvl w:val="0"/>
          <w:numId w:val="191"/>
        </w:numPr>
      </w:pPr>
      <w:r w:rsidRPr="00FA1035">
        <w:lastRenderedPageBreak/>
        <w:t>Chuyển đổi yêu cầu xác thực từ định dạng của hệ thống sang định dạng mà Google OAuth2 API có thể hiểu được. </w:t>
      </w:r>
    </w:p>
    <w:p w14:paraId="7ED3ABA1" w14:textId="77777777" w:rsidR="00FA1035" w:rsidRPr="00FA1035" w:rsidRDefault="00FA1035" w:rsidP="00FA1035">
      <w:pPr>
        <w:pStyle w:val="Nidungvnbn"/>
        <w:numPr>
          <w:ilvl w:val="0"/>
          <w:numId w:val="191"/>
        </w:numPr>
      </w:pPr>
      <w:r w:rsidRPr="00FA1035">
        <w:t>Xử lý kết quả từ Google API và chuyển đổi thành định dạng mà hệ thống nội bộ có thể sử dụng. </w:t>
      </w:r>
    </w:p>
    <w:p w14:paraId="196C3BDF" w14:textId="77777777" w:rsidR="00FA1035" w:rsidRPr="00FA1035" w:rsidRDefault="00FA1035" w:rsidP="00FA1035">
      <w:pPr>
        <w:pStyle w:val="Nidungvnbn"/>
        <w:numPr>
          <w:ilvl w:val="0"/>
          <w:numId w:val="191"/>
        </w:numPr>
      </w:pPr>
      <w:r w:rsidRPr="00FA1035">
        <w:t>Cung cấp các phương thức phụ trợ như verifyToken() và findOrCreateOAuth2User() để tích hợp với Google API. </w:t>
      </w:r>
    </w:p>
    <w:p w14:paraId="6841A191" w14:textId="77777777" w:rsidR="00FA1035" w:rsidRPr="00FA1035" w:rsidRDefault="00FA1035" w:rsidP="00FA1035">
      <w:pPr>
        <w:pStyle w:val="Nidungvnbn"/>
        <w:numPr>
          <w:ilvl w:val="0"/>
          <w:numId w:val="191"/>
        </w:numPr>
      </w:pPr>
      <w:r w:rsidRPr="00FA1035">
        <w:t>Tạo cầu nối giữa hệ thống nội bộ và dịch vụ xác thực bên ngoài (Google).</w:t>
      </w:r>
    </w:p>
    <w:p w14:paraId="38E0236C" w14:textId="23E4F2C5" w:rsidR="00FA1035" w:rsidRPr="00FA1035" w:rsidRDefault="00FA1035" w:rsidP="00FA1035">
      <w:pPr>
        <w:pStyle w:val="Tiumccp2"/>
      </w:pPr>
      <w:bookmarkStart w:id="218" w:name="_Toc197269859"/>
      <w:r>
        <w:t>9</w:t>
      </w:r>
      <w:r>
        <w:rPr>
          <w:lang w:val="vi-VN"/>
        </w:rPr>
        <w:t>.</w:t>
      </w:r>
      <w:r w:rsidRPr="00FA1035">
        <w:t>3.3 LocalAuthenticationService (Adaptee trực tiếp)</w:t>
      </w:r>
      <w:bookmarkEnd w:id="218"/>
    </w:p>
    <w:p w14:paraId="09BBC7B8" w14:textId="0F743F6F" w:rsidR="00FA1035" w:rsidRDefault="00FA1035" w:rsidP="00FA1035">
      <w:pPr>
        <w:rPr>
          <w:lang w:val="vi-VN"/>
        </w:rPr>
      </w:pPr>
      <w:r w:rsidRPr="00FA1035">
        <w:rPr>
          <w:noProof/>
        </w:rPr>
        <w:drawing>
          <wp:inline distT="0" distB="0" distL="0" distR="0" wp14:anchorId="407C91FC" wp14:editId="0A1849DB">
            <wp:extent cx="5730240" cy="922020"/>
            <wp:effectExtent l="0" t="0" r="3810" b="0"/>
            <wp:docPr id="680933814" name="Picture 137" descr="A black screen with blue and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33814" name="Picture 137" descr="A black screen with blue and green text&#10;&#10;AI-generated content may be incorrec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0240" cy="922020"/>
                    </a:xfrm>
                    <a:prstGeom prst="rect">
                      <a:avLst/>
                    </a:prstGeom>
                    <a:noFill/>
                    <a:ln>
                      <a:noFill/>
                    </a:ln>
                  </pic:spPr>
                </pic:pic>
              </a:graphicData>
            </a:graphic>
          </wp:inline>
        </w:drawing>
      </w:r>
    </w:p>
    <w:p w14:paraId="56F2CF2D" w14:textId="6090B73C" w:rsidR="00E26837" w:rsidRPr="00E26837" w:rsidRDefault="00E26837" w:rsidP="00E26837">
      <w:pPr>
        <w:pStyle w:val="Caption"/>
        <w:rPr>
          <w:lang w:val="vi-VN"/>
        </w:rPr>
      </w:pPr>
      <w:bookmarkStart w:id="219" w:name="_Toc197269105"/>
      <w:r>
        <w:t xml:space="preserve">Hình 9. </w:t>
      </w:r>
      <w:fldSimple w:instr=" SEQ Hình_9. \* ARABIC ">
        <w:r w:rsidR="00FC65A0">
          <w:rPr>
            <w:noProof/>
          </w:rPr>
          <w:t>4</w:t>
        </w:r>
      </w:fldSimple>
      <w:r>
        <w:rPr>
          <w:lang w:val="vi-VN"/>
        </w:rPr>
        <w:t xml:space="preserve"> Lớp LocalAuthenticationService.</w:t>
      </w:r>
      <w:bookmarkEnd w:id="219"/>
    </w:p>
    <w:p w14:paraId="03E99D63" w14:textId="77777777" w:rsidR="00FA1035" w:rsidRPr="00FA1035" w:rsidRDefault="00FA1035" w:rsidP="00FA1035">
      <w:pPr>
        <w:pStyle w:val="Nidungvnbn"/>
        <w:numPr>
          <w:ilvl w:val="0"/>
          <w:numId w:val="192"/>
        </w:numPr>
      </w:pPr>
      <w:r w:rsidRPr="00FA1035">
        <w:t>Không phải là một Adapter, mà là một triển khai trực tiếp của giao diện AuthenticationService. </w:t>
      </w:r>
    </w:p>
    <w:p w14:paraId="344793A4" w14:textId="77777777" w:rsidR="00FA1035" w:rsidRPr="00FA1035" w:rsidRDefault="00FA1035" w:rsidP="00FA1035">
      <w:pPr>
        <w:pStyle w:val="Nidungvnbn"/>
        <w:numPr>
          <w:ilvl w:val="0"/>
          <w:numId w:val="192"/>
        </w:numPr>
      </w:pPr>
      <w:r w:rsidRPr="00FA1035">
        <w:t>Cung cấp phương thức xác thực cục bộ (username/password). </w:t>
      </w:r>
    </w:p>
    <w:p w14:paraId="38F7C8A7" w14:textId="77777777" w:rsidR="00FA1035" w:rsidRPr="00FA1035" w:rsidRDefault="00FA1035" w:rsidP="00FA1035">
      <w:pPr>
        <w:pStyle w:val="Nidungvnbn"/>
        <w:numPr>
          <w:ilvl w:val="0"/>
          <w:numId w:val="192"/>
        </w:numPr>
      </w:pPr>
      <w:r w:rsidRPr="00FA1035">
        <w:t>Được sử dụng để minh họa sự khác biệt giữa xác thực cục bộ và xác thực OAuth2. </w:t>
      </w:r>
    </w:p>
    <w:p w14:paraId="14D992DA" w14:textId="77777777" w:rsidR="00FA1035" w:rsidRPr="00FA1035" w:rsidRDefault="00FA1035" w:rsidP="00FA1035">
      <w:pPr>
        <w:pStyle w:val="Nidungvnbn"/>
        <w:numPr>
          <w:ilvl w:val="0"/>
          <w:numId w:val="192"/>
        </w:numPr>
      </w:pPr>
      <w:r w:rsidRPr="00FA1035">
        <w:t>Tuân theo cùng giao diện như Adapter để tạo tính nhất quán trong hệ thống.</w:t>
      </w:r>
    </w:p>
    <w:p w14:paraId="79E3630C" w14:textId="57B167B5" w:rsidR="00FA1035" w:rsidRPr="00FA1035" w:rsidRDefault="00FA1035" w:rsidP="00FA1035">
      <w:pPr>
        <w:pStyle w:val="Tiumccp2"/>
      </w:pPr>
      <w:bookmarkStart w:id="220" w:name="_Toc197269860"/>
      <w:r>
        <w:t>9</w:t>
      </w:r>
      <w:r>
        <w:rPr>
          <w:lang w:val="vi-VN"/>
        </w:rPr>
        <w:t>.</w:t>
      </w:r>
      <w:r w:rsidRPr="00FA1035">
        <w:t>3.4 Client: AuthController và AuthenticationServiceManager</w:t>
      </w:r>
      <w:bookmarkEnd w:id="220"/>
    </w:p>
    <w:p w14:paraId="235BC9DC" w14:textId="7C1CED92" w:rsidR="00FA1035" w:rsidRDefault="00FA1035" w:rsidP="00FA1035">
      <w:pPr>
        <w:rPr>
          <w:lang w:val="vi-VN"/>
        </w:rPr>
      </w:pPr>
      <w:r w:rsidRPr="00FA1035">
        <w:rPr>
          <w:noProof/>
        </w:rPr>
        <w:lastRenderedPageBreak/>
        <w:drawing>
          <wp:inline distT="0" distB="0" distL="0" distR="0" wp14:anchorId="05F94C1D" wp14:editId="60D5FC8C">
            <wp:extent cx="5730240" cy="5151120"/>
            <wp:effectExtent l="0" t="0" r="3810" b="0"/>
            <wp:docPr id="946687252" name="Picture 136"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87252" name="Picture 136" descr="A computer screen shot of text&#10;&#10;AI-generated content may be incorrec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0240" cy="5151120"/>
                    </a:xfrm>
                    <a:prstGeom prst="rect">
                      <a:avLst/>
                    </a:prstGeom>
                    <a:noFill/>
                    <a:ln>
                      <a:noFill/>
                    </a:ln>
                  </pic:spPr>
                </pic:pic>
              </a:graphicData>
            </a:graphic>
          </wp:inline>
        </w:drawing>
      </w:r>
    </w:p>
    <w:p w14:paraId="57B6445A" w14:textId="3DD168B1" w:rsidR="005A24FD" w:rsidRPr="005A24FD" w:rsidRDefault="005A24FD" w:rsidP="005A24FD">
      <w:pPr>
        <w:pStyle w:val="Caption"/>
        <w:rPr>
          <w:lang w:val="vi-VN"/>
        </w:rPr>
      </w:pPr>
      <w:bookmarkStart w:id="221" w:name="_Toc197269106"/>
      <w:r>
        <w:t xml:space="preserve">Hình 9. </w:t>
      </w:r>
      <w:fldSimple w:instr=" SEQ Hình_9. \* ARABIC ">
        <w:r w:rsidR="00FC65A0">
          <w:rPr>
            <w:noProof/>
          </w:rPr>
          <w:t>5</w:t>
        </w:r>
      </w:fldSimple>
      <w:r>
        <w:rPr>
          <w:lang w:val="vi-VN"/>
        </w:rPr>
        <w:t xml:space="preserve"> Lớp AuthController và lớp AuthenticationServiceManager.</w:t>
      </w:r>
      <w:bookmarkEnd w:id="221"/>
    </w:p>
    <w:p w14:paraId="135BB233" w14:textId="77777777" w:rsidR="00FA1035" w:rsidRPr="00FA1035" w:rsidRDefault="00FA1035" w:rsidP="00FA1035">
      <w:pPr>
        <w:pStyle w:val="Nidungvnbn"/>
      </w:pPr>
      <w:r w:rsidRPr="00FA1035">
        <w:t>AuthController: </w:t>
      </w:r>
    </w:p>
    <w:p w14:paraId="3FD0079F" w14:textId="77777777" w:rsidR="00FA1035" w:rsidRPr="00FA1035" w:rsidRDefault="00FA1035" w:rsidP="00FA1035">
      <w:pPr>
        <w:pStyle w:val="Nidungvnbn"/>
        <w:numPr>
          <w:ilvl w:val="0"/>
          <w:numId w:val="193"/>
        </w:numPr>
      </w:pPr>
      <w:r w:rsidRPr="00FA1035">
        <w:t>Là Client đầu tiên tương tác với người dùng cuối.</w:t>
      </w:r>
    </w:p>
    <w:p w14:paraId="2AC14856" w14:textId="77777777" w:rsidR="00FA1035" w:rsidRPr="00FA1035" w:rsidRDefault="00FA1035" w:rsidP="00FA1035">
      <w:pPr>
        <w:pStyle w:val="Nidungvnbn"/>
        <w:numPr>
          <w:ilvl w:val="0"/>
          <w:numId w:val="193"/>
        </w:numPr>
      </w:pPr>
      <w:r w:rsidRPr="00FA1035">
        <w:t>Nhận yêu cầu HTTP từ người dùng và chuyển đổi thành AuthenticationRequest.</w:t>
      </w:r>
    </w:p>
    <w:p w14:paraId="5400E275" w14:textId="77777777" w:rsidR="00FA1035" w:rsidRPr="00FA1035" w:rsidRDefault="00FA1035" w:rsidP="00FA1035">
      <w:pPr>
        <w:pStyle w:val="Nidungvnbn"/>
        <w:numPr>
          <w:ilvl w:val="0"/>
          <w:numId w:val="193"/>
        </w:numPr>
      </w:pPr>
      <w:r w:rsidRPr="00FA1035">
        <w:t>Giao tiếp với AuthenticationServiceManager để xử lý xác thực. </w:t>
      </w:r>
    </w:p>
    <w:p w14:paraId="40FC8CD4" w14:textId="77777777" w:rsidR="00FA1035" w:rsidRPr="00FA1035" w:rsidRDefault="00FA1035" w:rsidP="00FA1035">
      <w:pPr>
        <w:pStyle w:val="Nidungvnbn"/>
        <w:numPr>
          <w:ilvl w:val="0"/>
          <w:numId w:val="193"/>
        </w:numPr>
      </w:pPr>
      <w:r w:rsidRPr="00FA1035">
        <w:t>Không cần biết chi tiết triển khai cụ thể của từng phương thức xác thực</w:t>
      </w:r>
    </w:p>
    <w:p w14:paraId="33B37131" w14:textId="77777777" w:rsidR="00FA1035" w:rsidRPr="00FA1035" w:rsidRDefault="00FA1035" w:rsidP="00FA1035">
      <w:pPr>
        <w:pStyle w:val="Nidungvnbn"/>
      </w:pPr>
      <w:r w:rsidRPr="00FA1035">
        <w:t>AuthenticationServiceManager: </w:t>
      </w:r>
    </w:p>
    <w:p w14:paraId="060A25EB" w14:textId="77777777" w:rsidR="00FA1035" w:rsidRPr="00FA1035" w:rsidRDefault="00FA1035" w:rsidP="00FA1035">
      <w:pPr>
        <w:pStyle w:val="Nidungvnbn"/>
        <w:numPr>
          <w:ilvl w:val="0"/>
          <w:numId w:val="194"/>
        </w:numPr>
      </w:pPr>
      <w:r w:rsidRPr="00FA1035">
        <w:t>Là Client thứ hai, trung gian giữa Controller và các service xác thực. </w:t>
      </w:r>
    </w:p>
    <w:p w14:paraId="4E5D55ED" w14:textId="77777777" w:rsidR="00FA1035" w:rsidRPr="00FA1035" w:rsidRDefault="00FA1035" w:rsidP="00FA1035">
      <w:pPr>
        <w:pStyle w:val="Nidungvnbn"/>
        <w:numPr>
          <w:ilvl w:val="0"/>
          <w:numId w:val="194"/>
        </w:numPr>
      </w:pPr>
      <w:r w:rsidRPr="00FA1035">
        <w:lastRenderedPageBreak/>
        <w:t>Quản lý tất cả các dịch vụ xác thực sẵn có. </w:t>
      </w:r>
    </w:p>
    <w:p w14:paraId="6DB64FB8" w14:textId="77777777" w:rsidR="00FA1035" w:rsidRPr="00FA1035" w:rsidRDefault="00FA1035" w:rsidP="00FA1035">
      <w:pPr>
        <w:pStyle w:val="Nidungvnbn"/>
        <w:numPr>
          <w:ilvl w:val="0"/>
          <w:numId w:val="194"/>
        </w:numPr>
      </w:pPr>
      <w:r w:rsidRPr="00FA1035">
        <w:t>Định tuyến yêu cầu xác thực đến dịch vụ phù hợp dựa trên loại xác thực.</w:t>
      </w:r>
    </w:p>
    <w:p w14:paraId="061D31E5" w14:textId="77777777" w:rsidR="00FA1035" w:rsidRPr="00FA1035" w:rsidRDefault="00FA1035" w:rsidP="00FA1035">
      <w:pPr>
        <w:pStyle w:val="Nidungvnbn"/>
        <w:numPr>
          <w:ilvl w:val="0"/>
          <w:numId w:val="194"/>
        </w:numPr>
      </w:pPr>
      <w:r w:rsidRPr="00FA1035">
        <w:t>Làm việc với giao diện AuthenticationService thay vì các triển khai cụ thể. </w:t>
      </w:r>
    </w:p>
    <w:p w14:paraId="290FCEF9" w14:textId="77777777" w:rsidR="00FA1035" w:rsidRPr="00FA1035" w:rsidRDefault="00FA1035" w:rsidP="00FA1035">
      <w:pPr>
        <w:pStyle w:val="Nidungvnbn"/>
        <w:numPr>
          <w:ilvl w:val="0"/>
          <w:numId w:val="194"/>
        </w:numPr>
      </w:pPr>
      <w:r w:rsidRPr="00FA1035">
        <w:t>Áp dụng mẫu Strategy cùng với Adapter để tăng tính linh hoạt.</w:t>
      </w:r>
    </w:p>
    <w:p w14:paraId="5E83E372" w14:textId="16657EDD" w:rsidR="006524C0" w:rsidRDefault="00FA1035" w:rsidP="00FA1035">
      <w:pPr>
        <w:pStyle w:val="Tiumccp1"/>
        <w:rPr>
          <w:lang w:val="vi-VN"/>
        </w:rPr>
      </w:pPr>
      <w:bookmarkStart w:id="222" w:name="_Toc197269861"/>
      <w:r>
        <w:t>9</w:t>
      </w:r>
      <w:r>
        <w:rPr>
          <w:lang w:val="vi-VN"/>
        </w:rPr>
        <w:t>.</w:t>
      </w:r>
      <w:r w:rsidRPr="00FA1035">
        <w:t>4</w:t>
      </w:r>
      <w:r>
        <w:rPr>
          <w:lang w:val="vi-VN"/>
        </w:rPr>
        <w:t xml:space="preserve"> </w:t>
      </w:r>
      <w:r w:rsidRPr="00FA1035">
        <w:t>Kết quả áp dụng</w:t>
      </w:r>
      <w:r>
        <w:rPr>
          <w:lang w:val="vi-VN"/>
        </w:rPr>
        <w:t xml:space="preserve"> </w:t>
      </w:r>
      <w:r w:rsidRPr="00FA1035">
        <w:rPr>
          <w:lang w:val="vi-VN"/>
        </w:rPr>
        <w:t>Adapter Pattern</w:t>
      </w:r>
      <w:bookmarkEnd w:id="222"/>
    </w:p>
    <w:p w14:paraId="0F731B39" w14:textId="77777777" w:rsidR="00D9621C" w:rsidRPr="00D9621C" w:rsidRDefault="00D9621C" w:rsidP="00D9621C">
      <w:pPr>
        <w:pStyle w:val="Nidungvnbn"/>
      </w:pPr>
      <w:r w:rsidRPr="00D9621C">
        <w:t>Việc áp dụng Adapter Pattern cho chức năng đăng nhập bằng Google đã mang lại nhiều lợi ích rõ rệt trong quá trình thiết kế và phát triển hệ thống. Bằng cách xây dựng một lớp OAuth2AuthenticationAdapter đóng vai trò như một adapter, hệ thống có thể tích hợp dễ dàng với dịch vụ xác thực OAuth2 (Google) mà không cần thay đổi cấu trúc hoặc logic của các lớp xác thực sẵn có như LocalAuthenticationService.</w:t>
      </w:r>
    </w:p>
    <w:p w14:paraId="4EC0AB8B" w14:textId="77777777" w:rsidR="006524C0" w:rsidRDefault="006524C0" w:rsidP="00D9621C">
      <w:pPr>
        <w:pStyle w:val="Nidungvnbn"/>
        <w:rPr>
          <w:sz w:val="28"/>
          <w:szCs w:val="28"/>
          <w:lang w:val="vi-VN"/>
        </w:rPr>
      </w:pPr>
      <w:r>
        <w:rPr>
          <w:lang w:val="vi-VN"/>
        </w:rPr>
        <w:br w:type="page"/>
      </w:r>
    </w:p>
    <w:p w14:paraId="76CC4AFB" w14:textId="161EB105" w:rsidR="00FA1035" w:rsidRDefault="006524C0" w:rsidP="006524C0">
      <w:pPr>
        <w:pStyle w:val="Chng"/>
        <w:rPr>
          <w:lang w:val="vi-VN"/>
        </w:rPr>
      </w:pPr>
      <w:bookmarkStart w:id="223" w:name="_Toc197269862"/>
      <w:r>
        <w:rPr>
          <w:lang w:val="vi-VN"/>
        </w:rPr>
        <w:lastRenderedPageBreak/>
        <w:t>CHƯƠNG 10 – DECORATOR PATTERN</w:t>
      </w:r>
      <w:bookmarkEnd w:id="223"/>
    </w:p>
    <w:p w14:paraId="6C21F8F4" w14:textId="18711921" w:rsidR="006363AB" w:rsidRPr="00111EE7" w:rsidRDefault="00111EE7" w:rsidP="00111EE7">
      <w:pPr>
        <w:pStyle w:val="Tiumccp1"/>
        <w:rPr>
          <w:lang w:val="vi-VN"/>
        </w:rPr>
      </w:pPr>
      <w:bookmarkStart w:id="224" w:name="_Toc197269863"/>
      <w:r>
        <w:t>10</w:t>
      </w:r>
      <w:r>
        <w:rPr>
          <w:lang w:val="vi-VN"/>
        </w:rPr>
        <w:t>.</w:t>
      </w:r>
      <w:r w:rsidR="006363AB" w:rsidRPr="006363AB">
        <w:t>1</w:t>
      </w:r>
      <w:r>
        <w:rPr>
          <w:lang w:val="vi-VN"/>
        </w:rPr>
        <w:t xml:space="preserve"> </w:t>
      </w:r>
      <w:r w:rsidR="006363AB" w:rsidRPr="006363AB">
        <w:t>Lý do áp dụng</w:t>
      </w:r>
      <w:r>
        <w:rPr>
          <w:lang w:val="vi-VN"/>
        </w:rPr>
        <w:t xml:space="preserve"> </w:t>
      </w:r>
      <w:r w:rsidRPr="00111EE7">
        <w:rPr>
          <w:lang w:val="vi-VN"/>
        </w:rPr>
        <w:t>Decorator Pattern</w:t>
      </w:r>
      <w:bookmarkEnd w:id="224"/>
    </w:p>
    <w:p w14:paraId="6E588CBE" w14:textId="77777777" w:rsidR="006363AB" w:rsidRPr="006363AB" w:rsidRDefault="006363AB" w:rsidP="006363AB">
      <w:pPr>
        <w:pStyle w:val="Nidungvnbn"/>
      </w:pPr>
      <w:r w:rsidRPr="006363AB">
        <w:t>Trong một trang web thương mại điện tử, chức năng bình luận sản phẩm ban đầu có thể chỉ cần xử lý văn bản bình thường do người dùng nhập vào. Tuy nhiên, theo thời gian, các yêu cầu mở rộng chức năng bình luận có thể xuất hiện, ví dụ: </w:t>
      </w:r>
    </w:p>
    <w:p w14:paraId="561C48A3" w14:textId="77777777" w:rsidR="006363AB" w:rsidRPr="006363AB" w:rsidRDefault="006363AB" w:rsidP="00111EE7">
      <w:pPr>
        <w:pStyle w:val="Nidungvnbn"/>
        <w:numPr>
          <w:ilvl w:val="0"/>
          <w:numId w:val="212"/>
        </w:numPr>
      </w:pPr>
      <w:r w:rsidRPr="006363AB">
        <w:t>Cho phép thêm hình ảnh hoặc video đính kèm bình luận. </w:t>
      </w:r>
    </w:p>
    <w:p w14:paraId="161B798C" w14:textId="77777777" w:rsidR="006363AB" w:rsidRPr="006363AB" w:rsidRDefault="006363AB" w:rsidP="00111EE7">
      <w:pPr>
        <w:pStyle w:val="Nidungvnbn"/>
        <w:numPr>
          <w:ilvl w:val="0"/>
          <w:numId w:val="212"/>
        </w:numPr>
      </w:pPr>
      <w:r w:rsidRPr="006363AB">
        <w:t>Thêm tính năng đánh giá sao (rating) đi kèm bình luận. </w:t>
      </w:r>
    </w:p>
    <w:p w14:paraId="3712ABA7" w14:textId="77777777" w:rsidR="006363AB" w:rsidRPr="006363AB" w:rsidRDefault="006363AB" w:rsidP="00111EE7">
      <w:pPr>
        <w:pStyle w:val="Nidungvnbn"/>
        <w:numPr>
          <w:ilvl w:val="0"/>
          <w:numId w:val="212"/>
        </w:numPr>
      </w:pPr>
      <w:r w:rsidRPr="006363AB">
        <w:t>Cho phép đánh dấu bình luận là hữu ích hoặc báo cáo vi phạm. </w:t>
      </w:r>
    </w:p>
    <w:p w14:paraId="624FFD8F" w14:textId="77777777" w:rsidR="006363AB" w:rsidRPr="006363AB" w:rsidRDefault="006363AB" w:rsidP="00111EE7">
      <w:pPr>
        <w:pStyle w:val="Nidungvnbn"/>
        <w:numPr>
          <w:ilvl w:val="0"/>
          <w:numId w:val="212"/>
        </w:numPr>
      </w:pPr>
      <w:r w:rsidRPr="006363AB">
        <w:t>Thêm chức năng lọc bình luận chứa từ ngữ không phù hợp. </w:t>
      </w:r>
    </w:p>
    <w:p w14:paraId="31BF3343" w14:textId="77777777" w:rsidR="006363AB" w:rsidRPr="006363AB" w:rsidRDefault="006363AB" w:rsidP="00111EE7">
      <w:pPr>
        <w:pStyle w:val="Nidungvnbn"/>
        <w:numPr>
          <w:ilvl w:val="0"/>
          <w:numId w:val="212"/>
        </w:numPr>
      </w:pPr>
      <w:r w:rsidRPr="006363AB">
        <w:t>Hỗ trợ gắn thẻ sản phẩm, người dùng, hoặc đề xuất từ khóa. </w:t>
      </w:r>
    </w:p>
    <w:p w14:paraId="0F1E62CA" w14:textId="77777777" w:rsidR="006363AB" w:rsidRPr="006363AB" w:rsidRDefault="006363AB" w:rsidP="006363AB">
      <w:pPr>
        <w:pStyle w:val="Nidungvnbn"/>
      </w:pPr>
      <w:r w:rsidRPr="006363AB">
        <w:t>Nếu chúng ta sửa trực tiếp lớp Review ban đầu mỗi lần có tính năng mới, thì: </w:t>
      </w:r>
    </w:p>
    <w:p w14:paraId="1BC0A3DF" w14:textId="77777777" w:rsidR="006363AB" w:rsidRPr="006363AB" w:rsidRDefault="006363AB" w:rsidP="00111EE7">
      <w:pPr>
        <w:pStyle w:val="Nidungvnbn"/>
        <w:numPr>
          <w:ilvl w:val="0"/>
          <w:numId w:val="213"/>
        </w:numPr>
      </w:pPr>
      <w:r w:rsidRPr="006363AB">
        <w:t>Mã sẽ ngày càng phức tạp và khó bảo trì. </w:t>
      </w:r>
    </w:p>
    <w:p w14:paraId="485B563D" w14:textId="77777777" w:rsidR="006363AB" w:rsidRPr="006363AB" w:rsidRDefault="006363AB" w:rsidP="00111EE7">
      <w:pPr>
        <w:pStyle w:val="Nidungvnbn"/>
        <w:numPr>
          <w:ilvl w:val="0"/>
          <w:numId w:val="213"/>
        </w:numPr>
      </w:pPr>
      <w:r w:rsidRPr="006363AB">
        <w:t>Nguyên lý mở rộng – đóng (Open/Closed Principle) sẽ bị vi phạm: chúng ta phải sửa lớp cũ để thêm chức năng mới.</w:t>
      </w:r>
    </w:p>
    <w:p w14:paraId="73082CC9" w14:textId="77777777" w:rsidR="006363AB" w:rsidRPr="006363AB" w:rsidRDefault="006363AB" w:rsidP="006363AB">
      <w:pPr>
        <w:pStyle w:val="Nidungvnbn"/>
      </w:pPr>
      <w:r w:rsidRPr="006363AB">
        <w:t>Decorator Pattern cho phép chúng ta mở rộng hành vi của một đối tượng một cách linh hoạt mà không cần sửa đổi cấu trúc lớp gốc.</w:t>
      </w:r>
    </w:p>
    <w:p w14:paraId="1BAB17ED" w14:textId="77777777" w:rsidR="006363AB" w:rsidRPr="006363AB" w:rsidRDefault="006363AB" w:rsidP="006363AB">
      <w:pPr>
        <w:pStyle w:val="Nidungvnbn"/>
      </w:pPr>
      <w:r w:rsidRPr="006363AB">
        <w:t>Điều này đặc biệt phù hợp cho chức năng bình luận với nhiều tiện ích bổ sung, bởi vì: </w:t>
      </w:r>
    </w:p>
    <w:p w14:paraId="0DC1B126" w14:textId="77777777" w:rsidR="006363AB" w:rsidRPr="006363AB" w:rsidRDefault="006363AB" w:rsidP="00111EE7">
      <w:pPr>
        <w:pStyle w:val="Nidungvnbn"/>
        <w:numPr>
          <w:ilvl w:val="0"/>
          <w:numId w:val="214"/>
        </w:numPr>
      </w:pPr>
      <w:r w:rsidRPr="006363AB">
        <w:t>Linh hoạt: Có thể kết hợp nhiều tính năng (ví dụ: vừa có hình ảnh, vừa kiểm tra bình luận) mà không cần tạo các lớp con riêng biệt cho từng tổ hợp tính năng. </w:t>
      </w:r>
    </w:p>
    <w:p w14:paraId="5AB5AE4F" w14:textId="77777777" w:rsidR="006363AB" w:rsidRPr="006363AB" w:rsidRDefault="006363AB" w:rsidP="00111EE7">
      <w:pPr>
        <w:pStyle w:val="Nidungvnbn"/>
        <w:numPr>
          <w:ilvl w:val="0"/>
          <w:numId w:val="214"/>
        </w:numPr>
      </w:pPr>
      <w:r w:rsidRPr="006363AB">
        <w:t>Tuân thủ nguyên lý SOLID, đặc biệt là nguyên lý mở rộng – đóng. </w:t>
      </w:r>
    </w:p>
    <w:p w14:paraId="06ECECB0" w14:textId="77777777" w:rsidR="006363AB" w:rsidRPr="006363AB" w:rsidRDefault="006363AB" w:rsidP="00111EE7">
      <w:pPr>
        <w:pStyle w:val="Nidungvnbn"/>
        <w:numPr>
          <w:ilvl w:val="0"/>
          <w:numId w:val="214"/>
        </w:numPr>
      </w:pPr>
      <w:r w:rsidRPr="006363AB">
        <w:t>Tăng khả năng tái sử dụng và dễ kiểm thử từng chức năng riêng biệt.</w:t>
      </w:r>
    </w:p>
    <w:p w14:paraId="4A40C333" w14:textId="431BA900" w:rsidR="006363AB" w:rsidRPr="00111EE7" w:rsidRDefault="00111EE7" w:rsidP="00111EE7">
      <w:pPr>
        <w:pStyle w:val="Tiumccp1"/>
        <w:rPr>
          <w:lang w:val="vi-VN"/>
        </w:rPr>
      </w:pPr>
      <w:bookmarkStart w:id="225" w:name="_Toc197269864"/>
      <w:r>
        <w:t>10</w:t>
      </w:r>
      <w:r>
        <w:rPr>
          <w:lang w:val="vi-VN"/>
        </w:rPr>
        <w:t>.</w:t>
      </w:r>
      <w:r w:rsidR="006363AB" w:rsidRPr="006363AB">
        <w:t>2</w:t>
      </w:r>
      <w:r>
        <w:rPr>
          <w:lang w:val="vi-VN"/>
        </w:rPr>
        <w:t xml:space="preserve"> </w:t>
      </w:r>
      <w:r w:rsidR="006363AB" w:rsidRPr="006363AB">
        <w:t>Sơ đồ lớp</w:t>
      </w:r>
      <w:r>
        <w:rPr>
          <w:lang w:val="vi-VN"/>
        </w:rPr>
        <w:t xml:space="preserve"> </w:t>
      </w:r>
      <w:r w:rsidRPr="00111EE7">
        <w:rPr>
          <w:lang w:val="vi-VN"/>
        </w:rPr>
        <w:t>Decorator Pattern</w:t>
      </w:r>
      <w:bookmarkEnd w:id="225"/>
    </w:p>
    <w:p w14:paraId="47587ED5" w14:textId="2716DF22" w:rsidR="00FC65A0" w:rsidRDefault="006363AB" w:rsidP="00FC65A0">
      <w:pPr>
        <w:rPr>
          <w:lang w:val="vi-VN"/>
        </w:rPr>
      </w:pPr>
      <w:r w:rsidRPr="006363AB">
        <w:rPr>
          <w:noProof/>
        </w:rPr>
        <w:lastRenderedPageBreak/>
        <w:drawing>
          <wp:inline distT="0" distB="0" distL="0" distR="0" wp14:anchorId="3A784DFD" wp14:editId="26237DEB">
            <wp:extent cx="5730240" cy="5059680"/>
            <wp:effectExtent l="0" t="0" r="3810" b="7620"/>
            <wp:docPr id="205925002" name="Picture 159"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25002" name="Picture 159" descr="A diagram of a service&#10;&#10;AI-generated content may be incorrec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0240" cy="5059680"/>
                    </a:xfrm>
                    <a:prstGeom prst="rect">
                      <a:avLst/>
                    </a:prstGeom>
                    <a:noFill/>
                    <a:ln>
                      <a:noFill/>
                    </a:ln>
                  </pic:spPr>
                </pic:pic>
              </a:graphicData>
            </a:graphic>
          </wp:inline>
        </w:drawing>
      </w:r>
    </w:p>
    <w:p w14:paraId="0CFB030C" w14:textId="16DE0A82" w:rsidR="00FC65A0" w:rsidRPr="00FC65A0" w:rsidRDefault="00FC65A0" w:rsidP="00FC65A0">
      <w:pPr>
        <w:pStyle w:val="Caption"/>
        <w:rPr>
          <w:lang w:val="vi-VN"/>
        </w:rPr>
      </w:pPr>
      <w:bookmarkStart w:id="226" w:name="_Toc197269107"/>
      <w:r>
        <w:t xml:space="preserve">Hình 10. </w:t>
      </w:r>
      <w:fldSimple w:instr=" SEQ Hình_10. \* ARABIC ">
        <w:r w:rsidR="00944830">
          <w:rPr>
            <w:noProof/>
          </w:rPr>
          <w:t>1</w:t>
        </w:r>
      </w:fldSimple>
      <w:r>
        <w:rPr>
          <w:lang w:val="vi-VN"/>
        </w:rPr>
        <w:t xml:space="preserve"> Sơ đồ lớp Decorator Pattern.</w:t>
      </w:r>
      <w:bookmarkEnd w:id="226"/>
    </w:p>
    <w:p w14:paraId="17193CED" w14:textId="0ED550B8" w:rsidR="006363AB" w:rsidRPr="006363AB" w:rsidRDefault="00111EE7" w:rsidP="00111EE7">
      <w:pPr>
        <w:pStyle w:val="Tiumccp2"/>
      </w:pPr>
      <w:bookmarkStart w:id="227" w:name="_Toc197269865"/>
      <w:r>
        <w:t>10</w:t>
      </w:r>
      <w:r>
        <w:rPr>
          <w:lang w:val="vi-VN"/>
        </w:rPr>
        <w:t>.</w:t>
      </w:r>
      <w:r w:rsidR="006363AB" w:rsidRPr="006363AB">
        <w:t>2.1 Mô tả sơ đồ lớp</w:t>
      </w:r>
      <w:bookmarkEnd w:id="227"/>
    </w:p>
    <w:p w14:paraId="3E43079F" w14:textId="77777777" w:rsidR="006363AB" w:rsidRPr="006363AB" w:rsidRDefault="006363AB" w:rsidP="006363AB">
      <w:pPr>
        <w:pStyle w:val="Nidungvnbn"/>
      </w:pPr>
      <w:r w:rsidRPr="006363AB">
        <w:t>ReviewService (Component)</w:t>
      </w:r>
    </w:p>
    <w:p w14:paraId="2C882918" w14:textId="77777777" w:rsidR="006363AB" w:rsidRPr="006363AB" w:rsidRDefault="006363AB" w:rsidP="00111EE7">
      <w:pPr>
        <w:pStyle w:val="Nidungvnbn"/>
        <w:numPr>
          <w:ilvl w:val="0"/>
          <w:numId w:val="215"/>
        </w:numPr>
      </w:pPr>
      <w:r w:rsidRPr="006363AB">
        <w:t>Vai trò: Định nghĩa giao diện cơ bản cho tất cả các thành phần tham gia vào mẫu thiết kế.</w:t>
      </w:r>
    </w:p>
    <w:p w14:paraId="7E9D3862" w14:textId="77777777" w:rsidR="006363AB" w:rsidRPr="006363AB" w:rsidRDefault="006363AB" w:rsidP="00111EE7">
      <w:pPr>
        <w:pStyle w:val="Nidungvnbn"/>
        <w:numPr>
          <w:ilvl w:val="0"/>
          <w:numId w:val="215"/>
        </w:numPr>
      </w:pPr>
      <w:r w:rsidRPr="006363AB">
        <w:t>Chức năng: Cung cấp các phương thức cơ bản liên quan đến quản lý đánh giá như thêm, lấy và xóa đánh giá. </w:t>
      </w:r>
    </w:p>
    <w:p w14:paraId="7089106B" w14:textId="77777777" w:rsidR="006363AB" w:rsidRPr="006363AB" w:rsidRDefault="006363AB" w:rsidP="00111EE7">
      <w:pPr>
        <w:pStyle w:val="Nidungvnbn"/>
        <w:numPr>
          <w:ilvl w:val="0"/>
          <w:numId w:val="215"/>
        </w:numPr>
      </w:pPr>
      <w:r w:rsidRPr="006363AB">
        <w:t>Đặc điểm: Interface này định nghĩa các phương thức mà tất cả các concrete component và decorator phải triển khai.</w:t>
      </w:r>
    </w:p>
    <w:p w14:paraId="5547CCC9" w14:textId="77777777" w:rsidR="006363AB" w:rsidRPr="006363AB" w:rsidRDefault="006363AB" w:rsidP="006363AB">
      <w:pPr>
        <w:pStyle w:val="Nidungvnbn"/>
      </w:pPr>
      <w:r w:rsidRPr="006363AB">
        <w:lastRenderedPageBreak/>
        <w:t>BaseReviewService (Concrete Component)</w:t>
      </w:r>
    </w:p>
    <w:p w14:paraId="3E8814DC" w14:textId="77777777" w:rsidR="006363AB" w:rsidRPr="006363AB" w:rsidRDefault="006363AB" w:rsidP="00111EE7">
      <w:pPr>
        <w:pStyle w:val="Nidungvnbn"/>
        <w:numPr>
          <w:ilvl w:val="0"/>
          <w:numId w:val="216"/>
        </w:numPr>
      </w:pPr>
      <w:r w:rsidRPr="006363AB">
        <w:t>Vai trò: Lớp cơ sở mà các decorator sẽ mở rộng chức năng. </w:t>
      </w:r>
    </w:p>
    <w:p w14:paraId="05950D99" w14:textId="77777777" w:rsidR="006363AB" w:rsidRPr="006363AB" w:rsidRDefault="006363AB" w:rsidP="00111EE7">
      <w:pPr>
        <w:pStyle w:val="Nidungvnbn"/>
        <w:numPr>
          <w:ilvl w:val="0"/>
          <w:numId w:val="216"/>
        </w:numPr>
      </w:pPr>
      <w:r w:rsidRPr="006363AB">
        <w:t>Chức năng: Cung cấp triển khai cơ bản của các phương thức trong ReviewService. </w:t>
      </w:r>
    </w:p>
    <w:p w14:paraId="4237599C" w14:textId="77777777" w:rsidR="006363AB" w:rsidRPr="006363AB" w:rsidRDefault="006363AB" w:rsidP="00111EE7">
      <w:pPr>
        <w:pStyle w:val="Nidungvnbn"/>
        <w:numPr>
          <w:ilvl w:val="0"/>
          <w:numId w:val="216"/>
        </w:numPr>
      </w:pPr>
      <w:r w:rsidRPr="006363AB">
        <w:t>Đặc điểm:</w:t>
      </w:r>
    </w:p>
    <w:p w14:paraId="607583E5" w14:textId="77777777" w:rsidR="006363AB" w:rsidRPr="006363AB" w:rsidRDefault="006363AB" w:rsidP="00111EE7">
      <w:pPr>
        <w:pStyle w:val="Nidungvnbn"/>
        <w:numPr>
          <w:ilvl w:val="1"/>
          <w:numId w:val="216"/>
        </w:numPr>
      </w:pPr>
      <w:r w:rsidRPr="006363AB">
        <w:t>Lưu trữ đánh giá trong cơ sở dữ liệu </w:t>
      </w:r>
    </w:p>
    <w:p w14:paraId="1751DA4F" w14:textId="77777777" w:rsidR="006363AB" w:rsidRPr="006363AB" w:rsidRDefault="006363AB" w:rsidP="00111EE7">
      <w:pPr>
        <w:pStyle w:val="Nidungvnbn"/>
        <w:numPr>
          <w:ilvl w:val="1"/>
          <w:numId w:val="216"/>
        </w:numPr>
      </w:pPr>
      <w:r w:rsidRPr="006363AB">
        <w:t>Truy xuất đánh giá theo sản phẩm </w:t>
      </w:r>
    </w:p>
    <w:p w14:paraId="3A30D4AD" w14:textId="77777777" w:rsidR="006363AB" w:rsidRPr="006363AB" w:rsidRDefault="006363AB" w:rsidP="00111EE7">
      <w:pPr>
        <w:pStyle w:val="Nidungvnbn"/>
        <w:numPr>
          <w:ilvl w:val="1"/>
          <w:numId w:val="216"/>
        </w:numPr>
      </w:pPr>
      <w:r w:rsidRPr="006363AB">
        <w:t>Tính toán số liệu thống kê đánh giá (trung bình, phân phối) </w:t>
      </w:r>
    </w:p>
    <w:p w14:paraId="7E5BD1BA" w14:textId="77777777" w:rsidR="006363AB" w:rsidRPr="006363AB" w:rsidRDefault="006363AB" w:rsidP="00111EE7">
      <w:pPr>
        <w:pStyle w:val="Nidungvnbn"/>
        <w:numPr>
          <w:ilvl w:val="1"/>
          <w:numId w:val="216"/>
        </w:numPr>
      </w:pPr>
      <w:r w:rsidRPr="006363AB">
        <w:t>Xóa đánh giá nếu người dùng là tác giả</w:t>
      </w:r>
    </w:p>
    <w:p w14:paraId="2389C774" w14:textId="77777777" w:rsidR="006363AB" w:rsidRPr="006363AB" w:rsidRDefault="006363AB" w:rsidP="006363AB">
      <w:pPr>
        <w:pStyle w:val="Nidungvnbn"/>
      </w:pPr>
      <w:r w:rsidRPr="006363AB">
        <w:t>ReviewDecorator (Decorator)</w:t>
      </w:r>
    </w:p>
    <w:p w14:paraId="77B582C8" w14:textId="77777777" w:rsidR="006363AB" w:rsidRPr="006363AB" w:rsidRDefault="006363AB" w:rsidP="00111EE7">
      <w:pPr>
        <w:pStyle w:val="Nidungvnbn"/>
        <w:numPr>
          <w:ilvl w:val="0"/>
          <w:numId w:val="217"/>
        </w:numPr>
      </w:pPr>
      <w:r w:rsidRPr="006363AB">
        <w:t>Vai trò: Lớp trừu tượng cơ sở cho tất cả các decorator cụ thể. </w:t>
      </w:r>
    </w:p>
    <w:p w14:paraId="0967241A" w14:textId="77777777" w:rsidR="006363AB" w:rsidRPr="006363AB" w:rsidRDefault="006363AB" w:rsidP="00111EE7">
      <w:pPr>
        <w:pStyle w:val="Nidungvnbn"/>
        <w:numPr>
          <w:ilvl w:val="0"/>
          <w:numId w:val="217"/>
        </w:numPr>
      </w:pPr>
      <w:r w:rsidRPr="006363AB">
        <w:t>Chức năng: Duy trì tham chiếu đến đối tượng ReviewService và chuyển tiếp các lời gọi phương thức tới nó. </w:t>
      </w:r>
    </w:p>
    <w:p w14:paraId="54E0AD38" w14:textId="77777777" w:rsidR="006363AB" w:rsidRPr="006363AB" w:rsidRDefault="006363AB" w:rsidP="00111EE7">
      <w:pPr>
        <w:pStyle w:val="Nidungvnbn"/>
        <w:numPr>
          <w:ilvl w:val="0"/>
          <w:numId w:val="217"/>
        </w:numPr>
      </w:pPr>
      <w:r w:rsidRPr="006363AB">
        <w:t>Đặc điểm: </w:t>
      </w:r>
    </w:p>
    <w:p w14:paraId="4A622AE3" w14:textId="77777777" w:rsidR="006363AB" w:rsidRPr="006363AB" w:rsidRDefault="006363AB" w:rsidP="00111EE7">
      <w:pPr>
        <w:pStyle w:val="Nidungvnbn"/>
        <w:numPr>
          <w:ilvl w:val="1"/>
          <w:numId w:val="217"/>
        </w:numPr>
      </w:pPr>
      <w:r w:rsidRPr="006363AB">
        <w:t>Triển khai giao diện ReviewService </w:t>
      </w:r>
    </w:p>
    <w:p w14:paraId="331435BC" w14:textId="77777777" w:rsidR="006363AB" w:rsidRPr="006363AB" w:rsidRDefault="006363AB" w:rsidP="00111EE7">
      <w:pPr>
        <w:pStyle w:val="Nidungvnbn"/>
        <w:numPr>
          <w:ilvl w:val="1"/>
          <w:numId w:val="217"/>
        </w:numPr>
      </w:pPr>
      <w:r w:rsidRPr="006363AB">
        <w:t>Lưu trữ tham chiếu đến đối tượng ReviewService được trang trí </w:t>
      </w:r>
    </w:p>
    <w:p w14:paraId="295E3D06" w14:textId="77777777" w:rsidR="006363AB" w:rsidRPr="006363AB" w:rsidRDefault="006363AB" w:rsidP="00111EE7">
      <w:pPr>
        <w:pStyle w:val="Nidungvnbn"/>
        <w:numPr>
          <w:ilvl w:val="1"/>
          <w:numId w:val="217"/>
        </w:numPr>
      </w:pPr>
      <w:r w:rsidRPr="006363AB">
        <w:t>Định nghĩa các phương thức mặc định chỉ chuyển tiếp lời gọi đến đối tượng được trang trí </w:t>
      </w:r>
    </w:p>
    <w:p w14:paraId="1F57CCD9" w14:textId="77777777" w:rsidR="006363AB" w:rsidRPr="006363AB" w:rsidRDefault="006363AB" w:rsidP="00111EE7">
      <w:pPr>
        <w:pStyle w:val="Nidungvnbn"/>
        <w:numPr>
          <w:ilvl w:val="1"/>
          <w:numId w:val="217"/>
        </w:numPr>
      </w:pPr>
      <w:r w:rsidRPr="006363AB">
        <w:t>Là lớp cơ sở để các decorator cụ thể kế thừa và mở rộng.</w:t>
      </w:r>
    </w:p>
    <w:p w14:paraId="065A671E" w14:textId="5BEB08FF" w:rsidR="006363AB" w:rsidRPr="006363AB" w:rsidRDefault="006363AB" w:rsidP="006363AB">
      <w:pPr>
        <w:pStyle w:val="Nidungvnbn"/>
      </w:pPr>
      <w:r w:rsidRPr="006363AB">
        <w:t>ContentModerationDecorator (Concrete Decorator 1)</w:t>
      </w:r>
    </w:p>
    <w:p w14:paraId="5532ABE9" w14:textId="77777777" w:rsidR="006363AB" w:rsidRPr="006363AB" w:rsidRDefault="006363AB" w:rsidP="00111EE7">
      <w:pPr>
        <w:pStyle w:val="Nidungvnbn"/>
        <w:numPr>
          <w:ilvl w:val="0"/>
          <w:numId w:val="218"/>
        </w:numPr>
      </w:pPr>
      <w:r w:rsidRPr="006363AB">
        <w:t>Vai trò: Mở rộng chức năng của ReviewService bằng cách thêm khả năng kiểm duyệt nội dung. </w:t>
      </w:r>
    </w:p>
    <w:p w14:paraId="13F9E476" w14:textId="77777777" w:rsidR="006363AB" w:rsidRPr="006363AB" w:rsidRDefault="006363AB" w:rsidP="00111EE7">
      <w:pPr>
        <w:pStyle w:val="Nidungvnbn"/>
        <w:numPr>
          <w:ilvl w:val="0"/>
          <w:numId w:val="218"/>
        </w:numPr>
      </w:pPr>
      <w:r w:rsidRPr="006363AB">
        <w:t>Chức năng: Lọc các từ ngữ không phù hợp trong bình luận trước khi lưu vào cơ sở dữ liệu. </w:t>
      </w:r>
    </w:p>
    <w:p w14:paraId="74BE3C09" w14:textId="77777777" w:rsidR="006363AB" w:rsidRPr="006363AB" w:rsidRDefault="006363AB" w:rsidP="00111EE7">
      <w:pPr>
        <w:pStyle w:val="Nidungvnbn"/>
        <w:numPr>
          <w:ilvl w:val="0"/>
          <w:numId w:val="218"/>
        </w:numPr>
      </w:pPr>
      <w:r w:rsidRPr="006363AB">
        <w:t>Đặc điểm: </w:t>
      </w:r>
    </w:p>
    <w:p w14:paraId="411215D0" w14:textId="77777777" w:rsidR="006363AB" w:rsidRPr="006363AB" w:rsidRDefault="006363AB" w:rsidP="00111EE7">
      <w:pPr>
        <w:pStyle w:val="Nidungvnbn"/>
        <w:numPr>
          <w:ilvl w:val="1"/>
          <w:numId w:val="218"/>
        </w:numPr>
      </w:pPr>
      <w:r w:rsidRPr="006363AB">
        <w:t>Kế thừa từ ReviewDecorator </w:t>
      </w:r>
    </w:p>
    <w:p w14:paraId="6DDB9FCE" w14:textId="77777777" w:rsidR="006363AB" w:rsidRPr="006363AB" w:rsidRDefault="006363AB" w:rsidP="00111EE7">
      <w:pPr>
        <w:pStyle w:val="Nidungvnbn"/>
        <w:numPr>
          <w:ilvl w:val="1"/>
          <w:numId w:val="218"/>
        </w:numPr>
      </w:pPr>
      <w:r w:rsidRPr="006363AB">
        <w:t>Chỉ ghi đè phương thức addReview() </w:t>
      </w:r>
    </w:p>
    <w:p w14:paraId="1D8E9A79" w14:textId="77777777" w:rsidR="006363AB" w:rsidRPr="006363AB" w:rsidRDefault="006363AB" w:rsidP="00111EE7">
      <w:pPr>
        <w:pStyle w:val="Nidungvnbn"/>
        <w:numPr>
          <w:ilvl w:val="1"/>
          <w:numId w:val="218"/>
        </w:numPr>
      </w:pPr>
      <w:r w:rsidRPr="006363AB">
        <w:lastRenderedPageBreak/>
        <w:t>Sử dụng danh sách các từ cấm để kiểm duyệt bình luận </w:t>
      </w:r>
    </w:p>
    <w:p w14:paraId="02C8D885" w14:textId="77777777" w:rsidR="006363AB" w:rsidRPr="006363AB" w:rsidRDefault="006363AB" w:rsidP="00111EE7">
      <w:pPr>
        <w:pStyle w:val="Nidungvnbn"/>
        <w:numPr>
          <w:ilvl w:val="1"/>
          <w:numId w:val="218"/>
        </w:numPr>
      </w:pPr>
      <w:r w:rsidRPr="006363AB">
        <w:t>Thay thế các từ cấm bằng dấu sao "***" </w:t>
      </w:r>
    </w:p>
    <w:p w14:paraId="6E272182" w14:textId="77777777" w:rsidR="006363AB" w:rsidRPr="006363AB" w:rsidRDefault="006363AB" w:rsidP="00111EE7">
      <w:pPr>
        <w:pStyle w:val="Nidungvnbn"/>
        <w:numPr>
          <w:ilvl w:val="1"/>
          <w:numId w:val="218"/>
        </w:numPr>
      </w:pPr>
      <w:r w:rsidRPr="006363AB">
        <w:t>Gọi phương thức addReview() của đối tượng được trang trí với bình luận đã được kiểm duyệt</w:t>
      </w:r>
    </w:p>
    <w:p w14:paraId="6E3D6519" w14:textId="77777777" w:rsidR="006363AB" w:rsidRPr="006363AB" w:rsidRDefault="006363AB" w:rsidP="006363AB">
      <w:pPr>
        <w:pStyle w:val="Nidungvnbn"/>
      </w:pPr>
      <w:r w:rsidRPr="006363AB">
        <w:t>MediaStorageDecorator (Concrete Decorator 2)</w:t>
      </w:r>
    </w:p>
    <w:p w14:paraId="445C5E00" w14:textId="77777777" w:rsidR="006363AB" w:rsidRPr="006363AB" w:rsidRDefault="006363AB" w:rsidP="00111EE7">
      <w:pPr>
        <w:pStyle w:val="Nidungvnbn"/>
        <w:numPr>
          <w:ilvl w:val="0"/>
          <w:numId w:val="219"/>
        </w:numPr>
      </w:pPr>
      <w:r w:rsidRPr="006363AB">
        <w:t>Vai trò: Mở rộng chức năng của ReviewService bằng cách thêm khả năng lưu trữ tệp đa phương tiện. </w:t>
      </w:r>
    </w:p>
    <w:p w14:paraId="5363FDA7" w14:textId="77777777" w:rsidR="00111EE7" w:rsidRPr="00111EE7" w:rsidRDefault="006363AB" w:rsidP="00111EE7">
      <w:pPr>
        <w:pStyle w:val="Nidungvnbn"/>
        <w:numPr>
          <w:ilvl w:val="0"/>
          <w:numId w:val="219"/>
        </w:numPr>
      </w:pPr>
      <w:r w:rsidRPr="006363AB">
        <w:t xml:space="preserve">Chức năng: Xử lý và lưu trữ các tệp đa phương tiện (hình ảnh, video) kèm theo đánh giá. </w:t>
      </w:r>
    </w:p>
    <w:p w14:paraId="268F11D3" w14:textId="4063E564" w:rsidR="006363AB" w:rsidRPr="006363AB" w:rsidRDefault="006363AB" w:rsidP="00111EE7">
      <w:pPr>
        <w:pStyle w:val="Nidungvnbn"/>
        <w:numPr>
          <w:ilvl w:val="0"/>
          <w:numId w:val="219"/>
        </w:numPr>
      </w:pPr>
      <w:r w:rsidRPr="006363AB">
        <w:t>Đặc điểm: </w:t>
      </w:r>
    </w:p>
    <w:p w14:paraId="59AB8DBD" w14:textId="77777777" w:rsidR="006363AB" w:rsidRPr="006363AB" w:rsidRDefault="006363AB" w:rsidP="00111EE7">
      <w:pPr>
        <w:pStyle w:val="Nidungvnbn"/>
        <w:numPr>
          <w:ilvl w:val="1"/>
          <w:numId w:val="219"/>
        </w:numPr>
      </w:pPr>
      <w:r w:rsidRPr="006363AB">
        <w:t>Kế thừa từ ReviewDecorator </w:t>
      </w:r>
    </w:p>
    <w:p w14:paraId="25696D72" w14:textId="77777777" w:rsidR="006363AB" w:rsidRPr="006363AB" w:rsidRDefault="006363AB" w:rsidP="00111EE7">
      <w:pPr>
        <w:pStyle w:val="Nidungvnbn"/>
        <w:numPr>
          <w:ilvl w:val="1"/>
          <w:numId w:val="219"/>
        </w:numPr>
      </w:pPr>
      <w:r w:rsidRPr="006363AB">
        <w:t>Ghi đè phương thức addReview() </w:t>
      </w:r>
    </w:p>
    <w:p w14:paraId="58986376" w14:textId="77777777" w:rsidR="006363AB" w:rsidRPr="006363AB" w:rsidRDefault="006363AB" w:rsidP="00111EE7">
      <w:pPr>
        <w:pStyle w:val="Nidungvnbn"/>
        <w:numPr>
          <w:ilvl w:val="1"/>
          <w:numId w:val="219"/>
        </w:numPr>
      </w:pPr>
      <w:r w:rsidRPr="006363AB">
        <w:t>Xử lý các tệp đa phương tiện trước khi tạo đánh giá </w:t>
      </w:r>
    </w:p>
    <w:p w14:paraId="692C96C8" w14:textId="77777777" w:rsidR="006363AB" w:rsidRPr="006363AB" w:rsidRDefault="006363AB" w:rsidP="00111EE7">
      <w:pPr>
        <w:pStyle w:val="Nidungvnbn"/>
        <w:numPr>
          <w:ilvl w:val="1"/>
          <w:numId w:val="219"/>
        </w:numPr>
      </w:pPr>
      <w:r w:rsidRPr="006363AB">
        <w:t>Lưu trữ tệp vào thư mục được chỉ định và tạo URL để truy cập </w:t>
      </w:r>
    </w:p>
    <w:p w14:paraId="6EA16C97" w14:textId="77777777" w:rsidR="006363AB" w:rsidRPr="006363AB" w:rsidRDefault="006363AB" w:rsidP="00111EE7">
      <w:pPr>
        <w:pStyle w:val="Nidungvnbn"/>
        <w:numPr>
          <w:ilvl w:val="1"/>
          <w:numId w:val="219"/>
        </w:numPr>
      </w:pPr>
      <w:r w:rsidRPr="006363AB">
        <w:t>Cập nhật thông tin phương tiện vào đối tượng đánh giá sau khi đã được lưu trữ </w:t>
      </w:r>
    </w:p>
    <w:p w14:paraId="41CFD950" w14:textId="77777777" w:rsidR="006363AB" w:rsidRPr="006363AB" w:rsidRDefault="006363AB" w:rsidP="00111EE7">
      <w:pPr>
        <w:pStyle w:val="Nidungvnbn"/>
        <w:numPr>
          <w:ilvl w:val="1"/>
          <w:numId w:val="219"/>
        </w:numPr>
      </w:pPr>
      <w:r w:rsidRPr="006363AB">
        <w:t>Truy cập trực tiếp vào repository để cập nhật đánh giá với thông tin phương tiện</w:t>
      </w:r>
    </w:p>
    <w:p w14:paraId="5DD0A0A9" w14:textId="02C014EA" w:rsidR="006363AB" w:rsidRPr="006363AB" w:rsidRDefault="00F53CCC" w:rsidP="00F53CCC">
      <w:pPr>
        <w:pStyle w:val="Tiumccp2"/>
      </w:pPr>
      <w:bookmarkStart w:id="228" w:name="_Toc197269866"/>
      <w:r>
        <w:t>10</w:t>
      </w:r>
      <w:r>
        <w:rPr>
          <w:lang w:val="vi-VN"/>
        </w:rPr>
        <w:t>.</w:t>
      </w:r>
      <w:r w:rsidR="006363AB" w:rsidRPr="006363AB">
        <w:t>2.2 Nhận xét</w:t>
      </w:r>
      <w:bookmarkEnd w:id="228"/>
    </w:p>
    <w:p w14:paraId="27B061FE" w14:textId="77777777" w:rsidR="006363AB" w:rsidRPr="00F53CCC" w:rsidRDefault="006363AB" w:rsidP="006363AB">
      <w:pPr>
        <w:pStyle w:val="Nidungvnbn"/>
        <w:rPr>
          <w:b/>
          <w:bCs/>
        </w:rPr>
      </w:pPr>
      <w:r w:rsidRPr="00F53CCC">
        <w:rPr>
          <w:b/>
          <w:bCs/>
        </w:rPr>
        <w:t>Ưu điểm khi dùng Decorator Pattern:</w:t>
      </w:r>
    </w:p>
    <w:p w14:paraId="34AC04A5" w14:textId="77777777" w:rsidR="006363AB" w:rsidRPr="006363AB" w:rsidRDefault="006363AB" w:rsidP="00F53CCC">
      <w:pPr>
        <w:pStyle w:val="Nidungvnbn"/>
        <w:numPr>
          <w:ilvl w:val="0"/>
          <w:numId w:val="220"/>
        </w:numPr>
      </w:pPr>
      <w:r w:rsidRPr="006363AB">
        <w:t>Mở rộng hành vi đối tượng một cách linh hoạt và động mà không cần sửa đổi mã nguồn lớp gốc.</w:t>
      </w:r>
    </w:p>
    <w:p w14:paraId="463B10B2" w14:textId="77777777" w:rsidR="006363AB" w:rsidRPr="006363AB" w:rsidRDefault="006363AB" w:rsidP="00F53CCC">
      <w:pPr>
        <w:pStyle w:val="Nidungvnbn"/>
        <w:numPr>
          <w:ilvl w:val="0"/>
          <w:numId w:val="220"/>
        </w:numPr>
      </w:pPr>
      <w:r w:rsidRPr="006363AB">
        <w:t>Tuân thủ nguyên lý Open/Closed trong SOLID: cho phép mở rộng chức năng mà không cần thay đổi cấu trúc ban đầu.</w:t>
      </w:r>
    </w:p>
    <w:p w14:paraId="62FC65F0" w14:textId="77777777" w:rsidR="006363AB" w:rsidRPr="006363AB" w:rsidRDefault="006363AB" w:rsidP="00F53CCC">
      <w:pPr>
        <w:pStyle w:val="Nidungvnbn"/>
        <w:numPr>
          <w:ilvl w:val="0"/>
          <w:numId w:val="220"/>
        </w:numPr>
      </w:pPr>
      <w:r w:rsidRPr="006363AB">
        <w:t>Tăng tính tái sử dụng: Có thể tái sử dụng các decorator ở nhiều ngữ cảnh khác nhau.</w:t>
      </w:r>
    </w:p>
    <w:p w14:paraId="07DF89E6" w14:textId="77777777" w:rsidR="006363AB" w:rsidRPr="006363AB" w:rsidRDefault="006363AB" w:rsidP="00F53CCC">
      <w:pPr>
        <w:pStyle w:val="Nidungvnbn"/>
        <w:numPr>
          <w:ilvl w:val="0"/>
          <w:numId w:val="220"/>
        </w:numPr>
      </w:pPr>
      <w:r w:rsidRPr="006363AB">
        <w:t>Tách biệt rõ ràng các chức năng mở rộng, giúp mã dễ bảo trì và phát triển.</w:t>
      </w:r>
    </w:p>
    <w:p w14:paraId="25B9EAA3" w14:textId="77777777" w:rsidR="006363AB" w:rsidRPr="006363AB" w:rsidRDefault="006363AB" w:rsidP="00F53CCC">
      <w:pPr>
        <w:pStyle w:val="Nidungvnbn"/>
        <w:numPr>
          <w:ilvl w:val="0"/>
          <w:numId w:val="220"/>
        </w:numPr>
      </w:pPr>
      <w:r w:rsidRPr="006363AB">
        <w:lastRenderedPageBreak/>
        <w:t>Cho phép kết hợp nhiều decorator để tạo nên các hành vi phức tạp mà vẫn giữ tính modular.</w:t>
      </w:r>
    </w:p>
    <w:p w14:paraId="686B3DE3" w14:textId="77777777" w:rsidR="006363AB" w:rsidRPr="00F53CCC" w:rsidRDefault="006363AB" w:rsidP="006363AB">
      <w:pPr>
        <w:pStyle w:val="Nidungvnbn"/>
        <w:rPr>
          <w:b/>
          <w:bCs/>
        </w:rPr>
      </w:pPr>
      <w:r w:rsidRPr="00F53CCC">
        <w:rPr>
          <w:b/>
          <w:bCs/>
        </w:rPr>
        <w:t>Nhược điểm khi dùng Decorator Pattern:</w:t>
      </w:r>
    </w:p>
    <w:p w14:paraId="75322306" w14:textId="77777777" w:rsidR="006363AB" w:rsidRPr="006363AB" w:rsidRDefault="006363AB" w:rsidP="00F53CCC">
      <w:pPr>
        <w:pStyle w:val="Nidungvnbn"/>
        <w:numPr>
          <w:ilvl w:val="0"/>
          <w:numId w:val="221"/>
        </w:numPr>
      </w:pPr>
      <w:r w:rsidRPr="006363AB">
        <w:t>Tăng độ phức tạp của hệ thống do việc tạo và quản lý nhiều lớp decorator.</w:t>
      </w:r>
    </w:p>
    <w:p w14:paraId="1F769D29" w14:textId="77777777" w:rsidR="006363AB" w:rsidRPr="006363AB" w:rsidRDefault="006363AB" w:rsidP="00F53CCC">
      <w:pPr>
        <w:pStyle w:val="Nidungvnbn"/>
        <w:numPr>
          <w:ilvl w:val="0"/>
          <w:numId w:val="221"/>
        </w:numPr>
      </w:pPr>
      <w:r w:rsidRPr="006363AB">
        <w:t>Khó theo dõi luồng xử lý khi nhiều decorator được kết hợp, đặc biệt trong môi trường chạy động.</w:t>
      </w:r>
    </w:p>
    <w:p w14:paraId="2477EAAA" w14:textId="77777777" w:rsidR="006363AB" w:rsidRPr="006363AB" w:rsidRDefault="006363AB" w:rsidP="00F53CCC">
      <w:pPr>
        <w:pStyle w:val="Nidungvnbn"/>
        <w:numPr>
          <w:ilvl w:val="0"/>
          <w:numId w:val="221"/>
        </w:numPr>
      </w:pPr>
      <w:r w:rsidRPr="006363AB">
        <w:t>Khó kiểm thử và debug do hành vi bị phân tán giữa nhiều lớp, không nằm trong một nơi cụ thể.</w:t>
      </w:r>
    </w:p>
    <w:p w14:paraId="27723B26" w14:textId="77777777" w:rsidR="006363AB" w:rsidRPr="006363AB" w:rsidRDefault="006363AB" w:rsidP="00F53CCC">
      <w:pPr>
        <w:pStyle w:val="Nidungvnbn"/>
        <w:numPr>
          <w:ilvl w:val="0"/>
          <w:numId w:val="221"/>
        </w:numPr>
      </w:pPr>
      <w:r w:rsidRPr="006363AB">
        <w:t>Trình tự áp dụng decorator ảnh hưởng đến kết quả, dễ gây lỗi nếu không kiểm soát chặt chẽ.</w:t>
      </w:r>
    </w:p>
    <w:p w14:paraId="6453EDE7" w14:textId="77777777" w:rsidR="006363AB" w:rsidRPr="006363AB" w:rsidRDefault="006363AB" w:rsidP="00F53CCC">
      <w:pPr>
        <w:pStyle w:val="Nidungvnbn"/>
        <w:numPr>
          <w:ilvl w:val="0"/>
          <w:numId w:val="221"/>
        </w:numPr>
      </w:pPr>
      <w:r w:rsidRPr="006363AB">
        <w:t>Khó đọc và bảo trì mã khi có quá nhiều lớp nhỏ được lồng vào nhau.</w:t>
      </w:r>
    </w:p>
    <w:p w14:paraId="02DAB39A" w14:textId="6FFF322A" w:rsidR="006363AB" w:rsidRPr="006363AB" w:rsidRDefault="00F53CCC" w:rsidP="00F53CCC">
      <w:pPr>
        <w:pStyle w:val="Tiumccp1"/>
      </w:pPr>
      <w:bookmarkStart w:id="229" w:name="_Toc197269867"/>
      <w:r>
        <w:t>10</w:t>
      </w:r>
      <w:r>
        <w:rPr>
          <w:lang w:val="vi-VN"/>
        </w:rPr>
        <w:t>.</w:t>
      </w:r>
      <w:r w:rsidR="006363AB" w:rsidRPr="006363AB">
        <w:t>3</w:t>
      </w:r>
      <w:r>
        <w:rPr>
          <w:lang w:val="vi-VN"/>
        </w:rPr>
        <w:t xml:space="preserve"> Source c</w:t>
      </w:r>
      <w:r w:rsidR="006363AB" w:rsidRPr="006363AB">
        <w:t>ode</w:t>
      </w:r>
      <w:r w:rsidRPr="00F53CCC">
        <w:rPr>
          <w:lang w:val="vi-VN"/>
        </w:rPr>
        <w:t xml:space="preserve"> </w:t>
      </w:r>
      <w:r w:rsidRPr="00111EE7">
        <w:rPr>
          <w:lang w:val="vi-VN"/>
        </w:rPr>
        <w:t>Decorator Pattern</w:t>
      </w:r>
      <w:bookmarkEnd w:id="229"/>
    </w:p>
    <w:p w14:paraId="1B28D804" w14:textId="25E89530" w:rsidR="006363AB" w:rsidRPr="006363AB" w:rsidRDefault="00F53CCC" w:rsidP="00F53CCC">
      <w:pPr>
        <w:pStyle w:val="Tiumccp2"/>
      </w:pPr>
      <w:bookmarkStart w:id="230" w:name="_Toc197269868"/>
      <w:r>
        <w:t>10</w:t>
      </w:r>
      <w:r>
        <w:rPr>
          <w:lang w:val="vi-VN"/>
        </w:rPr>
        <w:t>.</w:t>
      </w:r>
      <w:r w:rsidR="006363AB" w:rsidRPr="006363AB">
        <w:t>3.1 Interface ReviewService - Component</w:t>
      </w:r>
      <w:bookmarkEnd w:id="230"/>
    </w:p>
    <w:p w14:paraId="08F3C65C" w14:textId="02CE59F9" w:rsidR="006363AB" w:rsidRDefault="006363AB" w:rsidP="00F53CCC">
      <w:pPr>
        <w:rPr>
          <w:lang w:val="vi-VN"/>
        </w:rPr>
      </w:pPr>
      <w:r w:rsidRPr="006363AB">
        <w:rPr>
          <w:noProof/>
        </w:rPr>
        <w:drawing>
          <wp:inline distT="0" distB="0" distL="0" distR="0" wp14:anchorId="3454B3E9" wp14:editId="3AA26455">
            <wp:extent cx="5730240" cy="1150620"/>
            <wp:effectExtent l="0" t="0" r="3810" b="0"/>
            <wp:docPr id="1214704540" name="Picture 158"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04540" name="Picture 158" descr="A computer code on a black background&#10;&#10;AI-generated content may be incorrec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0240" cy="1150620"/>
                    </a:xfrm>
                    <a:prstGeom prst="rect">
                      <a:avLst/>
                    </a:prstGeom>
                    <a:noFill/>
                    <a:ln>
                      <a:noFill/>
                    </a:ln>
                  </pic:spPr>
                </pic:pic>
              </a:graphicData>
            </a:graphic>
          </wp:inline>
        </w:drawing>
      </w:r>
    </w:p>
    <w:p w14:paraId="78887651" w14:textId="5986B18C" w:rsidR="00830452" w:rsidRPr="00830452" w:rsidRDefault="00830452" w:rsidP="00830452">
      <w:pPr>
        <w:pStyle w:val="Caption"/>
        <w:rPr>
          <w:lang w:val="vi-VN"/>
        </w:rPr>
      </w:pPr>
      <w:bookmarkStart w:id="231" w:name="_Toc197269108"/>
      <w:r>
        <w:t xml:space="preserve">Hình 10. </w:t>
      </w:r>
      <w:fldSimple w:instr=" SEQ Hình_10. \* ARABIC ">
        <w:r w:rsidR="00944830">
          <w:rPr>
            <w:noProof/>
          </w:rPr>
          <w:t>2</w:t>
        </w:r>
      </w:fldSimple>
      <w:r>
        <w:rPr>
          <w:lang w:val="vi-VN"/>
        </w:rPr>
        <w:t xml:space="preserve"> Interface ReviewService.</w:t>
      </w:r>
      <w:bookmarkEnd w:id="231"/>
    </w:p>
    <w:p w14:paraId="0B0D64AF" w14:textId="77777777" w:rsidR="006363AB" w:rsidRPr="006363AB" w:rsidRDefault="006363AB" w:rsidP="006363AB">
      <w:pPr>
        <w:pStyle w:val="Nidungvnbn"/>
      </w:pPr>
      <w:r w:rsidRPr="006363AB">
        <w:t>Đây là giao diện Component trong Decorator Pattern, định nghĩa các thao tác cơ bản với review. </w:t>
      </w:r>
    </w:p>
    <w:p w14:paraId="1BDC35F7" w14:textId="77777777" w:rsidR="006363AB" w:rsidRPr="006363AB" w:rsidRDefault="006363AB" w:rsidP="006363AB">
      <w:pPr>
        <w:pStyle w:val="Nidungvnbn"/>
      </w:pPr>
      <w:r w:rsidRPr="006363AB">
        <w:t>Phương thức addReview() là nơi decorator sẽ tập trung mở rộng chức năng. </w:t>
      </w:r>
    </w:p>
    <w:p w14:paraId="6A0EF488" w14:textId="77777777" w:rsidR="006363AB" w:rsidRPr="006363AB" w:rsidRDefault="006363AB" w:rsidP="006363AB">
      <w:pPr>
        <w:pStyle w:val="Nidungvnbn"/>
      </w:pPr>
      <w:r w:rsidRPr="006363AB">
        <w:t>Interface này tạo cơ sở để tất cả các decorator và component thực hiện theo cùng một giao diện, giúp chúng có thể thay thế cho nhau.</w:t>
      </w:r>
    </w:p>
    <w:p w14:paraId="5AC80143" w14:textId="3AC2D57E" w:rsidR="006363AB" w:rsidRPr="006363AB" w:rsidRDefault="00F53CCC" w:rsidP="00F54B3E">
      <w:pPr>
        <w:pStyle w:val="Tiumccp2"/>
      </w:pPr>
      <w:bookmarkStart w:id="232" w:name="_Toc197269869"/>
      <w:r>
        <w:t>10</w:t>
      </w:r>
      <w:r>
        <w:rPr>
          <w:lang w:val="vi-VN"/>
        </w:rPr>
        <w:t>.</w:t>
      </w:r>
      <w:r w:rsidR="006363AB" w:rsidRPr="006363AB">
        <w:t>3.2 ReviewDecorator</w:t>
      </w:r>
      <w:r>
        <w:rPr>
          <w:lang w:val="vi-VN"/>
        </w:rPr>
        <w:t xml:space="preserve"> – </w:t>
      </w:r>
      <w:r w:rsidR="006363AB" w:rsidRPr="006363AB">
        <w:t>Base Decorator</w:t>
      </w:r>
      <w:bookmarkEnd w:id="232"/>
    </w:p>
    <w:p w14:paraId="45E54AD8" w14:textId="2A4003C2" w:rsidR="006363AB" w:rsidRDefault="006363AB" w:rsidP="00F54B3E">
      <w:pPr>
        <w:rPr>
          <w:lang w:val="vi-VN"/>
        </w:rPr>
      </w:pPr>
      <w:r w:rsidRPr="006363AB">
        <w:rPr>
          <w:noProof/>
        </w:rPr>
        <w:lastRenderedPageBreak/>
        <w:drawing>
          <wp:inline distT="0" distB="0" distL="0" distR="0" wp14:anchorId="3086C052" wp14:editId="3D898CEF">
            <wp:extent cx="5730240" cy="2392680"/>
            <wp:effectExtent l="0" t="0" r="3810" b="7620"/>
            <wp:docPr id="999086617" name="Picture 15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86617" name="Picture 157" descr="A screen shot of a computer program&#10;&#10;AI-generated content may be incorrec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0240" cy="2392680"/>
                    </a:xfrm>
                    <a:prstGeom prst="rect">
                      <a:avLst/>
                    </a:prstGeom>
                    <a:noFill/>
                    <a:ln>
                      <a:noFill/>
                    </a:ln>
                  </pic:spPr>
                </pic:pic>
              </a:graphicData>
            </a:graphic>
          </wp:inline>
        </w:drawing>
      </w:r>
    </w:p>
    <w:p w14:paraId="2A9E7F0E" w14:textId="68CDF33F" w:rsidR="00A50836" w:rsidRPr="00A50836" w:rsidRDefault="00A50836" w:rsidP="00A50836">
      <w:pPr>
        <w:pStyle w:val="Caption"/>
        <w:rPr>
          <w:lang w:val="vi-VN"/>
        </w:rPr>
      </w:pPr>
      <w:bookmarkStart w:id="233" w:name="_Toc197269109"/>
      <w:r>
        <w:t xml:space="preserve">Hình 10. </w:t>
      </w:r>
      <w:fldSimple w:instr=" SEQ Hình_10. \* ARABIC ">
        <w:r w:rsidR="00944830">
          <w:rPr>
            <w:noProof/>
          </w:rPr>
          <w:t>3</w:t>
        </w:r>
      </w:fldSimple>
      <w:r>
        <w:rPr>
          <w:lang w:val="vi-VN"/>
        </w:rPr>
        <w:t xml:space="preserve"> Lớp ReviewDecorator.</w:t>
      </w:r>
      <w:bookmarkEnd w:id="233"/>
    </w:p>
    <w:p w14:paraId="087522B4" w14:textId="77777777" w:rsidR="006363AB" w:rsidRPr="006363AB" w:rsidRDefault="006363AB" w:rsidP="006363AB">
      <w:pPr>
        <w:pStyle w:val="Nidungvnbn"/>
      </w:pPr>
      <w:r w:rsidRPr="006363AB">
        <w:t>Đây là lớp Base Decorator trừu tượng, triển khai giao diện ReviewService.</w:t>
      </w:r>
    </w:p>
    <w:p w14:paraId="10C10BE4" w14:textId="77777777" w:rsidR="006363AB" w:rsidRPr="006363AB" w:rsidRDefault="006363AB" w:rsidP="006363AB">
      <w:pPr>
        <w:pStyle w:val="Nidungvnbn"/>
      </w:pPr>
      <w:r w:rsidRPr="006363AB">
        <w:t>Lớp này sử dụng composition over inheritance bằng cách lưu trữ tham chiếu đến một ReviewService khác thông qua thuộc tính decoratedReviewService.</w:t>
      </w:r>
    </w:p>
    <w:p w14:paraId="58F1DBA7" w14:textId="77777777" w:rsidR="006363AB" w:rsidRPr="006363AB" w:rsidRDefault="006363AB" w:rsidP="006363AB">
      <w:pPr>
        <w:pStyle w:val="Nidungvnbn"/>
      </w:pPr>
      <w:r w:rsidRPr="006363AB">
        <w:t>Constructor nhận một ReviewService để trang trí, cho phép bọc một component hoặc một decorator khác. </w:t>
      </w:r>
    </w:p>
    <w:p w14:paraId="51848DDA" w14:textId="77777777" w:rsidR="006363AB" w:rsidRPr="006363AB" w:rsidRDefault="006363AB" w:rsidP="006363AB">
      <w:pPr>
        <w:pStyle w:val="Nidungvnbn"/>
      </w:pPr>
      <w:r w:rsidRPr="006363AB">
        <w:t>Tất cả các phương thức mặc định chỉ chuyển tiếp lời gọi đến decoratedReviewService, tuân theo nguyên tắc thiết kế tối thiểu sửa đổi (chỉ những lớp con cụ thể mới ghi đè những phương thức cần mở rộng).</w:t>
      </w:r>
    </w:p>
    <w:p w14:paraId="6542CB85" w14:textId="2D8D8223" w:rsidR="006363AB" w:rsidRPr="006363AB" w:rsidRDefault="00F54B3E" w:rsidP="00F54B3E">
      <w:pPr>
        <w:pStyle w:val="Tiumccp2"/>
      </w:pPr>
      <w:bookmarkStart w:id="234" w:name="_Toc197269870"/>
      <w:r>
        <w:t>10</w:t>
      </w:r>
      <w:r>
        <w:rPr>
          <w:lang w:val="vi-VN"/>
        </w:rPr>
        <w:t>.</w:t>
      </w:r>
      <w:r w:rsidR="006363AB" w:rsidRPr="006363AB">
        <w:t>3.3 ContentModerationDecorator</w:t>
      </w:r>
      <w:r w:rsidR="00AA63CB">
        <w:rPr>
          <w:lang w:val="vi-VN"/>
        </w:rPr>
        <w:t xml:space="preserve"> –</w:t>
      </w:r>
      <w:r w:rsidR="006363AB" w:rsidRPr="006363AB">
        <w:t xml:space="preserve"> Concrete Decorator</w:t>
      </w:r>
      <w:bookmarkEnd w:id="234"/>
    </w:p>
    <w:p w14:paraId="4E8699AA" w14:textId="3C051AF1" w:rsidR="006363AB" w:rsidRDefault="006363AB" w:rsidP="00F54B3E">
      <w:pPr>
        <w:rPr>
          <w:lang w:val="vi-VN"/>
        </w:rPr>
      </w:pPr>
      <w:r w:rsidRPr="006363AB">
        <w:rPr>
          <w:noProof/>
        </w:rPr>
        <w:lastRenderedPageBreak/>
        <w:drawing>
          <wp:inline distT="0" distB="0" distL="0" distR="0" wp14:anchorId="3C8CD8FD" wp14:editId="60F0811E">
            <wp:extent cx="5730240" cy="3192780"/>
            <wp:effectExtent l="0" t="0" r="3810" b="7620"/>
            <wp:docPr id="1174294673" name="Picture 156"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94673" name="Picture 156" descr="A screen shot of a computer code&#10;&#10;AI-generated content may be incorrec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0240" cy="3192780"/>
                    </a:xfrm>
                    <a:prstGeom prst="rect">
                      <a:avLst/>
                    </a:prstGeom>
                    <a:noFill/>
                    <a:ln>
                      <a:noFill/>
                    </a:ln>
                  </pic:spPr>
                </pic:pic>
              </a:graphicData>
            </a:graphic>
          </wp:inline>
        </w:drawing>
      </w:r>
    </w:p>
    <w:p w14:paraId="06DB3A07" w14:textId="458EE92C" w:rsidR="00AA63CB" w:rsidRPr="00710F47" w:rsidRDefault="00710F47" w:rsidP="00710F47">
      <w:pPr>
        <w:pStyle w:val="Caption"/>
        <w:rPr>
          <w:lang w:val="vi-VN"/>
        </w:rPr>
      </w:pPr>
      <w:bookmarkStart w:id="235" w:name="_Toc197269110"/>
      <w:r>
        <w:t xml:space="preserve">Hình 10. </w:t>
      </w:r>
      <w:fldSimple w:instr=" SEQ Hình_10. \* ARABIC ">
        <w:r w:rsidR="00944830">
          <w:rPr>
            <w:noProof/>
          </w:rPr>
          <w:t>4</w:t>
        </w:r>
      </w:fldSimple>
      <w:r>
        <w:rPr>
          <w:lang w:val="vi-VN"/>
        </w:rPr>
        <w:t xml:space="preserve"> Phương thức “addReview”</w:t>
      </w:r>
      <w:r w:rsidR="00571A9B">
        <w:rPr>
          <w:lang w:val="vi-VN"/>
        </w:rPr>
        <w:t xml:space="preserve"> và phương thức “moderateContent”.</w:t>
      </w:r>
      <w:bookmarkEnd w:id="235"/>
    </w:p>
    <w:p w14:paraId="1CC1DB43" w14:textId="77777777" w:rsidR="006363AB" w:rsidRPr="006363AB" w:rsidRDefault="006363AB" w:rsidP="006363AB">
      <w:pPr>
        <w:pStyle w:val="Nidungvnbn"/>
      </w:pPr>
      <w:r w:rsidRPr="006363AB">
        <w:t>Đây là một Concrete Decorator thêm tính năng kiểm duyệt nội dung.</w:t>
      </w:r>
    </w:p>
    <w:p w14:paraId="54055E46" w14:textId="77777777" w:rsidR="006363AB" w:rsidRPr="006363AB" w:rsidRDefault="006363AB" w:rsidP="006363AB">
      <w:pPr>
        <w:pStyle w:val="Nidungvnbn"/>
      </w:pPr>
      <w:r w:rsidRPr="006363AB">
        <w:t>Chỉ ghi đè phương thức addReview() để thêm chức năng kiểm duyệt nội dung. </w:t>
      </w:r>
    </w:p>
    <w:p w14:paraId="6CFE8176" w14:textId="77777777" w:rsidR="006363AB" w:rsidRPr="006363AB" w:rsidRDefault="006363AB" w:rsidP="006363AB">
      <w:pPr>
        <w:pStyle w:val="Nidungvnbn"/>
      </w:pPr>
      <w:r w:rsidRPr="006363AB">
        <w:t>Quá trình xử lý: </w:t>
      </w:r>
    </w:p>
    <w:p w14:paraId="7AB98A7E" w14:textId="77777777" w:rsidR="006363AB" w:rsidRPr="006363AB" w:rsidRDefault="006363AB" w:rsidP="00F54B3E">
      <w:pPr>
        <w:pStyle w:val="Nidungvnbn"/>
        <w:numPr>
          <w:ilvl w:val="0"/>
          <w:numId w:val="222"/>
        </w:numPr>
      </w:pPr>
      <w:r w:rsidRPr="006363AB">
        <w:t>Gọi phương thức moderateContent() để lọc nội dung bình luận </w:t>
      </w:r>
    </w:p>
    <w:p w14:paraId="3B030314" w14:textId="77777777" w:rsidR="006363AB" w:rsidRPr="006363AB" w:rsidRDefault="006363AB" w:rsidP="00F54B3E">
      <w:pPr>
        <w:pStyle w:val="Nidungvnbn"/>
        <w:numPr>
          <w:ilvl w:val="0"/>
          <w:numId w:val="222"/>
        </w:numPr>
      </w:pPr>
      <w:r w:rsidRPr="006363AB">
        <w:t>Chuyển bình luận đã được kiểm duyệt tới decoratedReviewService.addReview() </w:t>
      </w:r>
    </w:p>
    <w:p w14:paraId="7D99E11E" w14:textId="77777777" w:rsidR="006363AB" w:rsidRPr="006363AB" w:rsidRDefault="006363AB" w:rsidP="00F54B3E">
      <w:pPr>
        <w:pStyle w:val="Nidungvnbn"/>
        <w:numPr>
          <w:ilvl w:val="0"/>
          <w:numId w:val="222"/>
        </w:numPr>
      </w:pPr>
      <w:r w:rsidRPr="006363AB">
        <w:t>Lớp này tuân theo nguyên tắc trách nhiệm đơn lẻ (Single Responsibility) bằng cách tập trung vào một nhiệm vụ duy nhất: kiểm duyệt nội dung.</w:t>
      </w:r>
    </w:p>
    <w:p w14:paraId="135E2759" w14:textId="66127C35" w:rsidR="006363AB" w:rsidRPr="006363AB" w:rsidRDefault="00F54B3E" w:rsidP="00F54B3E">
      <w:pPr>
        <w:pStyle w:val="Tiumccp2"/>
      </w:pPr>
      <w:bookmarkStart w:id="236" w:name="_Toc197269871"/>
      <w:r>
        <w:t>10</w:t>
      </w:r>
      <w:r>
        <w:rPr>
          <w:lang w:val="vi-VN"/>
        </w:rPr>
        <w:t>.</w:t>
      </w:r>
      <w:r w:rsidR="006363AB" w:rsidRPr="006363AB">
        <w:t>3.4 MediaStorageDecorator</w:t>
      </w:r>
      <w:r w:rsidR="00140984">
        <w:rPr>
          <w:lang w:val="vi-VN"/>
        </w:rPr>
        <w:t xml:space="preserve"> –</w:t>
      </w:r>
      <w:r w:rsidR="006363AB" w:rsidRPr="006363AB">
        <w:t xml:space="preserve"> Concrete Decorator</w:t>
      </w:r>
      <w:bookmarkEnd w:id="236"/>
    </w:p>
    <w:p w14:paraId="1E184718" w14:textId="7E1554F7" w:rsidR="006363AB" w:rsidRDefault="006363AB" w:rsidP="00F54B3E">
      <w:pPr>
        <w:rPr>
          <w:lang w:val="vi-VN"/>
        </w:rPr>
      </w:pPr>
      <w:r w:rsidRPr="006363AB">
        <w:rPr>
          <w:noProof/>
        </w:rPr>
        <w:lastRenderedPageBreak/>
        <w:drawing>
          <wp:inline distT="0" distB="0" distL="0" distR="0" wp14:anchorId="026D3B87" wp14:editId="05964301">
            <wp:extent cx="5730240" cy="5836920"/>
            <wp:effectExtent l="0" t="0" r="3810" b="0"/>
            <wp:docPr id="690620898" name="Picture 15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20898" name="Picture 155" descr="A screen shot of a computer program&#10;&#10;AI-generated content may be incorrec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0240" cy="5836920"/>
                    </a:xfrm>
                    <a:prstGeom prst="rect">
                      <a:avLst/>
                    </a:prstGeom>
                    <a:noFill/>
                    <a:ln>
                      <a:noFill/>
                    </a:ln>
                  </pic:spPr>
                </pic:pic>
              </a:graphicData>
            </a:graphic>
          </wp:inline>
        </w:drawing>
      </w:r>
    </w:p>
    <w:p w14:paraId="01FEBD02" w14:textId="75333184" w:rsidR="007C4DA8" w:rsidRPr="007C4DA8" w:rsidRDefault="007C4DA8" w:rsidP="007C4DA8">
      <w:pPr>
        <w:pStyle w:val="Caption"/>
        <w:rPr>
          <w:lang w:val="vi-VN"/>
        </w:rPr>
      </w:pPr>
      <w:bookmarkStart w:id="237" w:name="_Toc197269111"/>
      <w:r>
        <w:t xml:space="preserve">Hình 10. </w:t>
      </w:r>
      <w:fldSimple w:instr=" SEQ Hình_10. \* ARABIC ">
        <w:r w:rsidR="00944830">
          <w:rPr>
            <w:noProof/>
          </w:rPr>
          <w:t>5</w:t>
        </w:r>
      </w:fldSimple>
      <w:r>
        <w:rPr>
          <w:lang w:val="vi-VN"/>
        </w:rPr>
        <w:t xml:space="preserve"> Phương thức “addReview”.</w:t>
      </w:r>
      <w:bookmarkEnd w:id="237"/>
    </w:p>
    <w:p w14:paraId="246C1B51" w14:textId="77777777" w:rsidR="006363AB" w:rsidRPr="006363AB" w:rsidRDefault="006363AB" w:rsidP="006363AB">
      <w:pPr>
        <w:pStyle w:val="Nidungvnbn"/>
      </w:pPr>
      <w:r w:rsidRPr="006363AB">
        <w:t>Đây là Concrete Decorator thứ hai, thêm chức năng lưu trữ đa phương tiện. </w:t>
      </w:r>
    </w:p>
    <w:p w14:paraId="6260C3B9" w14:textId="77777777" w:rsidR="006363AB" w:rsidRPr="006363AB" w:rsidRDefault="006363AB" w:rsidP="006363AB">
      <w:pPr>
        <w:pStyle w:val="Nidungvnbn"/>
      </w:pPr>
      <w:r w:rsidRPr="006363AB">
        <w:t>Triển khai phức tạp hơn vì: </w:t>
      </w:r>
    </w:p>
    <w:p w14:paraId="35416D1E" w14:textId="7C51C82F" w:rsidR="006363AB" w:rsidRPr="006363AB" w:rsidRDefault="006363AB" w:rsidP="00F54B3E">
      <w:pPr>
        <w:pStyle w:val="Nidungvnbn"/>
        <w:numPr>
          <w:ilvl w:val="0"/>
          <w:numId w:val="223"/>
        </w:numPr>
      </w:pPr>
      <w:r w:rsidRPr="006363AB">
        <w:t xml:space="preserve">Xử lý và lưu trữ file trước khi gọi phương thức của lớp được trang </w:t>
      </w:r>
      <w:r w:rsidR="00F54B3E">
        <w:t>trí</w:t>
      </w:r>
      <w:r w:rsidR="00F54B3E">
        <w:rPr>
          <w:lang w:val="vi-VN"/>
        </w:rPr>
        <w:t>.</w:t>
      </w:r>
      <w:r w:rsidRPr="006363AB">
        <w:t> </w:t>
      </w:r>
    </w:p>
    <w:p w14:paraId="2A03FABB" w14:textId="33C49E21" w:rsidR="006363AB" w:rsidRPr="006363AB" w:rsidRDefault="006363AB" w:rsidP="00F54B3E">
      <w:pPr>
        <w:pStyle w:val="Nidungvnbn"/>
        <w:numPr>
          <w:ilvl w:val="0"/>
          <w:numId w:val="223"/>
        </w:numPr>
      </w:pPr>
      <w:r w:rsidRPr="006363AB">
        <w:t xml:space="preserve">Sau đó cập nhật đối tượng Review trả về với thông tin đa phương </w:t>
      </w:r>
      <w:r w:rsidR="00F54B3E">
        <w:t>tiện</w:t>
      </w:r>
      <w:r w:rsidR="00F54B3E">
        <w:rPr>
          <w:lang w:val="vi-VN"/>
        </w:rPr>
        <w:t>.</w:t>
      </w:r>
      <w:r w:rsidRPr="006363AB">
        <w:t> </w:t>
      </w:r>
    </w:p>
    <w:p w14:paraId="75B6A1CF" w14:textId="77777777" w:rsidR="006363AB" w:rsidRPr="006363AB" w:rsidRDefault="006363AB" w:rsidP="006363AB">
      <w:pPr>
        <w:pStyle w:val="Nidungvnbn"/>
      </w:pPr>
      <w:r w:rsidRPr="006363AB">
        <w:t>Quá trình xử lý:</w:t>
      </w:r>
    </w:p>
    <w:p w14:paraId="7A6A8625" w14:textId="4052B484" w:rsidR="006363AB" w:rsidRPr="006363AB" w:rsidRDefault="006363AB" w:rsidP="00F54B3E">
      <w:pPr>
        <w:pStyle w:val="Nidungvnbn"/>
        <w:numPr>
          <w:ilvl w:val="0"/>
          <w:numId w:val="224"/>
        </w:numPr>
      </w:pPr>
      <w:r w:rsidRPr="006363AB">
        <w:lastRenderedPageBreak/>
        <w:t xml:space="preserve">Xử lý các file đa phương </w:t>
      </w:r>
      <w:r w:rsidR="00F54B3E">
        <w:t>tiện</w:t>
      </w:r>
      <w:r w:rsidR="00F54B3E">
        <w:rPr>
          <w:lang w:val="vi-VN"/>
        </w:rPr>
        <w:t>.</w:t>
      </w:r>
    </w:p>
    <w:p w14:paraId="63A934B2" w14:textId="7A5FB343" w:rsidR="006363AB" w:rsidRPr="006363AB" w:rsidRDefault="006363AB" w:rsidP="00F54B3E">
      <w:pPr>
        <w:pStyle w:val="Nidungvnbn"/>
        <w:numPr>
          <w:ilvl w:val="0"/>
          <w:numId w:val="224"/>
        </w:numPr>
      </w:pPr>
      <w:r w:rsidRPr="006363AB">
        <w:t xml:space="preserve">Gọi super.addReview() để tiếp tục chuỗi </w:t>
      </w:r>
      <w:r w:rsidR="00F54B3E">
        <w:t>decorator</w:t>
      </w:r>
      <w:r w:rsidR="00F54B3E">
        <w:rPr>
          <w:lang w:val="vi-VN"/>
        </w:rPr>
        <w:t>.</w:t>
      </w:r>
      <w:r w:rsidRPr="006363AB">
        <w:t> </w:t>
      </w:r>
    </w:p>
    <w:p w14:paraId="6D578939" w14:textId="40647538" w:rsidR="006363AB" w:rsidRPr="006363AB" w:rsidRDefault="006363AB" w:rsidP="00F54B3E">
      <w:pPr>
        <w:pStyle w:val="Nidungvnbn"/>
        <w:numPr>
          <w:ilvl w:val="0"/>
          <w:numId w:val="224"/>
        </w:numPr>
      </w:pPr>
      <w:r w:rsidRPr="006363AB">
        <w:t xml:space="preserve">Khi nhận được đối tượng Review từ phương thức cơ sở, cập nhật nó với danh sách </w:t>
      </w:r>
      <w:r w:rsidR="00F54B3E">
        <w:t>media</w:t>
      </w:r>
      <w:r w:rsidR="00F54B3E">
        <w:rPr>
          <w:lang w:val="vi-VN"/>
        </w:rPr>
        <w:t>.</w:t>
      </w:r>
      <w:r w:rsidRPr="006363AB">
        <w:t> </w:t>
      </w:r>
    </w:p>
    <w:p w14:paraId="52383383" w14:textId="61495025" w:rsidR="006363AB" w:rsidRPr="00F54B3E" w:rsidRDefault="006363AB" w:rsidP="00F54B3E">
      <w:pPr>
        <w:pStyle w:val="Nidungvnbn"/>
        <w:numPr>
          <w:ilvl w:val="0"/>
          <w:numId w:val="224"/>
        </w:numPr>
        <w:rPr>
          <w:lang w:val="vi-VN"/>
        </w:rPr>
      </w:pPr>
      <w:r w:rsidRPr="006363AB">
        <w:t xml:space="preserve">Lưu đối tượng đã cập nhật vào cơ sở dữ </w:t>
      </w:r>
      <w:r w:rsidR="00F54B3E">
        <w:t>liệu</w:t>
      </w:r>
      <w:r w:rsidR="00F54B3E">
        <w:rPr>
          <w:lang w:val="vi-VN"/>
        </w:rPr>
        <w:t>.</w:t>
      </w:r>
      <w:r w:rsidRPr="006363AB">
        <w:t> </w:t>
      </w:r>
      <w:r w:rsidR="00F54B3E">
        <w:rPr>
          <w:lang w:val="vi-VN"/>
        </w:rPr>
        <w:tab/>
      </w:r>
      <w:r w:rsidR="00F54B3E">
        <w:rPr>
          <w:lang w:val="vi-VN"/>
        </w:rPr>
        <w:tab/>
      </w:r>
      <w:r w:rsidR="00F54B3E">
        <w:rPr>
          <w:lang w:val="vi-VN"/>
        </w:rPr>
        <w:tab/>
      </w:r>
      <w:r w:rsidR="00F54B3E">
        <w:rPr>
          <w:lang w:val="vi-VN"/>
        </w:rPr>
        <w:tab/>
      </w:r>
    </w:p>
    <w:p w14:paraId="511D0055" w14:textId="77777777" w:rsidR="006363AB" w:rsidRPr="006363AB" w:rsidRDefault="006363AB" w:rsidP="006363AB">
      <w:pPr>
        <w:pStyle w:val="Nidungvnbn"/>
      </w:pPr>
      <w:r w:rsidRPr="006363AB">
        <w:t>Lớp này sử dụng ReviewRepository trực tiếp để cập nhật đối tượng Review sau khi nó được tạo, thể hiện mô hình pre-processing và post-processing trong Decorator.</w:t>
      </w:r>
    </w:p>
    <w:p w14:paraId="56C5164D" w14:textId="4E95CEA1" w:rsidR="006363AB" w:rsidRPr="00F54B3E" w:rsidRDefault="00F54B3E" w:rsidP="00F54B3E">
      <w:pPr>
        <w:pStyle w:val="Tiumccp2"/>
        <w:rPr>
          <w:lang w:val="vi-VN"/>
        </w:rPr>
      </w:pPr>
      <w:bookmarkStart w:id="238" w:name="_Toc197269872"/>
      <w:r>
        <w:t>10</w:t>
      </w:r>
      <w:r>
        <w:rPr>
          <w:lang w:val="vi-VN"/>
        </w:rPr>
        <w:t>.</w:t>
      </w:r>
      <w:r w:rsidR="006363AB" w:rsidRPr="006363AB">
        <w:t>3.</w:t>
      </w:r>
      <w:r w:rsidR="007A3875">
        <w:t>5</w:t>
      </w:r>
      <w:r w:rsidR="006363AB" w:rsidRPr="006363AB">
        <w:t xml:space="preserve"> ReviewController - Client</w:t>
      </w:r>
      <w:bookmarkEnd w:id="238"/>
    </w:p>
    <w:p w14:paraId="61F57212" w14:textId="65994E8C" w:rsidR="006363AB" w:rsidRDefault="006363AB" w:rsidP="00F54B3E">
      <w:pPr>
        <w:rPr>
          <w:lang w:val="vi-VN"/>
        </w:rPr>
      </w:pPr>
      <w:r w:rsidRPr="006363AB">
        <w:rPr>
          <w:noProof/>
        </w:rPr>
        <w:drawing>
          <wp:inline distT="0" distB="0" distL="0" distR="0" wp14:anchorId="339166D0" wp14:editId="70952E70">
            <wp:extent cx="5730240" cy="4076700"/>
            <wp:effectExtent l="0" t="0" r="3810" b="0"/>
            <wp:docPr id="1920633294" name="Picture 15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33294" name="Picture 154" descr="A screen shot of a computer program&#10;&#10;AI-generated content may be incorrec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0240" cy="4076700"/>
                    </a:xfrm>
                    <a:prstGeom prst="rect">
                      <a:avLst/>
                    </a:prstGeom>
                    <a:noFill/>
                    <a:ln>
                      <a:noFill/>
                    </a:ln>
                  </pic:spPr>
                </pic:pic>
              </a:graphicData>
            </a:graphic>
          </wp:inline>
        </w:drawing>
      </w:r>
    </w:p>
    <w:p w14:paraId="6D02FAFA" w14:textId="185121F6" w:rsidR="00944830" w:rsidRPr="00944830" w:rsidRDefault="00944830" w:rsidP="00944830">
      <w:pPr>
        <w:pStyle w:val="Caption"/>
        <w:rPr>
          <w:lang w:val="vi-VN"/>
        </w:rPr>
      </w:pPr>
      <w:bookmarkStart w:id="239" w:name="_Toc197269112"/>
      <w:r>
        <w:t xml:space="preserve">Hình 10. </w:t>
      </w:r>
      <w:fldSimple w:instr=" SEQ Hình_10. \* ARABIC ">
        <w:r>
          <w:rPr>
            <w:noProof/>
          </w:rPr>
          <w:t>6</w:t>
        </w:r>
      </w:fldSimple>
      <w:r>
        <w:rPr>
          <w:lang w:val="vi-VN"/>
        </w:rPr>
        <w:t xml:space="preserve"> </w:t>
      </w:r>
      <w:r w:rsidR="00CD2990">
        <w:rPr>
          <w:lang w:val="vi-VN"/>
        </w:rPr>
        <w:t>Phương thức “uploadReview”.</w:t>
      </w:r>
      <w:bookmarkEnd w:id="239"/>
    </w:p>
    <w:p w14:paraId="2025FE2C" w14:textId="77777777" w:rsidR="006363AB" w:rsidRPr="006363AB" w:rsidRDefault="006363AB" w:rsidP="006363AB">
      <w:pPr>
        <w:pStyle w:val="Nidungvnbn"/>
      </w:pPr>
      <w:r w:rsidRPr="006363AB">
        <w:t>ReviewController đóng vai trò là Client trong mô hình Decorator Pattern. </w:t>
      </w:r>
    </w:p>
    <w:p w14:paraId="6C94AB75" w14:textId="77777777" w:rsidR="006363AB" w:rsidRPr="006363AB" w:rsidRDefault="006363AB" w:rsidP="006363AB">
      <w:pPr>
        <w:pStyle w:val="Nidungvnbn"/>
      </w:pPr>
      <w:r w:rsidRPr="006363AB">
        <w:t>Controller không biết về chuỗi decorator, nó chỉ giao tiếp với giao diện ReviewService. </w:t>
      </w:r>
    </w:p>
    <w:p w14:paraId="1E82A0AA" w14:textId="77777777" w:rsidR="006363AB" w:rsidRPr="006363AB" w:rsidRDefault="006363AB" w:rsidP="006363AB">
      <w:pPr>
        <w:pStyle w:val="Nidungvnbn"/>
      </w:pPr>
      <w:r w:rsidRPr="006363AB">
        <w:lastRenderedPageBreak/>
        <w:t>Quá trình xử lý: </w:t>
      </w:r>
    </w:p>
    <w:p w14:paraId="145A68A9" w14:textId="77777777" w:rsidR="006363AB" w:rsidRPr="006363AB" w:rsidRDefault="006363AB" w:rsidP="00F54B3E">
      <w:pPr>
        <w:pStyle w:val="Nidungvnbn"/>
        <w:numPr>
          <w:ilvl w:val="0"/>
          <w:numId w:val="225"/>
        </w:numPr>
      </w:pPr>
      <w:r w:rsidRPr="006363AB">
        <w:t>Xác thực dữ liệu đầu vào (đảm bảo rating hợp lệ)</w:t>
      </w:r>
    </w:p>
    <w:p w14:paraId="6B6DD922" w14:textId="77777777" w:rsidR="006363AB" w:rsidRPr="006363AB" w:rsidRDefault="006363AB" w:rsidP="00F54B3E">
      <w:pPr>
        <w:pStyle w:val="Nidungvnbn"/>
        <w:numPr>
          <w:ilvl w:val="0"/>
          <w:numId w:val="225"/>
        </w:numPr>
      </w:pPr>
      <w:r w:rsidRPr="006363AB">
        <w:t>Gọi reviewService.addReview() - đây là điểm vào chuỗi decorator </w:t>
      </w:r>
    </w:p>
    <w:p w14:paraId="702FE0F7" w14:textId="77777777" w:rsidR="006363AB" w:rsidRPr="006363AB" w:rsidRDefault="006363AB" w:rsidP="00F54B3E">
      <w:pPr>
        <w:pStyle w:val="Nidungvnbn"/>
        <w:numPr>
          <w:ilvl w:val="0"/>
          <w:numId w:val="225"/>
        </w:numPr>
      </w:pPr>
      <w:r w:rsidRPr="006363AB">
        <w:t>Trả về kết quả của quá trình xử lý </w:t>
      </w:r>
    </w:p>
    <w:p w14:paraId="77D6480E" w14:textId="77777777" w:rsidR="006363AB" w:rsidRPr="006363AB" w:rsidRDefault="006363AB" w:rsidP="006363AB">
      <w:pPr>
        <w:pStyle w:val="Nidungvnbn"/>
      </w:pPr>
      <w:r w:rsidRPr="006363AB">
        <w:t>Thể hiện Nguyên lý Dependency Inversion bằng cách phụ thuộc vào abstraction (ReviewService) thay vì các triển khai cụ thể.</w:t>
      </w:r>
    </w:p>
    <w:p w14:paraId="729749AD" w14:textId="77777777" w:rsidR="006363AB" w:rsidRPr="006363AB" w:rsidRDefault="006363AB" w:rsidP="006363AB">
      <w:pPr>
        <w:pStyle w:val="Nidungvnbn"/>
      </w:pPr>
      <w:r w:rsidRPr="006363AB">
        <w:t>Luồng dữ liệu trong chuỗi Decorator Khi thêm một đánh giá mới thông qua ReviewController: </w:t>
      </w:r>
    </w:p>
    <w:p w14:paraId="30F27725" w14:textId="77777777" w:rsidR="006363AB" w:rsidRPr="006363AB" w:rsidRDefault="006363AB" w:rsidP="006363AB">
      <w:pPr>
        <w:pStyle w:val="Nidungvnbn"/>
      </w:pPr>
      <w:r w:rsidRPr="006363AB">
        <w:t>MediaStorageDecorator nhận yêu cầu đầu tiên </w:t>
      </w:r>
    </w:p>
    <w:p w14:paraId="60D1A5AC" w14:textId="77777777" w:rsidR="006363AB" w:rsidRPr="006363AB" w:rsidRDefault="006363AB" w:rsidP="00F54B3E">
      <w:pPr>
        <w:pStyle w:val="Nidungvnbn"/>
        <w:numPr>
          <w:ilvl w:val="0"/>
          <w:numId w:val="226"/>
        </w:numPr>
      </w:pPr>
      <w:r w:rsidRPr="006363AB">
        <w:t>Xử lý các tệp đa phương tiện (nếu có) </w:t>
      </w:r>
    </w:p>
    <w:p w14:paraId="65CDB284" w14:textId="77777777" w:rsidR="006363AB" w:rsidRPr="006363AB" w:rsidRDefault="006363AB" w:rsidP="00F54B3E">
      <w:pPr>
        <w:pStyle w:val="Nidungvnbn"/>
        <w:numPr>
          <w:ilvl w:val="0"/>
          <w:numId w:val="226"/>
        </w:numPr>
      </w:pPr>
      <w:r w:rsidRPr="006363AB">
        <w:t>Tạo đối tượng Media cho mỗi tệp </w:t>
      </w:r>
    </w:p>
    <w:p w14:paraId="1F465589" w14:textId="77777777" w:rsidR="006363AB" w:rsidRPr="006363AB" w:rsidRDefault="006363AB" w:rsidP="00F54B3E">
      <w:pPr>
        <w:pStyle w:val="Nidungvnbn"/>
        <w:numPr>
          <w:ilvl w:val="0"/>
          <w:numId w:val="226"/>
        </w:numPr>
      </w:pPr>
      <w:r w:rsidRPr="006363AB">
        <w:t>Lưu trữ các tệp vào hệ thống tệp</w:t>
      </w:r>
    </w:p>
    <w:p w14:paraId="684C2B9A" w14:textId="77777777" w:rsidR="006363AB" w:rsidRPr="006363AB" w:rsidRDefault="006363AB" w:rsidP="00F54B3E">
      <w:pPr>
        <w:pStyle w:val="Nidungvnbn"/>
        <w:numPr>
          <w:ilvl w:val="0"/>
          <w:numId w:val="226"/>
        </w:numPr>
      </w:pPr>
      <w:r w:rsidRPr="006363AB">
        <w:t>Chuyển tiếp yêu cầu đến decorator tiếp theo </w:t>
      </w:r>
    </w:p>
    <w:p w14:paraId="4D31B40C" w14:textId="77777777" w:rsidR="006363AB" w:rsidRPr="006363AB" w:rsidRDefault="006363AB" w:rsidP="006363AB">
      <w:pPr>
        <w:pStyle w:val="Nidungvnbn"/>
      </w:pPr>
      <w:r w:rsidRPr="006363AB">
        <w:t>ContentModerationDecorator nhận yêu cầu tiếp theo </w:t>
      </w:r>
    </w:p>
    <w:p w14:paraId="06D508EE" w14:textId="77777777" w:rsidR="006363AB" w:rsidRPr="006363AB" w:rsidRDefault="006363AB" w:rsidP="00F54B3E">
      <w:pPr>
        <w:pStyle w:val="Nidungvnbn"/>
        <w:numPr>
          <w:ilvl w:val="0"/>
          <w:numId w:val="227"/>
        </w:numPr>
      </w:pPr>
      <w:r w:rsidRPr="006363AB">
        <w:t>Kiểm tra và lọc nội dung bình luận </w:t>
      </w:r>
    </w:p>
    <w:p w14:paraId="35C43A66" w14:textId="77777777" w:rsidR="006363AB" w:rsidRPr="006363AB" w:rsidRDefault="006363AB" w:rsidP="00F54B3E">
      <w:pPr>
        <w:pStyle w:val="Nidungvnbn"/>
        <w:numPr>
          <w:ilvl w:val="0"/>
          <w:numId w:val="227"/>
        </w:numPr>
      </w:pPr>
      <w:r w:rsidRPr="006363AB">
        <w:t>Thay thế các từ cấm bằng dấu sao </w:t>
      </w:r>
    </w:p>
    <w:p w14:paraId="44012DC7" w14:textId="77777777" w:rsidR="006363AB" w:rsidRPr="006363AB" w:rsidRDefault="006363AB" w:rsidP="00F54B3E">
      <w:pPr>
        <w:pStyle w:val="Nidungvnbn"/>
        <w:numPr>
          <w:ilvl w:val="0"/>
          <w:numId w:val="227"/>
        </w:numPr>
      </w:pPr>
      <w:r w:rsidRPr="006363AB">
        <w:t>Chuyển tiếp yêu cầu đến thành phần cơ bản </w:t>
      </w:r>
    </w:p>
    <w:p w14:paraId="7C45F325" w14:textId="3B4E7F2B" w:rsidR="006363AB" w:rsidRPr="00F54B3E" w:rsidRDefault="006363AB" w:rsidP="006363AB">
      <w:pPr>
        <w:pStyle w:val="Nidungvnbn"/>
        <w:rPr>
          <w:lang w:val="vi-VN"/>
        </w:rPr>
      </w:pPr>
      <w:r w:rsidRPr="006363AB">
        <w:t xml:space="preserve">BaseReviewService nhận yêu cầu cuối </w:t>
      </w:r>
      <w:r w:rsidR="00F54B3E">
        <w:t>cùng</w:t>
      </w:r>
      <w:r w:rsidR="00F54B3E">
        <w:rPr>
          <w:lang w:val="vi-VN"/>
        </w:rPr>
        <w:t>:</w:t>
      </w:r>
    </w:p>
    <w:p w14:paraId="228DDA10" w14:textId="77777777" w:rsidR="006363AB" w:rsidRPr="006363AB" w:rsidRDefault="006363AB" w:rsidP="00F54B3E">
      <w:pPr>
        <w:pStyle w:val="Nidungvnbn"/>
        <w:numPr>
          <w:ilvl w:val="0"/>
          <w:numId w:val="228"/>
        </w:numPr>
      </w:pPr>
      <w:r w:rsidRPr="006363AB">
        <w:t>Tạo đối tượng Review mới </w:t>
      </w:r>
    </w:p>
    <w:p w14:paraId="36F368F6" w14:textId="77777777" w:rsidR="006363AB" w:rsidRPr="006363AB" w:rsidRDefault="006363AB" w:rsidP="00F54B3E">
      <w:pPr>
        <w:pStyle w:val="Nidungvnbn"/>
        <w:numPr>
          <w:ilvl w:val="0"/>
          <w:numId w:val="228"/>
        </w:numPr>
      </w:pPr>
      <w:r w:rsidRPr="006363AB">
        <w:t>Lưu trữ đánh giá vào cơ sở dữ liệu </w:t>
      </w:r>
    </w:p>
    <w:p w14:paraId="330E7458" w14:textId="77777777" w:rsidR="006363AB" w:rsidRPr="006363AB" w:rsidRDefault="006363AB" w:rsidP="00F54B3E">
      <w:pPr>
        <w:pStyle w:val="Nidungvnbn"/>
        <w:numPr>
          <w:ilvl w:val="0"/>
          <w:numId w:val="228"/>
        </w:numPr>
      </w:pPr>
      <w:r w:rsidRPr="006363AB">
        <w:t>Trả về đánh giá đã lưu </w:t>
      </w:r>
    </w:p>
    <w:p w14:paraId="4C9218AD" w14:textId="77777777" w:rsidR="006363AB" w:rsidRPr="006363AB" w:rsidRDefault="006363AB" w:rsidP="006363AB">
      <w:pPr>
        <w:pStyle w:val="Nidungvnbn"/>
      </w:pPr>
      <w:r w:rsidRPr="006363AB">
        <w:t>Dữ liệu quay trở lại theo chuỗi:</w:t>
      </w:r>
    </w:p>
    <w:p w14:paraId="1BC99458" w14:textId="77777777" w:rsidR="006363AB" w:rsidRPr="006363AB" w:rsidRDefault="006363AB" w:rsidP="00F54B3E">
      <w:pPr>
        <w:pStyle w:val="Nidungvnbn"/>
        <w:numPr>
          <w:ilvl w:val="0"/>
          <w:numId w:val="229"/>
        </w:numPr>
      </w:pPr>
      <w:r w:rsidRPr="006363AB">
        <w:t>BaseReviewService trả về đánh giá đã lưu </w:t>
      </w:r>
    </w:p>
    <w:p w14:paraId="1F4CB23D" w14:textId="77777777" w:rsidR="006363AB" w:rsidRPr="006363AB" w:rsidRDefault="006363AB" w:rsidP="00F54B3E">
      <w:pPr>
        <w:pStyle w:val="Nidungvnbn"/>
        <w:numPr>
          <w:ilvl w:val="0"/>
          <w:numId w:val="229"/>
        </w:numPr>
      </w:pPr>
      <w:r w:rsidRPr="006363AB">
        <w:t>ContentModerationDecorator chuyển tiếp đánh giá trở lại </w:t>
      </w:r>
    </w:p>
    <w:p w14:paraId="5C5E7F76" w14:textId="77777777" w:rsidR="006363AB" w:rsidRPr="006363AB" w:rsidRDefault="006363AB" w:rsidP="00F54B3E">
      <w:pPr>
        <w:pStyle w:val="Nidungvnbn"/>
        <w:numPr>
          <w:ilvl w:val="0"/>
          <w:numId w:val="229"/>
        </w:numPr>
      </w:pPr>
      <w:r w:rsidRPr="006363AB">
        <w:t>MediaStorageDecorator thêm thông tin đa phương tiện vào đánh giá và lưu lại</w:t>
      </w:r>
    </w:p>
    <w:p w14:paraId="304CBFA3" w14:textId="2E3DA231" w:rsidR="006363AB" w:rsidRPr="00F54B3E" w:rsidRDefault="00F54B3E" w:rsidP="00F54B3E">
      <w:pPr>
        <w:pStyle w:val="Tiumccp1"/>
        <w:rPr>
          <w:lang w:val="vi-VN"/>
        </w:rPr>
      </w:pPr>
      <w:bookmarkStart w:id="240" w:name="_Toc197269873"/>
      <w:r>
        <w:lastRenderedPageBreak/>
        <w:t>10</w:t>
      </w:r>
      <w:r>
        <w:rPr>
          <w:lang w:val="vi-VN"/>
        </w:rPr>
        <w:t>.</w:t>
      </w:r>
      <w:r w:rsidR="006363AB" w:rsidRPr="006363AB">
        <w:t>4</w:t>
      </w:r>
      <w:r>
        <w:rPr>
          <w:lang w:val="vi-VN"/>
        </w:rPr>
        <w:t xml:space="preserve"> </w:t>
      </w:r>
      <w:r w:rsidR="006363AB" w:rsidRPr="006363AB">
        <w:t>Kết quả áp dụng</w:t>
      </w:r>
      <w:r>
        <w:rPr>
          <w:lang w:val="vi-VN"/>
        </w:rPr>
        <w:t xml:space="preserve"> </w:t>
      </w:r>
      <w:r w:rsidRPr="00F54B3E">
        <w:rPr>
          <w:lang w:val="vi-VN"/>
        </w:rPr>
        <w:t>Decorator Pattern</w:t>
      </w:r>
      <w:bookmarkEnd w:id="240"/>
    </w:p>
    <w:p w14:paraId="0B60AE07" w14:textId="77777777" w:rsidR="006363AB" w:rsidRPr="006363AB" w:rsidRDefault="006363AB" w:rsidP="006363AB">
      <w:pPr>
        <w:pStyle w:val="Nidungvnbn"/>
      </w:pPr>
      <w:r w:rsidRPr="006363AB">
        <w:t>Decorator Pattern trong hệ thống Review cung cấp một giải pháp linh hoạt và mạnh mẽ để mở rộng chức năng mà không làm thay đổi code gốc. Mỗi decorator đóng gói một chức năng cụ thể và có thể được kết hợp với các decorator khác để tạo ra hành vi phức tạp hơn. Pattern này giúp code dễ bảo trì, linh hoạt trong việc thêm/bớt chức năng và tuân thủ các nguyên tắc thiết kế hướng đối tượng.</w:t>
      </w:r>
    </w:p>
    <w:p w14:paraId="04AA6539" w14:textId="77777777" w:rsidR="006524C0" w:rsidRPr="00FA1035" w:rsidRDefault="006524C0" w:rsidP="006524C0">
      <w:pPr>
        <w:pStyle w:val="Chng"/>
        <w:rPr>
          <w:lang w:val="vi-VN"/>
        </w:rPr>
      </w:pPr>
    </w:p>
    <w:p w14:paraId="161E91A3" w14:textId="2954D881" w:rsidR="007B7FF5" w:rsidRPr="00A353D7" w:rsidRDefault="007B7FF5" w:rsidP="00952773">
      <w:pPr>
        <w:pStyle w:val="Chng"/>
        <w:rPr>
          <w:szCs w:val="24"/>
        </w:rPr>
      </w:pPr>
      <w:r>
        <w:br w:type="page"/>
      </w:r>
    </w:p>
    <w:p w14:paraId="2DC5EA2A" w14:textId="77777777" w:rsidR="007E7FF7" w:rsidRPr="007E6AB9" w:rsidRDefault="007E7FF7" w:rsidP="006932A1">
      <w:pPr>
        <w:pStyle w:val="Chng"/>
        <w:jc w:val="center"/>
      </w:pPr>
      <w:bookmarkStart w:id="241" w:name="_Toc182602725"/>
      <w:bookmarkStart w:id="242" w:name="_Toc197269874"/>
      <w:r>
        <w:lastRenderedPageBreak/>
        <w:t>TÀI LIỆU THAM KHẢO</w:t>
      </w:r>
      <w:bookmarkEnd w:id="241"/>
      <w:bookmarkEnd w:id="242"/>
    </w:p>
    <w:p w14:paraId="4D6FD93C" w14:textId="77777777" w:rsidR="00102951" w:rsidRPr="00945035" w:rsidRDefault="00102951" w:rsidP="00945035">
      <w:pPr>
        <w:pStyle w:val="Nidungvnbn"/>
        <w:rPr>
          <w:b/>
          <w:bCs/>
          <w:szCs w:val="24"/>
        </w:rPr>
      </w:pPr>
      <w:r w:rsidRPr="00945035">
        <w:rPr>
          <w:b/>
          <w:bCs/>
        </w:rPr>
        <w:t>Tiếng Anh</w:t>
      </w:r>
    </w:p>
    <w:p w14:paraId="56EDADD5" w14:textId="31E7E4B0" w:rsidR="00B16352" w:rsidRPr="00A47357" w:rsidRDefault="00102951" w:rsidP="00B16352">
      <w:pPr>
        <w:pStyle w:val="Nidungvnbn"/>
        <w:numPr>
          <w:ilvl w:val="0"/>
          <w:numId w:val="19"/>
        </w:numPr>
        <w:jc w:val="left"/>
      </w:pPr>
      <w:r>
        <w:t>“</w:t>
      </w:r>
      <w:r w:rsidR="00525579">
        <w:t>Facade</w:t>
      </w:r>
      <w:r>
        <w:t xml:space="preserve">” </w:t>
      </w:r>
      <w:r w:rsidR="00DC5B24">
        <w:t>–</w:t>
      </w:r>
      <w:r>
        <w:t xml:space="preserve"> </w:t>
      </w:r>
      <w:r w:rsidR="00DA63D0">
        <w:t>Refactoring</w:t>
      </w:r>
      <w:r w:rsidR="00DA63D0">
        <w:rPr>
          <w:lang w:val="vi-VN"/>
        </w:rPr>
        <w:t>.</w:t>
      </w:r>
      <w:r w:rsidR="00A93676">
        <w:t>Guru</w:t>
      </w:r>
      <w:r>
        <w:rPr>
          <w:i/>
          <w:iCs/>
        </w:rPr>
        <w:t xml:space="preserve">. </w:t>
      </w:r>
      <w:r>
        <w:t>[Trực tuyến] Available:</w:t>
      </w:r>
      <w:r w:rsidR="00B16352">
        <w:rPr>
          <w:lang w:val="vi-VN"/>
        </w:rPr>
        <w:t xml:space="preserve"> </w:t>
      </w:r>
      <w:hyperlink r:id="rId126" w:history="1">
        <w:r w:rsidR="00B16352" w:rsidRPr="00B16352">
          <w:rPr>
            <w:rStyle w:val="Hyperlink"/>
            <w:lang w:val="vi-VN"/>
          </w:rPr>
          <w:t>https://refactoring.guru/design-patterns/facade</w:t>
        </w:r>
      </w:hyperlink>
      <w:r>
        <w:t xml:space="preserve"> [Truy cập:</w:t>
      </w:r>
      <w:r w:rsidR="00B16352">
        <w:rPr>
          <w:lang w:val="vi-VN"/>
        </w:rPr>
        <w:t xml:space="preserve"> </w:t>
      </w:r>
      <w:r w:rsidR="00B61BDA">
        <w:rPr>
          <w:lang w:val="vi-VN"/>
        </w:rPr>
        <w:t>24</w:t>
      </w:r>
      <w:r>
        <w:t>/</w:t>
      </w:r>
      <w:r w:rsidR="00B16352">
        <w:t>04</w:t>
      </w:r>
      <w:r>
        <w:t>/</w:t>
      </w:r>
      <w:r w:rsidR="00B16352">
        <w:t>2025</w:t>
      </w:r>
      <w:r>
        <w:t>].</w:t>
      </w:r>
    </w:p>
    <w:p w14:paraId="3D899CFB" w14:textId="1F2FF04B" w:rsidR="00B16352" w:rsidRPr="00A47357" w:rsidRDefault="00B16352" w:rsidP="00B16352">
      <w:pPr>
        <w:pStyle w:val="Nidungvnbn"/>
        <w:numPr>
          <w:ilvl w:val="0"/>
          <w:numId w:val="19"/>
        </w:numPr>
        <w:jc w:val="left"/>
      </w:pPr>
      <w:r>
        <w:t>“Observer” – Refactoring</w:t>
      </w:r>
      <w:r>
        <w:rPr>
          <w:lang w:val="vi-VN"/>
        </w:rPr>
        <w:t>.</w:t>
      </w:r>
      <w:r>
        <w:t>Guru</w:t>
      </w:r>
      <w:r>
        <w:rPr>
          <w:i/>
          <w:iCs/>
        </w:rPr>
        <w:t xml:space="preserve">. </w:t>
      </w:r>
      <w:r>
        <w:t>[Trực tuyến] Available:</w:t>
      </w:r>
      <w:r>
        <w:rPr>
          <w:lang w:val="vi-VN"/>
        </w:rPr>
        <w:t xml:space="preserve"> </w:t>
      </w:r>
      <w:hyperlink r:id="rId127" w:history="1">
        <w:r w:rsidRPr="00B16352">
          <w:rPr>
            <w:rStyle w:val="Hyperlink"/>
            <w:lang w:val="vi-VN"/>
          </w:rPr>
          <w:t>https://refactoring.guru/design-patterns/observer</w:t>
        </w:r>
      </w:hyperlink>
      <w:r>
        <w:t xml:space="preserve"> [Truy cập:</w:t>
      </w:r>
      <w:r>
        <w:rPr>
          <w:lang w:val="vi-VN"/>
        </w:rPr>
        <w:t xml:space="preserve"> </w:t>
      </w:r>
      <w:r w:rsidR="0009299E">
        <w:rPr>
          <w:lang w:val="vi-VN"/>
        </w:rPr>
        <w:t>25</w:t>
      </w:r>
      <w:r>
        <w:t>/04/2025].</w:t>
      </w:r>
    </w:p>
    <w:p w14:paraId="3D9DC46D" w14:textId="01B749E0" w:rsidR="00B16352" w:rsidRPr="00A47357" w:rsidRDefault="00B16352" w:rsidP="00B16352">
      <w:pPr>
        <w:pStyle w:val="Nidungvnbn"/>
        <w:numPr>
          <w:ilvl w:val="0"/>
          <w:numId w:val="19"/>
        </w:numPr>
        <w:jc w:val="left"/>
      </w:pPr>
      <w:r>
        <w:t>“</w:t>
      </w:r>
      <w:r w:rsidR="0009299E">
        <w:t>Mediator</w:t>
      </w:r>
      <w:r>
        <w:t>” – Refactoring</w:t>
      </w:r>
      <w:r>
        <w:rPr>
          <w:lang w:val="vi-VN"/>
        </w:rPr>
        <w:t>.</w:t>
      </w:r>
      <w:r>
        <w:t>Guru</w:t>
      </w:r>
      <w:r>
        <w:rPr>
          <w:i/>
          <w:iCs/>
        </w:rPr>
        <w:t xml:space="preserve">. </w:t>
      </w:r>
      <w:r>
        <w:t xml:space="preserve">[Trực tuyến] Available: </w:t>
      </w:r>
      <w:hyperlink r:id="rId128" w:history="1">
        <w:r w:rsidR="0009299E" w:rsidRPr="0009299E">
          <w:rPr>
            <w:rStyle w:val="Hyperlink"/>
          </w:rPr>
          <w:t>https://refactoring.guru/design-patterns/mediator</w:t>
        </w:r>
      </w:hyperlink>
      <w:r w:rsidR="0009299E" w:rsidRPr="0009299E">
        <w:t xml:space="preserve"> </w:t>
      </w:r>
      <w:r>
        <w:t>[Truy cập:</w:t>
      </w:r>
      <w:r>
        <w:rPr>
          <w:lang w:val="vi-VN"/>
        </w:rPr>
        <w:t xml:space="preserve"> </w:t>
      </w:r>
      <w:r w:rsidR="0009299E">
        <w:rPr>
          <w:lang w:val="vi-VN"/>
        </w:rPr>
        <w:t>25</w:t>
      </w:r>
      <w:r>
        <w:t>/04/2025].</w:t>
      </w:r>
    </w:p>
    <w:p w14:paraId="52D6B1D4" w14:textId="39577286" w:rsidR="00B16352" w:rsidRPr="00A47357" w:rsidRDefault="00B16352" w:rsidP="00B16352">
      <w:pPr>
        <w:pStyle w:val="Nidungvnbn"/>
        <w:numPr>
          <w:ilvl w:val="0"/>
          <w:numId w:val="19"/>
        </w:numPr>
        <w:jc w:val="left"/>
      </w:pPr>
      <w:r>
        <w:t>“</w:t>
      </w:r>
      <w:r w:rsidR="0009299E">
        <w:t>Singleton</w:t>
      </w:r>
      <w:r>
        <w:t>” – Refactoring</w:t>
      </w:r>
      <w:r>
        <w:rPr>
          <w:lang w:val="vi-VN"/>
        </w:rPr>
        <w:t>.</w:t>
      </w:r>
      <w:r>
        <w:t>Guru</w:t>
      </w:r>
      <w:r>
        <w:rPr>
          <w:i/>
          <w:iCs/>
        </w:rPr>
        <w:t xml:space="preserve">. </w:t>
      </w:r>
      <w:r>
        <w:t>[Trực tuyến] Available:</w:t>
      </w:r>
      <w:r w:rsidR="0009299E">
        <w:rPr>
          <w:lang w:val="vi-VN"/>
        </w:rPr>
        <w:t xml:space="preserve"> </w:t>
      </w:r>
      <w:hyperlink r:id="rId129" w:history="1">
        <w:r w:rsidR="0009299E" w:rsidRPr="0009299E">
          <w:rPr>
            <w:rStyle w:val="Hyperlink"/>
            <w:lang w:val="vi-VN"/>
          </w:rPr>
          <w:t>https://refactoring.guru/design-patterns/singleton</w:t>
        </w:r>
      </w:hyperlink>
      <w:r>
        <w:t xml:space="preserve"> [Truy cập:</w:t>
      </w:r>
      <w:r>
        <w:rPr>
          <w:lang w:val="vi-VN"/>
        </w:rPr>
        <w:t xml:space="preserve"> </w:t>
      </w:r>
      <w:r w:rsidR="0009299E">
        <w:rPr>
          <w:lang w:val="vi-VN"/>
        </w:rPr>
        <w:t>22</w:t>
      </w:r>
      <w:r>
        <w:t>/04/2025].</w:t>
      </w:r>
    </w:p>
    <w:p w14:paraId="7C76C3E8" w14:textId="33CD748F" w:rsidR="00B16352" w:rsidRPr="00A47357" w:rsidRDefault="00B16352" w:rsidP="00B16352">
      <w:pPr>
        <w:pStyle w:val="Nidungvnbn"/>
        <w:numPr>
          <w:ilvl w:val="0"/>
          <w:numId w:val="19"/>
        </w:numPr>
        <w:jc w:val="left"/>
      </w:pPr>
      <w:r>
        <w:t>“</w:t>
      </w:r>
      <w:r w:rsidR="00105597">
        <w:t>Strategy</w:t>
      </w:r>
      <w:r>
        <w:t>” – Refactoring</w:t>
      </w:r>
      <w:r>
        <w:rPr>
          <w:lang w:val="vi-VN"/>
        </w:rPr>
        <w:t>.</w:t>
      </w:r>
      <w:r>
        <w:t>Guru</w:t>
      </w:r>
      <w:r>
        <w:rPr>
          <w:i/>
          <w:iCs/>
        </w:rPr>
        <w:t xml:space="preserve">. </w:t>
      </w:r>
      <w:r>
        <w:t>[Trực tuyến] Available:</w:t>
      </w:r>
      <w:r w:rsidR="00105597">
        <w:rPr>
          <w:lang w:val="vi-VN"/>
        </w:rPr>
        <w:t xml:space="preserve"> </w:t>
      </w:r>
      <w:hyperlink r:id="rId130" w:history="1">
        <w:r w:rsidR="00105597" w:rsidRPr="00105597">
          <w:rPr>
            <w:rStyle w:val="Hyperlink"/>
            <w:lang w:val="vi-VN"/>
          </w:rPr>
          <w:t>https://refactoring.guru/design-patterns/strategy</w:t>
        </w:r>
      </w:hyperlink>
      <w:r>
        <w:t xml:space="preserve"> [Truy cập:</w:t>
      </w:r>
      <w:r>
        <w:rPr>
          <w:lang w:val="vi-VN"/>
        </w:rPr>
        <w:t xml:space="preserve"> </w:t>
      </w:r>
      <w:r w:rsidR="00345635">
        <w:rPr>
          <w:lang w:val="vi-VN"/>
        </w:rPr>
        <w:t>23</w:t>
      </w:r>
      <w:r>
        <w:t>/04/2025].</w:t>
      </w:r>
    </w:p>
    <w:p w14:paraId="41ACB161" w14:textId="03FA071C" w:rsidR="00B16352" w:rsidRPr="00A47357" w:rsidRDefault="00B16352" w:rsidP="00B16352">
      <w:pPr>
        <w:pStyle w:val="Nidungvnbn"/>
        <w:numPr>
          <w:ilvl w:val="0"/>
          <w:numId w:val="19"/>
        </w:numPr>
        <w:jc w:val="left"/>
      </w:pPr>
      <w:r>
        <w:t>“</w:t>
      </w:r>
      <w:r w:rsidR="00594453">
        <w:t>Builder</w:t>
      </w:r>
      <w:r>
        <w:t>” – Refactoring</w:t>
      </w:r>
      <w:r>
        <w:rPr>
          <w:lang w:val="vi-VN"/>
        </w:rPr>
        <w:t>.</w:t>
      </w:r>
      <w:r>
        <w:t>Guru</w:t>
      </w:r>
      <w:r>
        <w:rPr>
          <w:i/>
          <w:iCs/>
        </w:rPr>
        <w:t xml:space="preserve">. </w:t>
      </w:r>
      <w:r>
        <w:t xml:space="preserve">[Trực tuyến] Available: </w:t>
      </w:r>
      <w:hyperlink r:id="rId131" w:history="1">
        <w:r w:rsidR="00594453" w:rsidRPr="00594453">
          <w:rPr>
            <w:rStyle w:val="Hyperlink"/>
          </w:rPr>
          <w:t>https://refactoring.guru/design-patterns/builder</w:t>
        </w:r>
      </w:hyperlink>
      <w:r w:rsidR="00594453" w:rsidRPr="00594453">
        <w:t xml:space="preserve"> </w:t>
      </w:r>
      <w:r>
        <w:t>[Truy cập:</w:t>
      </w:r>
      <w:r>
        <w:rPr>
          <w:lang w:val="vi-VN"/>
        </w:rPr>
        <w:t xml:space="preserve"> </w:t>
      </w:r>
      <w:r w:rsidR="00594453">
        <w:rPr>
          <w:lang w:val="vi-VN"/>
        </w:rPr>
        <w:t>24</w:t>
      </w:r>
      <w:r>
        <w:t>/04/2025].</w:t>
      </w:r>
    </w:p>
    <w:p w14:paraId="28BA44CB" w14:textId="3D2CD279" w:rsidR="00B16352" w:rsidRPr="00A47357" w:rsidRDefault="00B16352" w:rsidP="00B16352">
      <w:pPr>
        <w:pStyle w:val="Nidungvnbn"/>
        <w:numPr>
          <w:ilvl w:val="0"/>
          <w:numId w:val="19"/>
        </w:numPr>
        <w:jc w:val="left"/>
      </w:pPr>
      <w:r>
        <w:t>“</w:t>
      </w:r>
      <w:r w:rsidR="003517F1">
        <w:t>State</w:t>
      </w:r>
      <w:r>
        <w:t>” – Refactoring</w:t>
      </w:r>
      <w:r>
        <w:rPr>
          <w:lang w:val="vi-VN"/>
        </w:rPr>
        <w:t>.</w:t>
      </w:r>
      <w:r>
        <w:t>Guru</w:t>
      </w:r>
      <w:r>
        <w:rPr>
          <w:i/>
          <w:iCs/>
        </w:rPr>
        <w:t xml:space="preserve">. </w:t>
      </w:r>
      <w:r>
        <w:t>[Trực tuyến] Available:</w:t>
      </w:r>
      <w:r w:rsidR="003517F1" w:rsidRPr="003517F1">
        <w:t xml:space="preserve"> </w:t>
      </w:r>
      <w:hyperlink r:id="rId132" w:history="1">
        <w:r w:rsidR="003517F1" w:rsidRPr="003517F1">
          <w:rPr>
            <w:rStyle w:val="Hyperlink"/>
          </w:rPr>
          <w:t>https://refactoring.guru/design-patterns/state</w:t>
        </w:r>
      </w:hyperlink>
      <w:r>
        <w:t xml:space="preserve"> [Truy cập:</w:t>
      </w:r>
      <w:r>
        <w:rPr>
          <w:lang w:val="vi-VN"/>
        </w:rPr>
        <w:t xml:space="preserve"> </w:t>
      </w:r>
      <w:r w:rsidR="003517F1">
        <w:rPr>
          <w:lang w:val="vi-VN"/>
        </w:rPr>
        <w:t>25</w:t>
      </w:r>
      <w:r>
        <w:t>/04/2025].</w:t>
      </w:r>
    </w:p>
    <w:p w14:paraId="4EF5466D" w14:textId="3F85A0CC" w:rsidR="00B16352" w:rsidRPr="00A47357" w:rsidRDefault="00B16352" w:rsidP="00B16352">
      <w:pPr>
        <w:pStyle w:val="Nidungvnbn"/>
        <w:numPr>
          <w:ilvl w:val="0"/>
          <w:numId w:val="19"/>
        </w:numPr>
        <w:jc w:val="left"/>
      </w:pPr>
      <w:r>
        <w:t>“</w:t>
      </w:r>
      <w:r w:rsidR="00164475">
        <w:t>Proxy</w:t>
      </w:r>
      <w:r>
        <w:t>” – Refactoring</w:t>
      </w:r>
      <w:r>
        <w:rPr>
          <w:lang w:val="vi-VN"/>
        </w:rPr>
        <w:t>.</w:t>
      </w:r>
      <w:r>
        <w:t>Guru</w:t>
      </w:r>
      <w:r>
        <w:rPr>
          <w:i/>
          <w:iCs/>
        </w:rPr>
        <w:t xml:space="preserve">. </w:t>
      </w:r>
      <w:r>
        <w:t xml:space="preserve">[Trực tuyến] Available: </w:t>
      </w:r>
      <w:hyperlink r:id="rId133" w:history="1">
        <w:r w:rsidR="00164475" w:rsidRPr="00164475">
          <w:rPr>
            <w:rStyle w:val="Hyperlink"/>
          </w:rPr>
          <w:t>https://refactoring.guru/design-patterns/proxy</w:t>
        </w:r>
      </w:hyperlink>
      <w:r w:rsidR="00164475" w:rsidRPr="00164475">
        <w:t xml:space="preserve"> </w:t>
      </w:r>
      <w:r>
        <w:t>[Truy cập:</w:t>
      </w:r>
      <w:r>
        <w:rPr>
          <w:lang w:val="vi-VN"/>
        </w:rPr>
        <w:t xml:space="preserve"> </w:t>
      </w:r>
      <w:r w:rsidR="00164475">
        <w:rPr>
          <w:lang w:val="vi-VN"/>
        </w:rPr>
        <w:t>26</w:t>
      </w:r>
      <w:r>
        <w:t>/04/2025].</w:t>
      </w:r>
    </w:p>
    <w:p w14:paraId="73AAFFDC" w14:textId="5FF3DFD2" w:rsidR="00B16352" w:rsidRPr="00A47357" w:rsidRDefault="00B16352" w:rsidP="00B16352">
      <w:pPr>
        <w:pStyle w:val="Nidungvnbn"/>
        <w:numPr>
          <w:ilvl w:val="0"/>
          <w:numId w:val="19"/>
        </w:numPr>
        <w:jc w:val="left"/>
      </w:pPr>
      <w:r>
        <w:t>“</w:t>
      </w:r>
      <w:r w:rsidR="00CB6C15">
        <w:t>Adapter</w:t>
      </w:r>
      <w:r>
        <w:t>” – Refactoring</w:t>
      </w:r>
      <w:r>
        <w:rPr>
          <w:lang w:val="vi-VN"/>
        </w:rPr>
        <w:t>.</w:t>
      </w:r>
      <w:r>
        <w:t>Guru</w:t>
      </w:r>
      <w:r>
        <w:rPr>
          <w:i/>
          <w:iCs/>
        </w:rPr>
        <w:t xml:space="preserve">. </w:t>
      </w:r>
      <w:r>
        <w:t>[Trực tuyến] Available:</w:t>
      </w:r>
      <w:r w:rsidR="00CB6C15" w:rsidRPr="00CB6C15">
        <w:t xml:space="preserve"> </w:t>
      </w:r>
      <w:hyperlink r:id="rId134" w:history="1">
        <w:r w:rsidR="00CB6C15" w:rsidRPr="00CB6C15">
          <w:rPr>
            <w:rStyle w:val="Hyperlink"/>
          </w:rPr>
          <w:t>https://refactoring.guru/design-patterns/adapter</w:t>
        </w:r>
      </w:hyperlink>
      <w:r>
        <w:t xml:space="preserve"> [Truy cập:</w:t>
      </w:r>
      <w:r>
        <w:rPr>
          <w:lang w:val="vi-VN"/>
        </w:rPr>
        <w:t xml:space="preserve"> </w:t>
      </w:r>
      <w:r w:rsidR="00CB6C15">
        <w:rPr>
          <w:lang w:val="vi-VN"/>
        </w:rPr>
        <w:t>26</w:t>
      </w:r>
      <w:r>
        <w:t>/04/2025].</w:t>
      </w:r>
    </w:p>
    <w:p w14:paraId="35593958" w14:textId="72CE05F8" w:rsidR="00BB2B2A" w:rsidRPr="00A47357" w:rsidRDefault="00B16352" w:rsidP="00B16352">
      <w:pPr>
        <w:pStyle w:val="Nidungvnbn"/>
        <w:numPr>
          <w:ilvl w:val="0"/>
          <w:numId w:val="19"/>
        </w:numPr>
        <w:jc w:val="left"/>
      </w:pPr>
      <w:r>
        <w:t>“</w:t>
      </w:r>
      <w:r w:rsidR="00A11118">
        <w:t>Decorator</w:t>
      </w:r>
      <w:r>
        <w:t>” – Refactoring</w:t>
      </w:r>
      <w:r>
        <w:rPr>
          <w:lang w:val="vi-VN"/>
        </w:rPr>
        <w:t>.</w:t>
      </w:r>
      <w:r>
        <w:t>Guru</w:t>
      </w:r>
      <w:r>
        <w:rPr>
          <w:i/>
          <w:iCs/>
        </w:rPr>
        <w:t xml:space="preserve">. </w:t>
      </w:r>
      <w:r>
        <w:t>[Trực tuyến] Available:</w:t>
      </w:r>
      <w:r w:rsidR="00A11118" w:rsidRPr="00A11118">
        <w:t xml:space="preserve"> </w:t>
      </w:r>
      <w:hyperlink r:id="rId135" w:history="1">
        <w:r w:rsidR="00A11118" w:rsidRPr="00A11118">
          <w:rPr>
            <w:rStyle w:val="Hyperlink"/>
          </w:rPr>
          <w:t>https://refactoring.guru/design-patterns/decorator</w:t>
        </w:r>
      </w:hyperlink>
      <w:r>
        <w:t xml:space="preserve"> [Truy cập:</w:t>
      </w:r>
      <w:r>
        <w:rPr>
          <w:lang w:val="vi-VN"/>
        </w:rPr>
        <w:t xml:space="preserve"> </w:t>
      </w:r>
      <w:r w:rsidR="00A11118">
        <w:rPr>
          <w:lang w:val="vi-VN"/>
        </w:rPr>
        <w:t>27</w:t>
      </w:r>
      <w:r>
        <w:t>/04/2025].</w:t>
      </w:r>
    </w:p>
    <w:sectPr w:rsidR="00BB2B2A" w:rsidRPr="00A47357" w:rsidSect="00DB7595">
      <w:headerReference w:type="default" r:id="rId136"/>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C9FBF1" w14:textId="77777777" w:rsidR="006839E2" w:rsidRDefault="006839E2" w:rsidP="00453AB1">
      <w:r>
        <w:separator/>
      </w:r>
    </w:p>
  </w:endnote>
  <w:endnote w:type="continuationSeparator" w:id="0">
    <w:p w14:paraId="0FE1D717" w14:textId="77777777" w:rsidR="006839E2" w:rsidRDefault="006839E2"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01B8BA" w14:textId="77777777" w:rsidR="006839E2" w:rsidRDefault="006839E2" w:rsidP="00453AB1">
      <w:r>
        <w:separator/>
      </w:r>
    </w:p>
  </w:footnote>
  <w:footnote w:type="continuationSeparator" w:id="0">
    <w:p w14:paraId="2F2CD12D" w14:textId="77777777" w:rsidR="006839E2" w:rsidRDefault="006839E2"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1097785"/>
      <w:docPartObj>
        <w:docPartGallery w:val="Page Numbers (Top of Page)"/>
        <w:docPartUnique/>
      </w:docPartObj>
    </w:sdtPr>
    <w:sdtEndPr>
      <w:rPr>
        <w:noProof/>
      </w:rPr>
    </w:sdtEndPr>
    <w:sdtContent>
      <w:p w14:paraId="5C6821A8" w14:textId="77777777" w:rsidR="00B118C8" w:rsidRDefault="00B118C8">
        <w:pPr>
          <w:pStyle w:val="Header"/>
          <w:jc w:val="center"/>
        </w:pPr>
        <w:r>
          <w:fldChar w:fldCharType="begin"/>
        </w:r>
        <w:r>
          <w:instrText xml:space="preserve"> PAGE   \* MERGEFORMAT </w:instrText>
        </w:r>
        <w:r>
          <w:fldChar w:fldCharType="separate"/>
        </w:r>
        <w:r w:rsidR="00E766EA">
          <w:rPr>
            <w:noProof/>
          </w:rPr>
          <w:t>iv</w:t>
        </w:r>
        <w:r>
          <w:rPr>
            <w:noProof/>
          </w:rPr>
          <w:fldChar w:fldCharType="end"/>
        </w:r>
      </w:p>
    </w:sdtContent>
  </w:sdt>
  <w:p w14:paraId="21E00525" w14:textId="77777777" w:rsidR="00B118C8" w:rsidRDefault="00B11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5520606"/>
      <w:docPartObj>
        <w:docPartGallery w:val="Page Numbers (Top of Page)"/>
        <w:docPartUnique/>
      </w:docPartObj>
    </w:sdtPr>
    <w:sdtEndPr>
      <w:rPr>
        <w:noProof/>
      </w:rPr>
    </w:sdtEndPr>
    <w:sdtContent>
      <w:p w14:paraId="62A1421A" w14:textId="77777777" w:rsidR="00DB7595" w:rsidRDefault="00DB7595">
        <w:pPr>
          <w:pStyle w:val="Header"/>
          <w:jc w:val="center"/>
        </w:pPr>
        <w:r>
          <w:fldChar w:fldCharType="begin"/>
        </w:r>
        <w:r>
          <w:instrText xml:space="preserve"> PAGE   \* MERGEFORMAT </w:instrText>
        </w:r>
        <w:r>
          <w:fldChar w:fldCharType="separate"/>
        </w:r>
        <w:r w:rsidR="00E766EA">
          <w:rPr>
            <w:noProof/>
          </w:rPr>
          <w:t>13</w:t>
        </w:r>
        <w:r>
          <w:rPr>
            <w:noProof/>
          </w:rPr>
          <w:fldChar w:fldCharType="end"/>
        </w:r>
      </w:p>
    </w:sdtContent>
  </w:sdt>
  <w:p w14:paraId="5F71DA67" w14:textId="77777777" w:rsidR="00DB7595" w:rsidRDefault="00DB75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264E1"/>
    <w:multiLevelType w:val="hybridMultilevel"/>
    <w:tmpl w:val="BB9492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CA2622"/>
    <w:multiLevelType w:val="hybridMultilevel"/>
    <w:tmpl w:val="30B84A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2134D2"/>
    <w:multiLevelType w:val="hybridMultilevel"/>
    <w:tmpl w:val="511022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33D7B3C"/>
    <w:multiLevelType w:val="multilevel"/>
    <w:tmpl w:val="236C6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7F5F52"/>
    <w:multiLevelType w:val="hybridMultilevel"/>
    <w:tmpl w:val="4D8A1E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3F16CDF"/>
    <w:multiLevelType w:val="hybridMultilevel"/>
    <w:tmpl w:val="06A65A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4C93508"/>
    <w:multiLevelType w:val="hybridMultilevel"/>
    <w:tmpl w:val="49BE5C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5605C94"/>
    <w:multiLevelType w:val="multilevel"/>
    <w:tmpl w:val="B2C02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A709D1"/>
    <w:multiLevelType w:val="hybridMultilevel"/>
    <w:tmpl w:val="A9CEC5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0656446A"/>
    <w:multiLevelType w:val="hybridMultilevel"/>
    <w:tmpl w:val="B81241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6941E86"/>
    <w:multiLevelType w:val="multilevel"/>
    <w:tmpl w:val="78828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DE0650"/>
    <w:multiLevelType w:val="multilevel"/>
    <w:tmpl w:val="C5C0D0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972D2F"/>
    <w:multiLevelType w:val="hybridMultilevel"/>
    <w:tmpl w:val="363AB4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8CB0994"/>
    <w:multiLevelType w:val="multilevel"/>
    <w:tmpl w:val="6B74C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B104BD"/>
    <w:multiLevelType w:val="hybridMultilevel"/>
    <w:tmpl w:val="E23000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A300417"/>
    <w:multiLevelType w:val="multilevel"/>
    <w:tmpl w:val="2E4CA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A6441F2"/>
    <w:multiLevelType w:val="hybridMultilevel"/>
    <w:tmpl w:val="445E4F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0B3A5579"/>
    <w:multiLevelType w:val="multilevel"/>
    <w:tmpl w:val="A0347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A154B6"/>
    <w:multiLevelType w:val="multilevel"/>
    <w:tmpl w:val="06A8D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8D3D55"/>
    <w:multiLevelType w:val="hybridMultilevel"/>
    <w:tmpl w:val="49EC50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CF70F06"/>
    <w:multiLevelType w:val="hybridMultilevel"/>
    <w:tmpl w:val="0074D8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0D53495A"/>
    <w:multiLevelType w:val="multilevel"/>
    <w:tmpl w:val="7638B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D6D39A4"/>
    <w:multiLevelType w:val="multilevel"/>
    <w:tmpl w:val="1DB61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9C5BBA"/>
    <w:multiLevelType w:val="hybridMultilevel"/>
    <w:tmpl w:val="73A03A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0DAB0E8E"/>
    <w:multiLevelType w:val="hybridMultilevel"/>
    <w:tmpl w:val="280A6E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0DF362FD"/>
    <w:multiLevelType w:val="hybridMultilevel"/>
    <w:tmpl w:val="9208D05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6" w15:restartNumberingAfterBreak="0">
    <w:nsid w:val="0EE513DB"/>
    <w:multiLevelType w:val="hybridMultilevel"/>
    <w:tmpl w:val="CA025D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0FD21611"/>
    <w:multiLevelType w:val="hybridMultilevel"/>
    <w:tmpl w:val="A25C0B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10117D51"/>
    <w:multiLevelType w:val="hybridMultilevel"/>
    <w:tmpl w:val="C988EB6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04437A3"/>
    <w:multiLevelType w:val="multilevel"/>
    <w:tmpl w:val="3E6E6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500E7A"/>
    <w:multiLevelType w:val="hybridMultilevel"/>
    <w:tmpl w:val="5B5404FC"/>
    <w:lvl w:ilvl="0" w:tplc="04090001">
      <w:start w:val="1"/>
      <w:numFmt w:val="bullet"/>
      <w:lvlText w:val=""/>
      <w:lvlJc w:val="left"/>
      <w:pPr>
        <w:ind w:left="1440" w:hanging="360"/>
      </w:pPr>
      <w:rPr>
        <w:rFonts w:ascii="Symbol" w:hAnsi="Symbol" w:hint="default"/>
      </w:rPr>
    </w:lvl>
    <w:lvl w:ilvl="1" w:tplc="8D0ECC2A">
      <w:numFmt w:val="bullet"/>
      <w:lvlText w:val="-"/>
      <w:lvlJc w:val="left"/>
      <w:pPr>
        <w:ind w:left="2160" w:hanging="360"/>
      </w:pPr>
      <w:rPr>
        <w:rFonts w:ascii="Times New Roman" w:eastAsia="Times New Roman"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10BF134D"/>
    <w:multiLevelType w:val="hybridMultilevel"/>
    <w:tmpl w:val="59A6A34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10EF4E78"/>
    <w:multiLevelType w:val="hybridMultilevel"/>
    <w:tmpl w:val="33BE59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1104097C"/>
    <w:multiLevelType w:val="hybridMultilevel"/>
    <w:tmpl w:val="32F42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1453B29"/>
    <w:multiLevelType w:val="hybridMultilevel"/>
    <w:tmpl w:val="953C9D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12322F2C"/>
    <w:multiLevelType w:val="hybridMultilevel"/>
    <w:tmpl w:val="D7A0C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12E871F5"/>
    <w:multiLevelType w:val="hybridMultilevel"/>
    <w:tmpl w:val="494421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13014533"/>
    <w:multiLevelType w:val="hybridMultilevel"/>
    <w:tmpl w:val="E59C380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13635FF8"/>
    <w:multiLevelType w:val="multilevel"/>
    <w:tmpl w:val="F8EABF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EE4B78"/>
    <w:multiLevelType w:val="hybridMultilevel"/>
    <w:tmpl w:val="1F0C7E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157E285F"/>
    <w:multiLevelType w:val="multilevel"/>
    <w:tmpl w:val="E9608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75338F"/>
    <w:multiLevelType w:val="multilevel"/>
    <w:tmpl w:val="46CA4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6CA7D7E"/>
    <w:multiLevelType w:val="hybridMultilevel"/>
    <w:tmpl w:val="4D0AC5E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178454FE"/>
    <w:multiLevelType w:val="hybridMultilevel"/>
    <w:tmpl w:val="B29823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17FB2D66"/>
    <w:multiLevelType w:val="multilevel"/>
    <w:tmpl w:val="B4D4A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0939C5"/>
    <w:multiLevelType w:val="hybridMultilevel"/>
    <w:tmpl w:val="DB18CB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18616CD7"/>
    <w:multiLevelType w:val="hybridMultilevel"/>
    <w:tmpl w:val="9C445E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18994B7C"/>
    <w:multiLevelType w:val="multilevel"/>
    <w:tmpl w:val="3A808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091DB8"/>
    <w:multiLevelType w:val="multilevel"/>
    <w:tmpl w:val="ABEE7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94F1AA3"/>
    <w:multiLevelType w:val="hybridMultilevel"/>
    <w:tmpl w:val="15A839D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19CC6016"/>
    <w:multiLevelType w:val="hybridMultilevel"/>
    <w:tmpl w:val="E0469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1A9B74B9"/>
    <w:multiLevelType w:val="hybridMultilevel"/>
    <w:tmpl w:val="69D2FB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1AB130FE"/>
    <w:multiLevelType w:val="hybridMultilevel"/>
    <w:tmpl w:val="87F679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1B0B2E3D"/>
    <w:multiLevelType w:val="hybridMultilevel"/>
    <w:tmpl w:val="50400B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1B861BC6"/>
    <w:multiLevelType w:val="hybridMultilevel"/>
    <w:tmpl w:val="60AAC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B886192"/>
    <w:multiLevelType w:val="multilevel"/>
    <w:tmpl w:val="EA8A5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BC45AED"/>
    <w:multiLevelType w:val="hybridMultilevel"/>
    <w:tmpl w:val="F1DE6B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1C367BFF"/>
    <w:multiLevelType w:val="multilevel"/>
    <w:tmpl w:val="50787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C702989"/>
    <w:multiLevelType w:val="hybridMultilevel"/>
    <w:tmpl w:val="642ED7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1D601346"/>
    <w:multiLevelType w:val="multilevel"/>
    <w:tmpl w:val="3ADED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9A6587"/>
    <w:multiLevelType w:val="hybridMultilevel"/>
    <w:tmpl w:val="8048E7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1DDF29AA"/>
    <w:multiLevelType w:val="multilevel"/>
    <w:tmpl w:val="2420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6C5D4C"/>
    <w:multiLevelType w:val="hybridMultilevel"/>
    <w:tmpl w:val="D9BEC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1E793B62"/>
    <w:multiLevelType w:val="hybridMultilevel"/>
    <w:tmpl w:val="C0E0D1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1ECB7E93"/>
    <w:multiLevelType w:val="hybridMultilevel"/>
    <w:tmpl w:val="35A8BE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1FF76CFE"/>
    <w:multiLevelType w:val="multilevel"/>
    <w:tmpl w:val="32703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10D351D"/>
    <w:multiLevelType w:val="hybridMultilevel"/>
    <w:tmpl w:val="C67048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21A56A97"/>
    <w:multiLevelType w:val="multilevel"/>
    <w:tmpl w:val="01743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235231"/>
    <w:multiLevelType w:val="hybridMultilevel"/>
    <w:tmpl w:val="B38811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223E66A9"/>
    <w:multiLevelType w:val="multilevel"/>
    <w:tmpl w:val="670CB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2472EF6"/>
    <w:multiLevelType w:val="hybridMultilevel"/>
    <w:tmpl w:val="A7C607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23040801"/>
    <w:multiLevelType w:val="hybridMultilevel"/>
    <w:tmpl w:val="598A62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230F3507"/>
    <w:multiLevelType w:val="hybridMultilevel"/>
    <w:tmpl w:val="FF6458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23DC60D1"/>
    <w:multiLevelType w:val="hybridMultilevel"/>
    <w:tmpl w:val="0AD616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242277BA"/>
    <w:multiLevelType w:val="hybridMultilevel"/>
    <w:tmpl w:val="F6C6AE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25723342"/>
    <w:multiLevelType w:val="multilevel"/>
    <w:tmpl w:val="61F20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5990FD4"/>
    <w:multiLevelType w:val="hybridMultilevel"/>
    <w:tmpl w:val="D0A007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264F53C9"/>
    <w:multiLevelType w:val="hybridMultilevel"/>
    <w:tmpl w:val="19D2E0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27094FEF"/>
    <w:multiLevelType w:val="multilevel"/>
    <w:tmpl w:val="8D069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057F1A"/>
    <w:multiLevelType w:val="multilevel"/>
    <w:tmpl w:val="D5D04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8F0283A"/>
    <w:multiLevelType w:val="multilevel"/>
    <w:tmpl w:val="C6125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9735C32"/>
    <w:multiLevelType w:val="hybridMultilevel"/>
    <w:tmpl w:val="61161A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29F9780E"/>
    <w:multiLevelType w:val="hybridMultilevel"/>
    <w:tmpl w:val="F6B644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2AB63975"/>
    <w:multiLevelType w:val="hybridMultilevel"/>
    <w:tmpl w:val="0F684F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2B951D99"/>
    <w:multiLevelType w:val="multilevel"/>
    <w:tmpl w:val="48682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C9217F8"/>
    <w:multiLevelType w:val="multilevel"/>
    <w:tmpl w:val="6C08F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A85730"/>
    <w:multiLevelType w:val="hybridMultilevel"/>
    <w:tmpl w:val="451A6E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2CAD2835"/>
    <w:multiLevelType w:val="multilevel"/>
    <w:tmpl w:val="5832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E116C6A"/>
    <w:multiLevelType w:val="hybridMultilevel"/>
    <w:tmpl w:val="C02CCE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30306ED9"/>
    <w:multiLevelType w:val="hybridMultilevel"/>
    <w:tmpl w:val="8D3834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30957677"/>
    <w:multiLevelType w:val="hybridMultilevel"/>
    <w:tmpl w:val="F83E0D0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30A974AB"/>
    <w:multiLevelType w:val="multilevel"/>
    <w:tmpl w:val="14324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0C52DCF"/>
    <w:multiLevelType w:val="hybridMultilevel"/>
    <w:tmpl w:val="13EA7A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311C405F"/>
    <w:multiLevelType w:val="multilevel"/>
    <w:tmpl w:val="5D9E0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12169D4"/>
    <w:multiLevelType w:val="hybridMultilevel"/>
    <w:tmpl w:val="7E46C8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31281B45"/>
    <w:multiLevelType w:val="multilevel"/>
    <w:tmpl w:val="A4748B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19A10A5"/>
    <w:multiLevelType w:val="hybridMultilevel"/>
    <w:tmpl w:val="A01E2744"/>
    <w:lvl w:ilvl="0" w:tplc="FFFFFFFF">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start w:val="1"/>
      <w:numFmt w:val="bullet"/>
      <w:lvlText w:val="o"/>
      <w:lvlJc w:val="left"/>
      <w:pPr>
        <w:ind w:left="4320" w:hanging="360"/>
      </w:pPr>
      <w:rPr>
        <w:rFonts w:ascii="Courier New" w:hAnsi="Courier New" w:cs="Courier New" w:hint="default"/>
      </w:rPr>
    </w:lvl>
    <w:lvl w:ilvl="5" w:tplc="FFFFFFFF">
      <w:start w:val="1"/>
      <w:numFmt w:val="bullet"/>
      <w:lvlText w:val=""/>
      <w:lvlJc w:val="left"/>
      <w:pPr>
        <w:ind w:left="5040" w:hanging="360"/>
      </w:pPr>
      <w:rPr>
        <w:rFonts w:ascii="Wingdings" w:hAnsi="Wingdings" w:hint="default"/>
      </w:rPr>
    </w:lvl>
    <w:lvl w:ilvl="6" w:tplc="FFFFFFFF">
      <w:start w:val="1"/>
      <w:numFmt w:val="bullet"/>
      <w:lvlText w:val=""/>
      <w:lvlJc w:val="left"/>
      <w:pPr>
        <w:ind w:left="5760" w:hanging="360"/>
      </w:pPr>
      <w:rPr>
        <w:rFonts w:ascii="Symbol" w:hAnsi="Symbol" w:hint="default"/>
      </w:rPr>
    </w:lvl>
    <w:lvl w:ilvl="7" w:tplc="FFFFFFFF">
      <w:start w:val="1"/>
      <w:numFmt w:val="bullet"/>
      <w:lvlText w:val="o"/>
      <w:lvlJc w:val="left"/>
      <w:pPr>
        <w:ind w:left="6480" w:hanging="360"/>
      </w:pPr>
      <w:rPr>
        <w:rFonts w:ascii="Courier New" w:hAnsi="Courier New" w:cs="Courier New" w:hint="default"/>
      </w:rPr>
    </w:lvl>
    <w:lvl w:ilvl="8" w:tplc="FFFFFFFF">
      <w:start w:val="1"/>
      <w:numFmt w:val="bullet"/>
      <w:lvlText w:val=""/>
      <w:lvlJc w:val="left"/>
      <w:pPr>
        <w:ind w:left="7200" w:hanging="360"/>
      </w:pPr>
      <w:rPr>
        <w:rFonts w:ascii="Wingdings" w:hAnsi="Wingdings" w:hint="default"/>
      </w:rPr>
    </w:lvl>
  </w:abstractNum>
  <w:abstractNum w:abstractNumId="97" w15:restartNumberingAfterBreak="0">
    <w:nsid w:val="32C9789C"/>
    <w:multiLevelType w:val="multilevel"/>
    <w:tmpl w:val="B07881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003A6E"/>
    <w:multiLevelType w:val="hybridMultilevel"/>
    <w:tmpl w:val="AE9ADD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34A25EB9"/>
    <w:multiLevelType w:val="multilevel"/>
    <w:tmpl w:val="5DA27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4CD60DB"/>
    <w:multiLevelType w:val="hybridMultilevel"/>
    <w:tmpl w:val="10D4F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5506CDC"/>
    <w:multiLevelType w:val="multilevel"/>
    <w:tmpl w:val="29AAD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73A5B4E"/>
    <w:multiLevelType w:val="hybridMultilevel"/>
    <w:tmpl w:val="F15E3B9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37F164B7"/>
    <w:multiLevelType w:val="hybridMultilevel"/>
    <w:tmpl w:val="4C56F7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38195F72"/>
    <w:multiLevelType w:val="hybridMultilevel"/>
    <w:tmpl w:val="BCD0F1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5" w15:restartNumberingAfterBreak="0">
    <w:nsid w:val="38734BB5"/>
    <w:multiLevelType w:val="multilevel"/>
    <w:tmpl w:val="21004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92C7F4A"/>
    <w:multiLevelType w:val="hybridMultilevel"/>
    <w:tmpl w:val="2A2EA2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393275BD"/>
    <w:multiLevelType w:val="multilevel"/>
    <w:tmpl w:val="34CE2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955307E"/>
    <w:multiLevelType w:val="multilevel"/>
    <w:tmpl w:val="3C363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AEA5901"/>
    <w:multiLevelType w:val="hybridMultilevel"/>
    <w:tmpl w:val="91CCC5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3CB532C2"/>
    <w:multiLevelType w:val="hybridMultilevel"/>
    <w:tmpl w:val="0C5444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1" w15:restartNumberingAfterBreak="0">
    <w:nsid w:val="3DC329E9"/>
    <w:multiLevelType w:val="multilevel"/>
    <w:tmpl w:val="37BEC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DD31758"/>
    <w:multiLevelType w:val="hybridMultilevel"/>
    <w:tmpl w:val="975656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3E7A0658"/>
    <w:multiLevelType w:val="hybridMultilevel"/>
    <w:tmpl w:val="20466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3E980E39"/>
    <w:multiLevelType w:val="multilevel"/>
    <w:tmpl w:val="C9F67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FCE0094"/>
    <w:multiLevelType w:val="multilevel"/>
    <w:tmpl w:val="B80E8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008404A"/>
    <w:multiLevelType w:val="hybridMultilevel"/>
    <w:tmpl w:val="2C66D3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404730E2"/>
    <w:multiLevelType w:val="hybridMultilevel"/>
    <w:tmpl w:val="00AE6B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41B57006"/>
    <w:multiLevelType w:val="hybridMultilevel"/>
    <w:tmpl w:val="CEC60E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425E5853"/>
    <w:multiLevelType w:val="multilevel"/>
    <w:tmpl w:val="859A0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29E7933"/>
    <w:multiLevelType w:val="hybridMultilevel"/>
    <w:tmpl w:val="DD3ABC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43DA3494"/>
    <w:multiLevelType w:val="hybridMultilevel"/>
    <w:tmpl w:val="8D40462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44F650DF"/>
    <w:multiLevelType w:val="hybridMultilevel"/>
    <w:tmpl w:val="9FC02A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15:restartNumberingAfterBreak="0">
    <w:nsid w:val="452D07CA"/>
    <w:multiLevelType w:val="hybridMultilevel"/>
    <w:tmpl w:val="F44482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453308FE"/>
    <w:multiLevelType w:val="multilevel"/>
    <w:tmpl w:val="53348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5691F12"/>
    <w:multiLevelType w:val="multilevel"/>
    <w:tmpl w:val="667AB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58D02FC"/>
    <w:multiLevelType w:val="hybridMultilevel"/>
    <w:tmpl w:val="B83090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15:restartNumberingAfterBreak="0">
    <w:nsid w:val="45E3598B"/>
    <w:multiLevelType w:val="multilevel"/>
    <w:tmpl w:val="05366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66308F0"/>
    <w:multiLevelType w:val="multilevel"/>
    <w:tmpl w:val="1CDEC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6B95C36"/>
    <w:multiLevelType w:val="hybridMultilevel"/>
    <w:tmpl w:val="8E386C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0" w15:restartNumberingAfterBreak="0">
    <w:nsid w:val="47D15037"/>
    <w:multiLevelType w:val="multilevel"/>
    <w:tmpl w:val="23B8D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7EB5519"/>
    <w:multiLevelType w:val="hybridMultilevel"/>
    <w:tmpl w:val="B7F026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47F36F95"/>
    <w:multiLevelType w:val="multilevel"/>
    <w:tmpl w:val="D8A27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88A1BF9"/>
    <w:multiLevelType w:val="hybridMultilevel"/>
    <w:tmpl w:val="C62288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15:restartNumberingAfterBreak="0">
    <w:nsid w:val="493373BD"/>
    <w:multiLevelType w:val="multilevel"/>
    <w:tmpl w:val="EE885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B0702BD"/>
    <w:multiLevelType w:val="multilevel"/>
    <w:tmpl w:val="56E04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CBA3E7E"/>
    <w:multiLevelType w:val="hybridMultilevel"/>
    <w:tmpl w:val="2E56E9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4CC97675"/>
    <w:multiLevelType w:val="hybridMultilevel"/>
    <w:tmpl w:val="6910F7E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8" w15:restartNumberingAfterBreak="0">
    <w:nsid w:val="4D266EE5"/>
    <w:multiLevelType w:val="multilevel"/>
    <w:tmpl w:val="0F127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DEA5192"/>
    <w:multiLevelType w:val="hybridMultilevel"/>
    <w:tmpl w:val="1CF403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0" w15:restartNumberingAfterBreak="0">
    <w:nsid w:val="4EDF12CE"/>
    <w:multiLevelType w:val="hybridMultilevel"/>
    <w:tmpl w:val="32E4E4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1" w15:restartNumberingAfterBreak="0">
    <w:nsid w:val="4EFB4A81"/>
    <w:multiLevelType w:val="hybridMultilevel"/>
    <w:tmpl w:val="0B1A43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15:restartNumberingAfterBreak="0">
    <w:nsid w:val="4F583142"/>
    <w:multiLevelType w:val="hybridMultilevel"/>
    <w:tmpl w:val="9E2A424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3" w15:restartNumberingAfterBreak="0">
    <w:nsid w:val="50120E3F"/>
    <w:multiLevelType w:val="multilevel"/>
    <w:tmpl w:val="52B07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1142CC0"/>
    <w:multiLevelType w:val="multilevel"/>
    <w:tmpl w:val="0B9A6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116019D"/>
    <w:multiLevelType w:val="hybridMultilevel"/>
    <w:tmpl w:val="8E641784"/>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518D41E7"/>
    <w:multiLevelType w:val="hybridMultilevel"/>
    <w:tmpl w:val="14AED8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7" w15:restartNumberingAfterBreak="0">
    <w:nsid w:val="52B070F2"/>
    <w:multiLevelType w:val="hybridMultilevel"/>
    <w:tmpl w:val="87B802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8" w15:restartNumberingAfterBreak="0">
    <w:nsid w:val="533260D6"/>
    <w:multiLevelType w:val="hybridMultilevel"/>
    <w:tmpl w:val="8AB267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9" w15:restartNumberingAfterBreak="0">
    <w:nsid w:val="53534FBD"/>
    <w:multiLevelType w:val="hybridMultilevel"/>
    <w:tmpl w:val="BD3AF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0" w15:restartNumberingAfterBreak="0">
    <w:nsid w:val="53D42A47"/>
    <w:multiLevelType w:val="hybridMultilevel"/>
    <w:tmpl w:val="3B0A64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1" w15:restartNumberingAfterBreak="0">
    <w:nsid w:val="53FF228B"/>
    <w:multiLevelType w:val="hybridMultilevel"/>
    <w:tmpl w:val="BF8040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2" w15:restartNumberingAfterBreak="0">
    <w:nsid w:val="540933FA"/>
    <w:multiLevelType w:val="multilevel"/>
    <w:tmpl w:val="85020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4127EE3"/>
    <w:multiLevelType w:val="hybridMultilevel"/>
    <w:tmpl w:val="2D0203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4" w15:restartNumberingAfterBreak="0">
    <w:nsid w:val="54BF5939"/>
    <w:multiLevelType w:val="hybridMultilevel"/>
    <w:tmpl w:val="6C267D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5" w15:restartNumberingAfterBreak="0">
    <w:nsid w:val="54CC683A"/>
    <w:multiLevelType w:val="hybridMultilevel"/>
    <w:tmpl w:val="6DFA8D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6" w15:restartNumberingAfterBreak="0">
    <w:nsid w:val="55817155"/>
    <w:multiLevelType w:val="hybridMultilevel"/>
    <w:tmpl w:val="21AC149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7" w15:restartNumberingAfterBreak="0">
    <w:nsid w:val="56942591"/>
    <w:multiLevelType w:val="hybridMultilevel"/>
    <w:tmpl w:val="D3FA9F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8" w15:restartNumberingAfterBreak="0">
    <w:nsid w:val="56CF79B2"/>
    <w:multiLevelType w:val="hybridMultilevel"/>
    <w:tmpl w:val="EE7A71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6FE15ED"/>
    <w:multiLevelType w:val="multilevel"/>
    <w:tmpl w:val="BBD2E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7691D68"/>
    <w:multiLevelType w:val="hybridMultilevel"/>
    <w:tmpl w:val="C3B477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1" w15:restartNumberingAfterBreak="0">
    <w:nsid w:val="57B75E02"/>
    <w:multiLevelType w:val="hybridMultilevel"/>
    <w:tmpl w:val="9D2AD2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2" w15:restartNumberingAfterBreak="0">
    <w:nsid w:val="58625F12"/>
    <w:multiLevelType w:val="hybridMultilevel"/>
    <w:tmpl w:val="201053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3" w15:restartNumberingAfterBreak="0">
    <w:nsid w:val="592955F5"/>
    <w:multiLevelType w:val="hybridMultilevel"/>
    <w:tmpl w:val="E5FEEA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4" w15:restartNumberingAfterBreak="0">
    <w:nsid w:val="598E606D"/>
    <w:multiLevelType w:val="multilevel"/>
    <w:tmpl w:val="F7AC3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9E2076C"/>
    <w:multiLevelType w:val="hybridMultilevel"/>
    <w:tmpl w:val="C0E80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6" w15:restartNumberingAfterBreak="0">
    <w:nsid w:val="59F016E2"/>
    <w:multiLevelType w:val="hybridMultilevel"/>
    <w:tmpl w:val="09463E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7" w15:restartNumberingAfterBreak="0">
    <w:nsid w:val="5A6E7344"/>
    <w:multiLevelType w:val="multilevel"/>
    <w:tmpl w:val="AE3CB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B0F0DDB"/>
    <w:multiLevelType w:val="hybridMultilevel"/>
    <w:tmpl w:val="919EEB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9" w15:restartNumberingAfterBreak="0">
    <w:nsid w:val="5BF173E8"/>
    <w:multiLevelType w:val="hybridMultilevel"/>
    <w:tmpl w:val="AB485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0" w15:restartNumberingAfterBreak="0">
    <w:nsid w:val="5C630DD2"/>
    <w:multiLevelType w:val="hybridMultilevel"/>
    <w:tmpl w:val="A8D0DF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1" w15:restartNumberingAfterBreak="0">
    <w:nsid w:val="5F563151"/>
    <w:multiLevelType w:val="multilevel"/>
    <w:tmpl w:val="3FAAB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FDA6D88"/>
    <w:multiLevelType w:val="multilevel"/>
    <w:tmpl w:val="70806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1153FC6"/>
    <w:multiLevelType w:val="hybridMultilevel"/>
    <w:tmpl w:val="8230EC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4" w15:restartNumberingAfterBreak="0">
    <w:nsid w:val="6132063E"/>
    <w:multiLevelType w:val="hybridMultilevel"/>
    <w:tmpl w:val="808AAF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5" w15:restartNumberingAfterBreak="0">
    <w:nsid w:val="614E4A4D"/>
    <w:multiLevelType w:val="hybridMultilevel"/>
    <w:tmpl w:val="55AAD8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6" w15:restartNumberingAfterBreak="0">
    <w:nsid w:val="61693507"/>
    <w:multiLevelType w:val="hybridMultilevel"/>
    <w:tmpl w:val="05FA8C1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7" w15:restartNumberingAfterBreak="0">
    <w:nsid w:val="62040F56"/>
    <w:multiLevelType w:val="hybridMultilevel"/>
    <w:tmpl w:val="09623F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8" w15:restartNumberingAfterBreak="0">
    <w:nsid w:val="62B925B9"/>
    <w:multiLevelType w:val="hybridMultilevel"/>
    <w:tmpl w:val="E0C0C41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15:restartNumberingAfterBreak="0">
    <w:nsid w:val="631D0A02"/>
    <w:multiLevelType w:val="multilevel"/>
    <w:tmpl w:val="27984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34E0187"/>
    <w:multiLevelType w:val="hybridMultilevel"/>
    <w:tmpl w:val="54FCD5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1" w15:restartNumberingAfterBreak="0">
    <w:nsid w:val="645C709A"/>
    <w:multiLevelType w:val="multilevel"/>
    <w:tmpl w:val="0A9EB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5000A1D"/>
    <w:multiLevelType w:val="multilevel"/>
    <w:tmpl w:val="36D4D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5CA520F"/>
    <w:multiLevelType w:val="hybridMultilevel"/>
    <w:tmpl w:val="B5563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4" w15:restartNumberingAfterBreak="0">
    <w:nsid w:val="66313D05"/>
    <w:multiLevelType w:val="hybridMultilevel"/>
    <w:tmpl w:val="68480F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5" w15:restartNumberingAfterBreak="0">
    <w:nsid w:val="67AC721B"/>
    <w:multiLevelType w:val="multilevel"/>
    <w:tmpl w:val="8D683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8717AD0"/>
    <w:multiLevelType w:val="hybridMultilevel"/>
    <w:tmpl w:val="9D52F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69326640"/>
    <w:multiLevelType w:val="multilevel"/>
    <w:tmpl w:val="C7B01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9971D0D"/>
    <w:multiLevelType w:val="hybridMultilevel"/>
    <w:tmpl w:val="592E94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9" w15:restartNumberingAfterBreak="0">
    <w:nsid w:val="69E65DD9"/>
    <w:multiLevelType w:val="hybridMultilevel"/>
    <w:tmpl w:val="0E10EC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0" w15:restartNumberingAfterBreak="0">
    <w:nsid w:val="6A4E109D"/>
    <w:multiLevelType w:val="multilevel"/>
    <w:tmpl w:val="33189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A5173F7"/>
    <w:multiLevelType w:val="multilevel"/>
    <w:tmpl w:val="31BA0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B3E6BB8"/>
    <w:multiLevelType w:val="multilevel"/>
    <w:tmpl w:val="9E2E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BE27F44"/>
    <w:multiLevelType w:val="multilevel"/>
    <w:tmpl w:val="5A886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C00025D"/>
    <w:multiLevelType w:val="hybridMultilevel"/>
    <w:tmpl w:val="A086CB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5" w15:restartNumberingAfterBreak="0">
    <w:nsid w:val="6C4B3550"/>
    <w:multiLevelType w:val="hybridMultilevel"/>
    <w:tmpl w:val="E552FB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6" w15:restartNumberingAfterBreak="0">
    <w:nsid w:val="6CAD6FA2"/>
    <w:multiLevelType w:val="multilevel"/>
    <w:tmpl w:val="F5DCB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CD7558A"/>
    <w:multiLevelType w:val="multilevel"/>
    <w:tmpl w:val="A516A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D6518ED"/>
    <w:multiLevelType w:val="hybridMultilevel"/>
    <w:tmpl w:val="D75C85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9" w15:restartNumberingAfterBreak="0">
    <w:nsid w:val="6D8A0979"/>
    <w:multiLevelType w:val="multilevel"/>
    <w:tmpl w:val="3CDC1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EE514B9"/>
    <w:multiLevelType w:val="hybridMultilevel"/>
    <w:tmpl w:val="6B88D6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1" w15:restartNumberingAfterBreak="0">
    <w:nsid w:val="6F29476C"/>
    <w:multiLevelType w:val="hybridMultilevel"/>
    <w:tmpl w:val="5BB003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2" w15:restartNumberingAfterBreak="0">
    <w:nsid w:val="6F9E4054"/>
    <w:multiLevelType w:val="hybridMultilevel"/>
    <w:tmpl w:val="411A0F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3" w15:restartNumberingAfterBreak="0">
    <w:nsid w:val="6FA01FE0"/>
    <w:multiLevelType w:val="hybridMultilevel"/>
    <w:tmpl w:val="017667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4" w15:restartNumberingAfterBreak="0">
    <w:nsid w:val="6FE0284F"/>
    <w:multiLevelType w:val="hybridMultilevel"/>
    <w:tmpl w:val="46D826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5" w15:restartNumberingAfterBreak="0">
    <w:nsid w:val="71272F78"/>
    <w:multiLevelType w:val="multilevel"/>
    <w:tmpl w:val="9E76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17F6ABE"/>
    <w:multiLevelType w:val="hybridMultilevel"/>
    <w:tmpl w:val="74B6D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7" w15:restartNumberingAfterBreak="0">
    <w:nsid w:val="71AE60AD"/>
    <w:multiLevelType w:val="hybridMultilevel"/>
    <w:tmpl w:val="146E41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8" w15:restartNumberingAfterBreak="0">
    <w:nsid w:val="71D42F3D"/>
    <w:multiLevelType w:val="hybridMultilevel"/>
    <w:tmpl w:val="F81AAF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9" w15:restartNumberingAfterBreak="0">
    <w:nsid w:val="7286444A"/>
    <w:multiLevelType w:val="multilevel"/>
    <w:tmpl w:val="22A20C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45F2C4A"/>
    <w:multiLevelType w:val="hybridMultilevel"/>
    <w:tmpl w:val="92ECEF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1" w15:restartNumberingAfterBreak="0">
    <w:nsid w:val="754E0EC7"/>
    <w:multiLevelType w:val="hybridMultilevel"/>
    <w:tmpl w:val="5BC63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5BE3BB6"/>
    <w:multiLevelType w:val="multilevel"/>
    <w:tmpl w:val="D5408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6CF2CA3"/>
    <w:multiLevelType w:val="hybridMultilevel"/>
    <w:tmpl w:val="2B3C03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4" w15:restartNumberingAfterBreak="0">
    <w:nsid w:val="779B454E"/>
    <w:multiLevelType w:val="hybridMultilevel"/>
    <w:tmpl w:val="2B165C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5" w15:restartNumberingAfterBreak="0">
    <w:nsid w:val="787F696E"/>
    <w:multiLevelType w:val="hybridMultilevel"/>
    <w:tmpl w:val="BEE851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6" w15:restartNumberingAfterBreak="0">
    <w:nsid w:val="793233A8"/>
    <w:multiLevelType w:val="hybridMultilevel"/>
    <w:tmpl w:val="E320ED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7" w15:restartNumberingAfterBreak="0">
    <w:nsid w:val="795E61FC"/>
    <w:multiLevelType w:val="hybridMultilevel"/>
    <w:tmpl w:val="A1AA78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8" w15:restartNumberingAfterBreak="0">
    <w:nsid w:val="798830F6"/>
    <w:multiLevelType w:val="hybridMultilevel"/>
    <w:tmpl w:val="FD44A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15:restartNumberingAfterBreak="0">
    <w:nsid w:val="7A085C0A"/>
    <w:multiLevelType w:val="multilevel"/>
    <w:tmpl w:val="8746F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A2D5388"/>
    <w:multiLevelType w:val="multilevel"/>
    <w:tmpl w:val="888A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AC76EAD"/>
    <w:multiLevelType w:val="hybridMultilevel"/>
    <w:tmpl w:val="6F684E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2" w15:restartNumberingAfterBreak="0">
    <w:nsid w:val="7B2D360B"/>
    <w:multiLevelType w:val="hybridMultilevel"/>
    <w:tmpl w:val="F1D070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3" w15:restartNumberingAfterBreak="0">
    <w:nsid w:val="7B88692A"/>
    <w:multiLevelType w:val="hybridMultilevel"/>
    <w:tmpl w:val="8126EE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4" w15:restartNumberingAfterBreak="0">
    <w:nsid w:val="7C1B69EC"/>
    <w:multiLevelType w:val="hybridMultilevel"/>
    <w:tmpl w:val="97B480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5" w15:restartNumberingAfterBreak="0">
    <w:nsid w:val="7E195116"/>
    <w:multiLevelType w:val="hybridMultilevel"/>
    <w:tmpl w:val="DDF46D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6" w15:restartNumberingAfterBreak="0">
    <w:nsid w:val="7EB836A0"/>
    <w:multiLevelType w:val="multilevel"/>
    <w:tmpl w:val="C4D22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EDB5F31"/>
    <w:multiLevelType w:val="multilevel"/>
    <w:tmpl w:val="2EEED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F6B73B2"/>
    <w:multiLevelType w:val="hybridMultilevel"/>
    <w:tmpl w:val="8432FA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376201771">
    <w:abstractNumId w:val="100"/>
  </w:num>
  <w:num w:numId="2" w16cid:durableId="1026902946">
    <w:abstractNumId w:val="170"/>
  </w:num>
  <w:num w:numId="3" w16cid:durableId="219287907">
    <w:abstractNumId w:val="131"/>
  </w:num>
  <w:num w:numId="4" w16cid:durableId="1278218745">
    <w:abstractNumId w:val="76"/>
  </w:num>
  <w:num w:numId="5" w16cid:durableId="665479612">
    <w:abstractNumId w:val="77"/>
  </w:num>
  <w:num w:numId="6" w16cid:durableId="37970535">
    <w:abstractNumId w:val="154"/>
  </w:num>
  <w:num w:numId="7" w16cid:durableId="807210675">
    <w:abstractNumId w:val="20"/>
  </w:num>
  <w:num w:numId="8" w16cid:durableId="265043980">
    <w:abstractNumId w:val="145"/>
  </w:num>
  <w:num w:numId="9" w16cid:durableId="1304311687">
    <w:abstractNumId w:val="224"/>
  </w:num>
  <w:num w:numId="10" w16cid:durableId="324744616">
    <w:abstractNumId w:val="104"/>
  </w:num>
  <w:num w:numId="11" w16cid:durableId="991636140">
    <w:abstractNumId w:val="129"/>
  </w:num>
  <w:num w:numId="12" w16cid:durableId="1363744902">
    <w:abstractNumId w:val="23"/>
  </w:num>
  <w:num w:numId="13" w16cid:durableId="1972831186">
    <w:abstractNumId w:val="137"/>
  </w:num>
  <w:num w:numId="14" w16cid:durableId="859513841">
    <w:abstractNumId w:val="27"/>
  </w:num>
  <w:num w:numId="15" w16cid:durableId="575015759">
    <w:abstractNumId w:val="4"/>
  </w:num>
  <w:num w:numId="16" w16cid:durableId="856043339">
    <w:abstractNumId w:val="14"/>
  </w:num>
  <w:num w:numId="17" w16cid:durableId="200477891">
    <w:abstractNumId w:val="148"/>
  </w:num>
  <w:num w:numId="18" w16cid:durableId="1342583384">
    <w:abstractNumId w:val="8"/>
  </w:num>
  <w:num w:numId="19" w16cid:durableId="444497022">
    <w:abstractNumId w:val="110"/>
  </w:num>
  <w:num w:numId="20" w16cid:durableId="1141078063">
    <w:abstractNumId w:val="178"/>
  </w:num>
  <w:num w:numId="21" w16cid:durableId="1932930155">
    <w:abstractNumId w:val="90"/>
  </w:num>
  <w:num w:numId="22" w16cid:durableId="601953875">
    <w:abstractNumId w:val="33"/>
  </w:num>
  <w:num w:numId="23" w16cid:durableId="598562383">
    <w:abstractNumId w:val="158"/>
  </w:num>
  <w:num w:numId="24" w16cid:durableId="1663266461">
    <w:abstractNumId w:val="147"/>
  </w:num>
  <w:num w:numId="25" w16cid:durableId="186140988">
    <w:abstractNumId w:val="181"/>
  </w:num>
  <w:num w:numId="26" w16cid:durableId="199634860">
    <w:abstractNumId w:val="108"/>
  </w:num>
  <w:num w:numId="27" w16cid:durableId="899680599">
    <w:abstractNumId w:val="3"/>
  </w:num>
  <w:num w:numId="28" w16cid:durableId="560601217">
    <w:abstractNumId w:val="196"/>
  </w:num>
  <w:num w:numId="29" w16cid:durableId="1843930912">
    <w:abstractNumId w:val="125"/>
  </w:num>
  <w:num w:numId="30" w16cid:durableId="1056516085">
    <w:abstractNumId w:val="95"/>
  </w:num>
  <w:num w:numId="31" w16cid:durableId="330302804">
    <w:abstractNumId w:val="87"/>
  </w:num>
  <w:num w:numId="32" w16cid:durableId="1701469870">
    <w:abstractNumId w:val="78"/>
  </w:num>
  <w:num w:numId="33" w16cid:durableId="1159348659">
    <w:abstractNumId w:val="21"/>
  </w:num>
  <w:num w:numId="34" w16cid:durableId="485710722">
    <w:abstractNumId w:val="93"/>
  </w:num>
  <w:num w:numId="35" w16cid:durableId="1952318630">
    <w:abstractNumId w:val="119"/>
  </w:num>
  <w:num w:numId="36" w16cid:durableId="757796136">
    <w:abstractNumId w:val="11"/>
  </w:num>
  <w:num w:numId="37" w16cid:durableId="855385267">
    <w:abstractNumId w:val="164"/>
  </w:num>
  <w:num w:numId="38" w16cid:durableId="178348955">
    <w:abstractNumId w:val="22"/>
  </w:num>
  <w:num w:numId="39" w16cid:durableId="1679383934">
    <w:abstractNumId w:val="199"/>
  </w:num>
  <w:num w:numId="40" w16cid:durableId="897085188">
    <w:abstractNumId w:val="182"/>
  </w:num>
  <w:num w:numId="41" w16cid:durableId="252325209">
    <w:abstractNumId w:val="97"/>
  </w:num>
  <w:num w:numId="42" w16cid:durableId="642125611">
    <w:abstractNumId w:val="71"/>
  </w:num>
  <w:num w:numId="43" w16cid:durableId="14885492">
    <w:abstractNumId w:val="2"/>
  </w:num>
  <w:num w:numId="44" w16cid:durableId="352925772">
    <w:abstractNumId w:val="16"/>
  </w:num>
  <w:num w:numId="45" w16cid:durableId="1022173204">
    <w:abstractNumId w:val="174"/>
  </w:num>
  <w:num w:numId="46" w16cid:durableId="1891725028">
    <w:abstractNumId w:val="221"/>
  </w:num>
  <w:num w:numId="47" w16cid:durableId="1943220681">
    <w:abstractNumId w:val="89"/>
  </w:num>
  <w:num w:numId="48" w16cid:durableId="1340741565">
    <w:abstractNumId w:val="156"/>
  </w:num>
  <w:num w:numId="49" w16cid:durableId="2112973273">
    <w:abstractNumId w:val="216"/>
  </w:num>
  <w:num w:numId="50" w16cid:durableId="978729601">
    <w:abstractNumId w:val="88"/>
  </w:num>
  <w:num w:numId="51" w16cid:durableId="29691702">
    <w:abstractNumId w:val="120"/>
  </w:num>
  <w:num w:numId="52" w16cid:durableId="90711485">
    <w:abstractNumId w:val="228"/>
  </w:num>
  <w:num w:numId="53" w16cid:durableId="968976444">
    <w:abstractNumId w:val="49"/>
  </w:num>
  <w:num w:numId="54" w16cid:durableId="920673116">
    <w:abstractNumId w:val="31"/>
  </w:num>
  <w:num w:numId="55" w16cid:durableId="1438208718">
    <w:abstractNumId w:val="176"/>
  </w:num>
  <w:num w:numId="56" w16cid:durableId="1086077458">
    <w:abstractNumId w:val="37"/>
  </w:num>
  <w:num w:numId="57" w16cid:durableId="1084298139">
    <w:abstractNumId w:val="175"/>
  </w:num>
  <w:num w:numId="58" w16cid:durableId="1305113874">
    <w:abstractNumId w:val="222"/>
  </w:num>
  <w:num w:numId="59" w16cid:durableId="627782986">
    <w:abstractNumId w:val="24"/>
  </w:num>
  <w:num w:numId="60" w16cid:durableId="957957075">
    <w:abstractNumId w:val="185"/>
  </w:num>
  <w:num w:numId="61" w16cid:durableId="362752682">
    <w:abstractNumId w:val="101"/>
  </w:num>
  <w:num w:numId="62" w16cid:durableId="1918127913">
    <w:abstractNumId w:val="187"/>
  </w:num>
  <w:num w:numId="63" w16cid:durableId="1556431820">
    <w:abstractNumId w:val="38"/>
  </w:num>
  <w:num w:numId="64" w16cid:durableId="1787504869">
    <w:abstractNumId w:val="99"/>
  </w:num>
  <w:num w:numId="65" w16cid:durableId="1623462142">
    <w:abstractNumId w:val="10"/>
  </w:num>
  <w:num w:numId="66" w16cid:durableId="134765147">
    <w:abstractNumId w:val="67"/>
  </w:num>
  <w:num w:numId="67" w16cid:durableId="1789081823">
    <w:abstractNumId w:val="44"/>
  </w:num>
  <w:num w:numId="68" w16cid:durableId="1116406596">
    <w:abstractNumId w:val="227"/>
  </w:num>
  <w:num w:numId="69" w16cid:durableId="874083333">
    <w:abstractNumId w:val="13"/>
  </w:num>
  <w:num w:numId="70" w16cid:durableId="613051027">
    <w:abstractNumId w:val="80"/>
  </w:num>
  <w:num w:numId="71" w16cid:durableId="125123296">
    <w:abstractNumId w:val="138"/>
  </w:num>
  <w:num w:numId="72" w16cid:durableId="1012222318">
    <w:abstractNumId w:val="116"/>
  </w:num>
  <w:num w:numId="73" w16cid:durableId="517430703">
    <w:abstractNumId w:val="166"/>
  </w:num>
  <w:num w:numId="74" w16cid:durableId="2114276481">
    <w:abstractNumId w:val="98"/>
  </w:num>
  <w:num w:numId="75" w16cid:durableId="1394281390">
    <w:abstractNumId w:val="103"/>
  </w:num>
  <w:num w:numId="76" w16cid:durableId="627902826">
    <w:abstractNumId w:val="177"/>
  </w:num>
  <w:num w:numId="77" w16cid:durableId="2000107508">
    <w:abstractNumId w:val="140"/>
  </w:num>
  <w:num w:numId="78" w16cid:durableId="1457260079">
    <w:abstractNumId w:val="183"/>
  </w:num>
  <w:num w:numId="79" w16cid:durableId="1566069932">
    <w:abstractNumId w:val="52"/>
  </w:num>
  <w:num w:numId="80" w16cid:durableId="306477971">
    <w:abstractNumId w:val="45"/>
  </w:num>
  <w:num w:numId="81" w16cid:durableId="992564859">
    <w:abstractNumId w:val="223"/>
  </w:num>
  <w:num w:numId="82" w16cid:durableId="904799539">
    <w:abstractNumId w:val="133"/>
  </w:num>
  <w:num w:numId="83" w16cid:durableId="55513332">
    <w:abstractNumId w:val="39"/>
  </w:num>
  <w:num w:numId="84" w16cid:durableId="1689024026">
    <w:abstractNumId w:val="53"/>
  </w:num>
  <w:num w:numId="85" w16cid:durableId="328295340">
    <w:abstractNumId w:val="9"/>
  </w:num>
  <w:num w:numId="86" w16cid:durableId="282425261">
    <w:abstractNumId w:val="208"/>
  </w:num>
  <w:num w:numId="87" w16cid:durableId="751581785">
    <w:abstractNumId w:val="74"/>
  </w:num>
  <w:num w:numId="88" w16cid:durableId="1876459002">
    <w:abstractNumId w:val="17"/>
  </w:num>
  <w:num w:numId="89" w16cid:durableId="1295598860">
    <w:abstractNumId w:val="114"/>
  </w:num>
  <w:num w:numId="90" w16cid:durableId="470051974">
    <w:abstractNumId w:val="55"/>
  </w:num>
  <w:num w:numId="91" w16cid:durableId="1578713174">
    <w:abstractNumId w:val="163"/>
  </w:num>
  <w:num w:numId="92" w16cid:durableId="1641962394">
    <w:abstractNumId w:val="225"/>
  </w:num>
  <w:num w:numId="93" w16cid:durableId="1485124212">
    <w:abstractNumId w:val="149"/>
  </w:num>
  <w:num w:numId="94" w16cid:durableId="2072803357">
    <w:abstractNumId w:val="172"/>
  </w:num>
  <w:num w:numId="95" w16cid:durableId="1447191361">
    <w:abstractNumId w:val="0"/>
  </w:num>
  <w:num w:numId="96" w16cid:durableId="1605191614">
    <w:abstractNumId w:val="46"/>
  </w:num>
  <w:num w:numId="97" w16cid:durableId="1125659245">
    <w:abstractNumId w:val="86"/>
  </w:num>
  <w:num w:numId="98" w16cid:durableId="911699619">
    <w:abstractNumId w:val="106"/>
  </w:num>
  <w:num w:numId="99" w16cid:durableId="739064463">
    <w:abstractNumId w:val="94"/>
  </w:num>
  <w:num w:numId="100" w16cid:durableId="1176459061">
    <w:abstractNumId w:val="146"/>
  </w:num>
  <w:num w:numId="101" w16cid:durableId="594872756">
    <w:abstractNumId w:val="218"/>
  </w:num>
  <w:num w:numId="102" w16cid:durableId="2123569273">
    <w:abstractNumId w:val="25"/>
  </w:num>
  <w:num w:numId="103" w16cid:durableId="861362912">
    <w:abstractNumId w:val="96"/>
  </w:num>
  <w:num w:numId="104" w16cid:durableId="1673145966">
    <w:abstractNumId w:val="211"/>
  </w:num>
  <w:num w:numId="105" w16cid:durableId="983853360">
    <w:abstractNumId w:val="36"/>
  </w:num>
  <w:num w:numId="106" w16cid:durableId="358315174">
    <w:abstractNumId w:val="186"/>
  </w:num>
  <w:num w:numId="107" w16cid:durableId="869994941">
    <w:abstractNumId w:val="118"/>
  </w:num>
  <w:num w:numId="108" w16cid:durableId="880703943">
    <w:abstractNumId w:val="54"/>
  </w:num>
  <w:num w:numId="109" w16cid:durableId="1089498472">
    <w:abstractNumId w:val="12"/>
  </w:num>
  <w:num w:numId="110" w16cid:durableId="943222144">
    <w:abstractNumId w:val="35"/>
  </w:num>
  <w:num w:numId="111" w16cid:durableId="929310723">
    <w:abstractNumId w:val="79"/>
  </w:num>
  <w:num w:numId="112" w16cid:durableId="1431389098">
    <w:abstractNumId w:val="179"/>
  </w:num>
  <w:num w:numId="113" w16cid:durableId="707529464">
    <w:abstractNumId w:val="19"/>
  </w:num>
  <w:num w:numId="114" w16cid:durableId="423887225">
    <w:abstractNumId w:val="209"/>
  </w:num>
  <w:num w:numId="115" w16cid:durableId="714743809">
    <w:abstractNumId w:val="30"/>
  </w:num>
  <w:num w:numId="116" w16cid:durableId="1934195066">
    <w:abstractNumId w:val="28"/>
  </w:num>
  <w:num w:numId="117" w16cid:durableId="1466241647">
    <w:abstractNumId w:val="203"/>
  </w:num>
  <w:num w:numId="118" w16cid:durableId="1177572505">
    <w:abstractNumId w:val="123"/>
  </w:num>
  <w:num w:numId="119" w16cid:durableId="467862098">
    <w:abstractNumId w:val="68"/>
  </w:num>
  <w:num w:numId="120" w16cid:durableId="1763409837">
    <w:abstractNumId w:val="207"/>
  </w:num>
  <w:num w:numId="121" w16cid:durableId="339309858">
    <w:abstractNumId w:val="161"/>
  </w:num>
  <w:num w:numId="122" w16cid:durableId="565843042">
    <w:abstractNumId w:val="18"/>
  </w:num>
  <w:num w:numId="123" w16cid:durableId="2092119125">
    <w:abstractNumId w:val="59"/>
  </w:num>
  <w:num w:numId="124" w16cid:durableId="808475114">
    <w:abstractNumId w:val="171"/>
  </w:num>
  <w:num w:numId="125" w16cid:durableId="25523308">
    <w:abstractNumId w:val="84"/>
  </w:num>
  <w:num w:numId="126" w16cid:durableId="839927773">
    <w:abstractNumId w:val="69"/>
  </w:num>
  <w:num w:numId="127" w16cid:durableId="1315715058">
    <w:abstractNumId w:val="91"/>
  </w:num>
  <w:num w:numId="128" w16cid:durableId="1243762035">
    <w:abstractNumId w:val="219"/>
  </w:num>
  <w:num w:numId="129" w16cid:durableId="1609118793">
    <w:abstractNumId w:val="193"/>
  </w:num>
  <w:num w:numId="130" w16cid:durableId="1182545948">
    <w:abstractNumId w:val="40"/>
  </w:num>
  <w:num w:numId="131" w16cid:durableId="936718840">
    <w:abstractNumId w:val="128"/>
  </w:num>
  <w:num w:numId="132" w16cid:durableId="1882983645">
    <w:abstractNumId w:val="85"/>
  </w:num>
  <w:num w:numId="133" w16cid:durableId="1067847398">
    <w:abstractNumId w:val="105"/>
  </w:num>
  <w:num w:numId="134" w16cid:durableId="945699094">
    <w:abstractNumId w:val="143"/>
  </w:num>
  <w:num w:numId="135" w16cid:durableId="1478759350">
    <w:abstractNumId w:val="134"/>
  </w:num>
  <w:num w:numId="136" w16cid:durableId="1671181768">
    <w:abstractNumId w:val="197"/>
  </w:num>
  <w:num w:numId="137" w16cid:durableId="652030250">
    <w:abstractNumId w:val="153"/>
  </w:num>
  <w:num w:numId="138" w16cid:durableId="934433680">
    <w:abstractNumId w:val="6"/>
  </w:num>
  <w:num w:numId="139" w16cid:durableId="698744845">
    <w:abstractNumId w:val="63"/>
  </w:num>
  <w:num w:numId="140" w16cid:durableId="620963548">
    <w:abstractNumId w:val="200"/>
  </w:num>
  <w:num w:numId="141" w16cid:durableId="872499094">
    <w:abstractNumId w:val="5"/>
  </w:num>
  <w:num w:numId="142" w16cid:durableId="668367235">
    <w:abstractNumId w:val="213"/>
  </w:num>
  <w:num w:numId="143" w16cid:durableId="567960804">
    <w:abstractNumId w:val="126"/>
  </w:num>
  <w:num w:numId="144" w16cid:durableId="1759212304">
    <w:abstractNumId w:val="206"/>
  </w:num>
  <w:num w:numId="145" w16cid:durableId="1803183911">
    <w:abstractNumId w:val="32"/>
  </w:num>
  <w:num w:numId="146" w16cid:durableId="1257246137">
    <w:abstractNumId w:val="50"/>
  </w:num>
  <w:num w:numId="147" w16cid:durableId="1002468288">
    <w:abstractNumId w:val="188"/>
  </w:num>
  <w:num w:numId="148" w16cid:durableId="812597305">
    <w:abstractNumId w:val="51"/>
  </w:num>
  <w:num w:numId="149" w16cid:durableId="262735028">
    <w:abstractNumId w:val="75"/>
  </w:num>
  <w:num w:numId="150" w16cid:durableId="1778451223">
    <w:abstractNumId w:val="57"/>
  </w:num>
  <w:num w:numId="151" w16cid:durableId="1339844452">
    <w:abstractNumId w:val="115"/>
  </w:num>
  <w:num w:numId="152" w16cid:durableId="1612010373">
    <w:abstractNumId w:val="198"/>
  </w:num>
  <w:num w:numId="153" w16cid:durableId="221478872">
    <w:abstractNumId w:val="168"/>
  </w:num>
  <w:num w:numId="154" w16cid:durableId="1511598908">
    <w:abstractNumId w:val="155"/>
  </w:num>
  <w:num w:numId="155" w16cid:durableId="1128662018">
    <w:abstractNumId w:val="214"/>
  </w:num>
  <w:num w:numId="156" w16cid:durableId="2068453900">
    <w:abstractNumId w:val="195"/>
  </w:num>
  <w:num w:numId="157" w16cid:durableId="1461461804">
    <w:abstractNumId w:val="26"/>
  </w:num>
  <w:num w:numId="158" w16cid:durableId="284193152">
    <w:abstractNumId w:val="7"/>
  </w:num>
  <w:num w:numId="159" w16cid:durableId="70393658">
    <w:abstractNumId w:val="220"/>
  </w:num>
  <w:num w:numId="160" w16cid:durableId="1781602904">
    <w:abstractNumId w:val="107"/>
  </w:num>
  <w:num w:numId="161" w16cid:durableId="1537815510">
    <w:abstractNumId w:val="160"/>
  </w:num>
  <w:num w:numId="162" w16cid:durableId="61760756">
    <w:abstractNumId w:val="64"/>
  </w:num>
  <w:num w:numId="163" w16cid:durableId="1404139721">
    <w:abstractNumId w:val="1"/>
  </w:num>
  <w:num w:numId="164" w16cid:durableId="456263330">
    <w:abstractNumId w:val="83"/>
  </w:num>
  <w:num w:numId="165" w16cid:durableId="1740597935">
    <w:abstractNumId w:val="43"/>
  </w:num>
  <w:num w:numId="166" w16cid:durableId="266816062">
    <w:abstractNumId w:val="201"/>
  </w:num>
  <w:num w:numId="167" w16cid:durableId="1686666320">
    <w:abstractNumId w:val="194"/>
  </w:num>
  <w:num w:numId="168" w16cid:durableId="1583877748">
    <w:abstractNumId w:val="112"/>
  </w:num>
  <w:num w:numId="169" w16cid:durableId="156964677">
    <w:abstractNumId w:val="130"/>
  </w:num>
  <w:num w:numId="170" w16cid:durableId="1282759215">
    <w:abstractNumId w:val="192"/>
  </w:num>
  <w:num w:numId="171" w16cid:durableId="1262958513">
    <w:abstractNumId w:val="29"/>
  </w:num>
  <w:num w:numId="172" w16cid:durableId="1275331321">
    <w:abstractNumId w:val="144"/>
  </w:num>
  <w:num w:numId="173" w16cid:durableId="1587886268">
    <w:abstractNumId w:val="113"/>
  </w:num>
  <w:num w:numId="174" w16cid:durableId="672100097">
    <w:abstractNumId w:val="151"/>
  </w:num>
  <w:num w:numId="175" w16cid:durableId="238487660">
    <w:abstractNumId w:val="142"/>
  </w:num>
  <w:num w:numId="176" w16cid:durableId="706297498">
    <w:abstractNumId w:val="150"/>
  </w:num>
  <w:num w:numId="177" w16cid:durableId="1092119089">
    <w:abstractNumId w:val="81"/>
  </w:num>
  <w:num w:numId="178" w16cid:durableId="130024827">
    <w:abstractNumId w:val="215"/>
  </w:num>
  <w:num w:numId="179" w16cid:durableId="1564635601">
    <w:abstractNumId w:val="60"/>
  </w:num>
  <w:num w:numId="180" w16cid:durableId="799229824">
    <w:abstractNumId w:val="136"/>
  </w:num>
  <w:num w:numId="181" w16cid:durableId="658047374">
    <w:abstractNumId w:val="162"/>
  </w:num>
  <w:num w:numId="182" w16cid:durableId="406729408">
    <w:abstractNumId w:val="109"/>
  </w:num>
  <w:num w:numId="183" w16cid:durableId="437986580">
    <w:abstractNumId w:val="72"/>
  </w:num>
  <w:num w:numId="184" w16cid:durableId="1770150791">
    <w:abstractNumId w:val="56"/>
  </w:num>
  <w:num w:numId="185" w16cid:durableId="22021774">
    <w:abstractNumId w:val="62"/>
  </w:num>
  <w:num w:numId="186" w16cid:durableId="878204080">
    <w:abstractNumId w:val="82"/>
  </w:num>
  <w:num w:numId="187" w16cid:durableId="1898736958">
    <w:abstractNumId w:val="47"/>
  </w:num>
  <w:num w:numId="188" w16cid:durableId="1549563603">
    <w:abstractNumId w:val="65"/>
  </w:num>
  <w:num w:numId="189" w16cid:durableId="2102137727">
    <w:abstractNumId w:val="58"/>
  </w:num>
  <w:num w:numId="190" w16cid:durableId="1194685455">
    <w:abstractNumId w:val="70"/>
  </w:num>
  <w:num w:numId="191" w16cid:durableId="967734582">
    <w:abstractNumId w:val="180"/>
  </w:num>
  <w:num w:numId="192" w16cid:durableId="1994601620">
    <w:abstractNumId w:val="141"/>
  </w:num>
  <w:num w:numId="193" w16cid:durableId="1195196045">
    <w:abstractNumId w:val="202"/>
  </w:num>
  <w:num w:numId="194" w16cid:durableId="1555578062">
    <w:abstractNumId w:val="165"/>
  </w:num>
  <w:num w:numId="195" w16cid:durableId="139034580">
    <w:abstractNumId w:val="212"/>
  </w:num>
  <w:num w:numId="196" w16cid:durableId="1405104551">
    <w:abstractNumId w:val="111"/>
  </w:num>
  <w:num w:numId="197" w16cid:durableId="1060445746">
    <w:abstractNumId w:val="15"/>
  </w:num>
  <w:num w:numId="198" w16cid:durableId="1778940228">
    <w:abstractNumId w:val="41"/>
  </w:num>
  <w:num w:numId="199" w16cid:durableId="1049960212">
    <w:abstractNumId w:val="191"/>
  </w:num>
  <w:num w:numId="200" w16cid:durableId="612440433">
    <w:abstractNumId w:val="190"/>
  </w:num>
  <w:num w:numId="201" w16cid:durableId="1694530885">
    <w:abstractNumId w:val="132"/>
  </w:num>
  <w:num w:numId="202" w16cid:durableId="148056990">
    <w:abstractNumId w:val="61"/>
  </w:num>
  <w:num w:numId="203" w16cid:durableId="774251317">
    <w:abstractNumId w:val="226"/>
  </w:num>
  <w:num w:numId="204" w16cid:durableId="620571629">
    <w:abstractNumId w:val="205"/>
  </w:num>
  <w:num w:numId="205" w16cid:durableId="431896214">
    <w:abstractNumId w:val="159"/>
  </w:num>
  <w:num w:numId="206" w16cid:durableId="47843306">
    <w:abstractNumId w:val="127"/>
  </w:num>
  <w:num w:numId="207" w16cid:durableId="1177888325">
    <w:abstractNumId w:val="152"/>
  </w:num>
  <w:num w:numId="208" w16cid:durableId="853148492">
    <w:abstractNumId w:val="167"/>
  </w:num>
  <w:num w:numId="209" w16cid:durableId="2018146790">
    <w:abstractNumId w:val="48"/>
  </w:num>
  <w:num w:numId="210" w16cid:durableId="1867789483">
    <w:abstractNumId w:val="124"/>
  </w:num>
  <w:num w:numId="211" w16cid:durableId="232811192">
    <w:abstractNumId w:val="135"/>
  </w:num>
  <w:num w:numId="212" w16cid:durableId="1419136117">
    <w:abstractNumId w:val="204"/>
  </w:num>
  <w:num w:numId="213" w16cid:durableId="3947332">
    <w:abstractNumId w:val="189"/>
  </w:num>
  <w:num w:numId="214" w16cid:durableId="122695160">
    <w:abstractNumId w:val="122"/>
  </w:num>
  <w:num w:numId="215" w16cid:durableId="1766227461">
    <w:abstractNumId w:val="157"/>
  </w:num>
  <w:num w:numId="216" w16cid:durableId="614872102">
    <w:abstractNumId w:val="121"/>
  </w:num>
  <w:num w:numId="217" w16cid:durableId="326134929">
    <w:abstractNumId w:val="139"/>
  </w:num>
  <w:num w:numId="218" w16cid:durableId="2011908337">
    <w:abstractNumId w:val="42"/>
  </w:num>
  <w:num w:numId="219" w16cid:durableId="1175731612">
    <w:abstractNumId w:val="102"/>
  </w:num>
  <w:num w:numId="220" w16cid:durableId="654379380">
    <w:abstractNumId w:val="169"/>
  </w:num>
  <w:num w:numId="221" w16cid:durableId="280501682">
    <w:abstractNumId w:val="184"/>
  </w:num>
  <w:num w:numId="222" w16cid:durableId="276453304">
    <w:abstractNumId w:val="210"/>
  </w:num>
  <w:num w:numId="223" w16cid:durableId="984550704">
    <w:abstractNumId w:val="73"/>
  </w:num>
  <w:num w:numId="224" w16cid:durableId="959800978">
    <w:abstractNumId w:val="117"/>
  </w:num>
  <w:num w:numId="225" w16cid:durableId="929048153">
    <w:abstractNumId w:val="173"/>
  </w:num>
  <w:num w:numId="226" w16cid:durableId="1863786137">
    <w:abstractNumId w:val="217"/>
  </w:num>
  <w:num w:numId="227" w16cid:durableId="1160346810">
    <w:abstractNumId w:val="92"/>
  </w:num>
  <w:num w:numId="228" w16cid:durableId="438530999">
    <w:abstractNumId w:val="34"/>
  </w:num>
  <w:num w:numId="229" w16cid:durableId="1222133478">
    <w:abstractNumId w:val="6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3C3D"/>
    <w:rsid w:val="00000FCE"/>
    <w:rsid w:val="00005A35"/>
    <w:rsid w:val="00006255"/>
    <w:rsid w:val="00006546"/>
    <w:rsid w:val="0000766C"/>
    <w:rsid w:val="00012CC0"/>
    <w:rsid w:val="000219DE"/>
    <w:rsid w:val="00023710"/>
    <w:rsid w:val="00024496"/>
    <w:rsid w:val="00025843"/>
    <w:rsid w:val="00030FF6"/>
    <w:rsid w:val="00032918"/>
    <w:rsid w:val="00036B51"/>
    <w:rsid w:val="00056E74"/>
    <w:rsid w:val="0007056B"/>
    <w:rsid w:val="00071476"/>
    <w:rsid w:val="000744C7"/>
    <w:rsid w:val="00077ED3"/>
    <w:rsid w:val="00080936"/>
    <w:rsid w:val="00081457"/>
    <w:rsid w:val="000818A3"/>
    <w:rsid w:val="000851AE"/>
    <w:rsid w:val="00086C63"/>
    <w:rsid w:val="000906AD"/>
    <w:rsid w:val="00091DE7"/>
    <w:rsid w:val="0009299E"/>
    <w:rsid w:val="000B516D"/>
    <w:rsid w:val="000C0DAE"/>
    <w:rsid w:val="000C196D"/>
    <w:rsid w:val="000C2731"/>
    <w:rsid w:val="000E02B7"/>
    <w:rsid w:val="000F663C"/>
    <w:rsid w:val="000F706B"/>
    <w:rsid w:val="00102951"/>
    <w:rsid w:val="00102BBC"/>
    <w:rsid w:val="001034E9"/>
    <w:rsid w:val="00103995"/>
    <w:rsid w:val="00103D16"/>
    <w:rsid w:val="00105597"/>
    <w:rsid w:val="00110E3E"/>
    <w:rsid w:val="00110FFF"/>
    <w:rsid w:val="00111EE7"/>
    <w:rsid w:val="0011518F"/>
    <w:rsid w:val="00134941"/>
    <w:rsid w:val="00137133"/>
    <w:rsid w:val="00140984"/>
    <w:rsid w:val="00144057"/>
    <w:rsid w:val="001532B0"/>
    <w:rsid w:val="00157BF6"/>
    <w:rsid w:val="00164475"/>
    <w:rsid w:val="0017217F"/>
    <w:rsid w:val="00184558"/>
    <w:rsid w:val="0018513E"/>
    <w:rsid w:val="00190B25"/>
    <w:rsid w:val="00190ECD"/>
    <w:rsid w:val="001A08FB"/>
    <w:rsid w:val="001A5C04"/>
    <w:rsid w:val="001A5D29"/>
    <w:rsid w:val="001B5112"/>
    <w:rsid w:val="001C00EE"/>
    <w:rsid w:val="001C52B1"/>
    <w:rsid w:val="001D6955"/>
    <w:rsid w:val="001E11FF"/>
    <w:rsid w:val="001E4CB1"/>
    <w:rsid w:val="001E5124"/>
    <w:rsid w:val="001E5512"/>
    <w:rsid w:val="001F01B6"/>
    <w:rsid w:val="001F439C"/>
    <w:rsid w:val="0020772D"/>
    <w:rsid w:val="00207DC2"/>
    <w:rsid w:val="00207E9C"/>
    <w:rsid w:val="00215125"/>
    <w:rsid w:val="002216ED"/>
    <w:rsid w:val="00230B37"/>
    <w:rsid w:val="002419D7"/>
    <w:rsid w:val="00242EEE"/>
    <w:rsid w:val="00243613"/>
    <w:rsid w:val="00243A46"/>
    <w:rsid w:val="00247D41"/>
    <w:rsid w:val="00252F26"/>
    <w:rsid w:val="002610D8"/>
    <w:rsid w:val="00261569"/>
    <w:rsid w:val="00262468"/>
    <w:rsid w:val="002625D3"/>
    <w:rsid w:val="00270AAB"/>
    <w:rsid w:val="0027129F"/>
    <w:rsid w:val="00283497"/>
    <w:rsid w:val="00283F6E"/>
    <w:rsid w:val="00291721"/>
    <w:rsid w:val="00291A15"/>
    <w:rsid w:val="00291DF7"/>
    <w:rsid w:val="00293631"/>
    <w:rsid w:val="00294EAB"/>
    <w:rsid w:val="002A0E37"/>
    <w:rsid w:val="002A374F"/>
    <w:rsid w:val="002A3A8E"/>
    <w:rsid w:val="002A4123"/>
    <w:rsid w:val="002A5C3B"/>
    <w:rsid w:val="002A608F"/>
    <w:rsid w:val="002B3D1A"/>
    <w:rsid w:val="002C304D"/>
    <w:rsid w:val="002C37AD"/>
    <w:rsid w:val="002D4629"/>
    <w:rsid w:val="002D4AAD"/>
    <w:rsid w:val="002D5D1D"/>
    <w:rsid w:val="002D6986"/>
    <w:rsid w:val="002D796D"/>
    <w:rsid w:val="002F01EA"/>
    <w:rsid w:val="00310017"/>
    <w:rsid w:val="00311941"/>
    <w:rsid w:val="00320C60"/>
    <w:rsid w:val="003218FF"/>
    <w:rsid w:val="0032671B"/>
    <w:rsid w:val="003339A0"/>
    <w:rsid w:val="00334228"/>
    <w:rsid w:val="0034209C"/>
    <w:rsid w:val="003428E0"/>
    <w:rsid w:val="00345635"/>
    <w:rsid w:val="003517F1"/>
    <w:rsid w:val="00354804"/>
    <w:rsid w:val="003564C1"/>
    <w:rsid w:val="003572B8"/>
    <w:rsid w:val="00360041"/>
    <w:rsid w:val="0036629B"/>
    <w:rsid w:val="00372682"/>
    <w:rsid w:val="003756AF"/>
    <w:rsid w:val="00380E6A"/>
    <w:rsid w:val="003846D6"/>
    <w:rsid w:val="00386C24"/>
    <w:rsid w:val="00395D61"/>
    <w:rsid w:val="00397FFE"/>
    <w:rsid w:val="003A7D81"/>
    <w:rsid w:val="003B0489"/>
    <w:rsid w:val="003B660F"/>
    <w:rsid w:val="003C13E9"/>
    <w:rsid w:val="003D0D94"/>
    <w:rsid w:val="003D1935"/>
    <w:rsid w:val="003E3D81"/>
    <w:rsid w:val="003F40AA"/>
    <w:rsid w:val="003F76F7"/>
    <w:rsid w:val="0040327A"/>
    <w:rsid w:val="00404C5E"/>
    <w:rsid w:val="00404D02"/>
    <w:rsid w:val="004060C7"/>
    <w:rsid w:val="0041105B"/>
    <w:rsid w:val="004124A7"/>
    <w:rsid w:val="00420A1D"/>
    <w:rsid w:val="00423C32"/>
    <w:rsid w:val="00433457"/>
    <w:rsid w:val="00440A1C"/>
    <w:rsid w:val="00447F74"/>
    <w:rsid w:val="00452DF2"/>
    <w:rsid w:val="00453195"/>
    <w:rsid w:val="00453AB1"/>
    <w:rsid w:val="00463C31"/>
    <w:rsid w:val="00466F11"/>
    <w:rsid w:val="00474FED"/>
    <w:rsid w:val="004804E0"/>
    <w:rsid w:val="004830C3"/>
    <w:rsid w:val="00495F0E"/>
    <w:rsid w:val="004A08E5"/>
    <w:rsid w:val="004A7C39"/>
    <w:rsid w:val="004B449C"/>
    <w:rsid w:val="004C71EF"/>
    <w:rsid w:val="004C76AE"/>
    <w:rsid w:val="004D265E"/>
    <w:rsid w:val="004D2BA6"/>
    <w:rsid w:val="004D2DD1"/>
    <w:rsid w:val="004E0FB2"/>
    <w:rsid w:val="004E3479"/>
    <w:rsid w:val="004E3C16"/>
    <w:rsid w:val="004E4BCC"/>
    <w:rsid w:val="004F0FA6"/>
    <w:rsid w:val="004F3C7D"/>
    <w:rsid w:val="00501332"/>
    <w:rsid w:val="0050447C"/>
    <w:rsid w:val="005102E2"/>
    <w:rsid w:val="00516008"/>
    <w:rsid w:val="00525579"/>
    <w:rsid w:val="00533402"/>
    <w:rsid w:val="00534AF9"/>
    <w:rsid w:val="005364CA"/>
    <w:rsid w:val="00537A14"/>
    <w:rsid w:val="00542B7C"/>
    <w:rsid w:val="0054395C"/>
    <w:rsid w:val="005526CA"/>
    <w:rsid w:val="00553D5C"/>
    <w:rsid w:val="00555D6A"/>
    <w:rsid w:val="00556D2A"/>
    <w:rsid w:val="00556F9D"/>
    <w:rsid w:val="00563D28"/>
    <w:rsid w:val="00571A9B"/>
    <w:rsid w:val="00572FD5"/>
    <w:rsid w:val="00584214"/>
    <w:rsid w:val="005858E9"/>
    <w:rsid w:val="00591164"/>
    <w:rsid w:val="0059159A"/>
    <w:rsid w:val="00591802"/>
    <w:rsid w:val="00593511"/>
    <w:rsid w:val="00594453"/>
    <w:rsid w:val="00594633"/>
    <w:rsid w:val="00594A25"/>
    <w:rsid w:val="00596762"/>
    <w:rsid w:val="005A24FD"/>
    <w:rsid w:val="005A65E3"/>
    <w:rsid w:val="005C0AF9"/>
    <w:rsid w:val="005C1ECE"/>
    <w:rsid w:val="005C6005"/>
    <w:rsid w:val="005D5C20"/>
    <w:rsid w:val="005E29A7"/>
    <w:rsid w:val="005E3879"/>
    <w:rsid w:val="005E5A8E"/>
    <w:rsid w:val="005F2099"/>
    <w:rsid w:val="005F2933"/>
    <w:rsid w:val="005F37D2"/>
    <w:rsid w:val="0060111E"/>
    <w:rsid w:val="00604915"/>
    <w:rsid w:val="0061122B"/>
    <w:rsid w:val="00613017"/>
    <w:rsid w:val="006155C0"/>
    <w:rsid w:val="0061795F"/>
    <w:rsid w:val="00620A6F"/>
    <w:rsid w:val="0062789D"/>
    <w:rsid w:val="00627CC9"/>
    <w:rsid w:val="006363AB"/>
    <w:rsid w:val="0064189C"/>
    <w:rsid w:val="00647528"/>
    <w:rsid w:val="00650D6A"/>
    <w:rsid w:val="006524C0"/>
    <w:rsid w:val="00653DBD"/>
    <w:rsid w:val="006552EE"/>
    <w:rsid w:val="00662786"/>
    <w:rsid w:val="0067106F"/>
    <w:rsid w:val="00672556"/>
    <w:rsid w:val="00672B80"/>
    <w:rsid w:val="00675AB0"/>
    <w:rsid w:val="00682526"/>
    <w:rsid w:val="006826A5"/>
    <w:rsid w:val="006837E1"/>
    <w:rsid w:val="006839E2"/>
    <w:rsid w:val="006875B0"/>
    <w:rsid w:val="00690BD1"/>
    <w:rsid w:val="006932A1"/>
    <w:rsid w:val="00694FF7"/>
    <w:rsid w:val="006A0341"/>
    <w:rsid w:val="006A32E7"/>
    <w:rsid w:val="006A7500"/>
    <w:rsid w:val="006A7E1C"/>
    <w:rsid w:val="006B64E1"/>
    <w:rsid w:val="006B6760"/>
    <w:rsid w:val="006C4947"/>
    <w:rsid w:val="006D3F10"/>
    <w:rsid w:val="006D5237"/>
    <w:rsid w:val="006D72E5"/>
    <w:rsid w:val="006E3AE7"/>
    <w:rsid w:val="006E64F0"/>
    <w:rsid w:val="006E6AFA"/>
    <w:rsid w:val="006F755F"/>
    <w:rsid w:val="00700583"/>
    <w:rsid w:val="00700F4C"/>
    <w:rsid w:val="00703346"/>
    <w:rsid w:val="0070594E"/>
    <w:rsid w:val="00707AF2"/>
    <w:rsid w:val="00710F47"/>
    <w:rsid w:val="007118C7"/>
    <w:rsid w:val="007141C4"/>
    <w:rsid w:val="00723FC5"/>
    <w:rsid w:val="00726EF3"/>
    <w:rsid w:val="007318E1"/>
    <w:rsid w:val="00731BA1"/>
    <w:rsid w:val="00737340"/>
    <w:rsid w:val="00741319"/>
    <w:rsid w:val="00762A64"/>
    <w:rsid w:val="0076491B"/>
    <w:rsid w:val="0077116E"/>
    <w:rsid w:val="00773F4C"/>
    <w:rsid w:val="0077414B"/>
    <w:rsid w:val="00775289"/>
    <w:rsid w:val="0077585F"/>
    <w:rsid w:val="00782C48"/>
    <w:rsid w:val="007854F0"/>
    <w:rsid w:val="0079009F"/>
    <w:rsid w:val="00791EED"/>
    <w:rsid w:val="007A0107"/>
    <w:rsid w:val="007A2A44"/>
    <w:rsid w:val="007A3875"/>
    <w:rsid w:val="007A40DB"/>
    <w:rsid w:val="007A6C30"/>
    <w:rsid w:val="007A795D"/>
    <w:rsid w:val="007B1A23"/>
    <w:rsid w:val="007B7848"/>
    <w:rsid w:val="007B7FF5"/>
    <w:rsid w:val="007C09ED"/>
    <w:rsid w:val="007C4DA8"/>
    <w:rsid w:val="007D214E"/>
    <w:rsid w:val="007D3178"/>
    <w:rsid w:val="007E4190"/>
    <w:rsid w:val="007E6AB9"/>
    <w:rsid w:val="007E7FF7"/>
    <w:rsid w:val="007F12ED"/>
    <w:rsid w:val="007F2B19"/>
    <w:rsid w:val="007F4B6C"/>
    <w:rsid w:val="007F5E09"/>
    <w:rsid w:val="007F7A19"/>
    <w:rsid w:val="008100AC"/>
    <w:rsid w:val="00811FB7"/>
    <w:rsid w:val="0082269E"/>
    <w:rsid w:val="00826B01"/>
    <w:rsid w:val="00830452"/>
    <w:rsid w:val="00832114"/>
    <w:rsid w:val="008400A9"/>
    <w:rsid w:val="00840106"/>
    <w:rsid w:val="00852431"/>
    <w:rsid w:val="00852434"/>
    <w:rsid w:val="00855D1A"/>
    <w:rsid w:val="00856F99"/>
    <w:rsid w:val="00860170"/>
    <w:rsid w:val="00861D0C"/>
    <w:rsid w:val="00863B44"/>
    <w:rsid w:val="00867C2D"/>
    <w:rsid w:val="0087139F"/>
    <w:rsid w:val="008778B1"/>
    <w:rsid w:val="00880D36"/>
    <w:rsid w:val="0088630C"/>
    <w:rsid w:val="008952CA"/>
    <w:rsid w:val="00896B3E"/>
    <w:rsid w:val="00896F0A"/>
    <w:rsid w:val="008A1A6A"/>
    <w:rsid w:val="008A364A"/>
    <w:rsid w:val="008A612F"/>
    <w:rsid w:val="008B18EB"/>
    <w:rsid w:val="008B7067"/>
    <w:rsid w:val="008C329C"/>
    <w:rsid w:val="008C5AC3"/>
    <w:rsid w:val="008D471B"/>
    <w:rsid w:val="008D5C65"/>
    <w:rsid w:val="008E0C9E"/>
    <w:rsid w:val="008E213B"/>
    <w:rsid w:val="008E6453"/>
    <w:rsid w:val="008F56A5"/>
    <w:rsid w:val="008F5CA1"/>
    <w:rsid w:val="00903545"/>
    <w:rsid w:val="009071E2"/>
    <w:rsid w:val="00907247"/>
    <w:rsid w:val="00907EF6"/>
    <w:rsid w:val="00912A6F"/>
    <w:rsid w:val="009162AF"/>
    <w:rsid w:val="00921102"/>
    <w:rsid w:val="00925E93"/>
    <w:rsid w:val="009350FF"/>
    <w:rsid w:val="00936953"/>
    <w:rsid w:val="009374B9"/>
    <w:rsid w:val="00937E1D"/>
    <w:rsid w:val="00941221"/>
    <w:rsid w:val="00941F2A"/>
    <w:rsid w:val="00942B81"/>
    <w:rsid w:val="00944830"/>
    <w:rsid w:val="00945035"/>
    <w:rsid w:val="009511AD"/>
    <w:rsid w:val="00952773"/>
    <w:rsid w:val="009627E8"/>
    <w:rsid w:val="00971D1E"/>
    <w:rsid w:val="00972D7A"/>
    <w:rsid w:val="009741FC"/>
    <w:rsid w:val="00982758"/>
    <w:rsid w:val="00984729"/>
    <w:rsid w:val="00985BAB"/>
    <w:rsid w:val="0099389E"/>
    <w:rsid w:val="00996ECC"/>
    <w:rsid w:val="009976D4"/>
    <w:rsid w:val="009A0784"/>
    <w:rsid w:val="009A12EB"/>
    <w:rsid w:val="009A13E5"/>
    <w:rsid w:val="009A5F2F"/>
    <w:rsid w:val="009A6886"/>
    <w:rsid w:val="009B7F09"/>
    <w:rsid w:val="009C12AD"/>
    <w:rsid w:val="009E08F5"/>
    <w:rsid w:val="009E794E"/>
    <w:rsid w:val="009F0168"/>
    <w:rsid w:val="009F2BDC"/>
    <w:rsid w:val="009F365A"/>
    <w:rsid w:val="00A06049"/>
    <w:rsid w:val="00A07CD9"/>
    <w:rsid w:val="00A11118"/>
    <w:rsid w:val="00A15FE8"/>
    <w:rsid w:val="00A2137D"/>
    <w:rsid w:val="00A244CB"/>
    <w:rsid w:val="00A344B5"/>
    <w:rsid w:val="00A353D7"/>
    <w:rsid w:val="00A35C22"/>
    <w:rsid w:val="00A44210"/>
    <w:rsid w:val="00A47357"/>
    <w:rsid w:val="00A50836"/>
    <w:rsid w:val="00A631FD"/>
    <w:rsid w:val="00A71280"/>
    <w:rsid w:val="00A71F0A"/>
    <w:rsid w:val="00A76454"/>
    <w:rsid w:val="00A76FEF"/>
    <w:rsid w:val="00A82084"/>
    <w:rsid w:val="00A83672"/>
    <w:rsid w:val="00A85DB1"/>
    <w:rsid w:val="00A86943"/>
    <w:rsid w:val="00A908EE"/>
    <w:rsid w:val="00A93676"/>
    <w:rsid w:val="00AA15C3"/>
    <w:rsid w:val="00AA1932"/>
    <w:rsid w:val="00AA1D4D"/>
    <w:rsid w:val="00AA63CB"/>
    <w:rsid w:val="00AA6ACB"/>
    <w:rsid w:val="00AA73D0"/>
    <w:rsid w:val="00AB212E"/>
    <w:rsid w:val="00AB791A"/>
    <w:rsid w:val="00AC1834"/>
    <w:rsid w:val="00AC695F"/>
    <w:rsid w:val="00AD2223"/>
    <w:rsid w:val="00AD330B"/>
    <w:rsid w:val="00AD6143"/>
    <w:rsid w:val="00AE0542"/>
    <w:rsid w:val="00AE5BE4"/>
    <w:rsid w:val="00AF4305"/>
    <w:rsid w:val="00AF7FA0"/>
    <w:rsid w:val="00B01615"/>
    <w:rsid w:val="00B118C8"/>
    <w:rsid w:val="00B16352"/>
    <w:rsid w:val="00B17987"/>
    <w:rsid w:val="00B33F8C"/>
    <w:rsid w:val="00B4591A"/>
    <w:rsid w:val="00B51205"/>
    <w:rsid w:val="00B526F4"/>
    <w:rsid w:val="00B55223"/>
    <w:rsid w:val="00B56F22"/>
    <w:rsid w:val="00B61BDA"/>
    <w:rsid w:val="00B62922"/>
    <w:rsid w:val="00B75DE5"/>
    <w:rsid w:val="00B83F31"/>
    <w:rsid w:val="00B8489D"/>
    <w:rsid w:val="00B851D3"/>
    <w:rsid w:val="00B86149"/>
    <w:rsid w:val="00B86772"/>
    <w:rsid w:val="00B93F02"/>
    <w:rsid w:val="00BA005D"/>
    <w:rsid w:val="00BA3C6E"/>
    <w:rsid w:val="00BA7A62"/>
    <w:rsid w:val="00BB2B2A"/>
    <w:rsid w:val="00BB597B"/>
    <w:rsid w:val="00BB7216"/>
    <w:rsid w:val="00BB7EEE"/>
    <w:rsid w:val="00BC1496"/>
    <w:rsid w:val="00BC5598"/>
    <w:rsid w:val="00BD035B"/>
    <w:rsid w:val="00BD1B7A"/>
    <w:rsid w:val="00BD24D8"/>
    <w:rsid w:val="00BD3CC9"/>
    <w:rsid w:val="00BD4720"/>
    <w:rsid w:val="00BD5B51"/>
    <w:rsid w:val="00BD76DE"/>
    <w:rsid w:val="00BF05FE"/>
    <w:rsid w:val="00C12D20"/>
    <w:rsid w:val="00C3209B"/>
    <w:rsid w:val="00C37F47"/>
    <w:rsid w:val="00C529B6"/>
    <w:rsid w:val="00C56904"/>
    <w:rsid w:val="00C66F5B"/>
    <w:rsid w:val="00C70A1B"/>
    <w:rsid w:val="00C75086"/>
    <w:rsid w:val="00C75EAC"/>
    <w:rsid w:val="00C75EAE"/>
    <w:rsid w:val="00C76401"/>
    <w:rsid w:val="00C83516"/>
    <w:rsid w:val="00C84D39"/>
    <w:rsid w:val="00C856B0"/>
    <w:rsid w:val="00C86673"/>
    <w:rsid w:val="00C92BDB"/>
    <w:rsid w:val="00C96B08"/>
    <w:rsid w:val="00CA1C39"/>
    <w:rsid w:val="00CB49C7"/>
    <w:rsid w:val="00CB6C15"/>
    <w:rsid w:val="00CC3926"/>
    <w:rsid w:val="00CC3ADD"/>
    <w:rsid w:val="00CD13EC"/>
    <w:rsid w:val="00CD2990"/>
    <w:rsid w:val="00CD6AB9"/>
    <w:rsid w:val="00CE1EE6"/>
    <w:rsid w:val="00CE36E6"/>
    <w:rsid w:val="00CE5555"/>
    <w:rsid w:val="00CF45B4"/>
    <w:rsid w:val="00CF7A1E"/>
    <w:rsid w:val="00D02846"/>
    <w:rsid w:val="00D02A1B"/>
    <w:rsid w:val="00D052C2"/>
    <w:rsid w:val="00D071A8"/>
    <w:rsid w:val="00D078EE"/>
    <w:rsid w:val="00D1058E"/>
    <w:rsid w:val="00D10F9F"/>
    <w:rsid w:val="00D11D71"/>
    <w:rsid w:val="00D12282"/>
    <w:rsid w:val="00D12D8D"/>
    <w:rsid w:val="00D164A1"/>
    <w:rsid w:val="00D16F46"/>
    <w:rsid w:val="00D329E6"/>
    <w:rsid w:val="00D32B8C"/>
    <w:rsid w:val="00D34D21"/>
    <w:rsid w:val="00D437F2"/>
    <w:rsid w:val="00D615D2"/>
    <w:rsid w:val="00D72F7A"/>
    <w:rsid w:val="00D7488E"/>
    <w:rsid w:val="00D75424"/>
    <w:rsid w:val="00D77114"/>
    <w:rsid w:val="00D87229"/>
    <w:rsid w:val="00D87912"/>
    <w:rsid w:val="00D9621C"/>
    <w:rsid w:val="00D97BF3"/>
    <w:rsid w:val="00DA0F3D"/>
    <w:rsid w:val="00DA63D0"/>
    <w:rsid w:val="00DA6EB4"/>
    <w:rsid w:val="00DB2C9F"/>
    <w:rsid w:val="00DB4708"/>
    <w:rsid w:val="00DB7595"/>
    <w:rsid w:val="00DC1DCA"/>
    <w:rsid w:val="00DC2276"/>
    <w:rsid w:val="00DC3F26"/>
    <w:rsid w:val="00DC5B24"/>
    <w:rsid w:val="00DD74FD"/>
    <w:rsid w:val="00DF230E"/>
    <w:rsid w:val="00DF4B5D"/>
    <w:rsid w:val="00DF7870"/>
    <w:rsid w:val="00E00E36"/>
    <w:rsid w:val="00E1658D"/>
    <w:rsid w:val="00E258FD"/>
    <w:rsid w:val="00E26837"/>
    <w:rsid w:val="00E3586C"/>
    <w:rsid w:val="00E36752"/>
    <w:rsid w:val="00E41512"/>
    <w:rsid w:val="00E43131"/>
    <w:rsid w:val="00E4783A"/>
    <w:rsid w:val="00E47CB9"/>
    <w:rsid w:val="00E53877"/>
    <w:rsid w:val="00E5477C"/>
    <w:rsid w:val="00E60D1B"/>
    <w:rsid w:val="00E67034"/>
    <w:rsid w:val="00E71981"/>
    <w:rsid w:val="00E73E69"/>
    <w:rsid w:val="00E766EA"/>
    <w:rsid w:val="00E76CA9"/>
    <w:rsid w:val="00E7750E"/>
    <w:rsid w:val="00E824C5"/>
    <w:rsid w:val="00E857C7"/>
    <w:rsid w:val="00E867AF"/>
    <w:rsid w:val="00E916D2"/>
    <w:rsid w:val="00E92E0D"/>
    <w:rsid w:val="00E95B23"/>
    <w:rsid w:val="00E96C30"/>
    <w:rsid w:val="00EB0598"/>
    <w:rsid w:val="00EB5BA7"/>
    <w:rsid w:val="00EC0FA7"/>
    <w:rsid w:val="00EC203A"/>
    <w:rsid w:val="00EC2402"/>
    <w:rsid w:val="00EC6ED5"/>
    <w:rsid w:val="00EC78EE"/>
    <w:rsid w:val="00ED1DE0"/>
    <w:rsid w:val="00ED2A5E"/>
    <w:rsid w:val="00EF18D6"/>
    <w:rsid w:val="00EF35AD"/>
    <w:rsid w:val="00F0145E"/>
    <w:rsid w:val="00F03C3D"/>
    <w:rsid w:val="00F110DE"/>
    <w:rsid w:val="00F14BC7"/>
    <w:rsid w:val="00F17257"/>
    <w:rsid w:val="00F24128"/>
    <w:rsid w:val="00F26C1E"/>
    <w:rsid w:val="00F50622"/>
    <w:rsid w:val="00F521F4"/>
    <w:rsid w:val="00F53292"/>
    <w:rsid w:val="00F53CCC"/>
    <w:rsid w:val="00F54B3E"/>
    <w:rsid w:val="00F56D72"/>
    <w:rsid w:val="00F6183C"/>
    <w:rsid w:val="00F6265D"/>
    <w:rsid w:val="00F65001"/>
    <w:rsid w:val="00F661A3"/>
    <w:rsid w:val="00F73BA9"/>
    <w:rsid w:val="00F76C84"/>
    <w:rsid w:val="00F91409"/>
    <w:rsid w:val="00F94F1B"/>
    <w:rsid w:val="00FA0719"/>
    <w:rsid w:val="00FA1035"/>
    <w:rsid w:val="00FA1CFE"/>
    <w:rsid w:val="00FA5ADD"/>
    <w:rsid w:val="00FA7FC8"/>
    <w:rsid w:val="00FB11B0"/>
    <w:rsid w:val="00FB26FF"/>
    <w:rsid w:val="00FB63DC"/>
    <w:rsid w:val="00FC2CD5"/>
    <w:rsid w:val="00FC4533"/>
    <w:rsid w:val="00FC65A0"/>
    <w:rsid w:val="00FD5CB3"/>
    <w:rsid w:val="00FD6D27"/>
    <w:rsid w:val="00FE08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0CCB64"/>
  <w15:docId w15:val="{E76A2667-D705-416C-8AFE-F255F35C5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5843"/>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A7500"/>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F14BC7"/>
    <w:pPr>
      <w:tabs>
        <w:tab w:val="center" w:pos="6379"/>
      </w:tabs>
      <w:spacing w:after="200" w:line="276" w:lineRule="auto"/>
    </w:pPr>
    <w:rPr>
      <w:b/>
      <w:sz w:val="32"/>
      <w:szCs w:val="32"/>
    </w:rPr>
  </w:style>
  <w:style w:type="paragraph" w:customStyle="1" w:styleId="Nidungvnbn">
    <w:name w:val="Nội dung văn bản"/>
    <w:basedOn w:val="Normal"/>
    <w:link w:val="NidungvnbnChar"/>
    <w:qFormat/>
    <w:rsid w:val="00D10F9F"/>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F14BC7"/>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D10F9F"/>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customStyle="1" w:styleId="apple-tab-span">
    <w:name w:val="apple-tab-span"/>
    <w:basedOn w:val="DefaultParagraphFont"/>
    <w:rsid w:val="00DF4B5D"/>
  </w:style>
  <w:style w:type="paragraph" w:styleId="ListParagraph">
    <w:name w:val="List Paragraph"/>
    <w:basedOn w:val="Normal"/>
    <w:uiPriority w:val="34"/>
    <w:qFormat/>
    <w:rsid w:val="00707AF2"/>
    <w:pPr>
      <w:ind w:left="720"/>
      <w:contextualSpacing/>
    </w:pPr>
  </w:style>
  <w:style w:type="character" w:styleId="FollowedHyperlink">
    <w:name w:val="FollowedHyperlink"/>
    <w:basedOn w:val="DefaultParagraphFont"/>
    <w:uiPriority w:val="99"/>
    <w:semiHidden/>
    <w:unhideWhenUsed/>
    <w:rsid w:val="0011518F"/>
    <w:rPr>
      <w:color w:val="800080" w:themeColor="followedHyperlink"/>
      <w:u w:val="single"/>
    </w:rPr>
  </w:style>
  <w:style w:type="character" w:customStyle="1" w:styleId="Heading5Char">
    <w:name w:val="Heading 5 Char"/>
    <w:basedOn w:val="DefaultParagraphFont"/>
    <w:link w:val="Heading5"/>
    <w:uiPriority w:val="9"/>
    <w:semiHidden/>
    <w:rsid w:val="006A7500"/>
    <w:rPr>
      <w:rFonts w:asciiTheme="majorHAnsi" w:eastAsiaTheme="majorEastAsia" w:hAnsiTheme="majorHAnsi" w:cstheme="majorBidi"/>
      <w:color w:val="365F91" w:themeColor="accent1" w:themeShade="BF"/>
      <w:szCs w:val="24"/>
    </w:rPr>
  </w:style>
  <w:style w:type="paragraph" w:styleId="TOC5">
    <w:name w:val="toc 5"/>
    <w:basedOn w:val="Normal"/>
    <w:next w:val="Normal"/>
    <w:autoRedefine/>
    <w:uiPriority w:val="39"/>
    <w:unhideWhenUsed/>
    <w:rsid w:val="00230B37"/>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230B37"/>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230B37"/>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230B37"/>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230B37"/>
    <w:pPr>
      <w:spacing w:after="100" w:line="278" w:lineRule="auto"/>
      <w:ind w:left="1920"/>
    </w:pPr>
    <w:rPr>
      <w:rFonts w:asciiTheme="minorHAnsi" w:eastAsiaTheme="minorEastAsia" w:hAnsiTheme="minorHAnsi" w:cstheme="minorBidi"/>
      <w:kern w:val="2"/>
      <w14:ligatures w14:val="standardContextual"/>
    </w:rPr>
  </w:style>
  <w:style w:type="character" w:styleId="UnresolvedMention">
    <w:name w:val="Unresolved Mention"/>
    <w:basedOn w:val="DefaultParagraphFont"/>
    <w:uiPriority w:val="99"/>
    <w:semiHidden/>
    <w:unhideWhenUsed/>
    <w:rsid w:val="00230B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68902">
      <w:bodyDiv w:val="1"/>
      <w:marLeft w:val="0"/>
      <w:marRight w:val="0"/>
      <w:marTop w:val="0"/>
      <w:marBottom w:val="0"/>
      <w:divBdr>
        <w:top w:val="none" w:sz="0" w:space="0" w:color="auto"/>
        <w:left w:val="none" w:sz="0" w:space="0" w:color="auto"/>
        <w:bottom w:val="none" w:sz="0" w:space="0" w:color="auto"/>
        <w:right w:val="none" w:sz="0" w:space="0" w:color="auto"/>
      </w:divBdr>
    </w:div>
    <w:div w:id="42103974">
      <w:bodyDiv w:val="1"/>
      <w:marLeft w:val="0"/>
      <w:marRight w:val="0"/>
      <w:marTop w:val="0"/>
      <w:marBottom w:val="0"/>
      <w:divBdr>
        <w:top w:val="none" w:sz="0" w:space="0" w:color="auto"/>
        <w:left w:val="none" w:sz="0" w:space="0" w:color="auto"/>
        <w:bottom w:val="none" w:sz="0" w:space="0" w:color="auto"/>
        <w:right w:val="none" w:sz="0" w:space="0" w:color="auto"/>
      </w:divBdr>
    </w:div>
    <w:div w:id="65733816">
      <w:bodyDiv w:val="1"/>
      <w:marLeft w:val="0"/>
      <w:marRight w:val="0"/>
      <w:marTop w:val="0"/>
      <w:marBottom w:val="0"/>
      <w:divBdr>
        <w:top w:val="none" w:sz="0" w:space="0" w:color="auto"/>
        <w:left w:val="none" w:sz="0" w:space="0" w:color="auto"/>
        <w:bottom w:val="none" w:sz="0" w:space="0" w:color="auto"/>
        <w:right w:val="none" w:sz="0" w:space="0" w:color="auto"/>
      </w:divBdr>
    </w:div>
    <w:div w:id="91320498">
      <w:bodyDiv w:val="1"/>
      <w:marLeft w:val="0"/>
      <w:marRight w:val="0"/>
      <w:marTop w:val="0"/>
      <w:marBottom w:val="0"/>
      <w:divBdr>
        <w:top w:val="none" w:sz="0" w:space="0" w:color="auto"/>
        <w:left w:val="none" w:sz="0" w:space="0" w:color="auto"/>
        <w:bottom w:val="none" w:sz="0" w:space="0" w:color="auto"/>
        <w:right w:val="none" w:sz="0" w:space="0" w:color="auto"/>
      </w:divBdr>
    </w:div>
    <w:div w:id="127211816">
      <w:bodyDiv w:val="1"/>
      <w:marLeft w:val="0"/>
      <w:marRight w:val="0"/>
      <w:marTop w:val="0"/>
      <w:marBottom w:val="0"/>
      <w:divBdr>
        <w:top w:val="none" w:sz="0" w:space="0" w:color="auto"/>
        <w:left w:val="none" w:sz="0" w:space="0" w:color="auto"/>
        <w:bottom w:val="none" w:sz="0" w:space="0" w:color="auto"/>
        <w:right w:val="none" w:sz="0" w:space="0" w:color="auto"/>
      </w:divBdr>
    </w:div>
    <w:div w:id="132217019">
      <w:bodyDiv w:val="1"/>
      <w:marLeft w:val="0"/>
      <w:marRight w:val="0"/>
      <w:marTop w:val="0"/>
      <w:marBottom w:val="0"/>
      <w:divBdr>
        <w:top w:val="none" w:sz="0" w:space="0" w:color="auto"/>
        <w:left w:val="none" w:sz="0" w:space="0" w:color="auto"/>
        <w:bottom w:val="none" w:sz="0" w:space="0" w:color="auto"/>
        <w:right w:val="none" w:sz="0" w:space="0" w:color="auto"/>
      </w:divBdr>
    </w:div>
    <w:div w:id="151527894">
      <w:bodyDiv w:val="1"/>
      <w:marLeft w:val="0"/>
      <w:marRight w:val="0"/>
      <w:marTop w:val="0"/>
      <w:marBottom w:val="0"/>
      <w:divBdr>
        <w:top w:val="none" w:sz="0" w:space="0" w:color="auto"/>
        <w:left w:val="none" w:sz="0" w:space="0" w:color="auto"/>
        <w:bottom w:val="none" w:sz="0" w:space="0" w:color="auto"/>
        <w:right w:val="none" w:sz="0" w:space="0" w:color="auto"/>
      </w:divBdr>
    </w:div>
    <w:div w:id="184248376">
      <w:bodyDiv w:val="1"/>
      <w:marLeft w:val="0"/>
      <w:marRight w:val="0"/>
      <w:marTop w:val="0"/>
      <w:marBottom w:val="0"/>
      <w:divBdr>
        <w:top w:val="none" w:sz="0" w:space="0" w:color="auto"/>
        <w:left w:val="none" w:sz="0" w:space="0" w:color="auto"/>
        <w:bottom w:val="none" w:sz="0" w:space="0" w:color="auto"/>
        <w:right w:val="none" w:sz="0" w:space="0" w:color="auto"/>
      </w:divBdr>
    </w:div>
    <w:div w:id="195895950">
      <w:bodyDiv w:val="1"/>
      <w:marLeft w:val="0"/>
      <w:marRight w:val="0"/>
      <w:marTop w:val="0"/>
      <w:marBottom w:val="0"/>
      <w:divBdr>
        <w:top w:val="none" w:sz="0" w:space="0" w:color="auto"/>
        <w:left w:val="none" w:sz="0" w:space="0" w:color="auto"/>
        <w:bottom w:val="none" w:sz="0" w:space="0" w:color="auto"/>
        <w:right w:val="none" w:sz="0" w:space="0" w:color="auto"/>
      </w:divBdr>
    </w:div>
    <w:div w:id="235819775">
      <w:bodyDiv w:val="1"/>
      <w:marLeft w:val="0"/>
      <w:marRight w:val="0"/>
      <w:marTop w:val="0"/>
      <w:marBottom w:val="0"/>
      <w:divBdr>
        <w:top w:val="none" w:sz="0" w:space="0" w:color="auto"/>
        <w:left w:val="none" w:sz="0" w:space="0" w:color="auto"/>
        <w:bottom w:val="none" w:sz="0" w:space="0" w:color="auto"/>
        <w:right w:val="none" w:sz="0" w:space="0" w:color="auto"/>
      </w:divBdr>
    </w:div>
    <w:div w:id="293145184">
      <w:bodyDiv w:val="1"/>
      <w:marLeft w:val="0"/>
      <w:marRight w:val="0"/>
      <w:marTop w:val="0"/>
      <w:marBottom w:val="0"/>
      <w:divBdr>
        <w:top w:val="none" w:sz="0" w:space="0" w:color="auto"/>
        <w:left w:val="none" w:sz="0" w:space="0" w:color="auto"/>
        <w:bottom w:val="none" w:sz="0" w:space="0" w:color="auto"/>
        <w:right w:val="none" w:sz="0" w:space="0" w:color="auto"/>
      </w:divBdr>
    </w:div>
    <w:div w:id="336807413">
      <w:bodyDiv w:val="1"/>
      <w:marLeft w:val="0"/>
      <w:marRight w:val="0"/>
      <w:marTop w:val="0"/>
      <w:marBottom w:val="0"/>
      <w:divBdr>
        <w:top w:val="none" w:sz="0" w:space="0" w:color="auto"/>
        <w:left w:val="none" w:sz="0" w:space="0" w:color="auto"/>
        <w:bottom w:val="none" w:sz="0" w:space="0" w:color="auto"/>
        <w:right w:val="none" w:sz="0" w:space="0" w:color="auto"/>
      </w:divBdr>
    </w:div>
    <w:div w:id="396711110">
      <w:bodyDiv w:val="1"/>
      <w:marLeft w:val="0"/>
      <w:marRight w:val="0"/>
      <w:marTop w:val="0"/>
      <w:marBottom w:val="0"/>
      <w:divBdr>
        <w:top w:val="none" w:sz="0" w:space="0" w:color="auto"/>
        <w:left w:val="none" w:sz="0" w:space="0" w:color="auto"/>
        <w:bottom w:val="none" w:sz="0" w:space="0" w:color="auto"/>
        <w:right w:val="none" w:sz="0" w:space="0" w:color="auto"/>
      </w:divBdr>
    </w:div>
    <w:div w:id="488442512">
      <w:bodyDiv w:val="1"/>
      <w:marLeft w:val="0"/>
      <w:marRight w:val="0"/>
      <w:marTop w:val="0"/>
      <w:marBottom w:val="0"/>
      <w:divBdr>
        <w:top w:val="none" w:sz="0" w:space="0" w:color="auto"/>
        <w:left w:val="none" w:sz="0" w:space="0" w:color="auto"/>
        <w:bottom w:val="none" w:sz="0" w:space="0" w:color="auto"/>
        <w:right w:val="none" w:sz="0" w:space="0" w:color="auto"/>
      </w:divBdr>
    </w:div>
    <w:div w:id="541207336">
      <w:bodyDiv w:val="1"/>
      <w:marLeft w:val="0"/>
      <w:marRight w:val="0"/>
      <w:marTop w:val="0"/>
      <w:marBottom w:val="0"/>
      <w:divBdr>
        <w:top w:val="none" w:sz="0" w:space="0" w:color="auto"/>
        <w:left w:val="none" w:sz="0" w:space="0" w:color="auto"/>
        <w:bottom w:val="none" w:sz="0" w:space="0" w:color="auto"/>
        <w:right w:val="none" w:sz="0" w:space="0" w:color="auto"/>
      </w:divBdr>
    </w:div>
    <w:div w:id="541405532">
      <w:bodyDiv w:val="1"/>
      <w:marLeft w:val="0"/>
      <w:marRight w:val="0"/>
      <w:marTop w:val="0"/>
      <w:marBottom w:val="0"/>
      <w:divBdr>
        <w:top w:val="none" w:sz="0" w:space="0" w:color="auto"/>
        <w:left w:val="none" w:sz="0" w:space="0" w:color="auto"/>
        <w:bottom w:val="none" w:sz="0" w:space="0" w:color="auto"/>
        <w:right w:val="none" w:sz="0" w:space="0" w:color="auto"/>
      </w:divBdr>
    </w:div>
    <w:div w:id="558172581">
      <w:bodyDiv w:val="1"/>
      <w:marLeft w:val="0"/>
      <w:marRight w:val="0"/>
      <w:marTop w:val="0"/>
      <w:marBottom w:val="0"/>
      <w:divBdr>
        <w:top w:val="none" w:sz="0" w:space="0" w:color="auto"/>
        <w:left w:val="none" w:sz="0" w:space="0" w:color="auto"/>
        <w:bottom w:val="none" w:sz="0" w:space="0" w:color="auto"/>
        <w:right w:val="none" w:sz="0" w:space="0" w:color="auto"/>
      </w:divBdr>
    </w:div>
    <w:div w:id="567887461">
      <w:bodyDiv w:val="1"/>
      <w:marLeft w:val="0"/>
      <w:marRight w:val="0"/>
      <w:marTop w:val="0"/>
      <w:marBottom w:val="0"/>
      <w:divBdr>
        <w:top w:val="none" w:sz="0" w:space="0" w:color="auto"/>
        <w:left w:val="none" w:sz="0" w:space="0" w:color="auto"/>
        <w:bottom w:val="none" w:sz="0" w:space="0" w:color="auto"/>
        <w:right w:val="none" w:sz="0" w:space="0" w:color="auto"/>
      </w:divBdr>
    </w:div>
    <w:div w:id="635336150">
      <w:bodyDiv w:val="1"/>
      <w:marLeft w:val="0"/>
      <w:marRight w:val="0"/>
      <w:marTop w:val="0"/>
      <w:marBottom w:val="0"/>
      <w:divBdr>
        <w:top w:val="none" w:sz="0" w:space="0" w:color="auto"/>
        <w:left w:val="none" w:sz="0" w:space="0" w:color="auto"/>
        <w:bottom w:val="none" w:sz="0" w:space="0" w:color="auto"/>
        <w:right w:val="none" w:sz="0" w:space="0" w:color="auto"/>
      </w:divBdr>
    </w:div>
    <w:div w:id="635529811">
      <w:bodyDiv w:val="1"/>
      <w:marLeft w:val="0"/>
      <w:marRight w:val="0"/>
      <w:marTop w:val="0"/>
      <w:marBottom w:val="0"/>
      <w:divBdr>
        <w:top w:val="none" w:sz="0" w:space="0" w:color="auto"/>
        <w:left w:val="none" w:sz="0" w:space="0" w:color="auto"/>
        <w:bottom w:val="none" w:sz="0" w:space="0" w:color="auto"/>
        <w:right w:val="none" w:sz="0" w:space="0" w:color="auto"/>
      </w:divBdr>
    </w:div>
    <w:div w:id="671374080">
      <w:bodyDiv w:val="1"/>
      <w:marLeft w:val="0"/>
      <w:marRight w:val="0"/>
      <w:marTop w:val="0"/>
      <w:marBottom w:val="0"/>
      <w:divBdr>
        <w:top w:val="none" w:sz="0" w:space="0" w:color="auto"/>
        <w:left w:val="none" w:sz="0" w:space="0" w:color="auto"/>
        <w:bottom w:val="none" w:sz="0" w:space="0" w:color="auto"/>
        <w:right w:val="none" w:sz="0" w:space="0" w:color="auto"/>
      </w:divBdr>
      <w:divsChild>
        <w:div w:id="374235819">
          <w:marLeft w:val="0"/>
          <w:marRight w:val="0"/>
          <w:marTop w:val="0"/>
          <w:marBottom w:val="0"/>
          <w:divBdr>
            <w:top w:val="none" w:sz="0" w:space="0" w:color="auto"/>
            <w:left w:val="none" w:sz="0" w:space="0" w:color="auto"/>
            <w:bottom w:val="none" w:sz="0" w:space="0" w:color="auto"/>
            <w:right w:val="none" w:sz="0" w:space="0" w:color="auto"/>
          </w:divBdr>
          <w:divsChild>
            <w:div w:id="123046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929163">
      <w:bodyDiv w:val="1"/>
      <w:marLeft w:val="0"/>
      <w:marRight w:val="0"/>
      <w:marTop w:val="0"/>
      <w:marBottom w:val="0"/>
      <w:divBdr>
        <w:top w:val="none" w:sz="0" w:space="0" w:color="auto"/>
        <w:left w:val="none" w:sz="0" w:space="0" w:color="auto"/>
        <w:bottom w:val="none" w:sz="0" w:space="0" w:color="auto"/>
        <w:right w:val="none" w:sz="0" w:space="0" w:color="auto"/>
      </w:divBdr>
    </w:div>
    <w:div w:id="722869450">
      <w:bodyDiv w:val="1"/>
      <w:marLeft w:val="0"/>
      <w:marRight w:val="0"/>
      <w:marTop w:val="0"/>
      <w:marBottom w:val="0"/>
      <w:divBdr>
        <w:top w:val="none" w:sz="0" w:space="0" w:color="auto"/>
        <w:left w:val="none" w:sz="0" w:space="0" w:color="auto"/>
        <w:bottom w:val="none" w:sz="0" w:space="0" w:color="auto"/>
        <w:right w:val="none" w:sz="0" w:space="0" w:color="auto"/>
      </w:divBdr>
    </w:div>
    <w:div w:id="770467687">
      <w:bodyDiv w:val="1"/>
      <w:marLeft w:val="0"/>
      <w:marRight w:val="0"/>
      <w:marTop w:val="0"/>
      <w:marBottom w:val="0"/>
      <w:divBdr>
        <w:top w:val="none" w:sz="0" w:space="0" w:color="auto"/>
        <w:left w:val="none" w:sz="0" w:space="0" w:color="auto"/>
        <w:bottom w:val="none" w:sz="0" w:space="0" w:color="auto"/>
        <w:right w:val="none" w:sz="0" w:space="0" w:color="auto"/>
      </w:divBdr>
    </w:div>
    <w:div w:id="784497376">
      <w:bodyDiv w:val="1"/>
      <w:marLeft w:val="0"/>
      <w:marRight w:val="0"/>
      <w:marTop w:val="0"/>
      <w:marBottom w:val="0"/>
      <w:divBdr>
        <w:top w:val="none" w:sz="0" w:space="0" w:color="auto"/>
        <w:left w:val="none" w:sz="0" w:space="0" w:color="auto"/>
        <w:bottom w:val="none" w:sz="0" w:space="0" w:color="auto"/>
        <w:right w:val="none" w:sz="0" w:space="0" w:color="auto"/>
      </w:divBdr>
    </w:div>
    <w:div w:id="793056472">
      <w:bodyDiv w:val="1"/>
      <w:marLeft w:val="0"/>
      <w:marRight w:val="0"/>
      <w:marTop w:val="0"/>
      <w:marBottom w:val="0"/>
      <w:divBdr>
        <w:top w:val="none" w:sz="0" w:space="0" w:color="auto"/>
        <w:left w:val="none" w:sz="0" w:space="0" w:color="auto"/>
        <w:bottom w:val="none" w:sz="0" w:space="0" w:color="auto"/>
        <w:right w:val="none" w:sz="0" w:space="0" w:color="auto"/>
      </w:divBdr>
    </w:div>
    <w:div w:id="824666402">
      <w:bodyDiv w:val="1"/>
      <w:marLeft w:val="0"/>
      <w:marRight w:val="0"/>
      <w:marTop w:val="0"/>
      <w:marBottom w:val="0"/>
      <w:divBdr>
        <w:top w:val="none" w:sz="0" w:space="0" w:color="auto"/>
        <w:left w:val="none" w:sz="0" w:space="0" w:color="auto"/>
        <w:bottom w:val="none" w:sz="0" w:space="0" w:color="auto"/>
        <w:right w:val="none" w:sz="0" w:space="0" w:color="auto"/>
      </w:divBdr>
    </w:div>
    <w:div w:id="854538830">
      <w:bodyDiv w:val="1"/>
      <w:marLeft w:val="0"/>
      <w:marRight w:val="0"/>
      <w:marTop w:val="0"/>
      <w:marBottom w:val="0"/>
      <w:divBdr>
        <w:top w:val="none" w:sz="0" w:space="0" w:color="auto"/>
        <w:left w:val="none" w:sz="0" w:space="0" w:color="auto"/>
        <w:bottom w:val="none" w:sz="0" w:space="0" w:color="auto"/>
        <w:right w:val="none" w:sz="0" w:space="0" w:color="auto"/>
      </w:divBdr>
    </w:div>
    <w:div w:id="881677096">
      <w:bodyDiv w:val="1"/>
      <w:marLeft w:val="0"/>
      <w:marRight w:val="0"/>
      <w:marTop w:val="0"/>
      <w:marBottom w:val="0"/>
      <w:divBdr>
        <w:top w:val="none" w:sz="0" w:space="0" w:color="auto"/>
        <w:left w:val="none" w:sz="0" w:space="0" w:color="auto"/>
        <w:bottom w:val="none" w:sz="0" w:space="0" w:color="auto"/>
        <w:right w:val="none" w:sz="0" w:space="0" w:color="auto"/>
      </w:divBdr>
    </w:div>
    <w:div w:id="886913491">
      <w:bodyDiv w:val="1"/>
      <w:marLeft w:val="0"/>
      <w:marRight w:val="0"/>
      <w:marTop w:val="0"/>
      <w:marBottom w:val="0"/>
      <w:divBdr>
        <w:top w:val="none" w:sz="0" w:space="0" w:color="auto"/>
        <w:left w:val="none" w:sz="0" w:space="0" w:color="auto"/>
        <w:bottom w:val="none" w:sz="0" w:space="0" w:color="auto"/>
        <w:right w:val="none" w:sz="0" w:space="0" w:color="auto"/>
      </w:divBdr>
    </w:div>
    <w:div w:id="898245138">
      <w:bodyDiv w:val="1"/>
      <w:marLeft w:val="0"/>
      <w:marRight w:val="0"/>
      <w:marTop w:val="0"/>
      <w:marBottom w:val="0"/>
      <w:divBdr>
        <w:top w:val="none" w:sz="0" w:space="0" w:color="auto"/>
        <w:left w:val="none" w:sz="0" w:space="0" w:color="auto"/>
        <w:bottom w:val="none" w:sz="0" w:space="0" w:color="auto"/>
        <w:right w:val="none" w:sz="0" w:space="0" w:color="auto"/>
      </w:divBdr>
    </w:div>
    <w:div w:id="902910123">
      <w:bodyDiv w:val="1"/>
      <w:marLeft w:val="0"/>
      <w:marRight w:val="0"/>
      <w:marTop w:val="0"/>
      <w:marBottom w:val="0"/>
      <w:divBdr>
        <w:top w:val="none" w:sz="0" w:space="0" w:color="auto"/>
        <w:left w:val="none" w:sz="0" w:space="0" w:color="auto"/>
        <w:bottom w:val="none" w:sz="0" w:space="0" w:color="auto"/>
        <w:right w:val="none" w:sz="0" w:space="0" w:color="auto"/>
      </w:divBdr>
    </w:div>
    <w:div w:id="927614441">
      <w:bodyDiv w:val="1"/>
      <w:marLeft w:val="0"/>
      <w:marRight w:val="0"/>
      <w:marTop w:val="0"/>
      <w:marBottom w:val="0"/>
      <w:divBdr>
        <w:top w:val="none" w:sz="0" w:space="0" w:color="auto"/>
        <w:left w:val="none" w:sz="0" w:space="0" w:color="auto"/>
        <w:bottom w:val="none" w:sz="0" w:space="0" w:color="auto"/>
        <w:right w:val="none" w:sz="0" w:space="0" w:color="auto"/>
      </w:divBdr>
    </w:div>
    <w:div w:id="959189027">
      <w:bodyDiv w:val="1"/>
      <w:marLeft w:val="0"/>
      <w:marRight w:val="0"/>
      <w:marTop w:val="0"/>
      <w:marBottom w:val="0"/>
      <w:divBdr>
        <w:top w:val="none" w:sz="0" w:space="0" w:color="auto"/>
        <w:left w:val="none" w:sz="0" w:space="0" w:color="auto"/>
        <w:bottom w:val="none" w:sz="0" w:space="0" w:color="auto"/>
        <w:right w:val="none" w:sz="0" w:space="0" w:color="auto"/>
      </w:divBdr>
      <w:divsChild>
        <w:div w:id="731195208">
          <w:marLeft w:val="0"/>
          <w:marRight w:val="0"/>
          <w:marTop w:val="0"/>
          <w:marBottom w:val="0"/>
          <w:divBdr>
            <w:top w:val="none" w:sz="0" w:space="0" w:color="auto"/>
            <w:left w:val="none" w:sz="0" w:space="0" w:color="auto"/>
            <w:bottom w:val="none" w:sz="0" w:space="0" w:color="auto"/>
            <w:right w:val="none" w:sz="0" w:space="0" w:color="auto"/>
          </w:divBdr>
          <w:divsChild>
            <w:div w:id="144503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550983">
      <w:bodyDiv w:val="1"/>
      <w:marLeft w:val="0"/>
      <w:marRight w:val="0"/>
      <w:marTop w:val="0"/>
      <w:marBottom w:val="0"/>
      <w:divBdr>
        <w:top w:val="none" w:sz="0" w:space="0" w:color="auto"/>
        <w:left w:val="none" w:sz="0" w:space="0" w:color="auto"/>
        <w:bottom w:val="none" w:sz="0" w:space="0" w:color="auto"/>
        <w:right w:val="none" w:sz="0" w:space="0" w:color="auto"/>
      </w:divBdr>
    </w:div>
    <w:div w:id="1080635740">
      <w:bodyDiv w:val="1"/>
      <w:marLeft w:val="0"/>
      <w:marRight w:val="0"/>
      <w:marTop w:val="0"/>
      <w:marBottom w:val="0"/>
      <w:divBdr>
        <w:top w:val="none" w:sz="0" w:space="0" w:color="auto"/>
        <w:left w:val="none" w:sz="0" w:space="0" w:color="auto"/>
        <w:bottom w:val="none" w:sz="0" w:space="0" w:color="auto"/>
        <w:right w:val="none" w:sz="0" w:space="0" w:color="auto"/>
      </w:divBdr>
    </w:div>
    <w:div w:id="1083643109">
      <w:bodyDiv w:val="1"/>
      <w:marLeft w:val="0"/>
      <w:marRight w:val="0"/>
      <w:marTop w:val="0"/>
      <w:marBottom w:val="0"/>
      <w:divBdr>
        <w:top w:val="none" w:sz="0" w:space="0" w:color="auto"/>
        <w:left w:val="none" w:sz="0" w:space="0" w:color="auto"/>
        <w:bottom w:val="none" w:sz="0" w:space="0" w:color="auto"/>
        <w:right w:val="none" w:sz="0" w:space="0" w:color="auto"/>
      </w:divBdr>
    </w:div>
    <w:div w:id="1110197557">
      <w:bodyDiv w:val="1"/>
      <w:marLeft w:val="0"/>
      <w:marRight w:val="0"/>
      <w:marTop w:val="0"/>
      <w:marBottom w:val="0"/>
      <w:divBdr>
        <w:top w:val="none" w:sz="0" w:space="0" w:color="auto"/>
        <w:left w:val="none" w:sz="0" w:space="0" w:color="auto"/>
        <w:bottom w:val="none" w:sz="0" w:space="0" w:color="auto"/>
        <w:right w:val="none" w:sz="0" w:space="0" w:color="auto"/>
      </w:divBdr>
    </w:div>
    <w:div w:id="1145929224">
      <w:bodyDiv w:val="1"/>
      <w:marLeft w:val="0"/>
      <w:marRight w:val="0"/>
      <w:marTop w:val="0"/>
      <w:marBottom w:val="0"/>
      <w:divBdr>
        <w:top w:val="none" w:sz="0" w:space="0" w:color="auto"/>
        <w:left w:val="none" w:sz="0" w:space="0" w:color="auto"/>
        <w:bottom w:val="none" w:sz="0" w:space="0" w:color="auto"/>
        <w:right w:val="none" w:sz="0" w:space="0" w:color="auto"/>
      </w:divBdr>
    </w:div>
    <w:div w:id="1164780341">
      <w:bodyDiv w:val="1"/>
      <w:marLeft w:val="0"/>
      <w:marRight w:val="0"/>
      <w:marTop w:val="0"/>
      <w:marBottom w:val="0"/>
      <w:divBdr>
        <w:top w:val="none" w:sz="0" w:space="0" w:color="auto"/>
        <w:left w:val="none" w:sz="0" w:space="0" w:color="auto"/>
        <w:bottom w:val="none" w:sz="0" w:space="0" w:color="auto"/>
        <w:right w:val="none" w:sz="0" w:space="0" w:color="auto"/>
      </w:divBdr>
    </w:div>
    <w:div w:id="1195802506">
      <w:bodyDiv w:val="1"/>
      <w:marLeft w:val="0"/>
      <w:marRight w:val="0"/>
      <w:marTop w:val="0"/>
      <w:marBottom w:val="0"/>
      <w:divBdr>
        <w:top w:val="none" w:sz="0" w:space="0" w:color="auto"/>
        <w:left w:val="none" w:sz="0" w:space="0" w:color="auto"/>
        <w:bottom w:val="none" w:sz="0" w:space="0" w:color="auto"/>
        <w:right w:val="none" w:sz="0" w:space="0" w:color="auto"/>
      </w:divBdr>
    </w:div>
    <w:div w:id="1222593263">
      <w:bodyDiv w:val="1"/>
      <w:marLeft w:val="0"/>
      <w:marRight w:val="0"/>
      <w:marTop w:val="0"/>
      <w:marBottom w:val="0"/>
      <w:divBdr>
        <w:top w:val="none" w:sz="0" w:space="0" w:color="auto"/>
        <w:left w:val="none" w:sz="0" w:space="0" w:color="auto"/>
        <w:bottom w:val="none" w:sz="0" w:space="0" w:color="auto"/>
        <w:right w:val="none" w:sz="0" w:space="0" w:color="auto"/>
      </w:divBdr>
    </w:div>
    <w:div w:id="1296452428">
      <w:bodyDiv w:val="1"/>
      <w:marLeft w:val="0"/>
      <w:marRight w:val="0"/>
      <w:marTop w:val="0"/>
      <w:marBottom w:val="0"/>
      <w:divBdr>
        <w:top w:val="none" w:sz="0" w:space="0" w:color="auto"/>
        <w:left w:val="none" w:sz="0" w:space="0" w:color="auto"/>
        <w:bottom w:val="none" w:sz="0" w:space="0" w:color="auto"/>
        <w:right w:val="none" w:sz="0" w:space="0" w:color="auto"/>
      </w:divBdr>
    </w:div>
    <w:div w:id="1303846549">
      <w:bodyDiv w:val="1"/>
      <w:marLeft w:val="0"/>
      <w:marRight w:val="0"/>
      <w:marTop w:val="0"/>
      <w:marBottom w:val="0"/>
      <w:divBdr>
        <w:top w:val="none" w:sz="0" w:space="0" w:color="auto"/>
        <w:left w:val="none" w:sz="0" w:space="0" w:color="auto"/>
        <w:bottom w:val="none" w:sz="0" w:space="0" w:color="auto"/>
        <w:right w:val="none" w:sz="0" w:space="0" w:color="auto"/>
      </w:divBdr>
    </w:div>
    <w:div w:id="1391346705">
      <w:bodyDiv w:val="1"/>
      <w:marLeft w:val="0"/>
      <w:marRight w:val="0"/>
      <w:marTop w:val="0"/>
      <w:marBottom w:val="0"/>
      <w:divBdr>
        <w:top w:val="none" w:sz="0" w:space="0" w:color="auto"/>
        <w:left w:val="none" w:sz="0" w:space="0" w:color="auto"/>
        <w:bottom w:val="none" w:sz="0" w:space="0" w:color="auto"/>
        <w:right w:val="none" w:sz="0" w:space="0" w:color="auto"/>
      </w:divBdr>
    </w:div>
    <w:div w:id="1435397708">
      <w:bodyDiv w:val="1"/>
      <w:marLeft w:val="0"/>
      <w:marRight w:val="0"/>
      <w:marTop w:val="0"/>
      <w:marBottom w:val="0"/>
      <w:divBdr>
        <w:top w:val="none" w:sz="0" w:space="0" w:color="auto"/>
        <w:left w:val="none" w:sz="0" w:space="0" w:color="auto"/>
        <w:bottom w:val="none" w:sz="0" w:space="0" w:color="auto"/>
        <w:right w:val="none" w:sz="0" w:space="0" w:color="auto"/>
      </w:divBdr>
    </w:div>
    <w:div w:id="1469973431">
      <w:bodyDiv w:val="1"/>
      <w:marLeft w:val="0"/>
      <w:marRight w:val="0"/>
      <w:marTop w:val="0"/>
      <w:marBottom w:val="0"/>
      <w:divBdr>
        <w:top w:val="none" w:sz="0" w:space="0" w:color="auto"/>
        <w:left w:val="none" w:sz="0" w:space="0" w:color="auto"/>
        <w:bottom w:val="none" w:sz="0" w:space="0" w:color="auto"/>
        <w:right w:val="none" w:sz="0" w:space="0" w:color="auto"/>
      </w:divBdr>
    </w:div>
    <w:div w:id="1471897671">
      <w:bodyDiv w:val="1"/>
      <w:marLeft w:val="0"/>
      <w:marRight w:val="0"/>
      <w:marTop w:val="0"/>
      <w:marBottom w:val="0"/>
      <w:divBdr>
        <w:top w:val="none" w:sz="0" w:space="0" w:color="auto"/>
        <w:left w:val="none" w:sz="0" w:space="0" w:color="auto"/>
        <w:bottom w:val="none" w:sz="0" w:space="0" w:color="auto"/>
        <w:right w:val="none" w:sz="0" w:space="0" w:color="auto"/>
      </w:divBdr>
    </w:div>
    <w:div w:id="1474786217">
      <w:bodyDiv w:val="1"/>
      <w:marLeft w:val="0"/>
      <w:marRight w:val="0"/>
      <w:marTop w:val="0"/>
      <w:marBottom w:val="0"/>
      <w:divBdr>
        <w:top w:val="none" w:sz="0" w:space="0" w:color="auto"/>
        <w:left w:val="none" w:sz="0" w:space="0" w:color="auto"/>
        <w:bottom w:val="none" w:sz="0" w:space="0" w:color="auto"/>
        <w:right w:val="none" w:sz="0" w:space="0" w:color="auto"/>
      </w:divBdr>
    </w:div>
    <w:div w:id="1507137698">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61015410">
      <w:bodyDiv w:val="1"/>
      <w:marLeft w:val="0"/>
      <w:marRight w:val="0"/>
      <w:marTop w:val="0"/>
      <w:marBottom w:val="0"/>
      <w:divBdr>
        <w:top w:val="none" w:sz="0" w:space="0" w:color="auto"/>
        <w:left w:val="none" w:sz="0" w:space="0" w:color="auto"/>
        <w:bottom w:val="none" w:sz="0" w:space="0" w:color="auto"/>
        <w:right w:val="none" w:sz="0" w:space="0" w:color="auto"/>
      </w:divBdr>
    </w:div>
    <w:div w:id="1561821012">
      <w:bodyDiv w:val="1"/>
      <w:marLeft w:val="0"/>
      <w:marRight w:val="0"/>
      <w:marTop w:val="0"/>
      <w:marBottom w:val="0"/>
      <w:divBdr>
        <w:top w:val="none" w:sz="0" w:space="0" w:color="auto"/>
        <w:left w:val="none" w:sz="0" w:space="0" w:color="auto"/>
        <w:bottom w:val="none" w:sz="0" w:space="0" w:color="auto"/>
        <w:right w:val="none" w:sz="0" w:space="0" w:color="auto"/>
      </w:divBdr>
    </w:div>
    <w:div w:id="1587497803">
      <w:bodyDiv w:val="1"/>
      <w:marLeft w:val="0"/>
      <w:marRight w:val="0"/>
      <w:marTop w:val="0"/>
      <w:marBottom w:val="0"/>
      <w:divBdr>
        <w:top w:val="none" w:sz="0" w:space="0" w:color="auto"/>
        <w:left w:val="none" w:sz="0" w:space="0" w:color="auto"/>
        <w:bottom w:val="none" w:sz="0" w:space="0" w:color="auto"/>
        <w:right w:val="none" w:sz="0" w:space="0" w:color="auto"/>
      </w:divBdr>
    </w:div>
    <w:div w:id="1608655763">
      <w:bodyDiv w:val="1"/>
      <w:marLeft w:val="0"/>
      <w:marRight w:val="0"/>
      <w:marTop w:val="0"/>
      <w:marBottom w:val="0"/>
      <w:divBdr>
        <w:top w:val="none" w:sz="0" w:space="0" w:color="auto"/>
        <w:left w:val="none" w:sz="0" w:space="0" w:color="auto"/>
        <w:bottom w:val="none" w:sz="0" w:space="0" w:color="auto"/>
        <w:right w:val="none" w:sz="0" w:space="0" w:color="auto"/>
      </w:divBdr>
    </w:div>
    <w:div w:id="1627156640">
      <w:bodyDiv w:val="1"/>
      <w:marLeft w:val="0"/>
      <w:marRight w:val="0"/>
      <w:marTop w:val="0"/>
      <w:marBottom w:val="0"/>
      <w:divBdr>
        <w:top w:val="none" w:sz="0" w:space="0" w:color="auto"/>
        <w:left w:val="none" w:sz="0" w:space="0" w:color="auto"/>
        <w:bottom w:val="none" w:sz="0" w:space="0" w:color="auto"/>
        <w:right w:val="none" w:sz="0" w:space="0" w:color="auto"/>
      </w:divBdr>
    </w:div>
    <w:div w:id="1643461257">
      <w:bodyDiv w:val="1"/>
      <w:marLeft w:val="0"/>
      <w:marRight w:val="0"/>
      <w:marTop w:val="0"/>
      <w:marBottom w:val="0"/>
      <w:divBdr>
        <w:top w:val="none" w:sz="0" w:space="0" w:color="auto"/>
        <w:left w:val="none" w:sz="0" w:space="0" w:color="auto"/>
        <w:bottom w:val="none" w:sz="0" w:space="0" w:color="auto"/>
        <w:right w:val="none" w:sz="0" w:space="0" w:color="auto"/>
      </w:divBdr>
    </w:div>
    <w:div w:id="1656646604">
      <w:bodyDiv w:val="1"/>
      <w:marLeft w:val="0"/>
      <w:marRight w:val="0"/>
      <w:marTop w:val="0"/>
      <w:marBottom w:val="0"/>
      <w:divBdr>
        <w:top w:val="none" w:sz="0" w:space="0" w:color="auto"/>
        <w:left w:val="none" w:sz="0" w:space="0" w:color="auto"/>
        <w:bottom w:val="none" w:sz="0" w:space="0" w:color="auto"/>
        <w:right w:val="none" w:sz="0" w:space="0" w:color="auto"/>
      </w:divBdr>
    </w:div>
    <w:div w:id="1667246863">
      <w:bodyDiv w:val="1"/>
      <w:marLeft w:val="0"/>
      <w:marRight w:val="0"/>
      <w:marTop w:val="0"/>
      <w:marBottom w:val="0"/>
      <w:divBdr>
        <w:top w:val="none" w:sz="0" w:space="0" w:color="auto"/>
        <w:left w:val="none" w:sz="0" w:space="0" w:color="auto"/>
        <w:bottom w:val="none" w:sz="0" w:space="0" w:color="auto"/>
        <w:right w:val="none" w:sz="0" w:space="0" w:color="auto"/>
      </w:divBdr>
    </w:div>
    <w:div w:id="1690376728">
      <w:bodyDiv w:val="1"/>
      <w:marLeft w:val="0"/>
      <w:marRight w:val="0"/>
      <w:marTop w:val="0"/>
      <w:marBottom w:val="0"/>
      <w:divBdr>
        <w:top w:val="none" w:sz="0" w:space="0" w:color="auto"/>
        <w:left w:val="none" w:sz="0" w:space="0" w:color="auto"/>
        <w:bottom w:val="none" w:sz="0" w:space="0" w:color="auto"/>
        <w:right w:val="none" w:sz="0" w:space="0" w:color="auto"/>
      </w:divBdr>
    </w:div>
    <w:div w:id="1730223211">
      <w:bodyDiv w:val="1"/>
      <w:marLeft w:val="0"/>
      <w:marRight w:val="0"/>
      <w:marTop w:val="0"/>
      <w:marBottom w:val="0"/>
      <w:divBdr>
        <w:top w:val="none" w:sz="0" w:space="0" w:color="auto"/>
        <w:left w:val="none" w:sz="0" w:space="0" w:color="auto"/>
        <w:bottom w:val="none" w:sz="0" w:space="0" w:color="auto"/>
        <w:right w:val="none" w:sz="0" w:space="0" w:color="auto"/>
      </w:divBdr>
    </w:div>
    <w:div w:id="1740709212">
      <w:bodyDiv w:val="1"/>
      <w:marLeft w:val="0"/>
      <w:marRight w:val="0"/>
      <w:marTop w:val="0"/>
      <w:marBottom w:val="0"/>
      <w:divBdr>
        <w:top w:val="none" w:sz="0" w:space="0" w:color="auto"/>
        <w:left w:val="none" w:sz="0" w:space="0" w:color="auto"/>
        <w:bottom w:val="none" w:sz="0" w:space="0" w:color="auto"/>
        <w:right w:val="none" w:sz="0" w:space="0" w:color="auto"/>
      </w:divBdr>
    </w:div>
    <w:div w:id="1756366455">
      <w:bodyDiv w:val="1"/>
      <w:marLeft w:val="0"/>
      <w:marRight w:val="0"/>
      <w:marTop w:val="0"/>
      <w:marBottom w:val="0"/>
      <w:divBdr>
        <w:top w:val="none" w:sz="0" w:space="0" w:color="auto"/>
        <w:left w:val="none" w:sz="0" w:space="0" w:color="auto"/>
        <w:bottom w:val="none" w:sz="0" w:space="0" w:color="auto"/>
        <w:right w:val="none" w:sz="0" w:space="0" w:color="auto"/>
      </w:divBdr>
    </w:div>
    <w:div w:id="1770932522">
      <w:bodyDiv w:val="1"/>
      <w:marLeft w:val="0"/>
      <w:marRight w:val="0"/>
      <w:marTop w:val="0"/>
      <w:marBottom w:val="0"/>
      <w:divBdr>
        <w:top w:val="none" w:sz="0" w:space="0" w:color="auto"/>
        <w:left w:val="none" w:sz="0" w:space="0" w:color="auto"/>
        <w:bottom w:val="none" w:sz="0" w:space="0" w:color="auto"/>
        <w:right w:val="none" w:sz="0" w:space="0" w:color="auto"/>
      </w:divBdr>
    </w:div>
    <w:div w:id="1803376457">
      <w:bodyDiv w:val="1"/>
      <w:marLeft w:val="0"/>
      <w:marRight w:val="0"/>
      <w:marTop w:val="0"/>
      <w:marBottom w:val="0"/>
      <w:divBdr>
        <w:top w:val="none" w:sz="0" w:space="0" w:color="auto"/>
        <w:left w:val="none" w:sz="0" w:space="0" w:color="auto"/>
        <w:bottom w:val="none" w:sz="0" w:space="0" w:color="auto"/>
        <w:right w:val="none" w:sz="0" w:space="0" w:color="auto"/>
      </w:divBdr>
    </w:div>
    <w:div w:id="1805149222">
      <w:bodyDiv w:val="1"/>
      <w:marLeft w:val="0"/>
      <w:marRight w:val="0"/>
      <w:marTop w:val="0"/>
      <w:marBottom w:val="0"/>
      <w:divBdr>
        <w:top w:val="none" w:sz="0" w:space="0" w:color="auto"/>
        <w:left w:val="none" w:sz="0" w:space="0" w:color="auto"/>
        <w:bottom w:val="none" w:sz="0" w:space="0" w:color="auto"/>
        <w:right w:val="none" w:sz="0" w:space="0" w:color="auto"/>
      </w:divBdr>
    </w:div>
    <w:div w:id="1839687364">
      <w:bodyDiv w:val="1"/>
      <w:marLeft w:val="0"/>
      <w:marRight w:val="0"/>
      <w:marTop w:val="0"/>
      <w:marBottom w:val="0"/>
      <w:divBdr>
        <w:top w:val="none" w:sz="0" w:space="0" w:color="auto"/>
        <w:left w:val="none" w:sz="0" w:space="0" w:color="auto"/>
        <w:bottom w:val="none" w:sz="0" w:space="0" w:color="auto"/>
        <w:right w:val="none" w:sz="0" w:space="0" w:color="auto"/>
      </w:divBdr>
    </w:div>
    <w:div w:id="1840652894">
      <w:bodyDiv w:val="1"/>
      <w:marLeft w:val="0"/>
      <w:marRight w:val="0"/>
      <w:marTop w:val="0"/>
      <w:marBottom w:val="0"/>
      <w:divBdr>
        <w:top w:val="none" w:sz="0" w:space="0" w:color="auto"/>
        <w:left w:val="none" w:sz="0" w:space="0" w:color="auto"/>
        <w:bottom w:val="none" w:sz="0" w:space="0" w:color="auto"/>
        <w:right w:val="none" w:sz="0" w:space="0" w:color="auto"/>
      </w:divBdr>
    </w:div>
    <w:div w:id="1866675206">
      <w:bodyDiv w:val="1"/>
      <w:marLeft w:val="0"/>
      <w:marRight w:val="0"/>
      <w:marTop w:val="0"/>
      <w:marBottom w:val="0"/>
      <w:divBdr>
        <w:top w:val="none" w:sz="0" w:space="0" w:color="auto"/>
        <w:left w:val="none" w:sz="0" w:space="0" w:color="auto"/>
        <w:bottom w:val="none" w:sz="0" w:space="0" w:color="auto"/>
        <w:right w:val="none" w:sz="0" w:space="0" w:color="auto"/>
      </w:divBdr>
    </w:div>
    <w:div w:id="1867979943">
      <w:bodyDiv w:val="1"/>
      <w:marLeft w:val="0"/>
      <w:marRight w:val="0"/>
      <w:marTop w:val="0"/>
      <w:marBottom w:val="0"/>
      <w:divBdr>
        <w:top w:val="none" w:sz="0" w:space="0" w:color="auto"/>
        <w:left w:val="none" w:sz="0" w:space="0" w:color="auto"/>
        <w:bottom w:val="none" w:sz="0" w:space="0" w:color="auto"/>
        <w:right w:val="none" w:sz="0" w:space="0" w:color="auto"/>
      </w:divBdr>
    </w:div>
    <w:div w:id="1868641011">
      <w:bodyDiv w:val="1"/>
      <w:marLeft w:val="0"/>
      <w:marRight w:val="0"/>
      <w:marTop w:val="0"/>
      <w:marBottom w:val="0"/>
      <w:divBdr>
        <w:top w:val="none" w:sz="0" w:space="0" w:color="auto"/>
        <w:left w:val="none" w:sz="0" w:space="0" w:color="auto"/>
        <w:bottom w:val="none" w:sz="0" w:space="0" w:color="auto"/>
        <w:right w:val="none" w:sz="0" w:space="0" w:color="auto"/>
      </w:divBdr>
    </w:div>
    <w:div w:id="1874027598">
      <w:bodyDiv w:val="1"/>
      <w:marLeft w:val="0"/>
      <w:marRight w:val="0"/>
      <w:marTop w:val="0"/>
      <w:marBottom w:val="0"/>
      <w:divBdr>
        <w:top w:val="none" w:sz="0" w:space="0" w:color="auto"/>
        <w:left w:val="none" w:sz="0" w:space="0" w:color="auto"/>
        <w:bottom w:val="none" w:sz="0" w:space="0" w:color="auto"/>
        <w:right w:val="none" w:sz="0" w:space="0" w:color="auto"/>
      </w:divBdr>
    </w:div>
    <w:div w:id="1881748826">
      <w:bodyDiv w:val="1"/>
      <w:marLeft w:val="0"/>
      <w:marRight w:val="0"/>
      <w:marTop w:val="0"/>
      <w:marBottom w:val="0"/>
      <w:divBdr>
        <w:top w:val="none" w:sz="0" w:space="0" w:color="auto"/>
        <w:left w:val="none" w:sz="0" w:space="0" w:color="auto"/>
        <w:bottom w:val="none" w:sz="0" w:space="0" w:color="auto"/>
        <w:right w:val="none" w:sz="0" w:space="0" w:color="auto"/>
      </w:divBdr>
    </w:div>
    <w:div w:id="1891922477">
      <w:bodyDiv w:val="1"/>
      <w:marLeft w:val="0"/>
      <w:marRight w:val="0"/>
      <w:marTop w:val="0"/>
      <w:marBottom w:val="0"/>
      <w:divBdr>
        <w:top w:val="none" w:sz="0" w:space="0" w:color="auto"/>
        <w:left w:val="none" w:sz="0" w:space="0" w:color="auto"/>
        <w:bottom w:val="none" w:sz="0" w:space="0" w:color="auto"/>
        <w:right w:val="none" w:sz="0" w:space="0" w:color="auto"/>
      </w:divBdr>
    </w:div>
    <w:div w:id="1921913059">
      <w:bodyDiv w:val="1"/>
      <w:marLeft w:val="0"/>
      <w:marRight w:val="0"/>
      <w:marTop w:val="0"/>
      <w:marBottom w:val="0"/>
      <w:divBdr>
        <w:top w:val="none" w:sz="0" w:space="0" w:color="auto"/>
        <w:left w:val="none" w:sz="0" w:space="0" w:color="auto"/>
        <w:bottom w:val="none" w:sz="0" w:space="0" w:color="auto"/>
        <w:right w:val="none" w:sz="0" w:space="0" w:color="auto"/>
      </w:divBdr>
    </w:div>
    <w:div w:id="1934703881">
      <w:bodyDiv w:val="1"/>
      <w:marLeft w:val="0"/>
      <w:marRight w:val="0"/>
      <w:marTop w:val="0"/>
      <w:marBottom w:val="0"/>
      <w:divBdr>
        <w:top w:val="none" w:sz="0" w:space="0" w:color="auto"/>
        <w:left w:val="none" w:sz="0" w:space="0" w:color="auto"/>
        <w:bottom w:val="none" w:sz="0" w:space="0" w:color="auto"/>
        <w:right w:val="none" w:sz="0" w:space="0" w:color="auto"/>
      </w:divBdr>
    </w:div>
    <w:div w:id="1972588544">
      <w:bodyDiv w:val="1"/>
      <w:marLeft w:val="0"/>
      <w:marRight w:val="0"/>
      <w:marTop w:val="0"/>
      <w:marBottom w:val="0"/>
      <w:divBdr>
        <w:top w:val="none" w:sz="0" w:space="0" w:color="auto"/>
        <w:left w:val="none" w:sz="0" w:space="0" w:color="auto"/>
        <w:bottom w:val="none" w:sz="0" w:space="0" w:color="auto"/>
        <w:right w:val="none" w:sz="0" w:space="0" w:color="auto"/>
      </w:divBdr>
    </w:div>
    <w:div w:id="1979259235">
      <w:bodyDiv w:val="1"/>
      <w:marLeft w:val="0"/>
      <w:marRight w:val="0"/>
      <w:marTop w:val="0"/>
      <w:marBottom w:val="0"/>
      <w:divBdr>
        <w:top w:val="none" w:sz="0" w:space="0" w:color="auto"/>
        <w:left w:val="none" w:sz="0" w:space="0" w:color="auto"/>
        <w:bottom w:val="none" w:sz="0" w:space="0" w:color="auto"/>
        <w:right w:val="none" w:sz="0" w:space="0" w:color="auto"/>
      </w:divBdr>
    </w:div>
    <w:div w:id="1980457381">
      <w:bodyDiv w:val="1"/>
      <w:marLeft w:val="0"/>
      <w:marRight w:val="0"/>
      <w:marTop w:val="0"/>
      <w:marBottom w:val="0"/>
      <w:divBdr>
        <w:top w:val="none" w:sz="0" w:space="0" w:color="auto"/>
        <w:left w:val="none" w:sz="0" w:space="0" w:color="auto"/>
        <w:bottom w:val="none" w:sz="0" w:space="0" w:color="auto"/>
        <w:right w:val="none" w:sz="0" w:space="0" w:color="auto"/>
      </w:divBdr>
    </w:div>
    <w:div w:id="1991522012">
      <w:bodyDiv w:val="1"/>
      <w:marLeft w:val="0"/>
      <w:marRight w:val="0"/>
      <w:marTop w:val="0"/>
      <w:marBottom w:val="0"/>
      <w:divBdr>
        <w:top w:val="none" w:sz="0" w:space="0" w:color="auto"/>
        <w:left w:val="none" w:sz="0" w:space="0" w:color="auto"/>
        <w:bottom w:val="none" w:sz="0" w:space="0" w:color="auto"/>
        <w:right w:val="none" w:sz="0" w:space="0" w:color="auto"/>
      </w:divBdr>
    </w:div>
    <w:div w:id="1999572911">
      <w:bodyDiv w:val="1"/>
      <w:marLeft w:val="0"/>
      <w:marRight w:val="0"/>
      <w:marTop w:val="0"/>
      <w:marBottom w:val="0"/>
      <w:divBdr>
        <w:top w:val="none" w:sz="0" w:space="0" w:color="auto"/>
        <w:left w:val="none" w:sz="0" w:space="0" w:color="auto"/>
        <w:bottom w:val="none" w:sz="0" w:space="0" w:color="auto"/>
        <w:right w:val="none" w:sz="0" w:space="0" w:color="auto"/>
      </w:divBdr>
    </w:div>
    <w:div w:id="2038115774">
      <w:bodyDiv w:val="1"/>
      <w:marLeft w:val="0"/>
      <w:marRight w:val="0"/>
      <w:marTop w:val="0"/>
      <w:marBottom w:val="0"/>
      <w:divBdr>
        <w:top w:val="none" w:sz="0" w:space="0" w:color="auto"/>
        <w:left w:val="none" w:sz="0" w:space="0" w:color="auto"/>
        <w:bottom w:val="none" w:sz="0" w:space="0" w:color="auto"/>
        <w:right w:val="none" w:sz="0" w:space="0" w:color="auto"/>
      </w:divBdr>
    </w:div>
    <w:div w:id="2049526948">
      <w:bodyDiv w:val="1"/>
      <w:marLeft w:val="0"/>
      <w:marRight w:val="0"/>
      <w:marTop w:val="0"/>
      <w:marBottom w:val="0"/>
      <w:divBdr>
        <w:top w:val="none" w:sz="0" w:space="0" w:color="auto"/>
        <w:left w:val="none" w:sz="0" w:space="0" w:color="auto"/>
        <w:bottom w:val="none" w:sz="0" w:space="0" w:color="auto"/>
        <w:right w:val="none" w:sz="0" w:space="0" w:color="auto"/>
      </w:divBdr>
    </w:div>
    <w:div w:id="2058892977">
      <w:bodyDiv w:val="1"/>
      <w:marLeft w:val="0"/>
      <w:marRight w:val="0"/>
      <w:marTop w:val="0"/>
      <w:marBottom w:val="0"/>
      <w:divBdr>
        <w:top w:val="none" w:sz="0" w:space="0" w:color="auto"/>
        <w:left w:val="none" w:sz="0" w:space="0" w:color="auto"/>
        <w:bottom w:val="none" w:sz="0" w:space="0" w:color="auto"/>
        <w:right w:val="none" w:sz="0" w:space="0" w:color="auto"/>
      </w:divBdr>
    </w:div>
    <w:div w:id="2088574774">
      <w:bodyDiv w:val="1"/>
      <w:marLeft w:val="0"/>
      <w:marRight w:val="0"/>
      <w:marTop w:val="0"/>
      <w:marBottom w:val="0"/>
      <w:divBdr>
        <w:top w:val="none" w:sz="0" w:space="0" w:color="auto"/>
        <w:left w:val="none" w:sz="0" w:space="0" w:color="auto"/>
        <w:bottom w:val="none" w:sz="0" w:space="0" w:color="auto"/>
        <w:right w:val="none" w:sz="0" w:space="0" w:color="auto"/>
      </w:divBdr>
    </w:div>
    <w:div w:id="2103328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hyperlink" Target="https://refactoring.guru/design-patterns/mediator%20"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hyperlink" Target="https://refactoring.guru/design-patterns/adapter"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hyperlink" Target="https://refactoring.guru/design-patterns/singleton"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refactoring.guru/design-patterns/strategy" TargetMode="External"/><Relationship Id="rId135" Type="http://schemas.openxmlformats.org/officeDocument/2006/relationships/hyperlink" Target="https://refactoring.guru/design-patterns/decorator"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s://refactoring.guru/design-patterns/builder%20" TargetMode="External"/><Relationship Id="rId136" Type="http://schemas.openxmlformats.org/officeDocument/2006/relationships/header" Target="head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refactoring.guru/design-patterns/facade%20"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yperlink" Target="https://refactoring.guru/design-patterns/state"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s://refactoring.guru/design-patterns/observer"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yperlink" Target="https://refactoring.guru/design-patterns/proxy%20"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Java\PTHTTTDN\Submit\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362</TotalTime>
  <Pages>136</Pages>
  <Words>16804</Words>
  <Characters>95789</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Tan Pham</dc:creator>
  <cp:lastModifiedBy>Tân Phạm Công Nhựt Tân</cp:lastModifiedBy>
  <cp:revision>376</cp:revision>
  <dcterms:created xsi:type="dcterms:W3CDTF">2025-04-25T14:59:00Z</dcterms:created>
  <dcterms:modified xsi:type="dcterms:W3CDTF">2025-05-04T09:49:00Z</dcterms:modified>
</cp:coreProperties>
</file>